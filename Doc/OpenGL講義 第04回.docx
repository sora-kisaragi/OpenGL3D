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172" w:rsidRDefault="00C92172" w:rsidP="00C92172">
      <w:pPr>
        <w:rPr>
          <w:lang w:val="ja-JP"/>
        </w:rPr>
      </w:pPr>
      <w:r>
        <w:rPr>
          <w:rFonts w:hint="eastAsia"/>
          <w:lang w:val="ja-JP"/>
        </w:rPr>
        <w:t>[</w:t>
      </w:r>
      <w:r>
        <w:rPr>
          <w:lang w:val="ja-JP"/>
        </w:rPr>
        <w:t>OpenGL</w:t>
      </w:r>
      <w:r w:rsidR="00C31B7C">
        <w:rPr>
          <w:lang w:val="ja-JP"/>
        </w:rPr>
        <w:t xml:space="preserve"> 3D 2018</w:t>
      </w:r>
      <w:r>
        <w:rPr>
          <w:rFonts w:hint="eastAsia"/>
          <w:lang w:val="ja-JP"/>
        </w:rPr>
        <w:t xml:space="preserve"> </w:t>
      </w:r>
      <w:r>
        <w:rPr>
          <w:rFonts w:hint="eastAsia"/>
          <w:lang w:val="ja-JP"/>
        </w:rPr>
        <w:t>第</w:t>
      </w:r>
      <w:r>
        <w:rPr>
          <w:rFonts w:hint="eastAsia"/>
          <w:lang w:val="ja-JP"/>
        </w:rPr>
        <w:t>04</w:t>
      </w:r>
      <w:r>
        <w:rPr>
          <w:rFonts w:hint="eastAsia"/>
          <w:lang w:val="ja-JP"/>
        </w:rPr>
        <w:t>回</w:t>
      </w:r>
      <w:r>
        <w:rPr>
          <w:rFonts w:hint="eastAsia"/>
          <w:lang w:val="ja-JP"/>
        </w:rPr>
        <w:t>]</w:t>
      </w:r>
    </w:p>
    <w:p w:rsidR="00D26208" w:rsidRDefault="0052015C">
      <w:pPr>
        <w:pStyle w:val="a3"/>
        <w:rPr>
          <w:lang w:val="ja-JP"/>
        </w:rPr>
      </w:pPr>
      <w:r>
        <w:rPr>
          <w:rFonts w:hint="eastAsia"/>
          <w:lang w:val="ja-JP"/>
        </w:rPr>
        <w:t>テクスチャー・パワー！メイク・アップ！</w:t>
      </w:r>
    </w:p>
    <w:p w:rsidR="00C92172" w:rsidRPr="00C92172" w:rsidRDefault="00C92172" w:rsidP="00C92172">
      <w:pPr>
        <w:rPr>
          <w:lang w:val="ja-JP"/>
        </w:rPr>
      </w:pPr>
    </w:p>
    <w:p w:rsidR="00D26208" w:rsidRDefault="00C92172">
      <w:pPr>
        <w:pStyle w:val="1"/>
      </w:pPr>
      <w:r>
        <w:rPr>
          <w:rFonts w:hint="eastAsia"/>
          <w:lang w:val="ja-JP"/>
        </w:rPr>
        <w:t>テクスチャ</w:t>
      </w:r>
      <w:r w:rsidR="00207D53">
        <w:rPr>
          <w:rFonts w:hint="eastAsia"/>
          <w:lang w:val="ja-JP"/>
        </w:rPr>
        <w:t>・</w:t>
      </w:r>
      <w:r>
        <w:rPr>
          <w:rFonts w:hint="eastAsia"/>
          <w:lang w:val="ja-JP"/>
        </w:rPr>
        <w:t>マッピング</w:t>
      </w:r>
    </w:p>
    <w:p w:rsidR="00C92172" w:rsidRDefault="00C92172" w:rsidP="00C92172">
      <w:pPr>
        <w:rPr>
          <w:lang w:val="ja-JP"/>
        </w:rPr>
      </w:pPr>
      <w:r>
        <w:t>プリミティブ</w:t>
      </w:r>
      <w:r>
        <w:rPr>
          <w:lang w:val="ja-JP"/>
        </w:rPr>
        <w:t>ごとに色を付けることができれば、理論上はあらゆる物体を表現できます。</w:t>
      </w:r>
      <w:r w:rsidRPr="00535D44">
        <w:br/>
      </w:r>
      <w:r>
        <w:rPr>
          <w:lang w:val="ja-JP"/>
        </w:rPr>
        <w:t>しかし、物体の表面の細かな模様や凹凸まで全てポリゴンで表現しようとすると、信じられない数の</w:t>
      </w:r>
      <w:r>
        <w:t>プリミティブ</w:t>
      </w:r>
      <w:r>
        <w:rPr>
          <w:lang w:val="ja-JP"/>
        </w:rPr>
        <w:t>が必要になってしまいます。そこで考案されたのが、</w:t>
      </w:r>
      <w:r>
        <w:t>プリミティブ</w:t>
      </w:r>
      <w:r>
        <w:rPr>
          <w:lang w:val="ja-JP"/>
        </w:rPr>
        <w:t>に画像を貼り付ける「テクスチャ</w:t>
      </w:r>
      <w:r w:rsidR="00207D53">
        <w:rPr>
          <w:lang w:val="ja-JP"/>
        </w:rPr>
        <w:t>・</w:t>
      </w:r>
      <w:r>
        <w:rPr>
          <w:lang w:val="ja-JP"/>
        </w:rPr>
        <w:t>マッピング」という技法です。</w:t>
      </w:r>
    </w:p>
    <w:p w:rsidR="00FD7DDD" w:rsidRDefault="00FD7DDD" w:rsidP="00C92172">
      <w:pPr>
        <w:rPr>
          <w:lang w:val="ja-JP"/>
        </w:rPr>
      </w:pPr>
      <w:r>
        <w:rPr>
          <w:lang w:val="ja-JP"/>
        </w:rPr>
        <w:t>テクスチャ</w:t>
      </w:r>
      <w:r>
        <w:rPr>
          <w:rFonts w:hint="eastAsia"/>
          <w:lang w:val="ja-JP"/>
        </w:rPr>
        <w:t>(texture)</w:t>
      </w:r>
      <w:r>
        <w:rPr>
          <w:rFonts w:hint="eastAsia"/>
          <w:lang w:val="ja-JP"/>
        </w:rPr>
        <w:t>は「織物の出来栄え、手触り。物の質感」という意味</w:t>
      </w:r>
      <w:r w:rsidR="005345DB">
        <w:rPr>
          <w:rFonts w:hint="eastAsia"/>
          <w:lang w:val="ja-JP"/>
        </w:rPr>
        <w:t>です。</w:t>
      </w:r>
      <w:r>
        <w:rPr>
          <w:rFonts w:hint="eastAsia"/>
          <w:lang w:val="ja-JP"/>
        </w:rPr>
        <w:t>物体の表面の色や凹凸、柔らかさといったものを表します。</w:t>
      </w:r>
      <w:r w:rsidR="005F5C41">
        <w:rPr>
          <w:rFonts w:hint="eastAsia"/>
          <w:lang w:val="ja-JP"/>
        </w:rPr>
        <w:t>次の画像の床や壁などは</w:t>
      </w:r>
      <w:r w:rsidR="009F1058">
        <w:rPr>
          <w:rFonts w:hint="eastAsia"/>
          <w:lang w:val="ja-JP"/>
        </w:rPr>
        <w:t>、わずかな数のプリミティブで作られた単なる</w:t>
      </w:r>
      <w:r w:rsidR="005F5C41">
        <w:rPr>
          <w:rFonts w:hint="eastAsia"/>
          <w:lang w:val="ja-JP"/>
        </w:rPr>
        <w:t>平面なのですが、石</w:t>
      </w:r>
      <w:r w:rsidR="009F1058">
        <w:rPr>
          <w:rFonts w:hint="eastAsia"/>
          <w:lang w:val="ja-JP"/>
        </w:rPr>
        <w:t>模様</w:t>
      </w:r>
      <w:r w:rsidR="005F5C41">
        <w:rPr>
          <w:rFonts w:hint="eastAsia"/>
          <w:lang w:val="ja-JP"/>
        </w:rPr>
        <w:t>のテクスチャを貼り付けることで、あたかも本当に石の</w:t>
      </w:r>
      <w:r w:rsidR="009F1058">
        <w:rPr>
          <w:rFonts w:hint="eastAsia"/>
          <w:lang w:val="ja-JP"/>
        </w:rPr>
        <w:t>モデル</w:t>
      </w:r>
      <w:r w:rsidR="005F5C41">
        <w:rPr>
          <w:rFonts w:hint="eastAsia"/>
          <w:lang w:val="ja-JP"/>
        </w:rPr>
        <w:t>が置かれているかのように見せています。</w:t>
      </w:r>
    </w:p>
    <w:p w:rsidR="005F5C41" w:rsidRDefault="005F5C41" w:rsidP="005F5C41">
      <w:pPr>
        <w:jc w:val="center"/>
        <w:rPr>
          <w:lang w:val="ja-JP"/>
        </w:rPr>
      </w:pPr>
      <w:r>
        <w:rPr>
          <w:rFonts w:hint="eastAsia"/>
          <w:noProof/>
        </w:rPr>
        <w:drawing>
          <wp:inline distT="0" distB="0" distL="0" distR="0">
            <wp:extent cx="5266944" cy="329803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中世の家.jpg"/>
                    <pic:cNvPicPr/>
                  </pic:nvPicPr>
                  <pic:blipFill>
                    <a:blip r:embed="rId8">
                      <a:extLst>
                        <a:ext uri="{28A0092B-C50C-407E-A947-70E740481C1C}">
                          <a14:useLocalDpi xmlns:a14="http://schemas.microsoft.com/office/drawing/2010/main" val="0"/>
                        </a:ext>
                      </a:extLst>
                    </a:blip>
                    <a:stretch>
                      <a:fillRect/>
                    </a:stretch>
                  </pic:blipFill>
                  <pic:spPr>
                    <a:xfrm>
                      <a:off x="0" y="0"/>
                      <a:ext cx="5270907" cy="3300511"/>
                    </a:xfrm>
                    <a:prstGeom prst="rect">
                      <a:avLst/>
                    </a:prstGeom>
                  </pic:spPr>
                </pic:pic>
              </a:graphicData>
            </a:graphic>
          </wp:inline>
        </w:drawing>
      </w:r>
    </w:p>
    <w:p w:rsidR="00172D06" w:rsidRDefault="00661425" w:rsidP="005A6040">
      <w:pPr>
        <w:pStyle w:val="2"/>
      </w:pPr>
      <w:r>
        <w:br w:type="page"/>
      </w:r>
      <w:r w:rsidR="00F324E0">
        <w:lastRenderedPageBreak/>
        <w:t>Texture.h</w:t>
      </w:r>
      <w:r w:rsidR="00AB3ABD">
        <w:t>の作成</w:t>
      </w:r>
    </w:p>
    <w:p w:rsidR="0016079E" w:rsidRDefault="009F1058" w:rsidP="0016079E">
      <w:r>
        <w:t>ここからは、実際にテクスチャ・マッピングのプログラムを作っていきます。</w:t>
      </w:r>
      <w:r>
        <w:br/>
      </w:r>
      <w:r w:rsidR="00AB3ABD">
        <w:t>テ</w:t>
      </w:r>
      <w:r w:rsidR="001D1693">
        <w:t>クスチャを操作する関数は、専用のファイルに作っていくことにしましょう</w:t>
      </w:r>
      <w:r w:rsidR="00AB3ABD">
        <w:t>。ということで、ソリューションエクスプローラーの「ソースファイル」フィルターを右クリックして、</w:t>
      </w:r>
      <w:r w:rsidR="00ED1065">
        <w:t>Src</w:t>
      </w:r>
      <w:r w:rsidR="00ED1065">
        <w:t>フォルダに</w:t>
      </w:r>
      <w:r w:rsidR="00ED1065">
        <w:rPr>
          <w:rFonts w:hint="eastAsia"/>
        </w:rPr>
        <w:t>Texture.h</w:t>
      </w:r>
      <w:r w:rsidR="00ED1065">
        <w:rPr>
          <w:rFonts w:hint="eastAsia"/>
        </w:rPr>
        <w:t>と</w:t>
      </w:r>
      <w:r w:rsidR="00AB3ABD">
        <w:rPr>
          <w:rFonts w:hint="eastAsia"/>
        </w:rPr>
        <w:t>いうヘッダーファイルを作成してください。</w:t>
      </w:r>
      <w:r w:rsidR="001A0865">
        <w:t>作成した</w:t>
      </w:r>
      <w:r w:rsidR="00ED1065">
        <w:t>Texture.h</w:t>
      </w:r>
      <w:r w:rsidR="00ED1065">
        <w:t>を開き、次の</w:t>
      </w:r>
      <w:r w:rsidR="00AB3ABD">
        <w:t>プログラム</w:t>
      </w:r>
      <w:r w:rsidR="00100B29">
        <w:t>を追加し</w:t>
      </w:r>
      <w:r w:rsidR="00B93871">
        <w:t>てください</w:t>
      </w:r>
      <w:r w:rsidR="00ED1065">
        <w:t>。</w:t>
      </w:r>
    </w:p>
    <w:p w:rsidR="00ED1065" w:rsidRDefault="00E764EE" w:rsidP="005E07A8">
      <w:pPr>
        <w:pStyle w:val="ac"/>
        <w:rPr>
          <w:color w:val="008000"/>
        </w:rPr>
      </w:pPr>
      <w:r w:rsidRPr="00E764EE">
        <w:rPr>
          <w:b/>
          <w:color w:val="FF0000"/>
        </w:rPr>
        <w:t>+</w:t>
      </w:r>
      <w:r w:rsidR="006D1F23">
        <w:rPr>
          <w:color w:val="008000"/>
        </w:rPr>
        <w:t>/**</w:t>
      </w:r>
      <w:r w:rsidR="006D1F23">
        <w:br/>
      </w:r>
      <w:r w:rsidRPr="00E764EE">
        <w:rPr>
          <w:b/>
          <w:color w:val="FF0000"/>
        </w:rPr>
        <w:t>+</w:t>
      </w:r>
      <w:r w:rsidR="006D1F23">
        <w:rPr>
          <w:color w:val="008000"/>
        </w:rPr>
        <w:t>* @file Texture.h</w:t>
      </w:r>
      <w:r w:rsidR="006D1F23">
        <w:br/>
      </w:r>
      <w:r w:rsidRPr="00E764EE">
        <w:rPr>
          <w:b/>
          <w:color w:val="FF0000"/>
        </w:rPr>
        <w:t>+</w:t>
      </w:r>
      <w:r w:rsidR="006D1F23">
        <w:rPr>
          <w:color w:val="008000"/>
        </w:rPr>
        <w:t>*/</w:t>
      </w:r>
      <w:r w:rsidR="006D1F23">
        <w:br/>
      </w:r>
      <w:r w:rsidRPr="00E764EE">
        <w:rPr>
          <w:b/>
          <w:color w:val="FF0000"/>
        </w:rPr>
        <w:t>+</w:t>
      </w:r>
      <w:r w:rsidR="006D1F23">
        <w:rPr>
          <w:color w:val="808080"/>
        </w:rPr>
        <w:t>#ifndef</w:t>
      </w:r>
      <w:r w:rsidR="006D1F23">
        <w:t xml:space="preserve"> TEXTURE_H_INCLUDED</w:t>
      </w:r>
      <w:r w:rsidR="006D1F23">
        <w:br/>
      </w:r>
      <w:r w:rsidRPr="00E764EE">
        <w:rPr>
          <w:b/>
          <w:color w:val="FF0000"/>
        </w:rPr>
        <w:t>+</w:t>
      </w:r>
      <w:r w:rsidR="006D1F23">
        <w:rPr>
          <w:color w:val="808080"/>
        </w:rPr>
        <w:t>#define</w:t>
      </w:r>
      <w:r w:rsidR="006D1F23">
        <w:t xml:space="preserve"> </w:t>
      </w:r>
      <w:r w:rsidR="006D1F23">
        <w:rPr>
          <w:color w:val="6F008A"/>
        </w:rPr>
        <w:t>TEXTURE_H_INCLUDED</w:t>
      </w:r>
      <w:r w:rsidR="006D1F23">
        <w:br/>
      </w:r>
      <w:r w:rsidRPr="00E764EE">
        <w:rPr>
          <w:b/>
          <w:color w:val="FF0000"/>
        </w:rPr>
        <w:t>+</w:t>
      </w:r>
      <w:r w:rsidR="006D1F23">
        <w:rPr>
          <w:color w:val="808080"/>
        </w:rPr>
        <w:t>#include</w:t>
      </w:r>
      <w:r w:rsidR="006D1F23">
        <w:t xml:space="preserve"> </w:t>
      </w:r>
      <w:r w:rsidR="006D1F23">
        <w:rPr>
          <w:color w:val="A31515"/>
        </w:rPr>
        <w:t>&lt;GL/glew.h&gt;</w:t>
      </w:r>
      <w:r w:rsidR="00A753B6">
        <w:br/>
      </w:r>
      <w:r w:rsidRPr="00E764EE">
        <w:rPr>
          <w:b/>
          <w:color w:val="FF0000"/>
        </w:rPr>
        <w:t>+</w:t>
      </w:r>
      <w:r w:rsidR="00FC263C">
        <w:br/>
      </w:r>
      <w:r w:rsidRPr="00E764EE">
        <w:rPr>
          <w:b/>
          <w:color w:val="FF0000"/>
        </w:rPr>
        <w:t>+</w:t>
      </w:r>
      <w:r w:rsidR="000C3298">
        <w:rPr>
          <w:rFonts w:hint="eastAsia"/>
          <w:color w:val="0000FF"/>
        </w:rPr>
        <w:t>namespace</w:t>
      </w:r>
      <w:r w:rsidR="006D1F23">
        <w:t xml:space="preserve"> </w:t>
      </w:r>
      <w:r w:rsidR="000C3298">
        <w:t>Texture {</w:t>
      </w:r>
      <w:r w:rsidR="00FC263C">
        <w:br/>
      </w:r>
      <w:r w:rsidRPr="00E764EE">
        <w:rPr>
          <w:b/>
          <w:color w:val="FF0000"/>
        </w:rPr>
        <w:t>+</w:t>
      </w:r>
      <w:r w:rsidR="00FC263C">
        <w:br/>
      </w:r>
      <w:r w:rsidRPr="00E764EE">
        <w:rPr>
          <w:b/>
          <w:color w:val="FF0000"/>
        </w:rPr>
        <w:t>+</w:t>
      </w:r>
      <w:r>
        <w:rPr>
          <w:color w:val="2B91AF"/>
        </w:rPr>
        <w:t>GLuint</w:t>
      </w:r>
      <w:r w:rsidR="00FE4BBC">
        <w:t xml:space="preserve"> Create</w:t>
      </w:r>
      <w:r>
        <w:t>Image</w:t>
      </w:r>
      <w:r w:rsidR="00943275">
        <w:t>2D</w:t>
      </w:r>
      <w:r>
        <w:t>(</w:t>
      </w:r>
      <w:r w:rsidR="002C71E0">
        <w:rPr>
          <w:color w:val="2B91AF"/>
        </w:rPr>
        <w:t>GLsizei</w:t>
      </w:r>
      <w:r w:rsidR="00FE4BBC">
        <w:t xml:space="preserve"> </w:t>
      </w:r>
      <w:r w:rsidR="00FE4BBC">
        <w:rPr>
          <w:color w:val="808080"/>
        </w:rPr>
        <w:t>width</w:t>
      </w:r>
      <w:r w:rsidR="00FE4BBC">
        <w:t xml:space="preserve">, </w:t>
      </w:r>
      <w:r w:rsidR="002C71E0">
        <w:rPr>
          <w:color w:val="2B91AF"/>
        </w:rPr>
        <w:t>GLsizei</w:t>
      </w:r>
      <w:r w:rsidR="00FE4BBC">
        <w:t xml:space="preserve"> </w:t>
      </w:r>
      <w:r w:rsidR="00FE4BBC">
        <w:rPr>
          <w:color w:val="808080"/>
        </w:rPr>
        <w:t>height</w:t>
      </w:r>
      <w:r w:rsidR="00FE4BBC">
        <w:t>,</w:t>
      </w:r>
      <w:r w:rsidR="00612BD0">
        <w:t xml:space="preserve">　</w:t>
      </w:r>
      <w:r w:rsidR="00FE4BBC">
        <w:rPr>
          <w:color w:val="0000FF"/>
        </w:rPr>
        <w:t>const</w:t>
      </w:r>
      <w:r w:rsidR="00FE4BBC">
        <w:t xml:space="preserve"> </w:t>
      </w:r>
      <w:r w:rsidR="002C71E0">
        <w:rPr>
          <w:color w:val="2B91AF"/>
        </w:rPr>
        <w:t>GLvoid</w:t>
      </w:r>
      <w:r w:rsidR="00FE4BBC">
        <w:t xml:space="preserve">* </w:t>
      </w:r>
      <w:r w:rsidR="00FE4BBC">
        <w:rPr>
          <w:color w:val="808080"/>
        </w:rPr>
        <w:t>data</w:t>
      </w:r>
      <w:r w:rsidR="00FE4BBC">
        <w:t>);</w:t>
      </w:r>
      <w:r w:rsidR="00FE4BBC">
        <w:br/>
      </w:r>
      <w:r w:rsidRPr="00E764EE">
        <w:rPr>
          <w:b/>
          <w:color w:val="FF0000"/>
        </w:rPr>
        <w:t>+</w:t>
      </w:r>
      <w:r w:rsidR="000C3298">
        <w:br/>
      </w:r>
      <w:r w:rsidRPr="00E764EE">
        <w:rPr>
          <w:b/>
          <w:color w:val="FF0000"/>
        </w:rPr>
        <w:t>+</w:t>
      </w:r>
      <w:r w:rsidR="000C3298">
        <w:t xml:space="preserve">} </w:t>
      </w:r>
      <w:r w:rsidR="000C3298" w:rsidRPr="000C3298">
        <w:rPr>
          <w:color w:val="008000"/>
        </w:rPr>
        <w:t xml:space="preserve">// </w:t>
      </w:r>
      <w:r w:rsidR="000C3298" w:rsidRPr="000C3298">
        <w:rPr>
          <w:rFonts w:hint="eastAsia"/>
          <w:color w:val="008000"/>
        </w:rPr>
        <w:t>namespace</w:t>
      </w:r>
      <w:r w:rsidR="000C3298" w:rsidRPr="000C3298">
        <w:rPr>
          <w:color w:val="008000"/>
        </w:rPr>
        <w:t xml:space="preserve"> Texture</w:t>
      </w:r>
      <w:r w:rsidR="000C3298">
        <w:br/>
      </w:r>
      <w:r w:rsidRPr="00E764EE">
        <w:rPr>
          <w:b/>
          <w:color w:val="FF0000"/>
        </w:rPr>
        <w:t>+</w:t>
      </w:r>
      <w:r w:rsidR="005E07A8">
        <w:br/>
      </w:r>
      <w:r w:rsidRPr="00E764EE">
        <w:rPr>
          <w:b/>
          <w:color w:val="FF0000"/>
        </w:rPr>
        <w:t>+</w:t>
      </w:r>
      <w:r w:rsidR="006D1F23">
        <w:rPr>
          <w:color w:val="808080"/>
        </w:rPr>
        <w:t>#endif</w:t>
      </w:r>
      <w:r w:rsidR="000C3298">
        <w:rPr>
          <w:color w:val="808080"/>
        </w:rPr>
        <w:t xml:space="preserve"> </w:t>
      </w:r>
      <w:r w:rsidR="000C3298" w:rsidRPr="000C3298">
        <w:rPr>
          <w:color w:val="008000"/>
        </w:rPr>
        <w:t>/</w:t>
      </w:r>
      <w:r w:rsidR="000C3298">
        <w:rPr>
          <w:color w:val="008000"/>
        </w:rPr>
        <w:t>/ TEXTURE_H_INCLUDED</w:t>
      </w:r>
    </w:p>
    <w:p w:rsidR="00F6573B" w:rsidRPr="00F6573B" w:rsidRDefault="0094712A" w:rsidP="007C3D0F">
      <w:r>
        <w:rPr>
          <w:rFonts w:hint="eastAsia"/>
        </w:rPr>
        <w:t>最初に</w:t>
      </w:r>
      <w:r w:rsidR="002C71E0">
        <w:rPr>
          <w:rFonts w:hint="eastAsia"/>
        </w:rPr>
        <w:t>G</w:t>
      </w:r>
      <w:r w:rsidR="002C71E0">
        <w:t>L/glew.h</w:t>
      </w:r>
      <w:r>
        <w:rPr>
          <w:rFonts w:hint="eastAsia"/>
        </w:rPr>
        <w:t>をインクルードします。</w:t>
      </w:r>
      <w:r w:rsidR="005B6EE2">
        <w:br/>
      </w:r>
      <w:r w:rsidR="005B6EE2">
        <w:t>そして、</w:t>
      </w:r>
      <w:r w:rsidR="005B6EE2">
        <w:rPr>
          <w:rFonts w:hint="eastAsia"/>
        </w:rPr>
        <w:t>Texture(</w:t>
      </w:r>
      <w:r w:rsidR="005B6EE2">
        <w:rPr>
          <w:rFonts w:hint="eastAsia"/>
        </w:rPr>
        <w:t>てくすちゃ</w:t>
      </w:r>
      <w:r w:rsidR="005B6EE2">
        <w:rPr>
          <w:rFonts w:hint="eastAsia"/>
        </w:rPr>
        <w:t>)</w:t>
      </w:r>
      <w:r w:rsidR="005B6EE2">
        <w:rPr>
          <w:rFonts w:hint="eastAsia"/>
        </w:rPr>
        <w:t>名前空間を作成して、その中に</w:t>
      </w:r>
      <w:r w:rsidR="005B6EE2">
        <w:rPr>
          <w:rFonts w:hint="eastAsia"/>
        </w:rPr>
        <w:t>CreateImage</w:t>
      </w:r>
      <w:r w:rsidR="00943275">
        <w:t>2D</w:t>
      </w:r>
      <w:r w:rsidR="005B6EE2">
        <w:rPr>
          <w:rFonts w:hint="eastAsia"/>
        </w:rPr>
        <w:t>(</w:t>
      </w:r>
      <w:r w:rsidR="005B6EE2">
        <w:rPr>
          <w:rFonts w:hint="eastAsia"/>
        </w:rPr>
        <w:t>くりえいと・いめーじ</w:t>
      </w:r>
      <w:r w:rsidR="00943275">
        <w:rPr>
          <w:rFonts w:hint="eastAsia"/>
        </w:rPr>
        <w:t>・つーでぃー</w:t>
      </w:r>
      <w:r w:rsidR="005B6EE2">
        <w:rPr>
          <w:rFonts w:hint="eastAsia"/>
        </w:rPr>
        <w:t>)</w:t>
      </w:r>
      <w:r w:rsidR="005B6EE2">
        <w:rPr>
          <w:rFonts w:hint="eastAsia"/>
        </w:rPr>
        <w:t>という名前の関数を宣言しました。</w:t>
      </w:r>
      <w:r w:rsidR="00943275">
        <w:rPr>
          <w:rFonts w:hint="eastAsia"/>
        </w:rPr>
        <w:t>これ</w:t>
      </w:r>
      <w:r w:rsidR="005B6EE2">
        <w:rPr>
          <w:rFonts w:hint="eastAsia"/>
        </w:rPr>
        <w:t>がテクスチャを作成する関数になります。</w:t>
      </w:r>
      <w:r w:rsidR="00F6573B">
        <w:br/>
      </w:r>
      <w:r w:rsidR="00F6573B">
        <w:t>テクスチャの作成にはさまざまな情報が必要</w:t>
      </w:r>
      <w:r w:rsidR="00612BD0">
        <w:t>なのですが、今回はテクスチャの幅と高さ、そして画像データの</w:t>
      </w:r>
      <w:r w:rsidR="00612BD0">
        <w:rPr>
          <w:rFonts w:hint="eastAsia"/>
        </w:rPr>
        <w:t>3</w:t>
      </w:r>
      <w:r w:rsidR="00612BD0">
        <w:rPr>
          <w:rFonts w:hint="eastAsia"/>
        </w:rPr>
        <w:t>つだけを引数として、残りは関数の中で設定することにしました。</w:t>
      </w:r>
    </w:p>
    <w:p w:rsidR="002C2FAB" w:rsidRDefault="00F324E0" w:rsidP="00172D06">
      <w:pPr>
        <w:pStyle w:val="2"/>
      </w:pPr>
      <w:r>
        <w:rPr>
          <w:rFonts w:hint="eastAsia"/>
        </w:rPr>
        <w:t>Texture.cpp</w:t>
      </w:r>
      <w:r>
        <w:rPr>
          <w:rFonts w:hint="eastAsia"/>
        </w:rPr>
        <w:t>の作成</w:t>
      </w:r>
    </w:p>
    <w:p w:rsidR="00172D06" w:rsidRDefault="00E74AE8" w:rsidP="00172D06">
      <w:r>
        <w:t>今度は</w:t>
      </w:r>
      <w:r w:rsidR="00F324E0">
        <w:rPr>
          <w:rFonts w:hint="eastAsia"/>
        </w:rPr>
        <w:t>ソースファイルを作ります。</w:t>
      </w:r>
      <w:r w:rsidR="00F324E0">
        <w:t>ソリューションエクスプローラーの「ソースファイル」フィルターを右クリックして、</w:t>
      </w:r>
      <w:r w:rsidR="00F324E0">
        <w:t>Src</w:t>
      </w:r>
      <w:r w:rsidR="00F324E0">
        <w:t>フォルダに</w:t>
      </w:r>
      <w:r w:rsidR="00F324E0">
        <w:rPr>
          <w:rFonts w:hint="eastAsia"/>
        </w:rPr>
        <w:t>Texture.</w:t>
      </w:r>
      <w:r w:rsidR="00F324E0">
        <w:t>cpp</w:t>
      </w:r>
      <w:r w:rsidR="00F324E0">
        <w:rPr>
          <w:rFonts w:hint="eastAsia"/>
        </w:rPr>
        <w:t>という</w:t>
      </w:r>
      <w:r w:rsidR="00533693">
        <w:rPr>
          <w:rFonts w:hint="eastAsia"/>
        </w:rPr>
        <w:t>CPP</w:t>
      </w:r>
      <w:r w:rsidR="00F324E0">
        <w:rPr>
          <w:rFonts w:hint="eastAsia"/>
        </w:rPr>
        <w:t>ファイルを作成してください。</w:t>
      </w:r>
      <w:r w:rsidR="00F324E0">
        <w:br/>
      </w:r>
      <w:r w:rsidR="00BC297E">
        <w:t>作成した</w:t>
      </w:r>
      <w:r w:rsidR="00172D06">
        <w:rPr>
          <w:rFonts w:hint="eastAsia"/>
        </w:rPr>
        <w:t>Texture.cpp</w:t>
      </w:r>
      <w:r w:rsidR="00C967CF">
        <w:rPr>
          <w:rFonts w:hint="eastAsia"/>
        </w:rPr>
        <w:t>を開き、次のプログラム</w:t>
      </w:r>
      <w:r w:rsidR="00172D06">
        <w:rPr>
          <w:rFonts w:hint="eastAsia"/>
        </w:rPr>
        <w:t>を追加してください。</w:t>
      </w:r>
    </w:p>
    <w:p w:rsidR="00172D06" w:rsidRDefault="00B714F2" w:rsidP="00172D06">
      <w:pPr>
        <w:pStyle w:val="ac"/>
      </w:pPr>
      <w:r w:rsidRPr="00E764EE">
        <w:rPr>
          <w:b/>
          <w:color w:val="FF0000"/>
        </w:rPr>
        <w:t>+</w:t>
      </w:r>
      <w:r w:rsidR="00172D06">
        <w:rPr>
          <w:color w:val="008000"/>
        </w:rPr>
        <w:t>/**</w:t>
      </w:r>
      <w:r w:rsidR="00172D06">
        <w:br/>
      </w:r>
      <w:r w:rsidRPr="00E764EE">
        <w:rPr>
          <w:b/>
          <w:color w:val="FF0000"/>
        </w:rPr>
        <w:t>+</w:t>
      </w:r>
      <w:r w:rsidR="00172D06">
        <w:rPr>
          <w:color w:val="008000"/>
        </w:rPr>
        <w:t>* @file Texture.cpp</w:t>
      </w:r>
      <w:r w:rsidR="00172D06">
        <w:br/>
      </w:r>
      <w:r w:rsidRPr="00E764EE">
        <w:rPr>
          <w:b/>
          <w:color w:val="FF0000"/>
        </w:rPr>
        <w:t>+</w:t>
      </w:r>
      <w:r w:rsidR="00172D06">
        <w:rPr>
          <w:color w:val="008000"/>
        </w:rPr>
        <w:t>*/</w:t>
      </w:r>
      <w:r w:rsidR="00172D06">
        <w:br/>
      </w:r>
      <w:r w:rsidRPr="00E764EE">
        <w:rPr>
          <w:b/>
          <w:color w:val="FF0000"/>
        </w:rPr>
        <w:t>+</w:t>
      </w:r>
      <w:r w:rsidR="00172D06">
        <w:rPr>
          <w:color w:val="808080"/>
        </w:rPr>
        <w:t>#include</w:t>
      </w:r>
      <w:r w:rsidR="00172D06">
        <w:t xml:space="preserve"> </w:t>
      </w:r>
      <w:r w:rsidR="00172D06">
        <w:rPr>
          <w:color w:val="A31515"/>
        </w:rPr>
        <w:t>"Texture.h"</w:t>
      </w:r>
      <w:r w:rsidR="00172D06">
        <w:br/>
      </w:r>
      <w:r w:rsidRPr="00E764EE">
        <w:rPr>
          <w:b/>
          <w:color w:val="FF0000"/>
        </w:rPr>
        <w:t>+</w:t>
      </w:r>
      <w:r w:rsidR="00172D06">
        <w:rPr>
          <w:color w:val="808080"/>
        </w:rPr>
        <w:t>#include</w:t>
      </w:r>
      <w:r w:rsidR="00172D06">
        <w:t xml:space="preserve"> </w:t>
      </w:r>
      <w:r w:rsidR="00172D06">
        <w:rPr>
          <w:color w:val="A31515"/>
        </w:rPr>
        <w:t>&lt;iostream&gt;</w:t>
      </w:r>
      <w:r>
        <w:rPr>
          <w:color w:val="A31515"/>
        </w:rPr>
        <w:br/>
      </w:r>
      <w:r w:rsidRPr="00E764EE">
        <w:rPr>
          <w:b/>
          <w:color w:val="FF0000"/>
        </w:rPr>
        <w:t>+</w:t>
      </w:r>
      <w:r w:rsidR="00DF0874">
        <w:rPr>
          <w:b/>
          <w:color w:val="FF0000"/>
        </w:rPr>
        <w:br/>
      </w:r>
      <w:r w:rsidR="00DF0874" w:rsidRPr="00E764EE">
        <w:rPr>
          <w:b/>
          <w:color w:val="FF0000"/>
        </w:rPr>
        <w:t>+</w:t>
      </w:r>
      <w:r w:rsidR="00DF0874" w:rsidRPr="000C3298">
        <w:rPr>
          <w:color w:val="008000"/>
        </w:rPr>
        <w:t>//</w:t>
      </w:r>
      <w:r w:rsidR="00DF0874">
        <w:rPr>
          <w:color w:val="008000"/>
        </w:rPr>
        <w:t xml:space="preserve">/ </w:t>
      </w:r>
      <w:r w:rsidR="00DF0874">
        <w:rPr>
          <w:color w:val="008000"/>
        </w:rPr>
        <w:t>テクスチャ関連の関数やクラスを格納する名前空間</w:t>
      </w:r>
      <w:r w:rsidR="00DF0874">
        <w:rPr>
          <w:rFonts w:hint="eastAsia"/>
          <w:color w:val="008000"/>
        </w:rPr>
        <w:t>.</w:t>
      </w:r>
      <w:r>
        <w:br/>
      </w:r>
      <w:r w:rsidRPr="00E764EE">
        <w:rPr>
          <w:b/>
          <w:color w:val="FF0000"/>
        </w:rPr>
        <w:t>+</w:t>
      </w:r>
      <w:r>
        <w:rPr>
          <w:rFonts w:hint="eastAsia"/>
          <w:color w:val="0000FF"/>
        </w:rPr>
        <w:t>namespace</w:t>
      </w:r>
      <w:r>
        <w:t xml:space="preserve"> Texture {</w:t>
      </w:r>
      <w:r>
        <w:br/>
      </w:r>
      <w:r w:rsidRPr="00E764EE">
        <w:rPr>
          <w:b/>
          <w:color w:val="FF0000"/>
        </w:rPr>
        <w:t>+</w:t>
      </w:r>
      <w:r>
        <w:rPr>
          <w:b/>
          <w:color w:val="FF0000"/>
        </w:rPr>
        <w:br/>
      </w:r>
      <w:r w:rsidRPr="00E764EE">
        <w:rPr>
          <w:b/>
          <w:color w:val="FF0000"/>
        </w:rPr>
        <w:t>+</w:t>
      </w:r>
      <w:r>
        <w:t xml:space="preserve">} </w:t>
      </w:r>
      <w:r w:rsidRPr="000C3298">
        <w:rPr>
          <w:color w:val="008000"/>
        </w:rPr>
        <w:t xml:space="preserve">// </w:t>
      </w:r>
      <w:r w:rsidRPr="000C3298">
        <w:rPr>
          <w:rFonts w:hint="eastAsia"/>
          <w:color w:val="008000"/>
        </w:rPr>
        <w:t>namespace</w:t>
      </w:r>
      <w:r w:rsidRPr="000C3298">
        <w:rPr>
          <w:color w:val="008000"/>
        </w:rPr>
        <w:t xml:space="preserve"> Texture</w:t>
      </w:r>
    </w:p>
    <w:p w:rsidR="00172D06" w:rsidRDefault="00172D06" w:rsidP="00172D06">
      <w:r>
        <w:rPr>
          <w:rFonts w:hint="eastAsia"/>
        </w:rPr>
        <w:t>Texture.h</w:t>
      </w:r>
      <w:r>
        <w:rPr>
          <w:rFonts w:hint="eastAsia"/>
        </w:rPr>
        <w:t>は先ほど作成したヘッダ</w:t>
      </w:r>
      <w:r w:rsidR="00875D90">
        <w:rPr>
          <w:rFonts w:hint="eastAsia"/>
        </w:rPr>
        <w:t>ー</w:t>
      </w:r>
      <w:r>
        <w:rPr>
          <w:rFonts w:hint="eastAsia"/>
        </w:rPr>
        <w:t>ファイルですね。</w:t>
      </w:r>
      <w:r w:rsidR="00FB3D58">
        <w:rPr>
          <w:rFonts w:hint="eastAsia"/>
        </w:rPr>
        <w:t>もうひとつの</w:t>
      </w:r>
      <w:r>
        <w:rPr>
          <w:rFonts w:hint="eastAsia"/>
        </w:rPr>
        <w:t>iostream</w:t>
      </w:r>
      <w:r w:rsidR="00FB3D58">
        <w:rPr>
          <w:rFonts w:hint="eastAsia"/>
        </w:rPr>
        <w:t>のほう</w:t>
      </w:r>
      <w:r>
        <w:rPr>
          <w:rFonts w:hint="eastAsia"/>
        </w:rPr>
        <w:t>は</w:t>
      </w:r>
      <w:r w:rsidR="00FB3D58">
        <w:rPr>
          <w:rFonts w:hint="eastAsia"/>
        </w:rPr>
        <w:t>、</w:t>
      </w:r>
      <w:r>
        <w:rPr>
          <w:rFonts w:hint="eastAsia"/>
        </w:rPr>
        <w:t>エラー</w:t>
      </w:r>
      <w:r w:rsidR="00FB3D58">
        <w:rPr>
          <w:rFonts w:hint="eastAsia"/>
        </w:rPr>
        <w:t>メッセージを出力するときのため</w:t>
      </w:r>
      <w:r>
        <w:rPr>
          <w:rFonts w:hint="eastAsia"/>
        </w:rPr>
        <w:t>にインクルードしています。</w:t>
      </w:r>
    </w:p>
    <w:p w:rsidR="00BE2AB0" w:rsidRDefault="00DD584A" w:rsidP="00DD584A">
      <w:pPr>
        <w:pStyle w:val="2"/>
      </w:pPr>
      <w:r>
        <w:rPr>
          <w:rFonts w:hint="eastAsia"/>
        </w:rPr>
        <w:lastRenderedPageBreak/>
        <w:t>テクスチャ作成関数</w:t>
      </w:r>
    </w:p>
    <w:p w:rsidR="00DD584A" w:rsidRDefault="003A73A9" w:rsidP="00FE13B0">
      <w:r>
        <w:rPr>
          <w:rFonts w:hint="eastAsia"/>
        </w:rPr>
        <w:t>テクスチャ作成関数は少し長いので、ちょっとずつ実装していきます。</w:t>
      </w:r>
      <w:r w:rsidR="00332FA7">
        <w:rPr>
          <w:rFonts w:hint="eastAsia"/>
        </w:rPr>
        <w:t>最初はコメントと雛形から書いていきましょう。</w:t>
      </w:r>
      <w:r w:rsidR="00E534CE">
        <w:t>Texture</w:t>
      </w:r>
      <w:r w:rsidR="00E534CE">
        <w:t>名前空間の中に、次のプログラム</w:t>
      </w:r>
      <w:r>
        <w:t>を追加してください。</w:t>
      </w:r>
    </w:p>
    <w:p w:rsidR="00A0030B" w:rsidRDefault="002F0B2F" w:rsidP="00DD584A">
      <w:pPr>
        <w:pStyle w:val="ac"/>
      </w:pPr>
      <w:r>
        <w:rPr>
          <w:color w:val="0000FF"/>
        </w:rPr>
        <w:t xml:space="preserve"> </w:t>
      </w:r>
      <w:r>
        <w:rPr>
          <w:color w:val="808080"/>
        </w:rPr>
        <w:t>#include</w:t>
      </w:r>
      <w:r>
        <w:t xml:space="preserve"> </w:t>
      </w:r>
      <w:r>
        <w:rPr>
          <w:color w:val="A31515"/>
        </w:rPr>
        <w:t>"Texture.h"</w:t>
      </w:r>
      <w:r>
        <w:br/>
      </w:r>
      <w:r>
        <w:rPr>
          <w:color w:val="0000FF"/>
        </w:rPr>
        <w:t xml:space="preserve"> </w:t>
      </w:r>
      <w:r>
        <w:rPr>
          <w:color w:val="808080"/>
        </w:rPr>
        <w:t>#include</w:t>
      </w:r>
      <w:r>
        <w:t xml:space="preserve"> </w:t>
      </w:r>
      <w:r>
        <w:rPr>
          <w:color w:val="A31515"/>
        </w:rPr>
        <w:t>&lt;iostream&gt;</w:t>
      </w:r>
      <w:r>
        <w:rPr>
          <w:color w:val="A31515"/>
        </w:rPr>
        <w:br/>
      </w:r>
      <w:r>
        <w:br/>
      </w:r>
      <w:r w:rsidR="00B01E00">
        <w:rPr>
          <w:b/>
          <w:color w:val="FF0000"/>
        </w:rPr>
        <w:t xml:space="preserve"> </w:t>
      </w:r>
      <w:r w:rsidR="00B01E00" w:rsidRPr="000C3298">
        <w:rPr>
          <w:color w:val="008000"/>
        </w:rPr>
        <w:t>//</w:t>
      </w:r>
      <w:r w:rsidR="00B01E00">
        <w:rPr>
          <w:color w:val="008000"/>
        </w:rPr>
        <w:t xml:space="preserve">/ </w:t>
      </w:r>
      <w:r w:rsidR="00B01E00">
        <w:rPr>
          <w:color w:val="008000"/>
        </w:rPr>
        <w:t>テクスチャ関連の関数やクラスを格納する名前空間</w:t>
      </w:r>
      <w:r w:rsidR="00B01E00">
        <w:rPr>
          <w:rFonts w:hint="eastAsia"/>
          <w:color w:val="008000"/>
        </w:rPr>
        <w:t>.</w:t>
      </w:r>
      <w:r w:rsidR="00B01E00">
        <w:rPr>
          <w:color w:val="008000"/>
        </w:rPr>
        <w:br/>
      </w:r>
      <w:r>
        <w:rPr>
          <w:color w:val="0000FF"/>
        </w:rPr>
        <w:t xml:space="preserve"> </w:t>
      </w:r>
      <w:r>
        <w:rPr>
          <w:rFonts w:hint="eastAsia"/>
          <w:color w:val="0000FF"/>
        </w:rPr>
        <w:t>namespace</w:t>
      </w:r>
      <w:r>
        <w:t xml:space="preserve"> Texture {</w:t>
      </w:r>
      <w:r>
        <w:br/>
      </w:r>
      <w:r>
        <w:rPr>
          <w:color w:val="008000"/>
        </w:rPr>
        <w:br/>
      </w:r>
      <w:r w:rsidRPr="001D16D9">
        <w:rPr>
          <w:b/>
          <w:color w:val="FF0000"/>
        </w:rPr>
        <w:t>+</w:t>
      </w:r>
      <w:r w:rsidR="00DD584A">
        <w:rPr>
          <w:color w:val="008000"/>
        </w:rPr>
        <w:t>/**</w:t>
      </w:r>
      <w:r w:rsidR="00DD584A">
        <w:br/>
      </w:r>
      <w:r w:rsidRPr="001D16D9">
        <w:rPr>
          <w:b/>
          <w:color w:val="FF0000"/>
        </w:rPr>
        <w:t>+</w:t>
      </w:r>
      <w:r w:rsidR="00DD584A">
        <w:rPr>
          <w:color w:val="008000"/>
        </w:rPr>
        <w:t>* 2D</w:t>
      </w:r>
      <w:r w:rsidR="00DD584A">
        <w:rPr>
          <w:rFonts w:hint="eastAsia"/>
          <w:color w:val="008000"/>
        </w:rPr>
        <w:t>テクスチャを作成する</w:t>
      </w:r>
      <w:r w:rsidR="00DD584A">
        <w:rPr>
          <w:color w:val="008000"/>
        </w:rPr>
        <w:t>.</w:t>
      </w:r>
      <w:r w:rsidR="00DD584A">
        <w:br/>
      </w:r>
      <w:r w:rsidRPr="001D16D9">
        <w:rPr>
          <w:b/>
          <w:color w:val="FF0000"/>
        </w:rPr>
        <w:t>+</w:t>
      </w:r>
      <w:r w:rsidR="00DD584A">
        <w:rPr>
          <w:color w:val="008000"/>
        </w:rPr>
        <w:t>*</w:t>
      </w:r>
      <w:r w:rsidR="00DD584A">
        <w:br/>
      </w:r>
      <w:r w:rsidRPr="001D16D9">
        <w:rPr>
          <w:b/>
          <w:color w:val="FF0000"/>
        </w:rPr>
        <w:t>+</w:t>
      </w:r>
      <w:r w:rsidR="00DD584A">
        <w:rPr>
          <w:color w:val="008000"/>
        </w:rPr>
        <w:t xml:space="preserve">* @param width   </w:t>
      </w:r>
      <w:r w:rsidR="00DD584A">
        <w:rPr>
          <w:rFonts w:hint="eastAsia"/>
          <w:color w:val="008000"/>
        </w:rPr>
        <w:t>テクスチャの幅</w:t>
      </w:r>
      <w:r w:rsidR="00DD584A">
        <w:rPr>
          <w:color w:val="008000"/>
        </w:rPr>
        <w:t>(</w:t>
      </w:r>
      <w:r w:rsidR="00DD584A">
        <w:rPr>
          <w:rFonts w:hint="eastAsia"/>
          <w:color w:val="008000"/>
        </w:rPr>
        <w:t>ピクセル数</w:t>
      </w:r>
      <w:r w:rsidR="00DD584A">
        <w:rPr>
          <w:color w:val="008000"/>
        </w:rPr>
        <w:t>).</w:t>
      </w:r>
      <w:r w:rsidR="00DD584A">
        <w:br/>
      </w:r>
      <w:r w:rsidRPr="001D16D9">
        <w:rPr>
          <w:b/>
          <w:color w:val="FF0000"/>
        </w:rPr>
        <w:t>+</w:t>
      </w:r>
      <w:r w:rsidR="00DD584A">
        <w:rPr>
          <w:color w:val="008000"/>
        </w:rPr>
        <w:t xml:space="preserve">* @param height  </w:t>
      </w:r>
      <w:r w:rsidR="00DD584A">
        <w:rPr>
          <w:rFonts w:hint="eastAsia"/>
          <w:color w:val="008000"/>
        </w:rPr>
        <w:t>テクスチャの高さ</w:t>
      </w:r>
      <w:r w:rsidR="00DD584A">
        <w:rPr>
          <w:color w:val="008000"/>
        </w:rPr>
        <w:t>(</w:t>
      </w:r>
      <w:r w:rsidR="00DD584A">
        <w:rPr>
          <w:rFonts w:hint="eastAsia"/>
          <w:color w:val="008000"/>
        </w:rPr>
        <w:t>ピクセル数</w:t>
      </w:r>
      <w:r w:rsidR="00DD584A">
        <w:rPr>
          <w:color w:val="008000"/>
        </w:rPr>
        <w:t>).</w:t>
      </w:r>
      <w:r w:rsidR="00DD584A">
        <w:br/>
      </w:r>
      <w:r w:rsidRPr="001D16D9">
        <w:rPr>
          <w:b/>
          <w:color w:val="FF0000"/>
        </w:rPr>
        <w:t>+</w:t>
      </w:r>
      <w:r w:rsidR="00DD584A">
        <w:rPr>
          <w:color w:val="008000"/>
        </w:rPr>
        <w:t>* @param data</w:t>
      </w:r>
      <w:r w:rsidR="00CD1BE8">
        <w:rPr>
          <w:color w:val="008000"/>
        </w:rPr>
        <w:t xml:space="preserve">    </w:t>
      </w:r>
      <w:r w:rsidR="00CD1BE8">
        <w:rPr>
          <w:color w:val="008000"/>
        </w:rPr>
        <w:t>テクスチャデータへのポインタ</w:t>
      </w:r>
      <w:r w:rsidR="00CD1BE8">
        <w:rPr>
          <w:rFonts w:hint="eastAsia"/>
          <w:color w:val="008000"/>
        </w:rPr>
        <w:t>.</w:t>
      </w:r>
      <w:r w:rsidR="00DD584A">
        <w:br/>
      </w:r>
      <w:r w:rsidRPr="001D16D9">
        <w:rPr>
          <w:b/>
          <w:color w:val="FF0000"/>
        </w:rPr>
        <w:t>+</w:t>
      </w:r>
      <w:r w:rsidR="00DD584A">
        <w:rPr>
          <w:color w:val="008000"/>
        </w:rPr>
        <w:t>*</w:t>
      </w:r>
      <w:r w:rsidR="00DD584A">
        <w:br/>
      </w:r>
      <w:r w:rsidRPr="001D16D9">
        <w:rPr>
          <w:b/>
          <w:color w:val="FF0000"/>
        </w:rPr>
        <w:t>+</w:t>
      </w:r>
      <w:r>
        <w:rPr>
          <w:color w:val="008000"/>
        </w:rPr>
        <w:t>* @retval</w:t>
      </w:r>
      <w:r w:rsidR="00DD584A">
        <w:rPr>
          <w:color w:val="008000"/>
        </w:rPr>
        <w:t xml:space="preserve"> </w:t>
      </w:r>
      <w:r>
        <w:rPr>
          <w:color w:val="008000"/>
        </w:rPr>
        <w:t>0</w:t>
      </w:r>
      <w:r>
        <w:rPr>
          <w:color w:val="008000"/>
        </w:rPr>
        <w:t>以外</w:t>
      </w:r>
      <w:r>
        <w:rPr>
          <w:rFonts w:hint="eastAsia"/>
          <w:color w:val="008000"/>
        </w:rPr>
        <w:t xml:space="preserve">  </w:t>
      </w:r>
      <w:r>
        <w:rPr>
          <w:rFonts w:hint="eastAsia"/>
          <w:color w:val="008000"/>
        </w:rPr>
        <w:t>作成したテクスチャ</w:t>
      </w:r>
      <w:r w:rsidR="004B5F14">
        <w:rPr>
          <w:rFonts w:hint="eastAsia"/>
          <w:color w:val="008000"/>
        </w:rPr>
        <w:t>・</w:t>
      </w:r>
      <w:r>
        <w:rPr>
          <w:rFonts w:hint="eastAsia"/>
          <w:color w:val="008000"/>
        </w:rPr>
        <w:t>オブジェクトの</w:t>
      </w:r>
      <w:r w:rsidR="00621303">
        <w:rPr>
          <w:color w:val="008000"/>
        </w:rPr>
        <w:t>ID</w:t>
      </w:r>
      <w:r w:rsidR="00DD584A">
        <w:rPr>
          <w:color w:val="008000"/>
        </w:rPr>
        <w:t>.</w:t>
      </w:r>
      <w:r w:rsidR="00DD584A">
        <w:br/>
      </w:r>
      <w:r w:rsidRPr="001D16D9">
        <w:rPr>
          <w:b/>
          <w:color w:val="FF0000"/>
        </w:rPr>
        <w:t>+</w:t>
      </w:r>
      <w:r>
        <w:rPr>
          <w:color w:val="008000"/>
        </w:rPr>
        <w:t xml:space="preserve">* @retval 0      </w:t>
      </w:r>
      <w:r>
        <w:rPr>
          <w:color w:val="008000"/>
        </w:rPr>
        <w:t>テクスチャの作成に失敗</w:t>
      </w:r>
      <w:r w:rsidR="00DD584A">
        <w:rPr>
          <w:color w:val="008000"/>
        </w:rPr>
        <w:t>.</w:t>
      </w:r>
      <w:r w:rsidR="00DD584A">
        <w:br/>
      </w:r>
      <w:r w:rsidRPr="001D16D9">
        <w:rPr>
          <w:b/>
          <w:color w:val="FF0000"/>
        </w:rPr>
        <w:t>+</w:t>
      </w:r>
      <w:r w:rsidR="00DD584A">
        <w:rPr>
          <w:color w:val="008000"/>
        </w:rPr>
        <w:t>*/</w:t>
      </w:r>
      <w:r w:rsidR="00DD584A">
        <w:br/>
      </w:r>
      <w:r w:rsidRPr="001D16D9">
        <w:rPr>
          <w:b/>
          <w:color w:val="FF0000"/>
        </w:rPr>
        <w:t>+</w:t>
      </w:r>
      <w:r w:rsidR="00A27301">
        <w:rPr>
          <w:color w:val="2B91AF"/>
        </w:rPr>
        <w:t>GL</w:t>
      </w:r>
      <w:r w:rsidR="0053442B">
        <w:rPr>
          <w:rFonts w:hint="eastAsia"/>
          <w:color w:val="2B91AF"/>
        </w:rPr>
        <w:t>u</w:t>
      </w:r>
      <w:r w:rsidR="00A27301">
        <w:rPr>
          <w:color w:val="2B91AF"/>
        </w:rPr>
        <w:t>int</w:t>
      </w:r>
      <w:r w:rsidR="00DD584A">
        <w:t xml:space="preserve"> Create</w:t>
      </w:r>
      <w:r w:rsidR="00A27301">
        <w:t>Image2D</w:t>
      </w:r>
      <w:r w:rsidR="00DD584A">
        <w:t>(</w:t>
      </w:r>
      <w:r w:rsidR="00254172">
        <w:rPr>
          <w:color w:val="2B91AF"/>
        </w:rPr>
        <w:t xml:space="preserve">GLsizei </w:t>
      </w:r>
      <w:r w:rsidR="00DD584A">
        <w:rPr>
          <w:color w:val="808080"/>
        </w:rPr>
        <w:t>width</w:t>
      </w:r>
      <w:r w:rsidR="00DD584A">
        <w:t xml:space="preserve">, </w:t>
      </w:r>
      <w:r w:rsidR="00254172">
        <w:rPr>
          <w:color w:val="2B91AF"/>
        </w:rPr>
        <w:t>GLsizei</w:t>
      </w:r>
      <w:r w:rsidR="00DD584A">
        <w:t xml:space="preserve"> </w:t>
      </w:r>
      <w:r w:rsidR="00DD584A">
        <w:rPr>
          <w:color w:val="808080"/>
        </w:rPr>
        <w:t>height</w:t>
      </w:r>
      <w:r w:rsidR="00DD584A">
        <w:t xml:space="preserve">, </w:t>
      </w:r>
      <w:r w:rsidR="00DD584A">
        <w:rPr>
          <w:color w:val="0000FF"/>
        </w:rPr>
        <w:t>const</w:t>
      </w:r>
      <w:r w:rsidR="00DD584A">
        <w:t xml:space="preserve"> </w:t>
      </w:r>
      <w:r w:rsidR="00254172">
        <w:rPr>
          <w:color w:val="2B91AF"/>
        </w:rPr>
        <w:t>GLvoid</w:t>
      </w:r>
      <w:r w:rsidR="00DD584A">
        <w:t xml:space="preserve">* </w:t>
      </w:r>
      <w:r w:rsidR="00DD584A">
        <w:rPr>
          <w:color w:val="808080"/>
        </w:rPr>
        <w:t>data</w:t>
      </w:r>
      <w:r w:rsidR="00DD584A">
        <w:t>)</w:t>
      </w:r>
      <w:r w:rsidR="00DD584A">
        <w:br/>
      </w:r>
      <w:r w:rsidRPr="001D16D9">
        <w:rPr>
          <w:b/>
          <w:color w:val="FF0000"/>
        </w:rPr>
        <w:t>+</w:t>
      </w:r>
      <w:r w:rsidR="00DD584A">
        <w:t>{</w:t>
      </w:r>
      <w:r w:rsidR="00DE377A">
        <w:br/>
      </w:r>
      <w:r w:rsidR="00ED0176" w:rsidRPr="001D16D9">
        <w:rPr>
          <w:b/>
          <w:color w:val="FF0000"/>
        </w:rPr>
        <w:t>+</w:t>
      </w:r>
      <w:r w:rsidR="00ED0176">
        <w:rPr>
          <w:b/>
          <w:color w:val="FF0000"/>
        </w:rPr>
        <w:t xml:space="preserve">  </w:t>
      </w:r>
      <w:r w:rsidR="00ED0176">
        <w:rPr>
          <w:color w:val="2B91AF"/>
        </w:rPr>
        <w:t>GLuint</w:t>
      </w:r>
      <w:r w:rsidR="00ED0176">
        <w:t xml:space="preserve"> id;</w:t>
      </w:r>
      <w:r w:rsidR="00ED0176">
        <w:br/>
      </w:r>
      <w:r w:rsidR="00C4289F" w:rsidRPr="001D16D9">
        <w:rPr>
          <w:b/>
          <w:color w:val="FF0000"/>
        </w:rPr>
        <w:t>+</w:t>
      </w:r>
      <w:r w:rsidR="00C4289F">
        <w:rPr>
          <w:b/>
          <w:color w:val="FF0000"/>
        </w:rPr>
        <w:br/>
      </w:r>
      <w:r w:rsidR="00ED0176" w:rsidRPr="001D16D9">
        <w:rPr>
          <w:b/>
          <w:color w:val="FF0000"/>
        </w:rPr>
        <w:t>+</w:t>
      </w:r>
      <w:r w:rsidR="00ED0176">
        <w:t xml:space="preserve">  </w:t>
      </w:r>
      <w:r w:rsidR="00ED0176">
        <w:rPr>
          <w:color w:val="0000FF"/>
        </w:rPr>
        <w:t>return</w:t>
      </w:r>
      <w:r w:rsidR="00ED0176">
        <w:t xml:space="preserve"> id;</w:t>
      </w:r>
      <w:r w:rsidR="00ED0176">
        <w:br/>
      </w:r>
      <w:r w:rsidR="00DE377A" w:rsidRPr="001D16D9">
        <w:rPr>
          <w:b/>
          <w:color w:val="FF0000"/>
        </w:rPr>
        <w:t>+</w:t>
      </w:r>
      <w:r w:rsidR="00A0030B">
        <w:rPr>
          <w:rFonts w:hint="eastAsia"/>
        </w:rPr>
        <w:t>}</w:t>
      </w:r>
      <w:r>
        <w:br/>
      </w:r>
      <w:r w:rsidR="00DE377A" w:rsidRPr="001D16D9">
        <w:rPr>
          <w:b/>
          <w:color w:val="FF0000"/>
        </w:rPr>
        <w:t>+</w:t>
      </w:r>
      <w:r>
        <w:br/>
      </w:r>
      <w:r>
        <w:rPr>
          <w:b/>
          <w:color w:val="FF0000"/>
        </w:rPr>
        <w:t xml:space="preserve"> </w:t>
      </w:r>
      <w:r>
        <w:t xml:space="preserve">} </w:t>
      </w:r>
      <w:r w:rsidRPr="000C3298">
        <w:rPr>
          <w:color w:val="008000"/>
        </w:rPr>
        <w:t xml:space="preserve">// </w:t>
      </w:r>
      <w:r w:rsidRPr="000C3298">
        <w:rPr>
          <w:rFonts w:hint="eastAsia"/>
          <w:color w:val="008000"/>
        </w:rPr>
        <w:t>namespace</w:t>
      </w:r>
      <w:r w:rsidRPr="000C3298">
        <w:rPr>
          <w:color w:val="008000"/>
        </w:rPr>
        <w:t xml:space="preserve"> Texture</w:t>
      </w:r>
    </w:p>
    <w:p w:rsidR="00332FA7" w:rsidRDefault="00437C59" w:rsidP="00AC4142">
      <w:r>
        <w:t>雛形が書けたら、</w:t>
      </w:r>
      <w:r w:rsidR="00332FA7">
        <w:rPr>
          <w:rFonts w:hint="eastAsia"/>
        </w:rPr>
        <w:t>CreateImage2D</w:t>
      </w:r>
      <w:r w:rsidR="00332FA7">
        <w:rPr>
          <w:rFonts w:hint="eastAsia"/>
        </w:rPr>
        <w:t>関数の中</w:t>
      </w:r>
      <w:r>
        <w:rPr>
          <w:rFonts w:hint="eastAsia"/>
        </w:rPr>
        <w:t>に</w:t>
      </w:r>
      <w:r w:rsidR="00332FA7">
        <w:rPr>
          <w:rFonts w:hint="eastAsia"/>
        </w:rPr>
        <w:t>次のプログラムを追加してください。</w:t>
      </w:r>
    </w:p>
    <w:p w:rsidR="00332FA7" w:rsidRDefault="00332FA7" w:rsidP="00332FA7">
      <w:pPr>
        <w:pStyle w:val="ac"/>
      </w:pPr>
      <w:r>
        <w:rPr>
          <w:b/>
          <w:color w:val="FF0000"/>
        </w:rPr>
        <w:t xml:space="preserve"> </w:t>
      </w:r>
      <w:r>
        <w:rPr>
          <w:color w:val="2B91AF"/>
        </w:rPr>
        <w:t>GL</w:t>
      </w:r>
      <w:r>
        <w:rPr>
          <w:rFonts w:hint="eastAsia"/>
          <w:color w:val="2B91AF"/>
        </w:rPr>
        <w:t>u</w:t>
      </w:r>
      <w:r>
        <w:rPr>
          <w:color w:val="2B91AF"/>
        </w:rPr>
        <w:t>int</w:t>
      </w:r>
      <w:r>
        <w:t xml:space="preserve"> CreateImage2D(</w:t>
      </w:r>
      <w:r>
        <w:rPr>
          <w:color w:val="2B91AF"/>
        </w:rPr>
        <w:t xml:space="preserve">GLsizei </w:t>
      </w:r>
      <w:r>
        <w:rPr>
          <w:color w:val="808080"/>
        </w:rPr>
        <w:t>width</w:t>
      </w:r>
      <w:r>
        <w:t xml:space="preserve">, </w:t>
      </w:r>
      <w:r>
        <w:rPr>
          <w:color w:val="2B91AF"/>
        </w:rPr>
        <w:t>GLsizei</w:t>
      </w:r>
      <w:r>
        <w:t xml:space="preserve"> </w:t>
      </w:r>
      <w:r>
        <w:rPr>
          <w:color w:val="808080"/>
        </w:rPr>
        <w:t>height</w:t>
      </w:r>
      <w:r>
        <w:t xml:space="preserve">, </w:t>
      </w:r>
      <w:r>
        <w:rPr>
          <w:color w:val="0000FF"/>
        </w:rPr>
        <w:t>const</w:t>
      </w:r>
      <w:r>
        <w:t xml:space="preserve"> </w:t>
      </w:r>
      <w:r>
        <w:rPr>
          <w:color w:val="2B91AF"/>
        </w:rPr>
        <w:t>GLvoid</w:t>
      </w:r>
      <w:r>
        <w:t xml:space="preserve">* </w:t>
      </w:r>
      <w:r>
        <w:rPr>
          <w:color w:val="808080"/>
        </w:rPr>
        <w:t>data</w:t>
      </w:r>
      <w:r>
        <w:t>)</w:t>
      </w:r>
      <w:r>
        <w:br/>
      </w:r>
      <w:r>
        <w:rPr>
          <w:b/>
          <w:color w:val="FF0000"/>
        </w:rPr>
        <w:t xml:space="preserve"> </w:t>
      </w:r>
      <w:r>
        <w:t>{</w:t>
      </w:r>
      <w:r>
        <w:br/>
      </w:r>
      <w:r w:rsidR="00ED0176">
        <w:rPr>
          <w:b/>
          <w:color w:val="FF0000"/>
        </w:rPr>
        <w:t xml:space="preserve"> </w:t>
      </w:r>
      <w:r>
        <w:rPr>
          <w:b/>
          <w:color w:val="FF0000"/>
        </w:rPr>
        <w:t xml:space="preserve">  </w:t>
      </w:r>
      <w:r>
        <w:rPr>
          <w:color w:val="2B91AF"/>
        </w:rPr>
        <w:t>GLuint</w:t>
      </w:r>
      <w:r>
        <w:t xml:space="preserve"> id;</w:t>
      </w:r>
      <w:r>
        <w:br/>
      </w:r>
      <w:r w:rsidRPr="001D16D9">
        <w:rPr>
          <w:b/>
          <w:color w:val="FF0000"/>
        </w:rPr>
        <w:t>+</w:t>
      </w:r>
      <w:r>
        <w:rPr>
          <w:b/>
          <w:color w:val="FF0000"/>
        </w:rPr>
        <w:t xml:space="preserve">  </w:t>
      </w:r>
      <w:r>
        <w:t>glGenTextures(1, &amp;id);</w:t>
      </w:r>
      <w:r>
        <w:br/>
      </w:r>
      <w:r w:rsidRPr="001D16D9">
        <w:rPr>
          <w:b/>
          <w:color w:val="FF0000"/>
        </w:rPr>
        <w:t>+</w:t>
      </w:r>
      <w:r>
        <w:rPr>
          <w:b/>
          <w:color w:val="FF0000"/>
        </w:rPr>
        <w:t xml:space="preserve">  </w:t>
      </w:r>
      <w:r>
        <w:t>glBindTexture(</w:t>
      </w:r>
      <w:r>
        <w:rPr>
          <w:color w:val="6F008A"/>
        </w:rPr>
        <w:t>GL_TEXTURE_2D</w:t>
      </w:r>
      <w:r>
        <w:t xml:space="preserve">, </w:t>
      </w:r>
      <w:r>
        <w:rPr>
          <w:rFonts w:hint="eastAsia"/>
        </w:rPr>
        <w:t>i</w:t>
      </w:r>
      <w:r>
        <w:t>d);</w:t>
      </w:r>
      <w:r>
        <w:br/>
      </w:r>
      <w:r w:rsidRPr="001D16D9">
        <w:rPr>
          <w:b/>
          <w:color w:val="FF0000"/>
        </w:rPr>
        <w:t>+</w:t>
      </w:r>
      <w:r>
        <w:rPr>
          <w:b/>
          <w:color w:val="FF0000"/>
        </w:rPr>
        <w:t xml:space="preserve">  </w:t>
      </w:r>
      <w:r>
        <w:t>glTexImage2D(</w:t>
      </w:r>
      <w:r>
        <w:rPr>
          <w:color w:val="6F008A"/>
        </w:rPr>
        <w:t>GL_TEXTURE_2D</w:t>
      </w:r>
      <w:r>
        <w:t>,</w:t>
      </w:r>
      <w:r>
        <w:br/>
      </w:r>
      <w:r w:rsidRPr="001D16D9">
        <w:rPr>
          <w:b/>
          <w:color w:val="FF0000"/>
        </w:rPr>
        <w:t>+</w:t>
      </w:r>
      <w:r>
        <w:t xml:space="preserve">   0, </w:t>
      </w:r>
      <w:r>
        <w:rPr>
          <w:color w:val="6F008A"/>
        </w:rPr>
        <w:t>GL_RGBA8</w:t>
      </w:r>
      <w:r>
        <w:t xml:space="preserve">, </w:t>
      </w:r>
      <w:r>
        <w:rPr>
          <w:color w:val="808080"/>
        </w:rPr>
        <w:t>width</w:t>
      </w:r>
      <w:r>
        <w:t xml:space="preserve">, </w:t>
      </w:r>
      <w:r>
        <w:rPr>
          <w:color w:val="808080"/>
        </w:rPr>
        <w:t>height</w:t>
      </w:r>
      <w:r>
        <w:t xml:space="preserve">, 0, </w:t>
      </w:r>
      <w:r>
        <w:rPr>
          <w:color w:val="6F008A"/>
        </w:rPr>
        <w:t>GL_RGBA</w:t>
      </w:r>
      <w:r>
        <w:t xml:space="preserve">, </w:t>
      </w:r>
      <w:r>
        <w:rPr>
          <w:color w:val="6F008A"/>
        </w:rPr>
        <w:t>GL_UNSIGNED_BYTE</w:t>
      </w:r>
      <w:r>
        <w:t xml:space="preserve">, </w:t>
      </w:r>
      <w:r>
        <w:rPr>
          <w:color w:val="808080"/>
        </w:rPr>
        <w:t>data</w:t>
      </w:r>
      <w:r>
        <w:t>);</w:t>
      </w:r>
      <w:r>
        <w:br/>
      </w:r>
      <w:r w:rsidRPr="001D16D9">
        <w:rPr>
          <w:b/>
          <w:color w:val="FF0000"/>
        </w:rPr>
        <w:t>+</w:t>
      </w:r>
      <w:r>
        <w:rPr>
          <w:b/>
          <w:color w:val="FF0000"/>
        </w:rPr>
        <w:t xml:space="preserve">  </w:t>
      </w:r>
      <w:r>
        <w:rPr>
          <w:color w:val="0000FF"/>
        </w:rPr>
        <w:t>const</w:t>
      </w:r>
      <w:r>
        <w:t xml:space="preserve"> </w:t>
      </w:r>
      <w:r>
        <w:rPr>
          <w:color w:val="2B91AF"/>
        </w:rPr>
        <w:t>GLenum</w:t>
      </w:r>
      <w:r>
        <w:t xml:space="preserve"> result = glGetError();</w:t>
      </w:r>
      <w:r>
        <w:br/>
      </w:r>
      <w:r w:rsidRPr="001D16D9">
        <w:rPr>
          <w:b/>
          <w:color w:val="FF0000"/>
        </w:rPr>
        <w:t>+</w:t>
      </w:r>
      <w:r>
        <w:rPr>
          <w:b/>
          <w:color w:val="FF0000"/>
        </w:rPr>
        <w:t xml:space="preserve">  </w:t>
      </w:r>
      <w:r>
        <w:rPr>
          <w:color w:val="0000FF"/>
        </w:rPr>
        <w:t>if</w:t>
      </w:r>
      <w:r>
        <w:t xml:space="preserve"> (result != </w:t>
      </w:r>
      <w:r>
        <w:rPr>
          <w:color w:val="6F008A"/>
        </w:rPr>
        <w:t>GL_NO_ERROR</w:t>
      </w:r>
      <w:r>
        <w:t>) {</w:t>
      </w:r>
      <w:r>
        <w:br/>
      </w:r>
      <w:r w:rsidRPr="001D16D9">
        <w:rPr>
          <w:b/>
          <w:color w:val="FF0000"/>
        </w:rPr>
        <w:t>+</w:t>
      </w:r>
      <w:r>
        <w:t xml:space="preserve">    std::cerr </w:t>
      </w:r>
      <w:r>
        <w:rPr>
          <w:color w:val="008080"/>
        </w:rPr>
        <w:t>&lt;&lt;</w:t>
      </w:r>
      <w:r>
        <w:t xml:space="preserve"> </w:t>
      </w:r>
      <w:r>
        <w:rPr>
          <w:color w:val="A31515"/>
        </w:rPr>
        <w:t xml:space="preserve">"ERROR: </w:t>
      </w:r>
      <w:r>
        <w:rPr>
          <w:color w:val="A31515"/>
        </w:rPr>
        <w:t>テクスチャの作成に失敗</w:t>
      </w:r>
      <w:r>
        <w:rPr>
          <w:rFonts w:hint="eastAsia"/>
          <w:color w:val="A31515"/>
        </w:rPr>
        <w:t>(</w:t>
      </w:r>
      <w:r>
        <w:rPr>
          <w:color w:val="A31515"/>
        </w:rPr>
        <w:t>0x"</w:t>
      </w:r>
      <w:r>
        <w:t xml:space="preserve"> </w:t>
      </w:r>
      <w:r>
        <w:rPr>
          <w:color w:val="008080"/>
        </w:rPr>
        <w:t>&lt;&lt;</w:t>
      </w:r>
      <w:r>
        <w:t xml:space="preserve"> std::hex </w:t>
      </w:r>
      <w:r>
        <w:rPr>
          <w:color w:val="008080"/>
        </w:rPr>
        <w:t>&lt;&lt;</w:t>
      </w:r>
      <w:r>
        <w:t xml:space="preserve"> result </w:t>
      </w:r>
      <w:r>
        <w:rPr>
          <w:color w:val="008080"/>
        </w:rPr>
        <w:t>&lt;&lt;</w:t>
      </w:r>
      <w:r>
        <w:t xml:space="preserve"> </w:t>
      </w:r>
      <w:r>
        <w:rPr>
          <w:color w:val="A31515"/>
        </w:rPr>
        <w:t>")."</w:t>
      </w:r>
      <w:r>
        <w:t>;</w:t>
      </w:r>
      <w:r>
        <w:br/>
      </w:r>
      <w:r w:rsidRPr="001D16D9">
        <w:rPr>
          <w:b/>
          <w:color w:val="FF0000"/>
        </w:rPr>
        <w:t>+</w:t>
      </w:r>
      <w:r>
        <w:rPr>
          <w:b/>
          <w:color w:val="FF0000"/>
        </w:rPr>
        <w:t xml:space="preserve">    </w:t>
      </w:r>
      <w:r>
        <w:t>glBindTexture(</w:t>
      </w:r>
      <w:r>
        <w:rPr>
          <w:color w:val="6F008A"/>
        </w:rPr>
        <w:t>GL_TEXTURE_2D</w:t>
      </w:r>
      <w:r>
        <w:t>, 0);</w:t>
      </w:r>
      <w:r>
        <w:br/>
      </w:r>
      <w:r w:rsidRPr="001D16D9">
        <w:rPr>
          <w:b/>
          <w:color w:val="FF0000"/>
        </w:rPr>
        <w:t>+</w:t>
      </w:r>
      <w:r>
        <w:t xml:space="preserve">    glDeleteTextures(1, &amp;id);</w:t>
      </w:r>
      <w:r>
        <w:br/>
      </w:r>
      <w:r w:rsidRPr="001D16D9">
        <w:rPr>
          <w:b/>
          <w:color w:val="FF0000"/>
        </w:rPr>
        <w:t>+</w:t>
      </w:r>
      <w:r>
        <w:t xml:space="preserve">    </w:t>
      </w:r>
      <w:r>
        <w:rPr>
          <w:color w:val="0000FF"/>
        </w:rPr>
        <w:t>return</w:t>
      </w:r>
      <w:r>
        <w:t xml:space="preserve"> 0;</w:t>
      </w:r>
      <w:r>
        <w:br/>
      </w:r>
      <w:r w:rsidRPr="001D16D9">
        <w:rPr>
          <w:b/>
          <w:color w:val="FF0000"/>
        </w:rPr>
        <w:t>+</w:t>
      </w:r>
      <w:r>
        <w:rPr>
          <w:b/>
          <w:color w:val="FF0000"/>
        </w:rPr>
        <w:t xml:space="preserve">  </w:t>
      </w:r>
      <w:r>
        <w:t>}</w:t>
      </w:r>
      <w:r>
        <w:br/>
      </w:r>
      <w:r w:rsidR="008F4ABE" w:rsidRPr="001D16D9">
        <w:rPr>
          <w:b/>
          <w:color w:val="FF0000"/>
        </w:rPr>
        <w:t>+</w:t>
      </w:r>
      <w:r w:rsidR="008F4ABE">
        <w:rPr>
          <w:b/>
          <w:color w:val="FF0000"/>
        </w:rPr>
        <w:t xml:space="preserve">  </w:t>
      </w:r>
      <w:r w:rsidR="008F4ABE">
        <w:t>glBindTexture(</w:t>
      </w:r>
      <w:r w:rsidR="008F4ABE">
        <w:rPr>
          <w:color w:val="6F008A"/>
        </w:rPr>
        <w:t>GL_TEXTURE_2D</w:t>
      </w:r>
      <w:r w:rsidR="008F4ABE">
        <w:t>, 0);</w:t>
      </w:r>
      <w:r w:rsidR="00C4289F">
        <w:rPr>
          <w:b/>
          <w:color w:val="FF0000"/>
        </w:rPr>
        <w:br/>
      </w:r>
      <w:r w:rsidR="008F4ABE">
        <w:rPr>
          <w:b/>
          <w:color w:val="FF0000"/>
        </w:rPr>
        <w:br/>
      </w:r>
      <w:r w:rsidR="00ED0176">
        <w:rPr>
          <w:b/>
          <w:color w:val="FF0000"/>
        </w:rPr>
        <w:t xml:space="preserve"> </w:t>
      </w:r>
      <w:r>
        <w:t xml:space="preserve">  </w:t>
      </w:r>
      <w:r>
        <w:rPr>
          <w:color w:val="0000FF"/>
        </w:rPr>
        <w:t>return</w:t>
      </w:r>
      <w:r>
        <w:t xml:space="preserve"> id;</w:t>
      </w:r>
      <w:r>
        <w:br/>
      </w:r>
      <w:r>
        <w:rPr>
          <w:b/>
          <w:color w:val="FF0000"/>
        </w:rPr>
        <w:t xml:space="preserve"> </w:t>
      </w:r>
      <w:r>
        <w:rPr>
          <w:rFonts w:hint="eastAsia"/>
        </w:rPr>
        <w:t>}</w:t>
      </w:r>
    </w:p>
    <w:p w:rsidR="004F1EFE" w:rsidRDefault="00A27301" w:rsidP="00AC4142">
      <w:r>
        <w:t>OpenGL</w:t>
      </w:r>
      <w:r>
        <w:t>でテクスチャを作成するには、</w:t>
      </w:r>
      <w:r>
        <w:rPr>
          <w:rFonts w:hint="eastAsia"/>
        </w:rPr>
        <w:t>glGenTexture</w:t>
      </w:r>
      <w:r>
        <w:t>s</w:t>
      </w:r>
      <w:r>
        <w:rPr>
          <w:rFonts w:hint="eastAsia"/>
        </w:rPr>
        <w:t>(</w:t>
      </w:r>
      <w:r>
        <w:rPr>
          <w:rFonts w:hint="eastAsia"/>
        </w:rPr>
        <w:t>じーえる・じぇん・てくすちゃーず</w:t>
      </w:r>
      <w:r>
        <w:rPr>
          <w:rFonts w:hint="eastAsia"/>
        </w:rPr>
        <w:t>)</w:t>
      </w:r>
      <w:r>
        <w:t>関数を使います。</w:t>
      </w:r>
      <w:r w:rsidR="00941F89">
        <w:rPr>
          <w:rFonts w:hint="eastAsia"/>
        </w:rPr>
        <w:t>この関数は、これまで見てきた</w:t>
      </w:r>
      <w:r w:rsidR="00941F89">
        <w:rPr>
          <w:rFonts w:hint="eastAsia"/>
        </w:rPr>
        <w:t>glGenBuffers</w:t>
      </w:r>
      <w:r w:rsidR="00941F89">
        <w:rPr>
          <w:rFonts w:hint="eastAsia"/>
        </w:rPr>
        <w:t>や</w:t>
      </w:r>
      <w:r w:rsidR="00941F89">
        <w:rPr>
          <w:rFonts w:hint="eastAsia"/>
        </w:rPr>
        <w:t>glGenVertexArray</w:t>
      </w:r>
      <w:r w:rsidR="00941F89">
        <w:t>s</w:t>
      </w:r>
      <w:r w:rsidR="00941F89">
        <w:t>関数とよく似ています。</w:t>
      </w:r>
      <w:r w:rsidR="000B41A6">
        <w:rPr>
          <w:rFonts w:hint="eastAsia"/>
        </w:rPr>
        <w:t>最初の引数は、作成するテクスチャ</w:t>
      </w:r>
      <w:r w:rsidR="004B5F14">
        <w:rPr>
          <w:rFonts w:hint="eastAsia"/>
        </w:rPr>
        <w:t>・</w:t>
      </w:r>
      <w:r w:rsidR="000B41A6">
        <w:rPr>
          <w:rFonts w:hint="eastAsia"/>
        </w:rPr>
        <w:t>オブジェクトの数です。今回は</w:t>
      </w:r>
      <w:r w:rsidR="000B41A6">
        <w:rPr>
          <w:rFonts w:hint="eastAsia"/>
        </w:rPr>
        <w:t>1</w:t>
      </w:r>
      <w:r w:rsidR="000B41A6">
        <w:rPr>
          <w:rFonts w:hint="eastAsia"/>
        </w:rPr>
        <w:t>つだけ作成するので</w:t>
      </w:r>
      <w:r w:rsidR="000B41A6">
        <w:rPr>
          <w:rFonts w:hint="eastAsia"/>
        </w:rPr>
        <w:t>1</w:t>
      </w:r>
      <w:r w:rsidR="0053442B">
        <w:rPr>
          <w:rFonts w:hint="eastAsia"/>
        </w:rPr>
        <w:t>を設定</w:t>
      </w:r>
      <w:r w:rsidR="000B41A6">
        <w:rPr>
          <w:rFonts w:hint="eastAsia"/>
        </w:rPr>
        <w:t>しています。</w:t>
      </w:r>
      <w:r w:rsidR="000B41A6">
        <w:rPr>
          <w:rFonts w:hint="eastAsia"/>
        </w:rPr>
        <w:t>2</w:t>
      </w:r>
      <w:r w:rsidR="000B41A6">
        <w:rPr>
          <w:rFonts w:hint="eastAsia"/>
        </w:rPr>
        <w:t>つめの引数は、作成したテクスチャ</w:t>
      </w:r>
      <w:r w:rsidR="004B5F14">
        <w:rPr>
          <w:rFonts w:hint="eastAsia"/>
        </w:rPr>
        <w:t>・</w:t>
      </w:r>
      <w:r w:rsidR="000B41A6">
        <w:rPr>
          <w:rFonts w:hint="eastAsia"/>
        </w:rPr>
        <w:t>オブジェクトの</w:t>
      </w:r>
      <w:r w:rsidR="000B41A6">
        <w:rPr>
          <w:rFonts w:hint="eastAsia"/>
        </w:rPr>
        <w:t>ID</w:t>
      </w:r>
      <w:r w:rsidR="0053442B">
        <w:rPr>
          <w:rFonts w:hint="eastAsia"/>
        </w:rPr>
        <w:t>が格納される</w:t>
      </w:r>
      <w:r w:rsidR="000B41A6">
        <w:rPr>
          <w:rFonts w:hint="eastAsia"/>
        </w:rPr>
        <w:t>変数へのポインタです。</w:t>
      </w:r>
    </w:p>
    <w:p w:rsidR="00444517" w:rsidRDefault="000B41A6" w:rsidP="00AC4142">
      <w:r>
        <w:rPr>
          <w:rFonts w:hint="eastAsia"/>
        </w:rPr>
        <w:lastRenderedPageBreak/>
        <w:t>次に</w:t>
      </w:r>
      <w:r w:rsidR="00DB2068">
        <w:rPr>
          <w:rFonts w:hint="eastAsia"/>
        </w:rPr>
        <w:t>、</w:t>
      </w:r>
      <w:r w:rsidR="004B5F14">
        <w:rPr>
          <w:rFonts w:hint="eastAsia"/>
        </w:rPr>
        <w:t>作成したテクスチャ・オブジェクトをテクスチャ操作用</w:t>
      </w:r>
      <w:r w:rsidR="00D545C1">
        <w:rPr>
          <w:rFonts w:hint="eastAsia"/>
        </w:rPr>
        <w:t>のバインディング・ポイント</w:t>
      </w:r>
      <w:r w:rsidR="00005BB4">
        <w:rPr>
          <w:rFonts w:hint="eastAsia"/>
        </w:rPr>
        <w:t>に</w:t>
      </w:r>
      <w:r w:rsidR="0053442B">
        <w:rPr>
          <w:rFonts w:hint="eastAsia"/>
        </w:rPr>
        <w:t>割り当て</w:t>
      </w:r>
      <w:r w:rsidR="00941F89">
        <w:rPr>
          <w:rFonts w:hint="eastAsia"/>
        </w:rPr>
        <w:t>ます</w:t>
      </w:r>
      <w:r w:rsidR="00DB2068">
        <w:rPr>
          <w:rFonts w:hint="eastAsia"/>
        </w:rPr>
        <w:t>。</w:t>
      </w:r>
      <w:r w:rsidR="0053442B">
        <w:rPr>
          <w:rFonts w:hint="eastAsia"/>
        </w:rPr>
        <w:t>これには</w:t>
      </w:r>
      <w:r w:rsidR="0053442B">
        <w:rPr>
          <w:rFonts w:hint="eastAsia"/>
        </w:rPr>
        <w:t>glBindTexture</w:t>
      </w:r>
      <w:r w:rsidR="00D545C1">
        <w:t>(</w:t>
      </w:r>
      <w:r w:rsidR="00D545C1">
        <w:t>じーえる・ばいんど・てくすちゃ</w:t>
      </w:r>
      <w:r w:rsidR="00D545C1">
        <w:t>)</w:t>
      </w:r>
      <w:r w:rsidR="00D545C1">
        <w:rPr>
          <w:rFonts w:hint="eastAsia"/>
        </w:rPr>
        <w:t>関数を使います。</w:t>
      </w:r>
      <w:r w:rsidR="00941F89">
        <w:rPr>
          <w:rFonts w:hint="eastAsia"/>
        </w:rPr>
        <w:t>最初の引数には</w:t>
      </w:r>
      <w:r w:rsidR="008C3557">
        <w:rPr>
          <w:rFonts w:hint="eastAsia"/>
        </w:rPr>
        <w:t>、</w:t>
      </w:r>
      <w:r w:rsidR="00941F89">
        <w:rPr>
          <w:rFonts w:hint="eastAsia"/>
        </w:rPr>
        <w:t>割</w:t>
      </w:r>
      <w:r w:rsidR="008C3557">
        <w:rPr>
          <w:rFonts w:hint="eastAsia"/>
        </w:rPr>
        <w:t>り</w:t>
      </w:r>
      <w:r w:rsidR="00941F89">
        <w:rPr>
          <w:rFonts w:hint="eastAsia"/>
        </w:rPr>
        <w:t>当</w:t>
      </w:r>
      <w:r w:rsidR="008C3557">
        <w:rPr>
          <w:rFonts w:hint="eastAsia"/>
        </w:rPr>
        <w:t>て</w:t>
      </w:r>
      <w:r w:rsidR="00941F89">
        <w:rPr>
          <w:rFonts w:hint="eastAsia"/>
        </w:rPr>
        <w:t>先となる</w:t>
      </w:r>
      <w:r w:rsidR="00D545C1">
        <w:rPr>
          <w:rFonts w:hint="eastAsia"/>
        </w:rPr>
        <w:t>バインディング・ポイント</w:t>
      </w:r>
      <w:r>
        <w:rPr>
          <w:rFonts w:hint="eastAsia"/>
        </w:rPr>
        <w:t>を指定します。</w:t>
      </w:r>
      <w:r>
        <w:rPr>
          <w:rFonts w:hint="eastAsia"/>
        </w:rPr>
        <w:t>OpenGL</w:t>
      </w:r>
      <w:r w:rsidR="00712AEC">
        <w:rPr>
          <w:rFonts w:hint="eastAsia"/>
        </w:rPr>
        <w:t>は一般的な二次元画像だけでなく、一次元や三次元、あるいはそれ以外の画像を扱うことができ、それぞれ専用の</w:t>
      </w:r>
      <w:r w:rsidR="00D545C1">
        <w:rPr>
          <w:rFonts w:hint="eastAsia"/>
        </w:rPr>
        <w:t>バインディング・</w:t>
      </w:r>
      <w:r w:rsidR="008C3557">
        <w:rPr>
          <w:rFonts w:hint="eastAsia"/>
        </w:rPr>
        <w:t>ポイントが</w:t>
      </w:r>
      <w:r w:rsidR="00712AEC">
        <w:rPr>
          <w:rFonts w:hint="eastAsia"/>
        </w:rPr>
        <w:t>用意されています。</w:t>
      </w:r>
      <w:r>
        <w:rPr>
          <w:rFonts w:hint="eastAsia"/>
        </w:rPr>
        <w:t>ここでは、</w:t>
      </w:r>
      <w:r w:rsidR="00712AEC">
        <w:rPr>
          <w:rFonts w:hint="eastAsia"/>
        </w:rPr>
        <w:t>二次元画像</w:t>
      </w:r>
      <w:r w:rsidR="008C3557">
        <w:rPr>
          <w:rFonts w:hint="eastAsia"/>
        </w:rPr>
        <w:t>用の</w:t>
      </w:r>
      <w:r w:rsidR="00712AEC">
        <w:rPr>
          <w:rFonts w:hint="eastAsia"/>
        </w:rPr>
        <w:t>バインディング・</w:t>
      </w:r>
      <w:r w:rsidR="008C3557">
        <w:rPr>
          <w:rFonts w:hint="eastAsia"/>
        </w:rPr>
        <w:t>ポイント</w:t>
      </w:r>
      <w:r>
        <w:rPr>
          <w:rFonts w:hint="eastAsia"/>
        </w:rPr>
        <w:t>を</w:t>
      </w:r>
      <w:r w:rsidR="008C3557">
        <w:rPr>
          <w:rFonts w:hint="eastAsia"/>
        </w:rPr>
        <w:t>指定</w:t>
      </w:r>
      <w:r>
        <w:rPr>
          <w:rFonts w:hint="eastAsia"/>
        </w:rPr>
        <w:t>しています。</w:t>
      </w:r>
      <w:r>
        <w:rPr>
          <w:rFonts w:hint="eastAsia"/>
        </w:rPr>
        <w:t>2</w:t>
      </w:r>
      <w:r>
        <w:rPr>
          <w:rFonts w:hint="eastAsia"/>
        </w:rPr>
        <w:t>つめの引数は、割り当てるテクスチャ</w:t>
      </w:r>
      <w:r w:rsidR="008C3557">
        <w:rPr>
          <w:rFonts w:hint="eastAsia"/>
        </w:rPr>
        <w:t>・オブジェクト</w:t>
      </w:r>
      <w:r>
        <w:rPr>
          <w:rFonts w:hint="eastAsia"/>
        </w:rPr>
        <w:t>の</w:t>
      </w:r>
      <w:r>
        <w:rPr>
          <w:rFonts w:hint="eastAsia"/>
        </w:rPr>
        <w:t>ID</w:t>
      </w:r>
      <w:r>
        <w:rPr>
          <w:rFonts w:hint="eastAsia"/>
        </w:rPr>
        <w:t>です。</w:t>
      </w:r>
      <w:r w:rsidR="002D53F8">
        <w:rPr>
          <w:rFonts w:hint="eastAsia"/>
        </w:rPr>
        <w:t>0</w:t>
      </w:r>
      <w:r w:rsidR="002D53F8">
        <w:rPr>
          <w:rFonts w:hint="eastAsia"/>
        </w:rPr>
        <w:t>を設定した場合は、</w:t>
      </w:r>
      <w:r w:rsidR="000C7601">
        <w:rPr>
          <w:rFonts w:hint="eastAsia"/>
        </w:rPr>
        <w:t>OpenGL</w:t>
      </w:r>
      <w:r w:rsidR="000C7601">
        <w:rPr>
          <w:rFonts w:hint="eastAsia"/>
        </w:rPr>
        <w:t>に最初から用意されているテクスチャ</w:t>
      </w:r>
      <w:r w:rsidR="000C7601">
        <w:rPr>
          <w:rFonts w:hint="eastAsia"/>
        </w:rPr>
        <w:t>(</w:t>
      </w:r>
      <w:r w:rsidR="000C7601">
        <w:rPr>
          <w:rFonts w:hint="eastAsia"/>
        </w:rPr>
        <w:t>デフォルト・テクスチャと</w:t>
      </w:r>
      <w:r w:rsidR="00E10FCC">
        <w:rPr>
          <w:rFonts w:hint="eastAsia"/>
        </w:rPr>
        <w:t>い</w:t>
      </w:r>
      <w:r w:rsidR="000C7601">
        <w:rPr>
          <w:rFonts w:hint="eastAsia"/>
        </w:rPr>
        <w:t>います</w:t>
      </w:r>
      <w:r w:rsidR="000C7601">
        <w:rPr>
          <w:rFonts w:hint="eastAsia"/>
        </w:rPr>
        <w:t>)</w:t>
      </w:r>
      <w:r w:rsidR="000C7601">
        <w:rPr>
          <w:rFonts w:hint="eastAsia"/>
        </w:rPr>
        <w:t>が割り当てられ</w:t>
      </w:r>
      <w:r w:rsidR="002D53F8">
        <w:rPr>
          <w:rFonts w:hint="eastAsia"/>
        </w:rPr>
        <w:t>ます。</w:t>
      </w:r>
      <w:r w:rsidR="00EB19FF">
        <w:rPr>
          <w:rFonts w:hint="eastAsia"/>
        </w:rPr>
        <w:t>事実上の「割り当て解除」と考えて</w:t>
      </w:r>
      <w:r w:rsidR="00224F14">
        <w:rPr>
          <w:rFonts w:hint="eastAsia"/>
        </w:rPr>
        <w:t>もらって</w:t>
      </w:r>
      <w:r w:rsidR="00EB19FF">
        <w:rPr>
          <w:rFonts w:hint="eastAsia"/>
        </w:rPr>
        <w:t>構いません。</w:t>
      </w:r>
    </w:p>
    <w:p w:rsidR="00C4651F" w:rsidRDefault="00C4651F" w:rsidP="000972E5">
      <w:pPr>
        <w:pStyle w:val="af8"/>
      </w:pPr>
      <w:r w:rsidRPr="00DA618D">
        <w:rPr>
          <w:rFonts w:hint="eastAsia"/>
          <w:b/>
        </w:rPr>
        <w:t>[</w:t>
      </w:r>
      <w:r w:rsidRPr="00DA618D">
        <w:rPr>
          <w:rFonts w:hint="eastAsia"/>
          <w:b/>
        </w:rPr>
        <w:t>補足</w:t>
      </w:r>
      <w:r w:rsidRPr="00DA618D">
        <w:rPr>
          <w:b/>
        </w:rPr>
        <w:t>]</w:t>
      </w:r>
      <w:r>
        <w:t xml:space="preserve"> </w:t>
      </w:r>
      <w:r>
        <w:t>デフォルト・テクスチャに</w:t>
      </w:r>
      <w:r w:rsidR="00A524DA">
        <w:t>画像を設定することは可能ですが、</w:t>
      </w:r>
      <w:r w:rsidR="00DA618D">
        <w:t>やってはいけません</w:t>
      </w:r>
      <w:r w:rsidR="00A524DA">
        <w:t>。デフォルト・テクスチャは</w:t>
      </w:r>
      <w:r w:rsidR="00F52344">
        <w:t>、同時に</w:t>
      </w:r>
      <w:r w:rsidR="00F52344">
        <w:rPr>
          <w:rFonts w:hint="eastAsia"/>
        </w:rPr>
        <w:t>ひとつしかテクスチャを扱えなかった</w:t>
      </w:r>
      <w:r w:rsidR="00F52344">
        <w:rPr>
          <w:rFonts w:hint="eastAsia"/>
        </w:rPr>
        <w:t>OpenGL 1</w:t>
      </w:r>
      <w:r w:rsidR="00F52344">
        <w:t>.0</w:t>
      </w:r>
      <w:r w:rsidR="00F52344">
        <w:t>時代の名残だからです。デフォルト・テクスチャは特別なので、</w:t>
      </w:r>
      <w:r w:rsidR="00A524DA">
        <w:rPr>
          <w:rFonts w:hint="eastAsia"/>
        </w:rPr>
        <w:t>glDeleteTextures</w:t>
      </w:r>
      <w:r w:rsidR="00A524DA">
        <w:rPr>
          <w:rFonts w:hint="eastAsia"/>
        </w:rPr>
        <w:t>で削除</w:t>
      </w:r>
      <w:r w:rsidR="00F52344">
        <w:rPr>
          <w:rFonts w:hint="eastAsia"/>
        </w:rPr>
        <w:t>することもできません</w:t>
      </w:r>
      <w:r w:rsidR="00A524DA">
        <w:t>。</w:t>
      </w:r>
      <w:r w:rsidR="007563A8">
        <w:t>また、他の</w:t>
      </w:r>
      <w:r w:rsidR="007563A8">
        <w:rPr>
          <w:rFonts w:hint="eastAsia"/>
        </w:rPr>
        <w:t>glGen</w:t>
      </w:r>
      <w:r w:rsidR="007563A8">
        <w:rPr>
          <w:rFonts w:hint="eastAsia"/>
        </w:rPr>
        <w:t>系関数と同様に、</w:t>
      </w:r>
      <w:r w:rsidR="00DA618D">
        <w:rPr>
          <w:rFonts w:hint="eastAsia"/>
        </w:rPr>
        <w:t>glGenTextures</w:t>
      </w:r>
      <w:r w:rsidR="00DA618D">
        <w:rPr>
          <w:rFonts w:hint="eastAsia"/>
        </w:rPr>
        <w:t>関数</w:t>
      </w:r>
      <w:r w:rsidR="00F52344">
        <w:rPr>
          <w:rFonts w:hint="eastAsia"/>
        </w:rPr>
        <w:t>は</w:t>
      </w:r>
      <w:r w:rsidR="007563A8">
        <w:rPr>
          <w:rFonts w:hint="eastAsia"/>
        </w:rPr>
        <w:t>も</w:t>
      </w:r>
      <w:r w:rsidR="00F52344">
        <w:rPr>
          <w:rFonts w:hint="eastAsia"/>
        </w:rPr>
        <w:t>絶対に</w:t>
      </w:r>
      <w:r w:rsidR="00F52344">
        <w:rPr>
          <w:rFonts w:hint="eastAsia"/>
        </w:rPr>
        <w:t>0</w:t>
      </w:r>
      <w:r w:rsidR="00C636AF">
        <w:rPr>
          <w:rFonts w:hint="eastAsia"/>
        </w:rPr>
        <w:t>を</w:t>
      </w:r>
      <w:r w:rsidR="00F52344">
        <w:rPr>
          <w:rFonts w:hint="eastAsia"/>
        </w:rPr>
        <w:t>返しません。こ</w:t>
      </w:r>
      <w:r w:rsidR="000972E5">
        <w:rPr>
          <w:rFonts w:hint="eastAsia"/>
        </w:rPr>
        <w:t>れら</w:t>
      </w:r>
      <w:r w:rsidR="00F52344">
        <w:rPr>
          <w:rFonts w:hint="eastAsia"/>
        </w:rPr>
        <w:t>の事実は、</w:t>
      </w:r>
      <w:r w:rsidR="00F52344">
        <w:rPr>
          <w:rFonts w:hint="eastAsia"/>
        </w:rPr>
        <w:t>0</w:t>
      </w:r>
      <w:r w:rsidR="00F52344">
        <w:rPr>
          <w:rFonts w:hint="eastAsia"/>
        </w:rPr>
        <w:t>番を「テクスチャが設定されていないことを示す数値」として扱うことを可能にします。</w:t>
      </w:r>
      <w:r w:rsidR="000972E5">
        <w:rPr>
          <w:rFonts w:hint="eastAsia"/>
        </w:rPr>
        <w:t>0</w:t>
      </w:r>
      <w:r w:rsidR="000972E5">
        <w:rPr>
          <w:rFonts w:hint="eastAsia"/>
        </w:rPr>
        <w:t>番をこの用途で使うためにも、デフォルト・テクスチャに何かを設定するべきではありません。</w:t>
      </w:r>
    </w:p>
    <w:p w:rsidR="00E81A97" w:rsidRDefault="00D24035" w:rsidP="00AC4142">
      <w:r>
        <w:rPr>
          <w:rFonts w:hint="eastAsia"/>
        </w:rPr>
        <w:t>テクスチャを</w:t>
      </w:r>
      <w:r w:rsidR="00712AEC">
        <w:rPr>
          <w:rFonts w:hint="eastAsia"/>
        </w:rPr>
        <w:t>割り当て</w:t>
      </w:r>
      <w:r>
        <w:rPr>
          <w:rFonts w:hint="eastAsia"/>
        </w:rPr>
        <w:t>たら</w:t>
      </w:r>
      <w:r w:rsidR="00DB2068">
        <w:rPr>
          <w:rFonts w:hint="eastAsia"/>
        </w:rPr>
        <w:t>、</w:t>
      </w:r>
      <w:r w:rsidR="00DB2068">
        <w:rPr>
          <w:rFonts w:hint="eastAsia"/>
        </w:rPr>
        <w:t>glTexImage2D</w:t>
      </w:r>
      <w:r w:rsidR="00D771A9">
        <w:t>(</w:t>
      </w:r>
      <w:r w:rsidR="00D771A9">
        <w:t>じーえる・てっくす・いめーじ・つーでぃ</w:t>
      </w:r>
      <w:r w:rsidR="00D771A9">
        <w:t>)</w:t>
      </w:r>
      <w:r w:rsidR="00D771A9">
        <w:t>関数</w:t>
      </w:r>
      <w:r w:rsidR="00622ABE">
        <w:rPr>
          <w:rFonts w:hint="eastAsia"/>
        </w:rPr>
        <w:t>でテクスチャのパラメーターと画像データを</w:t>
      </w:r>
      <w:r w:rsidR="00622ABE">
        <w:rPr>
          <w:rFonts w:hint="eastAsia"/>
        </w:rPr>
        <w:t>GPU</w:t>
      </w:r>
      <w:r w:rsidR="00622ABE">
        <w:rPr>
          <w:rFonts w:hint="eastAsia"/>
        </w:rPr>
        <w:t>用メモリに転送</w:t>
      </w:r>
      <w:r w:rsidR="00DB2068">
        <w:rPr>
          <w:rFonts w:hint="eastAsia"/>
        </w:rPr>
        <w:t>します。</w:t>
      </w:r>
      <w:r w:rsidR="00E81A97">
        <w:rPr>
          <w:rFonts w:hint="eastAsia"/>
        </w:rPr>
        <w:t>引数が多いので、関数の宣言を見ながらひとつづつ説明します。</w:t>
      </w:r>
      <w:r w:rsidR="00E81A97">
        <w:rPr>
          <w:rFonts w:hint="eastAsia"/>
        </w:rPr>
        <w:t>glTexImage2D</w:t>
      </w:r>
      <w:r>
        <w:rPr>
          <w:rFonts w:hint="eastAsia"/>
        </w:rPr>
        <w:t>の宣言は次のとおりで</w:t>
      </w:r>
      <w:r w:rsidR="00E81A97">
        <w:rPr>
          <w:rFonts w:hint="eastAsia"/>
        </w:rPr>
        <w:t>す。</w:t>
      </w:r>
    </w:p>
    <w:p w:rsidR="00E81A97" w:rsidRDefault="00E81A97" w:rsidP="00E81A97">
      <w:pPr>
        <w:pStyle w:val="af8"/>
      </w:pPr>
      <w:r>
        <w:rPr>
          <w:color w:val="0000FF"/>
        </w:rPr>
        <w:t>void</w:t>
      </w:r>
      <w:r>
        <w:t xml:space="preserve"> glTexImage2D(</w:t>
      </w:r>
      <w:r>
        <w:rPr>
          <w:color w:val="2B91AF"/>
        </w:rPr>
        <w:t>GLenum</w:t>
      </w:r>
      <w:r>
        <w:t xml:space="preserve"> </w:t>
      </w:r>
      <w:r>
        <w:rPr>
          <w:color w:val="808080"/>
        </w:rPr>
        <w:t>target</w:t>
      </w:r>
      <w:r>
        <w:t xml:space="preserve">, </w:t>
      </w:r>
      <w:r>
        <w:rPr>
          <w:color w:val="2B91AF"/>
        </w:rPr>
        <w:t>GLint</w:t>
      </w:r>
      <w:r>
        <w:t xml:space="preserve"> </w:t>
      </w:r>
      <w:r>
        <w:rPr>
          <w:color w:val="808080"/>
        </w:rPr>
        <w:t>level</w:t>
      </w:r>
      <w:r>
        <w:t xml:space="preserve">, </w:t>
      </w:r>
      <w:r>
        <w:rPr>
          <w:color w:val="2B91AF"/>
        </w:rPr>
        <w:t>GLint</w:t>
      </w:r>
      <w:r>
        <w:t xml:space="preserve"> </w:t>
      </w:r>
      <w:r>
        <w:rPr>
          <w:color w:val="808080"/>
        </w:rPr>
        <w:t>internalFormat</w:t>
      </w:r>
      <w:r>
        <w:t>,</w:t>
      </w:r>
      <w:r>
        <w:br/>
        <w:t xml:space="preserve"> </w:t>
      </w:r>
      <w:r>
        <w:t xml:space="preserve">　</w:t>
      </w:r>
      <w:r>
        <w:rPr>
          <w:color w:val="2B91AF"/>
        </w:rPr>
        <w:t>GLsizei</w:t>
      </w:r>
      <w:r>
        <w:t xml:space="preserve"> </w:t>
      </w:r>
      <w:r>
        <w:rPr>
          <w:color w:val="808080"/>
        </w:rPr>
        <w:t>width</w:t>
      </w:r>
      <w:r>
        <w:t xml:space="preserve">, </w:t>
      </w:r>
      <w:r>
        <w:rPr>
          <w:color w:val="2B91AF"/>
        </w:rPr>
        <w:t>GLsizei</w:t>
      </w:r>
      <w:r>
        <w:t xml:space="preserve"> </w:t>
      </w:r>
      <w:r>
        <w:rPr>
          <w:color w:val="808080"/>
        </w:rPr>
        <w:t>height</w:t>
      </w:r>
      <w:r>
        <w:t xml:space="preserve">, </w:t>
      </w:r>
      <w:r>
        <w:rPr>
          <w:color w:val="2B91AF"/>
        </w:rPr>
        <w:t>GLint</w:t>
      </w:r>
      <w:r>
        <w:t xml:space="preserve"> </w:t>
      </w:r>
      <w:r>
        <w:rPr>
          <w:color w:val="808080"/>
        </w:rPr>
        <w:t>border</w:t>
      </w:r>
      <w:r>
        <w:t xml:space="preserve">, </w:t>
      </w:r>
      <w:r>
        <w:rPr>
          <w:color w:val="2B91AF"/>
        </w:rPr>
        <w:t>GLenum</w:t>
      </w:r>
      <w:r>
        <w:t xml:space="preserve"> </w:t>
      </w:r>
      <w:r>
        <w:rPr>
          <w:color w:val="808080"/>
        </w:rPr>
        <w:t>format</w:t>
      </w:r>
      <w:r>
        <w:t>,</w:t>
      </w:r>
      <w:r>
        <w:br/>
        <w:t xml:space="preserve"> </w:t>
      </w:r>
      <w:r>
        <w:t xml:space="preserve">　</w:t>
      </w:r>
      <w:r>
        <w:rPr>
          <w:color w:val="2B91AF"/>
        </w:rPr>
        <w:t>GLenum</w:t>
      </w:r>
      <w:r>
        <w:t xml:space="preserve"> </w:t>
      </w:r>
      <w:r>
        <w:rPr>
          <w:color w:val="808080"/>
        </w:rPr>
        <w:t>type</w:t>
      </w:r>
      <w:r>
        <w:t xml:space="preserve">, </w:t>
      </w:r>
      <w:r>
        <w:rPr>
          <w:color w:val="0000FF"/>
        </w:rPr>
        <w:t>const</w:t>
      </w:r>
      <w:r>
        <w:t xml:space="preserve"> </w:t>
      </w:r>
      <w:r>
        <w:rPr>
          <w:color w:val="2B91AF"/>
        </w:rPr>
        <w:t>GLvoid</w:t>
      </w:r>
      <w:r>
        <w:t xml:space="preserve"> * </w:t>
      </w:r>
      <w:r>
        <w:rPr>
          <w:color w:val="808080"/>
        </w:rPr>
        <w:t>data</w:t>
      </w:r>
      <w:r>
        <w:t>);</w:t>
      </w:r>
    </w:p>
    <w:p w:rsidR="00E81A97" w:rsidRDefault="00E81A97" w:rsidP="00AC4142">
      <w:r w:rsidRPr="0031483E">
        <w:rPr>
          <w:rFonts w:hint="eastAsia"/>
          <w:b/>
          <w:i/>
        </w:rPr>
        <w:t>t</w:t>
      </w:r>
      <w:r w:rsidRPr="0031483E">
        <w:rPr>
          <w:b/>
          <w:i/>
        </w:rPr>
        <w:t>arget</w:t>
      </w:r>
      <w:r w:rsidR="00B029C1" w:rsidRPr="00B029C1">
        <w:rPr>
          <w:b/>
        </w:rPr>
        <w:t>(</w:t>
      </w:r>
      <w:r w:rsidR="00B029C1" w:rsidRPr="00B029C1">
        <w:rPr>
          <w:b/>
        </w:rPr>
        <w:t>たーげっと</w:t>
      </w:r>
      <w:r w:rsidR="00B029C1" w:rsidRPr="00B029C1">
        <w:rPr>
          <w:b/>
        </w:rPr>
        <w:t>)</w:t>
      </w:r>
      <w:r>
        <w:t>:</w:t>
      </w:r>
      <w:r w:rsidR="00E079EF">
        <w:t xml:space="preserve"> </w:t>
      </w:r>
      <w:r w:rsidR="0053442B">
        <w:t>転送先となる</w:t>
      </w:r>
      <w:r w:rsidR="00BC668A">
        <w:t>バインディング・</w:t>
      </w:r>
      <w:r w:rsidR="0053442B">
        <w:t>ポイント</w:t>
      </w:r>
      <w:r w:rsidR="0092774B">
        <w:t>です。</w:t>
      </w:r>
      <w:r w:rsidR="0092774B">
        <w:rPr>
          <w:rFonts w:hint="eastAsia"/>
        </w:rPr>
        <w:t>glBindTexture</w:t>
      </w:r>
      <w:r w:rsidR="0092774B">
        <w:rPr>
          <w:rFonts w:hint="eastAsia"/>
        </w:rPr>
        <w:t>と同じ値を指定します。</w:t>
      </w:r>
    </w:p>
    <w:p w:rsidR="00E81A97" w:rsidRDefault="00E81A97" w:rsidP="00AC4142">
      <w:r w:rsidRPr="0031483E">
        <w:rPr>
          <w:b/>
          <w:i/>
        </w:rPr>
        <w:t>level</w:t>
      </w:r>
      <w:r w:rsidR="00B029C1" w:rsidRPr="00B029C1">
        <w:rPr>
          <w:b/>
        </w:rPr>
        <w:t>(</w:t>
      </w:r>
      <w:r w:rsidR="00B029C1" w:rsidRPr="00B029C1">
        <w:rPr>
          <w:b/>
        </w:rPr>
        <w:t>れべる</w:t>
      </w:r>
      <w:r w:rsidR="00B029C1" w:rsidRPr="00B029C1">
        <w:rPr>
          <w:b/>
        </w:rPr>
        <w:t>)</w:t>
      </w:r>
      <w:r w:rsidRPr="00B029C1">
        <w:rPr>
          <w:b/>
        </w:rPr>
        <w:t>:</w:t>
      </w:r>
      <w:r w:rsidR="0092774B">
        <w:t xml:space="preserve"> </w:t>
      </w:r>
      <w:r w:rsidR="0092774B">
        <w:t>設定するミップマップ</w:t>
      </w:r>
      <w:r w:rsidR="00BC668A">
        <w:t>・</w:t>
      </w:r>
      <w:r w:rsidR="0092774B">
        <w:t>レベルです。ミップマップ</w:t>
      </w:r>
      <w:r w:rsidR="006450EC">
        <w:rPr>
          <w:rFonts w:hint="eastAsia"/>
        </w:rPr>
        <w:t>(</w:t>
      </w:r>
      <w:r w:rsidR="006450EC">
        <w:t>MIP map</w:t>
      </w:r>
      <w:r w:rsidR="006450EC">
        <w:rPr>
          <w:rFonts w:hint="eastAsia"/>
        </w:rPr>
        <w:t>)</w:t>
      </w:r>
      <w:r w:rsidR="0092774B">
        <w:t>というのは、オブジェクトとカメラの距離に応じて</w:t>
      </w:r>
      <w:r w:rsidR="009A3063">
        <w:t>大きさ</w:t>
      </w:r>
      <w:r w:rsidR="006450EC">
        <w:t>の違う</w:t>
      </w:r>
      <w:r w:rsidR="0092774B">
        <w:t>テクスチャを</w:t>
      </w:r>
      <w:r w:rsidR="006450EC">
        <w:t>使い分ける機能のことです。</w:t>
      </w:r>
      <w:r w:rsidR="00BC668A">
        <w:t>画像が遠くに表示される場合は縮小して表示しなければなりませんが、事前に縮小済みの画像を用意しておけば、縮小にかかる時間を減らせるというわけです。</w:t>
      </w:r>
      <w:r w:rsidR="006577A1">
        <w:rPr>
          <w:rFonts w:hint="eastAsia"/>
        </w:rPr>
        <w:t>0</w:t>
      </w:r>
      <w:r w:rsidR="006577A1">
        <w:rPr>
          <w:rFonts w:hint="eastAsia"/>
        </w:rPr>
        <w:t>は距離が最も近い場合で、数字が大きくなるほど、より遠い場合に使われるテクスチャということになります。レベルの最大値はハードウェアやドライバによって違</w:t>
      </w:r>
      <w:r w:rsidR="008C3C23">
        <w:rPr>
          <w:rFonts w:hint="eastAsia"/>
        </w:rPr>
        <w:t>いますが、</w:t>
      </w:r>
      <w:r w:rsidR="008C3C23">
        <w:rPr>
          <w:rFonts w:hint="eastAsia"/>
        </w:rPr>
        <w:t>8</w:t>
      </w:r>
      <w:r w:rsidR="008C3C23">
        <w:rPr>
          <w:rFonts w:hint="eastAsia"/>
        </w:rPr>
        <w:t>か</w:t>
      </w:r>
      <w:r w:rsidR="008C3C23">
        <w:rPr>
          <w:rFonts w:hint="eastAsia"/>
        </w:rPr>
        <w:t>16</w:t>
      </w:r>
      <w:r w:rsidR="008C3C23">
        <w:rPr>
          <w:rFonts w:hint="eastAsia"/>
        </w:rPr>
        <w:t>が多いです</w:t>
      </w:r>
      <w:r w:rsidR="006577A1">
        <w:rPr>
          <w:rFonts w:hint="eastAsia"/>
        </w:rPr>
        <w:t>。</w:t>
      </w:r>
    </w:p>
    <w:p w:rsidR="006450EC" w:rsidRDefault="000C7863" w:rsidP="000C7863">
      <w:pPr>
        <w:pStyle w:val="af8"/>
      </w:pPr>
      <w:r w:rsidRPr="000C7863">
        <w:rPr>
          <w:b/>
        </w:rPr>
        <w:t>[</w:t>
      </w:r>
      <w:r w:rsidRPr="000C7863">
        <w:rPr>
          <w:b/>
        </w:rPr>
        <w:t>補足</w:t>
      </w:r>
      <w:r w:rsidRPr="000C7863">
        <w:rPr>
          <w:b/>
        </w:rPr>
        <w:t>]</w:t>
      </w:r>
      <w:r w:rsidR="006450EC">
        <w:rPr>
          <w:rFonts w:hint="eastAsia"/>
        </w:rPr>
        <w:t xml:space="preserve"> MIP</w:t>
      </w:r>
      <w:r w:rsidR="006450EC">
        <w:rPr>
          <w:rFonts w:hint="eastAsia"/>
        </w:rPr>
        <w:t>はラテン語</w:t>
      </w:r>
      <w:r w:rsidR="006577A1">
        <w:rPr>
          <w:rFonts w:hint="eastAsia"/>
        </w:rPr>
        <w:t>の</w:t>
      </w:r>
      <w:r w:rsidR="006450EC">
        <w:rPr>
          <w:rFonts w:hint="eastAsia"/>
        </w:rPr>
        <w:t>「</w:t>
      </w:r>
      <w:r w:rsidR="006450EC" w:rsidRPr="006450EC">
        <w:rPr>
          <w:i/>
        </w:rPr>
        <w:t>multum in parvo</w:t>
      </w:r>
      <w:r w:rsidR="006450EC">
        <w:rPr>
          <w:rFonts w:hint="eastAsia"/>
        </w:rPr>
        <w:t>」の略称です。</w:t>
      </w:r>
      <w:r w:rsidR="00163F91">
        <w:rPr>
          <w:rFonts w:hint="eastAsia"/>
        </w:rPr>
        <w:t>これは「小さな入れ物</w:t>
      </w:r>
      <w:r w:rsidR="006577A1">
        <w:rPr>
          <w:rFonts w:hint="eastAsia"/>
        </w:rPr>
        <w:t>に</w:t>
      </w:r>
      <w:r w:rsidR="00163F91">
        <w:rPr>
          <w:rFonts w:hint="eastAsia"/>
        </w:rPr>
        <w:t>、たくさんの物</w:t>
      </w:r>
      <w:r w:rsidR="006577A1">
        <w:rPr>
          <w:rFonts w:hint="eastAsia"/>
        </w:rPr>
        <w:t>が入っている」というような意味</w:t>
      </w:r>
      <w:r w:rsidR="00944660">
        <w:rPr>
          <w:rFonts w:hint="eastAsia"/>
        </w:rPr>
        <w:t>だそう</w:t>
      </w:r>
      <w:r w:rsidR="006577A1">
        <w:rPr>
          <w:rFonts w:hint="eastAsia"/>
        </w:rPr>
        <w:t>です。</w:t>
      </w:r>
    </w:p>
    <w:p w:rsidR="00E81A97" w:rsidRDefault="00E81A97" w:rsidP="00640905">
      <w:pPr>
        <w:ind w:left="110" w:hangingChars="50" w:hanging="110"/>
      </w:pPr>
      <w:r w:rsidRPr="0031483E">
        <w:rPr>
          <w:b/>
          <w:i/>
        </w:rPr>
        <w:t>internalFormat</w:t>
      </w:r>
      <w:r w:rsidR="00B029C1" w:rsidRPr="00B029C1">
        <w:rPr>
          <w:rFonts w:hint="eastAsia"/>
          <w:b/>
        </w:rPr>
        <w:t>(</w:t>
      </w:r>
      <w:r w:rsidR="00B029C1" w:rsidRPr="00B029C1">
        <w:rPr>
          <w:rFonts w:hint="eastAsia"/>
          <w:b/>
        </w:rPr>
        <w:t>いんたーなる・ふぉーまっと</w:t>
      </w:r>
      <w:r w:rsidR="00B029C1" w:rsidRPr="00B029C1">
        <w:rPr>
          <w:rFonts w:hint="eastAsia"/>
          <w:b/>
        </w:rPr>
        <w:t>)</w:t>
      </w:r>
      <w:r>
        <w:t>:</w:t>
      </w:r>
      <w:r w:rsidR="00283503">
        <w:br/>
      </w:r>
      <w:r w:rsidR="00F649B0">
        <w:t>画像がどのように</w:t>
      </w:r>
      <w:r w:rsidR="00200BD1">
        <w:t>GPU</w:t>
      </w:r>
      <w:r w:rsidR="00200BD1">
        <w:t>メモリに</w:t>
      </w:r>
      <w:r w:rsidR="00F649B0">
        <w:t>格納されるか</w:t>
      </w:r>
      <w:r w:rsidR="00200BD1">
        <w:t>を</w:t>
      </w:r>
      <w:r w:rsidR="008C3C23">
        <w:t>指定します。</w:t>
      </w:r>
      <w:r w:rsidR="009B4A51">
        <w:t>一部の色成分だけを</w:t>
      </w:r>
      <w:r w:rsidR="00640905">
        <w:t>格納するデータ形式を指定した場合、格納されていない色成分を読み出した結果は</w:t>
      </w:r>
      <w:r w:rsidR="00640905">
        <w:rPr>
          <w:rFonts w:hint="eastAsia"/>
        </w:rPr>
        <w:t>0</w:t>
      </w:r>
      <w:r w:rsidR="009B4A51">
        <w:rPr>
          <w:rFonts w:hint="eastAsia"/>
        </w:rPr>
        <w:t>になります</w:t>
      </w:r>
      <w:r w:rsidR="00640905">
        <w:rPr>
          <w:rFonts w:hint="eastAsia"/>
        </w:rPr>
        <w:t>。例えば</w:t>
      </w:r>
      <w:r w:rsidR="00640905">
        <w:rPr>
          <w:rFonts w:hint="eastAsia"/>
        </w:rPr>
        <w:t>GL_R8</w:t>
      </w:r>
      <w:r w:rsidR="00640905">
        <w:rPr>
          <w:rFonts w:hint="eastAsia"/>
        </w:rPr>
        <w:t>を指定して真っ赤なテクスチャを作ったとします。このテクスチャの</w:t>
      </w:r>
      <w:r w:rsidR="00640905">
        <w:rPr>
          <w:rFonts w:hint="eastAsia"/>
        </w:rPr>
        <w:t>RGB</w:t>
      </w:r>
      <w:r w:rsidR="00640905">
        <w:rPr>
          <w:rFonts w:hint="eastAsia"/>
        </w:rPr>
        <w:t>成分を読み出すと</w:t>
      </w:r>
      <w:r w:rsidR="00640905">
        <w:rPr>
          <w:rFonts w:hint="eastAsia"/>
        </w:rPr>
        <w:t>(1.0, 0.0, 0.0)</w:t>
      </w:r>
      <w:r w:rsidR="00640905">
        <w:rPr>
          <w:rFonts w:hint="eastAsia"/>
        </w:rPr>
        <w:t>になるということです</w:t>
      </w:r>
      <w:r w:rsidR="009B4A51">
        <w:rPr>
          <w:rFonts w:hint="eastAsia"/>
        </w:rPr>
        <w:t>。</w:t>
      </w:r>
      <w:r w:rsidR="00FA2FC4">
        <w:br/>
      </w:r>
      <w:r w:rsidR="00C8123B">
        <w:t>よく使われる形式</w:t>
      </w:r>
      <w:r w:rsidR="00847C4D">
        <w:t>は</w:t>
      </w:r>
      <w:r w:rsidR="00CD74A4">
        <w:rPr>
          <w:rFonts w:hint="eastAsia"/>
        </w:rPr>
        <w:t xml:space="preserve">GL_R8, </w:t>
      </w:r>
      <w:r w:rsidR="00847C4D">
        <w:rPr>
          <w:rFonts w:hint="eastAsia"/>
        </w:rPr>
        <w:t>GL_RGBA</w:t>
      </w:r>
      <w:r w:rsidR="00847C4D">
        <w:t>8</w:t>
      </w:r>
      <w:r w:rsidR="00847C4D">
        <w:rPr>
          <w:rFonts w:hint="eastAsia"/>
        </w:rPr>
        <w:t>,</w:t>
      </w:r>
      <w:r w:rsidR="00847C4D">
        <w:t xml:space="preserve"> GL_RGBA16F, </w:t>
      </w:r>
      <w:r w:rsidR="00CB11FA">
        <w:t>GL_RGB565</w:t>
      </w:r>
      <w:r w:rsidR="00CD74A4">
        <w:t>などです。</w:t>
      </w:r>
    </w:p>
    <w:p w:rsidR="00E81A97" w:rsidRDefault="00E81A97" w:rsidP="00283503">
      <w:pPr>
        <w:ind w:left="110" w:hangingChars="50" w:hanging="110"/>
      </w:pPr>
      <w:r w:rsidRPr="0031483E">
        <w:rPr>
          <w:b/>
          <w:i/>
        </w:rPr>
        <w:lastRenderedPageBreak/>
        <w:t>width</w:t>
      </w:r>
      <w:r w:rsidR="00B029C1" w:rsidRPr="00B029C1">
        <w:rPr>
          <w:rFonts w:hint="eastAsia"/>
          <w:b/>
        </w:rPr>
        <w:t>(</w:t>
      </w:r>
      <w:r w:rsidR="00B029C1" w:rsidRPr="00B029C1">
        <w:rPr>
          <w:rFonts w:hint="eastAsia"/>
          <w:b/>
        </w:rPr>
        <w:t>うぃす</w:t>
      </w:r>
      <w:r w:rsidR="00B029C1" w:rsidRPr="00B029C1">
        <w:rPr>
          <w:rFonts w:hint="eastAsia"/>
          <w:b/>
        </w:rPr>
        <w:t>)</w:t>
      </w:r>
      <w:r w:rsidRPr="00B029C1">
        <w:t>:</w:t>
      </w:r>
      <w:r w:rsidR="00283503">
        <w:br/>
      </w:r>
      <w:r w:rsidR="00705D47">
        <w:t>テクスチャの幅をピクセル数で指定します。</w:t>
      </w:r>
      <w:r w:rsidR="00CD74A4">
        <w:t>最小値は</w:t>
      </w:r>
      <w:r w:rsidR="00CD74A4">
        <w:rPr>
          <w:rFonts w:hint="eastAsia"/>
        </w:rPr>
        <w:t>1</w:t>
      </w:r>
      <w:r w:rsidR="00CD74A4">
        <w:rPr>
          <w:rFonts w:hint="eastAsia"/>
        </w:rPr>
        <w:t>です。最大値は実行環境次第です</w:t>
      </w:r>
      <w:r w:rsidR="00265C0D">
        <w:rPr>
          <w:rFonts w:hint="eastAsia"/>
        </w:rPr>
        <w:t>が、</w:t>
      </w:r>
      <w:r w:rsidR="00265C0D">
        <w:rPr>
          <w:rFonts w:hint="eastAsia"/>
        </w:rPr>
        <w:t>OpenGL 4.0</w:t>
      </w:r>
      <w:r w:rsidR="00265C0D">
        <w:rPr>
          <w:rFonts w:hint="eastAsia"/>
        </w:rPr>
        <w:t>までは</w:t>
      </w:r>
      <w:r w:rsidR="00265C0D">
        <w:rPr>
          <w:rFonts w:hint="eastAsia"/>
        </w:rPr>
        <w:t>1024</w:t>
      </w:r>
      <w:r w:rsidR="00265C0D">
        <w:rPr>
          <w:rFonts w:hint="eastAsia"/>
        </w:rPr>
        <w:t>以上、</w:t>
      </w:r>
      <w:r w:rsidR="00265C0D">
        <w:rPr>
          <w:rFonts w:hint="eastAsia"/>
        </w:rPr>
        <w:t>OpenGL 4.1</w:t>
      </w:r>
      <w:r w:rsidR="00265C0D">
        <w:rPr>
          <w:rFonts w:hint="eastAsia"/>
        </w:rPr>
        <w:t>からは</w:t>
      </w:r>
      <w:r w:rsidR="00265C0D">
        <w:rPr>
          <w:rFonts w:hint="eastAsia"/>
        </w:rPr>
        <w:t>16384</w:t>
      </w:r>
      <w:r w:rsidR="00265C0D">
        <w:rPr>
          <w:rFonts w:hint="eastAsia"/>
        </w:rPr>
        <w:t>以上であることが保証されています。</w:t>
      </w:r>
    </w:p>
    <w:p w:rsidR="00E81A97" w:rsidRDefault="00E81A97" w:rsidP="00283503">
      <w:pPr>
        <w:ind w:left="110" w:hangingChars="50" w:hanging="110"/>
      </w:pPr>
      <w:r w:rsidRPr="0031483E">
        <w:rPr>
          <w:b/>
          <w:i/>
        </w:rPr>
        <w:t>height</w:t>
      </w:r>
      <w:r w:rsidR="00B029C1" w:rsidRPr="00B029C1">
        <w:rPr>
          <w:b/>
        </w:rPr>
        <w:t>(</w:t>
      </w:r>
      <w:r w:rsidR="00B029C1" w:rsidRPr="00B029C1">
        <w:rPr>
          <w:b/>
        </w:rPr>
        <w:t>はいと</w:t>
      </w:r>
      <w:r w:rsidR="00B029C1" w:rsidRPr="00B029C1">
        <w:rPr>
          <w:b/>
        </w:rPr>
        <w:t>)</w:t>
      </w:r>
      <w:r w:rsidRPr="00B029C1">
        <w:t>:</w:t>
      </w:r>
      <w:r w:rsidR="00283503">
        <w:br/>
      </w:r>
      <w:r w:rsidR="00705D47">
        <w:t>テクスチャの高さをピクセル数で指定します。</w:t>
      </w:r>
      <w:r w:rsidR="00265C0D">
        <w:t>最小値と最大値は</w:t>
      </w:r>
      <w:r w:rsidR="00265C0D">
        <w:rPr>
          <w:rFonts w:hint="eastAsia"/>
        </w:rPr>
        <w:t>width</w:t>
      </w:r>
      <w:r w:rsidR="00265C0D">
        <w:rPr>
          <w:rFonts w:hint="eastAsia"/>
        </w:rPr>
        <w:t>と同じです。</w:t>
      </w:r>
    </w:p>
    <w:p w:rsidR="00E81A97" w:rsidRDefault="00E81A97" w:rsidP="00283503">
      <w:pPr>
        <w:ind w:left="110" w:hangingChars="50" w:hanging="110"/>
      </w:pPr>
      <w:r w:rsidRPr="0031483E">
        <w:rPr>
          <w:b/>
          <w:i/>
        </w:rPr>
        <w:t>border</w:t>
      </w:r>
      <w:r w:rsidR="00B029C1" w:rsidRPr="00B029C1">
        <w:rPr>
          <w:b/>
        </w:rPr>
        <w:t>(</w:t>
      </w:r>
      <w:r w:rsidR="00B029C1" w:rsidRPr="00B029C1">
        <w:rPr>
          <w:b/>
        </w:rPr>
        <w:t>ぼーだー</w:t>
      </w:r>
      <w:r w:rsidR="00B029C1" w:rsidRPr="00B029C1">
        <w:rPr>
          <w:b/>
        </w:rPr>
        <w:t>)</w:t>
      </w:r>
      <w:r w:rsidRPr="00B029C1">
        <w:t>:</w:t>
      </w:r>
      <w:r w:rsidR="00283503">
        <w:br/>
      </w:r>
      <w:r w:rsidR="0024304E">
        <w:t>常に</w:t>
      </w:r>
      <w:r w:rsidR="0024304E">
        <w:rPr>
          <w:rFonts w:hint="eastAsia"/>
        </w:rPr>
        <w:t>0</w:t>
      </w:r>
      <w:r w:rsidR="0024304E">
        <w:rPr>
          <w:rFonts w:hint="eastAsia"/>
        </w:rPr>
        <w:t>を指定してください</w:t>
      </w:r>
      <w:r w:rsidR="0024304E">
        <w:rPr>
          <w:rFonts w:hint="eastAsia"/>
        </w:rPr>
        <w:t>(</w:t>
      </w:r>
      <w:r w:rsidR="0024304E">
        <w:t>OpenGL2.x</w:t>
      </w:r>
      <w:r w:rsidR="0024304E">
        <w:t>までは境界線の有無を指定していましたが、</w:t>
      </w:r>
      <w:r w:rsidR="0024304E">
        <w:rPr>
          <w:rFonts w:hint="eastAsia"/>
        </w:rPr>
        <w:t>3.0</w:t>
      </w:r>
      <w:r w:rsidR="0024304E">
        <w:rPr>
          <w:rFonts w:hint="eastAsia"/>
        </w:rPr>
        <w:t>以降</w:t>
      </w:r>
      <w:r w:rsidR="0023541B">
        <w:rPr>
          <w:rFonts w:hint="eastAsia"/>
        </w:rPr>
        <w:t>は使用禁止に</w:t>
      </w:r>
      <w:r w:rsidR="0024304E">
        <w:t>なりました</w:t>
      </w:r>
      <w:r w:rsidR="0024304E">
        <w:rPr>
          <w:rFonts w:hint="eastAsia"/>
        </w:rPr>
        <w:t>)</w:t>
      </w:r>
      <w:r w:rsidR="0024304E">
        <w:t>。</w:t>
      </w:r>
    </w:p>
    <w:p w:rsidR="00E81A97" w:rsidRDefault="00E81A97" w:rsidP="00283503">
      <w:pPr>
        <w:ind w:left="110" w:hangingChars="50" w:hanging="110"/>
      </w:pPr>
      <w:r w:rsidRPr="0031483E">
        <w:rPr>
          <w:b/>
          <w:i/>
        </w:rPr>
        <w:t>forma</w:t>
      </w:r>
      <w:r w:rsidRPr="00B029C1">
        <w:rPr>
          <w:b/>
        </w:rPr>
        <w:t>t</w:t>
      </w:r>
      <w:r w:rsidR="00B029C1" w:rsidRPr="00B029C1">
        <w:rPr>
          <w:rFonts w:hint="eastAsia"/>
          <w:b/>
        </w:rPr>
        <w:t>(</w:t>
      </w:r>
      <w:r w:rsidR="00B029C1" w:rsidRPr="00B029C1">
        <w:rPr>
          <w:rFonts w:hint="eastAsia"/>
          <w:b/>
        </w:rPr>
        <w:t>ふぉーまっと</w:t>
      </w:r>
      <w:r w:rsidR="00B029C1" w:rsidRPr="00B029C1">
        <w:rPr>
          <w:rFonts w:hint="eastAsia"/>
          <w:b/>
        </w:rPr>
        <w:t>)</w:t>
      </w:r>
      <w:r w:rsidRPr="00B029C1">
        <w:t>:</w:t>
      </w:r>
      <w:r w:rsidR="00283503">
        <w:br/>
      </w:r>
      <w:r w:rsidR="009B4A51">
        <w:rPr>
          <w:rFonts w:hint="eastAsia"/>
        </w:rPr>
        <w:t>転送元の</w:t>
      </w:r>
      <w:r w:rsidR="009B4A51">
        <w:rPr>
          <w:rFonts w:hint="eastAsia"/>
        </w:rPr>
        <w:t>(</w:t>
      </w:r>
      <w:r w:rsidR="009B4A51">
        <w:t>CPU</w:t>
      </w:r>
      <w:r w:rsidR="009B4A51">
        <w:t>メモリにある</w:t>
      </w:r>
      <w:r w:rsidR="009B4A51">
        <w:rPr>
          <w:rFonts w:hint="eastAsia"/>
        </w:rPr>
        <w:t>)</w:t>
      </w:r>
      <w:r w:rsidR="00F649B0">
        <w:rPr>
          <w:rFonts w:hint="eastAsia"/>
        </w:rPr>
        <w:t>画像のデータ形式</w:t>
      </w:r>
      <w:r w:rsidR="00785739">
        <w:rPr>
          <w:rFonts w:hint="eastAsia"/>
        </w:rPr>
        <w:t>を指定します。</w:t>
      </w:r>
      <w:r w:rsidR="00785739">
        <w:rPr>
          <w:rFonts w:hint="eastAsia"/>
        </w:rPr>
        <w:t>i</w:t>
      </w:r>
      <w:r w:rsidR="00785739">
        <w:t>nternalFormat</w:t>
      </w:r>
      <w:r w:rsidR="00BF6DBE">
        <w:t>にない色成分が含まれる場合、その色要素は</w:t>
      </w:r>
      <w:r w:rsidR="00BF6DBE">
        <w:rPr>
          <w:rFonts w:hint="eastAsia"/>
        </w:rPr>
        <w:t>無視されます。例えば</w:t>
      </w:r>
      <w:r w:rsidR="00BF6DBE">
        <w:rPr>
          <w:rFonts w:hint="eastAsia"/>
        </w:rPr>
        <w:t>internalFormat</w:t>
      </w:r>
      <w:r w:rsidR="00BF6DBE">
        <w:rPr>
          <w:rFonts w:hint="eastAsia"/>
        </w:rPr>
        <w:t>に</w:t>
      </w:r>
      <w:r w:rsidR="00BF6DBE">
        <w:rPr>
          <w:rFonts w:hint="eastAsia"/>
        </w:rPr>
        <w:t>GL_R8</w:t>
      </w:r>
      <w:r w:rsidR="00BF6DBE">
        <w:rPr>
          <w:rFonts w:hint="eastAsia"/>
        </w:rPr>
        <w:t>、</w:t>
      </w:r>
      <w:r w:rsidR="00BF6DBE">
        <w:rPr>
          <w:rFonts w:hint="eastAsia"/>
        </w:rPr>
        <w:t>format</w:t>
      </w:r>
      <w:r w:rsidR="00BF6DBE">
        <w:rPr>
          <w:rFonts w:hint="eastAsia"/>
        </w:rPr>
        <w:t>に</w:t>
      </w:r>
      <w:r w:rsidR="00BF6DBE">
        <w:rPr>
          <w:rFonts w:hint="eastAsia"/>
        </w:rPr>
        <w:t>GL_RGB</w:t>
      </w:r>
      <w:r w:rsidR="00BF6DBE">
        <w:rPr>
          <w:rFonts w:hint="eastAsia"/>
        </w:rPr>
        <w:t>を指定した場合、画像の</w:t>
      </w:r>
      <w:r w:rsidR="00BF6DBE">
        <w:rPr>
          <w:rFonts w:hint="eastAsia"/>
        </w:rPr>
        <w:t>G</w:t>
      </w:r>
      <w:r w:rsidR="00BF6DBE">
        <w:t>成分</w:t>
      </w:r>
      <w:r w:rsidR="00BF6DBE">
        <w:rPr>
          <w:rFonts w:hint="eastAsia"/>
        </w:rPr>
        <w:t>と</w:t>
      </w:r>
      <w:r w:rsidR="00BF6DBE">
        <w:rPr>
          <w:rFonts w:hint="eastAsia"/>
        </w:rPr>
        <w:t>B</w:t>
      </w:r>
      <w:r w:rsidR="00BF6DBE">
        <w:t>成分</w:t>
      </w:r>
      <w:r w:rsidR="00BF6DBE">
        <w:rPr>
          <w:rFonts w:hint="eastAsia"/>
        </w:rPr>
        <w:t>は無視され、</w:t>
      </w:r>
      <w:r w:rsidR="00BF6DBE">
        <w:rPr>
          <w:rFonts w:hint="eastAsia"/>
        </w:rPr>
        <w:t>R</w:t>
      </w:r>
      <w:r w:rsidR="00BF6DBE">
        <w:t>成分</w:t>
      </w:r>
      <w:r w:rsidR="00BF6DBE">
        <w:rPr>
          <w:rFonts w:hint="eastAsia"/>
        </w:rPr>
        <w:t>だけが使われます。</w:t>
      </w:r>
      <w:r w:rsidR="0052303D">
        <w:br/>
      </w:r>
      <w:r w:rsidR="0052303D">
        <w:t>反対に、</w:t>
      </w:r>
      <w:r w:rsidR="0052303D">
        <w:rPr>
          <w:rFonts w:hint="eastAsia"/>
        </w:rPr>
        <w:t>internalFormat</w:t>
      </w:r>
      <w:r w:rsidR="0052303D">
        <w:rPr>
          <w:rFonts w:hint="eastAsia"/>
        </w:rPr>
        <w:t>が</w:t>
      </w:r>
      <w:r w:rsidR="0052303D">
        <w:rPr>
          <w:rFonts w:hint="eastAsia"/>
        </w:rPr>
        <w:t>format</w:t>
      </w:r>
      <w:r w:rsidR="0052303D">
        <w:rPr>
          <w:rFonts w:hint="eastAsia"/>
        </w:rPr>
        <w:t>にない色成分を含んでいる場合、その色</w:t>
      </w:r>
      <w:r w:rsidR="0052303D">
        <w:t>成分</w:t>
      </w:r>
      <w:r w:rsidR="0052303D">
        <w:rPr>
          <w:rFonts w:hint="eastAsia"/>
        </w:rPr>
        <w:t>の値は</w:t>
      </w:r>
      <w:r w:rsidR="0052303D">
        <w:rPr>
          <w:rFonts w:hint="eastAsia"/>
        </w:rPr>
        <w:t>0</w:t>
      </w:r>
      <w:r w:rsidR="0052303D">
        <w:rPr>
          <w:rFonts w:hint="eastAsia"/>
        </w:rPr>
        <w:t>になります。</w:t>
      </w:r>
      <w:r w:rsidR="0023541B">
        <w:rPr>
          <w:rFonts w:hint="eastAsia"/>
        </w:rPr>
        <w:t>例えば</w:t>
      </w:r>
      <w:r w:rsidR="0023541B">
        <w:rPr>
          <w:rFonts w:hint="eastAsia"/>
        </w:rPr>
        <w:t>internal</w:t>
      </w:r>
      <w:r w:rsidR="0023541B">
        <w:t>Format</w:t>
      </w:r>
      <w:r w:rsidR="0052303D">
        <w:t>に</w:t>
      </w:r>
      <w:r w:rsidR="0023541B">
        <w:t>GL_</w:t>
      </w:r>
      <w:r w:rsidR="0023541B">
        <w:rPr>
          <w:rFonts w:hint="eastAsia"/>
        </w:rPr>
        <w:t>RGB</w:t>
      </w:r>
      <w:r w:rsidR="0023541B">
        <w:t>8</w:t>
      </w:r>
      <w:r w:rsidR="0052303D">
        <w:rPr>
          <w:rFonts w:hint="eastAsia"/>
        </w:rPr>
        <w:t>、</w:t>
      </w:r>
      <w:r w:rsidR="0023541B">
        <w:rPr>
          <w:rFonts w:hint="eastAsia"/>
        </w:rPr>
        <w:t>format</w:t>
      </w:r>
      <w:r w:rsidR="0052303D">
        <w:rPr>
          <w:rFonts w:hint="eastAsia"/>
        </w:rPr>
        <w:t>に</w:t>
      </w:r>
      <w:r w:rsidR="0023541B">
        <w:t>GL_RED</w:t>
      </w:r>
      <w:r w:rsidR="0052303D">
        <w:rPr>
          <w:rFonts w:hint="eastAsia"/>
        </w:rPr>
        <w:t>を指定した</w:t>
      </w:r>
      <w:r w:rsidR="0023541B">
        <w:rPr>
          <w:rFonts w:hint="eastAsia"/>
        </w:rPr>
        <w:t>場合、</w:t>
      </w:r>
      <w:r w:rsidR="00B839D5">
        <w:rPr>
          <w:rFonts w:hint="eastAsia"/>
        </w:rPr>
        <w:t>G</w:t>
      </w:r>
      <w:r w:rsidR="00B839D5">
        <w:rPr>
          <w:rFonts w:hint="eastAsia"/>
        </w:rPr>
        <w:t>と</w:t>
      </w:r>
      <w:r w:rsidR="00B839D5">
        <w:rPr>
          <w:rFonts w:hint="eastAsia"/>
        </w:rPr>
        <w:t>B</w:t>
      </w:r>
      <w:r w:rsidR="00B839D5">
        <w:rPr>
          <w:rFonts w:hint="eastAsia"/>
        </w:rPr>
        <w:t>成分は</w:t>
      </w:r>
      <w:r w:rsidR="00B839D5">
        <w:rPr>
          <w:rFonts w:hint="eastAsia"/>
        </w:rPr>
        <w:t>0</w:t>
      </w:r>
      <w:r w:rsidR="00B839D5">
        <w:rPr>
          <w:rFonts w:hint="eastAsia"/>
        </w:rPr>
        <w:t>になります</w:t>
      </w:r>
      <w:r w:rsidR="0023541B">
        <w:rPr>
          <w:rFonts w:hint="eastAsia"/>
        </w:rPr>
        <w:t>。</w:t>
      </w:r>
      <w:r w:rsidR="00B839D5">
        <w:br/>
      </w:r>
      <w:r w:rsidR="00C8123B">
        <w:rPr>
          <w:rFonts w:hint="eastAsia"/>
        </w:rPr>
        <w:t>よく使われる形式</w:t>
      </w:r>
      <w:r w:rsidR="0023541B">
        <w:rPr>
          <w:rFonts w:hint="eastAsia"/>
        </w:rPr>
        <w:t>は</w:t>
      </w:r>
      <w:r w:rsidR="0023541B">
        <w:rPr>
          <w:rFonts w:hint="eastAsia"/>
        </w:rPr>
        <w:t xml:space="preserve">GL_RED, </w:t>
      </w:r>
      <w:r w:rsidR="0023541B">
        <w:t>GL_RGBA, GL_BGRA</w:t>
      </w:r>
      <w:r w:rsidR="0023541B">
        <w:t>などです。</w:t>
      </w:r>
    </w:p>
    <w:p w:rsidR="00E81A97" w:rsidRDefault="00E81A97" w:rsidP="00283503">
      <w:pPr>
        <w:ind w:left="110" w:hangingChars="50" w:hanging="110"/>
      </w:pPr>
      <w:r w:rsidRPr="0031483E">
        <w:rPr>
          <w:b/>
          <w:i/>
        </w:rPr>
        <w:t>type</w:t>
      </w:r>
      <w:r w:rsidR="00B029C1" w:rsidRPr="00B029C1">
        <w:rPr>
          <w:b/>
        </w:rPr>
        <w:t>(</w:t>
      </w:r>
      <w:r w:rsidR="00B029C1" w:rsidRPr="00B029C1">
        <w:rPr>
          <w:b/>
        </w:rPr>
        <w:t>たいぷ</w:t>
      </w:r>
      <w:r w:rsidR="00B029C1" w:rsidRPr="00B029C1">
        <w:rPr>
          <w:b/>
        </w:rPr>
        <w:t>)</w:t>
      </w:r>
      <w:r w:rsidRPr="00B029C1">
        <w:t>:</w:t>
      </w:r>
      <w:r w:rsidR="00283503">
        <w:br/>
      </w:r>
      <w:r w:rsidR="00017FED">
        <w:rPr>
          <w:rFonts w:hint="eastAsia"/>
        </w:rPr>
        <w:t>転送元の</w:t>
      </w:r>
      <w:r w:rsidR="00017FED">
        <w:rPr>
          <w:rFonts w:hint="eastAsia"/>
        </w:rPr>
        <w:t>(</w:t>
      </w:r>
      <w:r w:rsidR="00017FED">
        <w:t>CPU</w:t>
      </w:r>
      <w:r w:rsidR="00017FED">
        <w:t>メモリにある</w:t>
      </w:r>
      <w:r w:rsidR="00017FED">
        <w:rPr>
          <w:rFonts w:hint="eastAsia"/>
        </w:rPr>
        <w:t>)</w:t>
      </w:r>
      <w:r w:rsidR="008146B1">
        <w:rPr>
          <w:rFonts w:hint="eastAsia"/>
        </w:rPr>
        <w:t>画像が、どのように</w:t>
      </w:r>
      <w:r w:rsidR="00175AFF">
        <w:rPr>
          <w:rFonts w:hint="eastAsia"/>
        </w:rPr>
        <w:t>色</w:t>
      </w:r>
      <w:r w:rsidR="008146B1">
        <w:rPr>
          <w:rFonts w:hint="eastAsia"/>
        </w:rPr>
        <w:t>を格納しているかを指定します。色</w:t>
      </w:r>
      <w:r w:rsidR="00175AFF">
        <w:rPr>
          <w:rFonts w:hint="eastAsia"/>
        </w:rPr>
        <w:t>の</w:t>
      </w:r>
      <w:r w:rsidR="008146B1">
        <w:rPr>
          <w:rFonts w:hint="eastAsia"/>
        </w:rPr>
        <w:t>成分の格納方法によって、</w:t>
      </w:r>
      <w:r w:rsidR="008146B1">
        <w:rPr>
          <w:rFonts w:hint="eastAsia"/>
        </w:rPr>
        <w:t>2</w:t>
      </w:r>
      <w:r w:rsidR="008146B1">
        <w:rPr>
          <w:rFonts w:hint="eastAsia"/>
        </w:rPr>
        <w:t>通りの指定方法があります。ひとつが「</w:t>
      </w:r>
      <w:r w:rsidR="00926D13">
        <w:t>各色成分の大きさ</w:t>
      </w:r>
      <w:r w:rsidR="008146B1">
        <w:t>」</w:t>
      </w:r>
      <w:r w:rsidR="00926D13">
        <w:t>を示す</w:t>
      </w:r>
      <w:r w:rsidR="008146B1">
        <w:t>場合</w:t>
      </w:r>
      <w:r w:rsidR="00926D13">
        <w:t>、</w:t>
      </w:r>
      <w:r w:rsidR="008146B1">
        <w:t>もうひとつが、「すべての色成分を合計した大きさ」を示す場合です。</w:t>
      </w:r>
      <w:r w:rsidR="00EA36D9">
        <w:t>例えば</w:t>
      </w:r>
      <w:r w:rsidR="008146B1">
        <w:t>画像データの色成分が</w:t>
      </w:r>
      <w:r w:rsidR="008146B1">
        <w:rPr>
          <w:rFonts w:hint="eastAsia"/>
        </w:rPr>
        <w:t>各色</w:t>
      </w:r>
      <w:r w:rsidR="008146B1">
        <w:rPr>
          <w:rFonts w:hint="eastAsia"/>
        </w:rPr>
        <w:t>8</w:t>
      </w:r>
      <w:r w:rsidR="008146B1">
        <w:rPr>
          <w:rFonts w:hint="eastAsia"/>
        </w:rPr>
        <w:t>ビット</w:t>
      </w:r>
      <w:r w:rsidR="008146B1">
        <w:rPr>
          <w:rFonts w:hint="eastAsia"/>
        </w:rPr>
        <w:t>(=1</w:t>
      </w:r>
      <w:r w:rsidR="008146B1">
        <w:rPr>
          <w:rFonts w:hint="eastAsia"/>
        </w:rPr>
        <w:t>バイト</w:t>
      </w:r>
      <w:r w:rsidR="008146B1">
        <w:rPr>
          <w:rFonts w:hint="eastAsia"/>
        </w:rPr>
        <w:t>)</w:t>
      </w:r>
      <w:r w:rsidR="008146B1">
        <w:rPr>
          <w:rFonts w:hint="eastAsia"/>
        </w:rPr>
        <w:t>で格納されている場合、</w:t>
      </w:r>
      <w:r w:rsidR="00EA36D9">
        <w:rPr>
          <w:rFonts w:hint="eastAsia"/>
        </w:rPr>
        <w:t>GL_UNSIGNED_BYTE</w:t>
      </w:r>
      <w:r w:rsidR="008146B1">
        <w:rPr>
          <w:rFonts w:hint="eastAsia"/>
        </w:rPr>
        <w:t>を指定します。色成分が各色</w:t>
      </w:r>
      <w:r w:rsidR="008146B1">
        <w:rPr>
          <w:rFonts w:hint="eastAsia"/>
        </w:rPr>
        <w:t>5</w:t>
      </w:r>
      <w:r w:rsidR="008146B1">
        <w:rPr>
          <w:rFonts w:hint="eastAsia"/>
        </w:rPr>
        <w:t>ビットで、それを</w:t>
      </w:r>
      <w:r w:rsidR="008146B1">
        <w:rPr>
          <w:rFonts w:hint="eastAsia"/>
        </w:rPr>
        <w:t>16</w:t>
      </w:r>
      <w:r w:rsidR="008146B1">
        <w:rPr>
          <w:rFonts w:hint="eastAsia"/>
        </w:rPr>
        <w:t>ビット</w:t>
      </w:r>
      <w:r w:rsidR="008E465F">
        <w:rPr>
          <w:rFonts w:hint="eastAsia"/>
        </w:rPr>
        <w:t>(</w:t>
      </w:r>
      <w:r w:rsidR="008E465F">
        <w:t>=2</w:t>
      </w:r>
      <w:r w:rsidR="008E465F">
        <w:t>バイト</w:t>
      </w:r>
      <w:r w:rsidR="008E465F">
        <w:rPr>
          <w:rFonts w:hint="eastAsia"/>
        </w:rPr>
        <w:t>)</w:t>
      </w:r>
      <w:r w:rsidR="008146B1">
        <w:rPr>
          <w:rFonts w:hint="eastAsia"/>
        </w:rPr>
        <w:t>のデータ</w:t>
      </w:r>
      <w:r w:rsidR="003234F8">
        <w:rPr>
          <w:rFonts w:hint="eastAsia"/>
        </w:rPr>
        <w:t>に</w:t>
      </w:r>
      <w:r w:rsidR="008E465F">
        <w:rPr>
          <w:rFonts w:hint="eastAsia"/>
        </w:rPr>
        <w:t>結合</w:t>
      </w:r>
      <w:r w:rsidR="000F10E8">
        <w:rPr>
          <w:rFonts w:hint="eastAsia"/>
        </w:rPr>
        <w:t>し</w:t>
      </w:r>
      <w:r w:rsidR="008B72CC">
        <w:rPr>
          <w:rFonts w:hint="eastAsia"/>
        </w:rPr>
        <w:t>た値</w:t>
      </w:r>
      <w:r w:rsidR="000F10E8">
        <w:rPr>
          <w:rFonts w:hint="eastAsia"/>
        </w:rPr>
        <w:t>が</w:t>
      </w:r>
      <w:r w:rsidR="008E465F">
        <w:rPr>
          <w:rFonts w:hint="eastAsia"/>
        </w:rPr>
        <w:t>格納されている場合、</w:t>
      </w:r>
      <w:r w:rsidR="008E465F">
        <w:rPr>
          <w:rFonts w:hint="eastAsia"/>
        </w:rPr>
        <w:t>GL_</w:t>
      </w:r>
      <w:r w:rsidR="008E465F">
        <w:t>UNSIGNED_SHORT_5_5_5_1</w:t>
      </w:r>
      <w:r w:rsidR="008E465F">
        <w:t>を指定します。</w:t>
      </w:r>
    </w:p>
    <w:p w:rsidR="00E81A97" w:rsidRDefault="00E81A97" w:rsidP="00283503">
      <w:pPr>
        <w:ind w:left="110" w:hangingChars="50" w:hanging="110"/>
      </w:pPr>
      <w:r w:rsidRPr="0031483E">
        <w:rPr>
          <w:b/>
          <w:i/>
        </w:rPr>
        <w:t>data</w:t>
      </w:r>
      <w:r w:rsidR="00B029C1" w:rsidRPr="00B029C1">
        <w:rPr>
          <w:rFonts w:hint="eastAsia"/>
          <w:b/>
        </w:rPr>
        <w:t>(</w:t>
      </w:r>
      <w:r w:rsidR="00B029C1" w:rsidRPr="00B029C1">
        <w:rPr>
          <w:rFonts w:hint="eastAsia"/>
          <w:b/>
        </w:rPr>
        <w:t>でーた</w:t>
      </w:r>
      <w:r w:rsidR="00B029C1" w:rsidRPr="00B029C1">
        <w:rPr>
          <w:rFonts w:hint="eastAsia"/>
          <w:b/>
        </w:rPr>
        <w:t>)</w:t>
      </w:r>
      <w:r w:rsidRPr="00B029C1">
        <w:t>:</w:t>
      </w:r>
      <w:r w:rsidR="00283503">
        <w:br/>
      </w:r>
      <w:r w:rsidR="00254A5C">
        <w:t>転送元データへのポインタです。</w:t>
      </w:r>
      <w:r w:rsidR="00254A5C">
        <w:rPr>
          <w:rFonts w:hint="eastAsia"/>
        </w:rPr>
        <w:t>nullptr</w:t>
      </w:r>
      <w:r w:rsidR="00254A5C">
        <w:rPr>
          <w:rFonts w:hint="eastAsia"/>
        </w:rPr>
        <w:t>を指定すると、</w:t>
      </w:r>
      <w:r w:rsidR="0058130D">
        <w:rPr>
          <w:rFonts w:hint="eastAsia"/>
        </w:rPr>
        <w:t>何が描かれているか分からない</w:t>
      </w:r>
      <w:r w:rsidR="00254A5C">
        <w:t>テクスチャを作ることができます</w:t>
      </w:r>
      <w:r w:rsidR="0058130D">
        <w:rPr>
          <w:rFonts w:hint="eastAsia"/>
        </w:rPr>
        <w:t>(</w:t>
      </w:r>
      <w:r w:rsidR="007D6A4A">
        <w:rPr>
          <w:rFonts w:hint="eastAsia"/>
        </w:rPr>
        <w:t>あとからデータを描き込んで使用する</w:t>
      </w:r>
      <w:r w:rsidR="0058130D">
        <w:rPr>
          <w:rFonts w:hint="eastAsia"/>
        </w:rPr>
        <w:t>場合に指定します</w:t>
      </w:r>
      <w:r w:rsidR="0058130D">
        <w:rPr>
          <w:rFonts w:hint="eastAsia"/>
        </w:rPr>
        <w:t>)</w:t>
      </w:r>
      <w:r w:rsidR="00254A5C">
        <w:t>。</w:t>
      </w:r>
    </w:p>
    <w:p w:rsidR="00FA2FC4" w:rsidRDefault="00FA2FC4" w:rsidP="00AC4142">
      <w:r>
        <w:t>今回作成するテクスチャのデータ形式は</w:t>
      </w:r>
      <w:r w:rsidR="00CB11FA">
        <w:t>、</w:t>
      </w:r>
      <w:r w:rsidR="00CB11FA">
        <w:rPr>
          <w:rFonts w:hint="eastAsia"/>
        </w:rPr>
        <w:t>1</w:t>
      </w:r>
      <w:r w:rsidR="00CB11FA">
        <w:rPr>
          <w:rFonts w:hint="eastAsia"/>
        </w:rPr>
        <w:t>ピクセルが</w:t>
      </w:r>
      <w:r w:rsidR="00CB11FA">
        <w:t>赤、緑、青、不透明度の</w:t>
      </w:r>
      <w:r w:rsidR="00CB11FA">
        <w:rPr>
          <w:rFonts w:hint="eastAsia"/>
        </w:rPr>
        <w:t>4</w:t>
      </w:r>
      <w:r w:rsidR="00CB11FA">
        <w:rPr>
          <w:rFonts w:hint="eastAsia"/>
        </w:rPr>
        <w:t>要素からなっていて、各要素のビット数は</w:t>
      </w:r>
      <w:r w:rsidR="00CB11FA">
        <w:rPr>
          <w:rFonts w:hint="eastAsia"/>
        </w:rPr>
        <w:t>8</w:t>
      </w:r>
      <w:r w:rsidR="00CB11FA">
        <w:rPr>
          <w:rFonts w:hint="eastAsia"/>
        </w:rPr>
        <w:t>ですから、</w:t>
      </w:r>
      <w:r w:rsidR="00926D13">
        <w:t>format</w:t>
      </w:r>
      <w:r w:rsidR="00926D13">
        <w:t>には</w:t>
      </w:r>
      <w:r w:rsidR="00926D13">
        <w:rPr>
          <w:rFonts w:hint="eastAsia"/>
        </w:rPr>
        <w:t>GL_RGBA</w:t>
      </w:r>
      <w:r w:rsidR="00926D13">
        <w:rPr>
          <w:rFonts w:hint="eastAsia"/>
        </w:rPr>
        <w:t>、</w:t>
      </w:r>
      <w:r w:rsidR="005B513D">
        <w:rPr>
          <w:rFonts w:hint="eastAsia"/>
        </w:rPr>
        <w:t>t</w:t>
      </w:r>
      <w:r w:rsidR="005B513D">
        <w:t>ype</w:t>
      </w:r>
      <w:r w:rsidR="005B513D">
        <w:t>には</w:t>
      </w:r>
      <w:r w:rsidR="005B513D">
        <w:rPr>
          <w:rFonts w:hint="eastAsia"/>
        </w:rPr>
        <w:t>UNSIGNED_BYTE</w:t>
      </w:r>
      <w:r w:rsidR="005B513D">
        <w:rPr>
          <w:rFonts w:hint="eastAsia"/>
        </w:rPr>
        <w:t>を指定し</w:t>
      </w:r>
      <w:r w:rsidR="00926D13">
        <w:rPr>
          <w:rFonts w:hint="eastAsia"/>
        </w:rPr>
        <w:t>ています。</w:t>
      </w:r>
      <w:r>
        <w:t>また、</w:t>
      </w:r>
      <w:r>
        <w:rPr>
          <w:rFonts w:hint="eastAsia"/>
        </w:rPr>
        <w:t>この形式は、全ての要素が下位ビットから</w:t>
      </w:r>
      <w:r>
        <w:rPr>
          <w:rFonts w:hint="eastAsia"/>
        </w:rPr>
        <w:t>R,G,B,A</w:t>
      </w:r>
      <w:r>
        <w:rPr>
          <w:rFonts w:hint="eastAsia"/>
        </w:rPr>
        <w:t>の順番で読み出されます。</w:t>
      </w:r>
      <w:r w:rsidR="00C4175B">
        <w:rPr>
          <w:rFonts w:hint="eastAsia"/>
        </w:rPr>
        <w:t>format</w:t>
      </w:r>
      <w:r w:rsidR="00C4175B">
        <w:rPr>
          <w:rFonts w:hint="eastAsia"/>
        </w:rPr>
        <w:t>に</w:t>
      </w:r>
      <w:r w:rsidR="005B513D">
        <w:t>GL_BGRA</w:t>
      </w:r>
      <w:r w:rsidR="005B513D">
        <w:t>を</w:t>
      </w:r>
      <w:r w:rsidR="00C4175B">
        <w:t>指定する</w:t>
      </w:r>
      <w:r w:rsidR="005B513D">
        <w:t>と、</w:t>
      </w:r>
      <w:r w:rsidR="00C4175B">
        <w:t>B,G,R,A</w:t>
      </w:r>
      <w:r w:rsidR="005B513D">
        <w:rPr>
          <w:rFonts w:hint="eastAsia"/>
        </w:rPr>
        <w:t>の順序</w:t>
      </w:r>
      <w:r w:rsidR="00C4175B">
        <w:rPr>
          <w:rFonts w:hint="eastAsia"/>
        </w:rPr>
        <w:t>になりま</w:t>
      </w:r>
      <w:r w:rsidR="005B513D">
        <w:rPr>
          <w:rFonts w:hint="eastAsia"/>
        </w:rPr>
        <w:t>す。</w:t>
      </w:r>
      <w:r w:rsidR="005B513D">
        <w:rPr>
          <w:rFonts w:hint="eastAsia"/>
        </w:rPr>
        <w:t>internalFormat</w:t>
      </w:r>
      <w:r w:rsidR="005B513D">
        <w:rPr>
          <w:rFonts w:hint="eastAsia"/>
        </w:rPr>
        <w:t>は</w:t>
      </w:r>
      <w:r w:rsidR="00EE3F5D">
        <w:rPr>
          <w:rFonts w:hint="eastAsia"/>
        </w:rPr>
        <w:t>、</w:t>
      </w:r>
      <w:r w:rsidR="005B513D">
        <w:rPr>
          <w:rFonts w:hint="eastAsia"/>
        </w:rPr>
        <w:t>CPU</w:t>
      </w:r>
      <w:r w:rsidR="005B513D">
        <w:rPr>
          <w:rFonts w:hint="eastAsia"/>
        </w:rPr>
        <w:t>メモリの形式と</w:t>
      </w:r>
      <w:r w:rsidR="00EE3F5D">
        <w:rPr>
          <w:rFonts w:hint="eastAsia"/>
        </w:rPr>
        <w:t>一致させたかったので</w:t>
      </w:r>
      <w:r w:rsidR="005B513D">
        <w:rPr>
          <w:rFonts w:hint="eastAsia"/>
        </w:rPr>
        <w:t>GL_RGB</w:t>
      </w:r>
      <w:r w:rsidR="005B513D">
        <w:t>A8</w:t>
      </w:r>
      <w:r w:rsidR="005B513D">
        <w:t>を選択し</w:t>
      </w:r>
      <w:r w:rsidR="00EE3F5D">
        <w:t>ました</w:t>
      </w:r>
      <w:r w:rsidR="005B513D">
        <w:t>。</w:t>
      </w:r>
      <w:r w:rsidR="005B513D">
        <w:rPr>
          <w:rFonts w:hint="eastAsia"/>
        </w:rPr>
        <w:t>C</w:t>
      </w:r>
      <w:r w:rsidR="005B513D">
        <w:t>PU</w:t>
      </w:r>
      <w:r w:rsidR="005B513D">
        <w:t>メモリと</w:t>
      </w:r>
      <w:r w:rsidR="005B513D">
        <w:rPr>
          <w:rFonts w:hint="eastAsia"/>
        </w:rPr>
        <w:t>GPU</w:t>
      </w:r>
      <w:r w:rsidR="005B513D">
        <w:rPr>
          <w:rFonts w:hint="eastAsia"/>
        </w:rPr>
        <w:t>メモリの形式を合わせておくと、データ形式を変換しなくて済むため転送が速く終わります。特に理由がなければ、形式は揃えておくといいでしょう。なお、</w:t>
      </w:r>
      <w:r w:rsidR="005B513D">
        <w:rPr>
          <w:rFonts w:hint="eastAsia"/>
        </w:rPr>
        <w:t>f</w:t>
      </w:r>
      <w:r w:rsidR="005B513D">
        <w:t>ormat</w:t>
      </w:r>
      <w:r>
        <w:rPr>
          <w:rFonts w:hint="eastAsia"/>
        </w:rPr>
        <w:t>と</w:t>
      </w:r>
      <w:r w:rsidR="005B513D">
        <w:rPr>
          <w:rFonts w:hint="eastAsia"/>
        </w:rPr>
        <w:t>i</w:t>
      </w:r>
      <w:r w:rsidR="005B513D">
        <w:t>nternalFormt</w:t>
      </w:r>
      <w:r w:rsidR="005B513D">
        <w:rPr>
          <w:rFonts w:hint="eastAsia"/>
        </w:rPr>
        <w:t>に指定できる値</w:t>
      </w:r>
      <w:r w:rsidR="007C3CA3">
        <w:rPr>
          <w:rFonts w:hint="eastAsia"/>
        </w:rPr>
        <w:t>に</w:t>
      </w:r>
      <w:r>
        <w:rPr>
          <w:rFonts w:hint="eastAsia"/>
        </w:rPr>
        <w:t>は似た名前が付いていますが、全く別</w:t>
      </w:r>
      <w:r w:rsidR="007C3CA3">
        <w:rPr>
          <w:rFonts w:hint="eastAsia"/>
        </w:rPr>
        <w:t>のもの</w:t>
      </w:r>
      <w:r>
        <w:rPr>
          <w:rFonts w:hint="eastAsia"/>
        </w:rPr>
        <w:t>です。混同しがちなので注意してください。</w:t>
      </w:r>
    </w:p>
    <w:p w:rsidR="00DF2E9D" w:rsidRDefault="007C3CA3" w:rsidP="00AC4142">
      <w:r>
        <w:rPr>
          <w:rFonts w:hint="eastAsia"/>
        </w:rPr>
        <w:lastRenderedPageBreak/>
        <w:t>さて、</w:t>
      </w:r>
      <w:r w:rsidR="00792BA5">
        <w:rPr>
          <w:rFonts w:hint="eastAsia"/>
        </w:rPr>
        <w:t>glTexImage2D</w:t>
      </w:r>
      <w:r w:rsidR="00792BA5">
        <w:rPr>
          <w:rFonts w:hint="eastAsia"/>
        </w:rPr>
        <w:t>関数のあとは、</w:t>
      </w:r>
      <w:r w:rsidR="00792BA5">
        <w:rPr>
          <w:rFonts w:hint="eastAsia"/>
        </w:rPr>
        <w:t>glGetError</w:t>
      </w:r>
      <w:r w:rsidR="00313E7A">
        <w:t>(</w:t>
      </w:r>
      <w:r w:rsidR="00313E7A">
        <w:t>じーえる・げっと・えらー</w:t>
      </w:r>
      <w:r w:rsidR="00313E7A">
        <w:t>)</w:t>
      </w:r>
      <w:r w:rsidR="00792BA5">
        <w:t>関数で</w:t>
      </w:r>
      <w:r w:rsidR="005C23C2">
        <w:t>、テクスチャの</w:t>
      </w:r>
      <w:r w:rsidR="00792BA5">
        <w:t>作成に成功したかどうかを調べています。成功していれば</w:t>
      </w:r>
      <w:r w:rsidR="00792BA5">
        <w:rPr>
          <w:rFonts w:hint="eastAsia"/>
        </w:rPr>
        <w:t>GL_</w:t>
      </w:r>
      <w:r w:rsidR="00792BA5">
        <w:t>NO_ERROR</w:t>
      </w:r>
      <w:r w:rsidR="005C23C2">
        <w:t>(</w:t>
      </w:r>
      <w:r w:rsidR="005C23C2">
        <w:t>じーえる・のー・えらー</w:t>
      </w:r>
      <w:r w:rsidR="005C23C2">
        <w:t>)</w:t>
      </w:r>
      <w:r w:rsidR="00792BA5">
        <w:t>が</w:t>
      </w:r>
      <w:r w:rsidR="00E224A1">
        <w:t>返されま</w:t>
      </w:r>
      <w:r w:rsidR="00AB6F75">
        <w:t>す。</w:t>
      </w:r>
      <w:r w:rsidR="00604067">
        <w:t>それ以外が返された場合は作成失敗なので、エラーメッセージを出し、バインドを解除して</w:t>
      </w:r>
      <w:r w:rsidR="00EE1F7D">
        <w:t>テクスチャを削除し</w:t>
      </w:r>
      <w:r w:rsidR="00604067">
        <w:t>たあと</w:t>
      </w:r>
      <w:r w:rsidR="00EE1F7D">
        <w:t>、</w:t>
      </w:r>
      <w:r w:rsidR="00FC36AC">
        <w:rPr>
          <w:rFonts w:hint="eastAsia"/>
        </w:rPr>
        <w:t>0</w:t>
      </w:r>
      <w:r w:rsidR="00EE1F7D">
        <w:rPr>
          <w:rFonts w:hint="eastAsia"/>
        </w:rPr>
        <w:t>を返</w:t>
      </w:r>
      <w:r w:rsidR="00FC36AC">
        <w:rPr>
          <w:rFonts w:hint="eastAsia"/>
        </w:rPr>
        <w:t>して</w:t>
      </w:r>
      <w:r w:rsidR="007E066C">
        <w:t>います</w:t>
      </w:r>
      <w:r w:rsidR="001A6B63">
        <w:rPr>
          <w:rFonts w:hint="eastAsia"/>
        </w:rPr>
        <w:t>(</w:t>
      </w:r>
      <w:r w:rsidR="001A6B63">
        <w:t>0</w:t>
      </w:r>
      <w:r w:rsidR="001A6B63">
        <w:t>はデフォルト・テクスチャを指す番号でしたね</w:t>
      </w:r>
      <w:r w:rsidR="001A6B63">
        <w:rPr>
          <w:rFonts w:hint="eastAsia"/>
        </w:rPr>
        <w:t>)</w:t>
      </w:r>
      <w:r w:rsidR="007E066C">
        <w:t>。</w:t>
      </w:r>
      <w:r w:rsidR="00604067">
        <w:t>ところで、</w:t>
      </w:r>
      <w:r w:rsidR="007C0627">
        <w:rPr>
          <w:rFonts w:hint="eastAsia"/>
        </w:rPr>
        <w:t>エラーメッセージを出力するときに</w:t>
      </w:r>
      <w:r w:rsidR="00DF2E9D">
        <w:rPr>
          <w:rFonts w:hint="eastAsia"/>
        </w:rPr>
        <w:t>「</w:t>
      </w:r>
      <w:r w:rsidR="00DF2E9D">
        <w:rPr>
          <w:rFonts w:hint="eastAsia"/>
        </w:rPr>
        <w:t>std::hex</w:t>
      </w:r>
      <w:r w:rsidR="00335A2C">
        <w:t>(</w:t>
      </w:r>
      <w:r w:rsidR="00335A2C">
        <w:t>えすてぃーでぃー・へっくす</w:t>
      </w:r>
      <w:r w:rsidR="00335A2C">
        <w:t>)</w:t>
      </w:r>
      <w:r w:rsidR="005E0C50">
        <w:rPr>
          <w:rFonts w:hint="eastAsia"/>
        </w:rPr>
        <w:t>」というものを使っています。</w:t>
      </w:r>
      <w:r w:rsidR="00DF2E9D">
        <w:rPr>
          <w:rFonts w:hint="eastAsia"/>
        </w:rPr>
        <w:t>これは、「</w:t>
      </w:r>
      <w:r w:rsidR="00DF2E9D">
        <w:rPr>
          <w:rFonts w:hint="eastAsia"/>
        </w:rPr>
        <w:t>IO</w:t>
      </w:r>
      <w:r w:rsidR="00EE1F7D">
        <w:t>(</w:t>
      </w:r>
      <w:r w:rsidR="00EE1F7D">
        <w:t>あい・おー</w:t>
      </w:r>
      <w:r w:rsidR="00EE1F7D">
        <w:t>)</w:t>
      </w:r>
      <w:r w:rsidR="00DF2E9D">
        <w:rPr>
          <w:rFonts w:hint="eastAsia"/>
        </w:rPr>
        <w:t>マニピュレータ</w:t>
      </w:r>
      <w:r w:rsidR="00335A2C">
        <w:rPr>
          <w:rFonts w:hint="eastAsia"/>
        </w:rPr>
        <w:t>ー</w:t>
      </w:r>
      <w:r w:rsidR="00DF2E9D">
        <w:rPr>
          <w:rFonts w:hint="eastAsia"/>
        </w:rPr>
        <w:t>」と呼ば</w:t>
      </w:r>
      <w:r w:rsidR="00335A2C">
        <w:rPr>
          <w:rFonts w:hint="eastAsia"/>
        </w:rPr>
        <w:t>れるもの</w:t>
      </w:r>
      <w:r w:rsidR="00DF2E9D">
        <w:rPr>
          <w:rFonts w:hint="eastAsia"/>
        </w:rPr>
        <w:t>で、「ここから先</w:t>
      </w:r>
      <w:r w:rsidR="00E42313">
        <w:rPr>
          <w:rFonts w:hint="eastAsia"/>
        </w:rPr>
        <w:t>は</w:t>
      </w:r>
      <w:r w:rsidR="00DF2E9D">
        <w:rPr>
          <w:rFonts w:hint="eastAsia"/>
        </w:rPr>
        <w:t>整数を</w:t>
      </w:r>
      <w:r w:rsidR="00DF2E9D">
        <w:rPr>
          <w:rFonts w:hint="eastAsia"/>
        </w:rPr>
        <w:t>16</w:t>
      </w:r>
      <w:r w:rsidR="00DF2E9D">
        <w:rPr>
          <w:rFonts w:hint="eastAsia"/>
        </w:rPr>
        <w:t>進数で表示せよ」という指示です。</w:t>
      </w:r>
      <w:r w:rsidR="00DF2E9D">
        <w:rPr>
          <w:rFonts w:hint="eastAsia"/>
        </w:rPr>
        <w:t>10</w:t>
      </w:r>
      <w:r w:rsidR="00DF2E9D">
        <w:rPr>
          <w:rFonts w:hint="eastAsia"/>
        </w:rPr>
        <w:t>進数に戻すには「</w:t>
      </w:r>
      <w:r w:rsidR="00DF2E9D">
        <w:rPr>
          <w:rFonts w:hint="eastAsia"/>
        </w:rPr>
        <w:t>std::dec</w:t>
      </w:r>
      <w:r w:rsidR="00335A2C">
        <w:t>(</w:t>
      </w:r>
      <w:r w:rsidR="00335A2C">
        <w:t>えすてぃーでぃー・でっく</w:t>
      </w:r>
      <w:r w:rsidR="00335A2C">
        <w:t>)</w:t>
      </w:r>
      <w:r w:rsidR="00DF2E9D">
        <w:rPr>
          <w:rFonts w:hint="eastAsia"/>
        </w:rPr>
        <w:t>」を使います。</w:t>
      </w:r>
    </w:p>
    <w:p w:rsidR="00CE0D15" w:rsidRDefault="003C52F3" w:rsidP="00283503">
      <w:r>
        <w:rPr>
          <w:rFonts w:hint="eastAsia"/>
        </w:rPr>
        <w:t>g</w:t>
      </w:r>
      <w:r>
        <w:t>lDeleteTextures(</w:t>
      </w:r>
      <w:r>
        <w:t>じーえる・でりーと・てくすちゃーず</w:t>
      </w:r>
      <w:r>
        <w:t>)</w:t>
      </w:r>
      <w:r w:rsidR="009E7DA0">
        <w:t>関数</w:t>
      </w:r>
      <w:r>
        <w:t>は</w:t>
      </w:r>
      <w:r w:rsidR="009E7DA0">
        <w:t>、</w:t>
      </w:r>
      <w:r>
        <w:t>テクスチャ・オブジェクトを削除する関数です。</w:t>
      </w:r>
      <w:r w:rsidR="009E7DA0">
        <w:t>引数は</w:t>
      </w:r>
      <w:r w:rsidR="009E7DA0">
        <w:rPr>
          <w:rFonts w:hint="eastAsia"/>
        </w:rPr>
        <w:t>glGenTextures</w:t>
      </w:r>
      <w:r w:rsidR="009E7DA0">
        <w:rPr>
          <w:rFonts w:hint="eastAsia"/>
        </w:rPr>
        <w:t>関数と同じです。</w:t>
      </w:r>
    </w:p>
    <w:p w:rsidR="00792BA5" w:rsidRPr="007E066C" w:rsidRDefault="0003240E" w:rsidP="00AC4142">
      <w:r>
        <w:rPr>
          <w:rFonts w:hint="eastAsia"/>
        </w:rPr>
        <w:t>テクスチャが作成できたら、</w:t>
      </w:r>
      <w:r w:rsidR="0064759F">
        <w:rPr>
          <w:rFonts w:hint="eastAsia"/>
        </w:rPr>
        <w:t>さらに</w:t>
      </w:r>
      <w:r w:rsidR="0064759F">
        <w:rPr>
          <w:rFonts w:hint="eastAsia"/>
        </w:rPr>
        <w:t>glTexImage2D</w:t>
      </w:r>
      <w:r w:rsidR="0064759F">
        <w:rPr>
          <w:rFonts w:hint="eastAsia"/>
        </w:rPr>
        <w:t>では設定できないいくつかのパラメータを設定します。</w:t>
      </w:r>
      <w:r w:rsidR="00437C59">
        <w:br/>
      </w:r>
      <w:r w:rsidR="00437C59">
        <w:t>エラー処理プログラムの下に、次のプログラムを追加してください。</w:t>
      </w:r>
    </w:p>
    <w:p w:rsidR="0064759F" w:rsidRDefault="00650BB7" w:rsidP="00DD584A">
      <w:pPr>
        <w:pStyle w:val="ac"/>
      </w:pPr>
      <w:r>
        <w:rPr>
          <w:color w:val="0000FF"/>
        </w:rPr>
        <w:t xml:space="preserve"> if</w:t>
      </w:r>
      <w:r>
        <w:t xml:space="preserve"> (result != </w:t>
      </w:r>
      <w:r>
        <w:rPr>
          <w:color w:val="6F008A"/>
        </w:rPr>
        <w:t>GL_NO_ERROR</w:t>
      </w:r>
      <w:r>
        <w:t>) {</w:t>
      </w:r>
      <w:r>
        <w:br/>
      </w:r>
      <w:r w:rsidR="007E14ED">
        <w:t xml:space="preserve">   std::cerr </w:t>
      </w:r>
      <w:r w:rsidR="007E14ED">
        <w:rPr>
          <w:color w:val="008080"/>
        </w:rPr>
        <w:t>&lt;&lt;</w:t>
      </w:r>
      <w:r w:rsidR="007E14ED">
        <w:t xml:space="preserve"> </w:t>
      </w:r>
      <w:r w:rsidR="007E14ED">
        <w:rPr>
          <w:color w:val="A31515"/>
        </w:rPr>
        <w:t xml:space="preserve">"ERROR: </w:t>
      </w:r>
      <w:r w:rsidR="007E14ED">
        <w:rPr>
          <w:color w:val="A31515"/>
        </w:rPr>
        <w:t>テクスチャの作成に失敗</w:t>
      </w:r>
      <w:r w:rsidR="007E14ED">
        <w:rPr>
          <w:rFonts w:hint="eastAsia"/>
          <w:color w:val="A31515"/>
        </w:rPr>
        <w:t>(</w:t>
      </w:r>
      <w:r w:rsidR="007E14ED">
        <w:rPr>
          <w:color w:val="A31515"/>
        </w:rPr>
        <w:t>0x"</w:t>
      </w:r>
      <w:r w:rsidR="007E14ED">
        <w:t xml:space="preserve"> </w:t>
      </w:r>
      <w:r w:rsidR="007E14ED">
        <w:rPr>
          <w:color w:val="008080"/>
        </w:rPr>
        <w:t>&lt;&lt;</w:t>
      </w:r>
      <w:r w:rsidR="007E14ED">
        <w:t xml:space="preserve"> std::hex </w:t>
      </w:r>
      <w:r w:rsidR="007E14ED">
        <w:rPr>
          <w:color w:val="008080"/>
        </w:rPr>
        <w:t>&lt;&lt;</w:t>
      </w:r>
      <w:r w:rsidR="007E14ED">
        <w:t xml:space="preserve"> result </w:t>
      </w:r>
      <w:r w:rsidR="007E14ED">
        <w:rPr>
          <w:color w:val="008080"/>
        </w:rPr>
        <w:t>&lt;&lt;</w:t>
      </w:r>
      <w:r w:rsidR="007E14ED">
        <w:t xml:space="preserve"> </w:t>
      </w:r>
      <w:r w:rsidR="007E14ED">
        <w:rPr>
          <w:color w:val="A31515"/>
        </w:rPr>
        <w:t>")."</w:t>
      </w:r>
      <w:r w:rsidR="007E14ED">
        <w:t>;</w:t>
      </w:r>
      <w:r w:rsidR="00604067">
        <w:br/>
      </w:r>
      <w:r w:rsidR="00604067">
        <w:rPr>
          <w:b/>
          <w:color w:val="FF0000"/>
        </w:rPr>
        <w:t xml:space="preserve">   </w:t>
      </w:r>
      <w:r w:rsidR="00604067">
        <w:t>glBindTexture(</w:t>
      </w:r>
      <w:r w:rsidR="00604067">
        <w:rPr>
          <w:color w:val="6F008A"/>
        </w:rPr>
        <w:t>GL_TEXTURE_2D</w:t>
      </w:r>
      <w:r w:rsidR="00604067">
        <w:t>, 0);</w:t>
      </w:r>
      <w:r w:rsidR="007E14ED">
        <w:br/>
        <w:t xml:space="preserve">   glDeleteTextures(1, &amp;id);</w:t>
      </w:r>
      <w:r w:rsidR="007E14ED">
        <w:br/>
      </w:r>
      <w:r w:rsidR="006436BC">
        <w:rPr>
          <w:b/>
          <w:color w:val="FF0000"/>
        </w:rPr>
        <w:t xml:space="preserve"> </w:t>
      </w:r>
      <w:r w:rsidR="006436BC">
        <w:t xml:space="preserve">  </w:t>
      </w:r>
      <w:r w:rsidR="006436BC">
        <w:rPr>
          <w:color w:val="0000FF"/>
        </w:rPr>
        <w:t>return</w:t>
      </w:r>
      <w:r w:rsidR="007E14ED">
        <w:t xml:space="preserve"> </w:t>
      </w:r>
      <w:r w:rsidR="007E14ED">
        <w:rPr>
          <w:rFonts w:hint="eastAsia"/>
        </w:rPr>
        <w:t>0</w:t>
      </w:r>
      <w:r w:rsidR="006436BC">
        <w:t>;</w:t>
      </w:r>
      <w:r w:rsidR="006436BC">
        <w:br/>
      </w:r>
      <w:r w:rsidR="006436BC">
        <w:rPr>
          <w:b/>
          <w:color w:val="FF0000"/>
        </w:rPr>
        <w:t xml:space="preserve"> </w:t>
      </w:r>
      <w:r w:rsidR="006436BC">
        <w:t>}</w:t>
      </w:r>
      <w:r w:rsidR="00B02856">
        <w:br/>
      </w:r>
      <w:r w:rsidR="009B351C">
        <w:rPr>
          <w:b/>
          <w:color w:val="FF0000"/>
        </w:rPr>
        <w:br/>
      </w:r>
      <w:r w:rsidR="009B351C" w:rsidRPr="001D16D9">
        <w:rPr>
          <w:b/>
          <w:color w:val="FF0000"/>
        </w:rPr>
        <w:t>+</w:t>
      </w:r>
      <w:r w:rsidR="009B351C" w:rsidRPr="009B351C">
        <w:rPr>
          <w:color w:val="008000"/>
        </w:rPr>
        <w:t>//</w:t>
      </w:r>
      <w:r w:rsidR="009B351C">
        <w:rPr>
          <w:color w:val="008000"/>
        </w:rPr>
        <w:t xml:space="preserve"> </w:t>
      </w:r>
      <w:r w:rsidR="009B351C">
        <w:rPr>
          <w:color w:val="008000"/>
        </w:rPr>
        <w:t>テクスチャのパラメータを設定する</w:t>
      </w:r>
      <w:r w:rsidR="009B351C">
        <w:rPr>
          <w:rFonts w:hint="eastAsia"/>
          <w:color w:val="008000"/>
        </w:rPr>
        <w:t>.</w:t>
      </w:r>
      <w:r w:rsidR="009B351C">
        <w:rPr>
          <w:b/>
          <w:color w:val="FF0000"/>
        </w:rPr>
        <w:br/>
      </w:r>
      <w:r w:rsidR="006436BC" w:rsidRPr="001D16D9">
        <w:rPr>
          <w:b/>
          <w:color w:val="FF0000"/>
        </w:rPr>
        <w:t>+</w:t>
      </w:r>
      <w:r w:rsidR="007B2B05">
        <w:t>glTexParameteri(</w:t>
      </w:r>
      <w:r w:rsidR="007B2B05">
        <w:rPr>
          <w:color w:val="6F008A"/>
        </w:rPr>
        <w:t>GL_TEXTURE_2D</w:t>
      </w:r>
      <w:r w:rsidR="007B2B05">
        <w:t xml:space="preserve">, </w:t>
      </w:r>
      <w:r w:rsidR="007B2B05">
        <w:rPr>
          <w:color w:val="6F008A"/>
        </w:rPr>
        <w:t>GL_TEXTURE_MAX_LEVEL</w:t>
      </w:r>
      <w:r w:rsidR="007B2B05">
        <w:t>, 0);</w:t>
      </w:r>
      <w:r w:rsidR="007B2B05">
        <w:br/>
      </w:r>
      <w:r w:rsidR="006436BC" w:rsidRPr="001D16D9">
        <w:rPr>
          <w:b/>
          <w:color w:val="FF0000"/>
        </w:rPr>
        <w:t>+</w:t>
      </w:r>
      <w:r w:rsidR="00DD584A">
        <w:t>glTexParameteri(</w:t>
      </w:r>
      <w:r w:rsidR="00DD584A">
        <w:rPr>
          <w:color w:val="6F008A"/>
        </w:rPr>
        <w:t>GL_TEXTURE_2D</w:t>
      </w:r>
      <w:r w:rsidR="00DD584A">
        <w:t xml:space="preserve">, </w:t>
      </w:r>
      <w:r w:rsidR="00DD584A">
        <w:rPr>
          <w:color w:val="6F008A"/>
        </w:rPr>
        <w:t>GL_TEXTURE_MIN_FILTER</w:t>
      </w:r>
      <w:r w:rsidR="00DD584A">
        <w:t xml:space="preserve">, </w:t>
      </w:r>
      <w:r w:rsidR="00DD584A">
        <w:rPr>
          <w:color w:val="6F008A"/>
        </w:rPr>
        <w:t>GL_LINEAR</w:t>
      </w:r>
      <w:r w:rsidR="00DD584A">
        <w:t>);</w:t>
      </w:r>
      <w:r w:rsidR="00DD584A">
        <w:br/>
      </w:r>
      <w:r w:rsidR="006436BC" w:rsidRPr="001D16D9">
        <w:rPr>
          <w:b/>
          <w:color w:val="FF0000"/>
        </w:rPr>
        <w:t>+</w:t>
      </w:r>
      <w:r w:rsidR="00DD584A">
        <w:t>glTexParameteri(</w:t>
      </w:r>
      <w:r w:rsidR="00DD584A">
        <w:rPr>
          <w:color w:val="6F008A"/>
        </w:rPr>
        <w:t>GL_TEXTURE_2D</w:t>
      </w:r>
      <w:r w:rsidR="00DD584A">
        <w:t xml:space="preserve">, </w:t>
      </w:r>
      <w:r w:rsidR="00DD584A">
        <w:rPr>
          <w:color w:val="6F008A"/>
        </w:rPr>
        <w:t>GL_TEXTURE_MAG_FILTER</w:t>
      </w:r>
      <w:r w:rsidR="00DD584A">
        <w:t xml:space="preserve">, </w:t>
      </w:r>
      <w:r w:rsidR="00DD584A">
        <w:rPr>
          <w:color w:val="6F008A"/>
        </w:rPr>
        <w:t>GL_LINEAR</w:t>
      </w:r>
      <w:r w:rsidR="00DD584A">
        <w:t>);</w:t>
      </w:r>
      <w:r w:rsidR="00DD584A">
        <w:br/>
      </w:r>
      <w:r w:rsidR="006436BC" w:rsidRPr="001D16D9">
        <w:rPr>
          <w:b/>
          <w:color w:val="FF0000"/>
        </w:rPr>
        <w:t>+</w:t>
      </w:r>
      <w:r w:rsidR="00DD584A">
        <w:t>glTexParameteri(</w:t>
      </w:r>
      <w:r w:rsidR="00DD584A">
        <w:rPr>
          <w:color w:val="6F008A"/>
        </w:rPr>
        <w:t>GL_TEXTURE_2D</w:t>
      </w:r>
      <w:r w:rsidR="00DD584A">
        <w:t xml:space="preserve">, </w:t>
      </w:r>
      <w:r w:rsidR="00DD584A">
        <w:rPr>
          <w:color w:val="6F008A"/>
        </w:rPr>
        <w:t>GL_TEXTURE_WRAP_S</w:t>
      </w:r>
      <w:r w:rsidR="00DD584A">
        <w:t xml:space="preserve">, </w:t>
      </w:r>
      <w:r w:rsidR="00DD584A">
        <w:rPr>
          <w:color w:val="6F008A"/>
        </w:rPr>
        <w:t>GL_CLAMP_TO_EDGE</w:t>
      </w:r>
      <w:r w:rsidR="00DD584A">
        <w:t>);</w:t>
      </w:r>
      <w:r w:rsidR="00DD584A">
        <w:br/>
      </w:r>
      <w:r w:rsidR="006436BC" w:rsidRPr="001D16D9">
        <w:rPr>
          <w:b/>
          <w:color w:val="FF0000"/>
        </w:rPr>
        <w:t>+</w:t>
      </w:r>
      <w:r w:rsidR="00DD584A">
        <w:t>glTexParameteri(</w:t>
      </w:r>
      <w:r w:rsidR="00DD584A">
        <w:rPr>
          <w:color w:val="6F008A"/>
        </w:rPr>
        <w:t>GL_TEXTURE_2D</w:t>
      </w:r>
      <w:r w:rsidR="00DD584A">
        <w:t xml:space="preserve">, </w:t>
      </w:r>
      <w:r w:rsidR="00DD584A">
        <w:rPr>
          <w:color w:val="6F008A"/>
        </w:rPr>
        <w:t>GL_TEXTURE_WRAP_T</w:t>
      </w:r>
      <w:r w:rsidR="00DD584A">
        <w:t xml:space="preserve">, </w:t>
      </w:r>
      <w:r w:rsidR="00DD584A">
        <w:rPr>
          <w:color w:val="6F008A"/>
        </w:rPr>
        <w:t>GL_CLAMP_TO_EDGE</w:t>
      </w:r>
      <w:r w:rsidR="00DD584A">
        <w:t>);</w:t>
      </w:r>
      <w:r w:rsidR="006436BC">
        <w:br/>
      </w:r>
      <w:r w:rsidR="0008697A" w:rsidRPr="001D16D9">
        <w:rPr>
          <w:b/>
          <w:color w:val="FF0000"/>
        </w:rPr>
        <w:t>+</w:t>
      </w:r>
      <w:r w:rsidR="0008697A">
        <w:rPr>
          <w:b/>
          <w:color w:val="FF0000"/>
        </w:rPr>
        <w:br/>
        <w:t xml:space="preserve"> </w:t>
      </w:r>
      <w:r w:rsidR="001E7D2F">
        <w:t>glBindTexture(</w:t>
      </w:r>
      <w:r w:rsidR="001E7D2F">
        <w:rPr>
          <w:color w:val="6F008A"/>
        </w:rPr>
        <w:t>GL_TEXTURE_2D</w:t>
      </w:r>
      <w:r w:rsidR="001E7D2F">
        <w:t>, 0);</w:t>
      </w:r>
      <w:r w:rsidR="001E7D2F">
        <w:br/>
      </w:r>
      <w:r w:rsidR="006436BC">
        <w:br/>
        <w:t xml:space="preserve"> </w:t>
      </w:r>
      <w:r w:rsidR="006436BC">
        <w:rPr>
          <w:color w:val="0000FF"/>
        </w:rPr>
        <w:t>return</w:t>
      </w:r>
      <w:r w:rsidR="001E7D2F">
        <w:t xml:space="preserve"> </w:t>
      </w:r>
      <w:r w:rsidR="001E7D2F">
        <w:rPr>
          <w:rFonts w:hint="eastAsia"/>
        </w:rPr>
        <w:t>id</w:t>
      </w:r>
      <w:r w:rsidR="006436BC">
        <w:t>;</w:t>
      </w:r>
    </w:p>
    <w:p w:rsidR="006C5988" w:rsidRDefault="0064759F" w:rsidP="0064759F">
      <w:r>
        <w:rPr>
          <w:rFonts w:hint="eastAsia"/>
        </w:rPr>
        <w:t>パラメータを設定する関数には</w:t>
      </w:r>
      <w:r>
        <w:rPr>
          <w:rFonts w:hint="eastAsia"/>
        </w:rPr>
        <w:t>glTexParameter</w:t>
      </w:r>
      <w:r>
        <w:t>f/glTexParamteri/glTexParamterfv/glTexParamteriv</w:t>
      </w:r>
      <w:r w:rsidR="007E14ED">
        <w:t>(</w:t>
      </w:r>
      <w:r w:rsidR="007E14ED">
        <w:t>じーえる・てっくす・ぱらめーた・</w:t>
      </w:r>
      <w:r w:rsidR="00D02963">
        <w:rPr>
          <w:rFonts w:hint="eastAsia"/>
        </w:rPr>
        <w:t>[</w:t>
      </w:r>
      <w:r w:rsidR="007E14ED">
        <w:t>えふ</w:t>
      </w:r>
      <w:r w:rsidR="007E14ED">
        <w:rPr>
          <w:rFonts w:hint="eastAsia"/>
        </w:rPr>
        <w:t>/</w:t>
      </w:r>
      <w:r w:rsidR="007E14ED">
        <w:rPr>
          <w:rFonts w:hint="eastAsia"/>
        </w:rPr>
        <w:t>あい</w:t>
      </w:r>
      <w:r w:rsidR="007E14ED">
        <w:rPr>
          <w:rFonts w:hint="eastAsia"/>
        </w:rPr>
        <w:t>/</w:t>
      </w:r>
      <w:r w:rsidR="007E14ED">
        <w:rPr>
          <w:rFonts w:hint="eastAsia"/>
        </w:rPr>
        <w:t>えふ・ぶい</w:t>
      </w:r>
      <w:r w:rsidR="007E14ED">
        <w:rPr>
          <w:rFonts w:hint="eastAsia"/>
        </w:rPr>
        <w:t>/</w:t>
      </w:r>
      <w:r w:rsidR="00D02963">
        <w:rPr>
          <w:rFonts w:hint="eastAsia"/>
        </w:rPr>
        <w:t>あい・ぶい</w:t>
      </w:r>
      <w:r w:rsidR="00D02963">
        <w:rPr>
          <w:rFonts w:hint="eastAsia"/>
        </w:rPr>
        <w:t>]</w:t>
      </w:r>
      <w:r w:rsidR="007E14ED">
        <w:t>)</w:t>
      </w:r>
      <w:r>
        <w:t>の</w:t>
      </w:r>
      <w:r>
        <w:rPr>
          <w:rFonts w:hint="eastAsia"/>
        </w:rPr>
        <w:t>4</w:t>
      </w:r>
      <w:r>
        <w:rPr>
          <w:rFonts w:hint="eastAsia"/>
        </w:rPr>
        <w:t>種類があり、</w:t>
      </w:r>
      <w:r w:rsidR="007E14ED">
        <w:t>パラメータの種類</w:t>
      </w:r>
      <w:r>
        <w:t>によって使い分けます。</w:t>
      </w:r>
      <w:r w:rsidR="007E14ED">
        <w:t>とはいえ、今回設定するパラメータは</w:t>
      </w:r>
      <w:r w:rsidR="006A1EB6">
        <w:t>ひとつの整数値で表現できる</w:t>
      </w:r>
      <w:r w:rsidR="007E14ED">
        <w:t>ものばかりな</w:t>
      </w:r>
      <w:r w:rsidR="006A1EB6">
        <w:t>ので</w:t>
      </w:r>
      <w:r w:rsidR="006A1EB6">
        <w:rPr>
          <w:rFonts w:hint="eastAsia"/>
        </w:rPr>
        <w:t>glTexParameteri</w:t>
      </w:r>
      <w:r w:rsidR="007E14ED">
        <w:rPr>
          <w:rFonts w:hint="eastAsia"/>
        </w:rPr>
        <w:t>だけ</w:t>
      </w:r>
      <w:r w:rsidR="006A1EB6">
        <w:rPr>
          <w:rFonts w:hint="eastAsia"/>
        </w:rPr>
        <w:t>を使っています</w:t>
      </w:r>
      <w:r w:rsidR="007E14ED">
        <w:rPr>
          <w:rFonts w:hint="eastAsia"/>
        </w:rPr>
        <w:t>。</w:t>
      </w:r>
      <w:r w:rsidR="006C5988">
        <w:t>少数</w:t>
      </w:r>
      <w:r w:rsidR="006C5988">
        <w:rPr>
          <w:rFonts w:hint="eastAsia"/>
        </w:rPr>
        <w:t>の値を使うパラメータの場合</w:t>
      </w:r>
      <w:r w:rsidR="006A1EB6">
        <w:rPr>
          <w:rFonts w:hint="eastAsia"/>
        </w:rPr>
        <w:t>は</w:t>
      </w:r>
      <w:r w:rsidR="006A1EB6">
        <w:rPr>
          <w:rFonts w:hint="eastAsia"/>
        </w:rPr>
        <w:t>glTexParamterf</w:t>
      </w:r>
      <w:r w:rsidR="006A1EB6">
        <w:rPr>
          <w:rFonts w:hint="eastAsia"/>
        </w:rPr>
        <w:t>、</w:t>
      </w:r>
      <w:r w:rsidR="006C5988">
        <w:rPr>
          <w:rFonts w:hint="eastAsia"/>
        </w:rPr>
        <w:t>ひとつではなく</w:t>
      </w:r>
      <w:r w:rsidR="006A1EB6">
        <w:rPr>
          <w:rFonts w:hint="eastAsia"/>
        </w:rPr>
        <w:t>複数の値を必要とする場合は</w:t>
      </w:r>
      <w:r w:rsidR="006A1EB6">
        <w:rPr>
          <w:rFonts w:hint="eastAsia"/>
        </w:rPr>
        <w:t>glTexParamterfv</w:t>
      </w:r>
      <w:r w:rsidR="006A1EB6">
        <w:rPr>
          <w:rFonts w:hint="eastAsia"/>
        </w:rPr>
        <w:t>や</w:t>
      </w:r>
      <w:r w:rsidR="006A1EB6">
        <w:rPr>
          <w:rFonts w:hint="eastAsia"/>
        </w:rPr>
        <w:t>glTexParamteriv</w:t>
      </w:r>
      <w:r w:rsidR="006A1EB6">
        <w:rPr>
          <w:rFonts w:hint="eastAsia"/>
        </w:rPr>
        <w:t>を使います。</w:t>
      </w:r>
    </w:p>
    <w:p w:rsidR="008555DE" w:rsidRDefault="008555DE" w:rsidP="0064759F">
      <w:r>
        <w:t>さて、</w:t>
      </w:r>
      <w:r>
        <w:rPr>
          <w:rFonts w:hint="eastAsia"/>
        </w:rPr>
        <w:t>glTexParamteri</w:t>
      </w:r>
      <w:r>
        <w:rPr>
          <w:rFonts w:hint="eastAsia"/>
        </w:rPr>
        <w:t>関数の</w:t>
      </w:r>
      <w:r w:rsidR="006C5988">
        <w:t>最初の引数は、見てのとおりバインディング・ポイントの指定</w:t>
      </w:r>
      <w:r>
        <w:t>です。</w:t>
      </w:r>
      <w:r>
        <w:rPr>
          <w:rFonts w:hint="eastAsia"/>
        </w:rPr>
        <w:t>2</w:t>
      </w:r>
      <w:r>
        <w:rPr>
          <w:rFonts w:hint="eastAsia"/>
        </w:rPr>
        <w:t>つめの引数が設定するパラメータの名前で、</w:t>
      </w:r>
      <w:r>
        <w:rPr>
          <w:rFonts w:hint="eastAsia"/>
        </w:rPr>
        <w:t>3</w:t>
      </w:r>
      <w:r>
        <w:rPr>
          <w:rFonts w:hint="eastAsia"/>
        </w:rPr>
        <w:t>つめがそのパラメータに設定される値になっています。</w:t>
      </w:r>
      <w:r>
        <w:br/>
      </w:r>
      <w:r w:rsidR="006C5988">
        <w:t>パラメータにはさまざまなものがありますが、ここでは次に示す</w:t>
      </w:r>
      <w:r w:rsidR="00907ACC">
        <w:rPr>
          <w:rFonts w:hint="eastAsia"/>
        </w:rPr>
        <w:t>5</w:t>
      </w:r>
      <w:r>
        <w:rPr>
          <w:rFonts w:hint="eastAsia"/>
        </w:rPr>
        <w:t>種類を設定しています。</w:t>
      </w:r>
    </w:p>
    <w:p w:rsidR="008555DE" w:rsidRDefault="008555DE" w:rsidP="0064759F">
      <w:r w:rsidRPr="00167FE5">
        <w:rPr>
          <w:rFonts w:hint="eastAsia"/>
          <w:b/>
          <w:i/>
        </w:rPr>
        <w:t>GL_TEXTURE_MAX_LEVEL</w:t>
      </w:r>
      <w:r w:rsidR="00907ACC" w:rsidRPr="00907ACC">
        <w:rPr>
          <w:b/>
        </w:rPr>
        <w:t>(</w:t>
      </w:r>
      <w:r w:rsidR="00907ACC" w:rsidRPr="00907ACC">
        <w:rPr>
          <w:b/>
        </w:rPr>
        <w:t>じーえる・てくすちゃ・まっくす・れべる</w:t>
      </w:r>
      <w:r w:rsidR="00907ACC" w:rsidRPr="00907ACC">
        <w:rPr>
          <w:b/>
        </w:rPr>
        <w:t>)</w:t>
      </w:r>
      <w:r w:rsidRPr="00907ACC">
        <w:t>:</w:t>
      </w:r>
      <w:r>
        <w:t xml:space="preserve"> </w:t>
      </w:r>
      <w:r>
        <w:t>使用するミップマップの最大レベル</w:t>
      </w:r>
      <w:r w:rsidR="00E5441F">
        <w:t>です</w:t>
      </w:r>
      <w:r>
        <w:t>。</w:t>
      </w:r>
      <w:r w:rsidR="000E7636">
        <w:rPr>
          <w:rFonts w:hint="eastAsia"/>
        </w:rPr>
        <w:t>初期値は</w:t>
      </w:r>
      <w:r w:rsidR="000E7636">
        <w:rPr>
          <w:rFonts w:hint="eastAsia"/>
        </w:rPr>
        <w:t>1000</w:t>
      </w:r>
      <w:r w:rsidR="00907ACC">
        <w:rPr>
          <w:rFonts w:hint="eastAsia"/>
        </w:rPr>
        <w:t>です。</w:t>
      </w:r>
      <w:r>
        <w:t>ミップマップを使用しない場合は</w:t>
      </w:r>
      <w:r>
        <w:rPr>
          <w:rFonts w:hint="eastAsia"/>
        </w:rPr>
        <w:t>0</w:t>
      </w:r>
      <w:r w:rsidR="000E7636">
        <w:rPr>
          <w:rFonts w:hint="eastAsia"/>
        </w:rPr>
        <w:t>を指定する必要があります</w:t>
      </w:r>
      <w:r>
        <w:rPr>
          <w:rFonts w:hint="eastAsia"/>
        </w:rPr>
        <w:t>。</w:t>
      </w:r>
    </w:p>
    <w:p w:rsidR="008555DE" w:rsidRDefault="008555DE" w:rsidP="0064759F">
      <w:r w:rsidRPr="00167FE5">
        <w:rPr>
          <w:b/>
          <w:i/>
        </w:rPr>
        <w:lastRenderedPageBreak/>
        <w:t>GL_TEXTURE_MIN_FILTER</w:t>
      </w:r>
      <w:r w:rsidR="00907ACC" w:rsidRPr="00907ACC">
        <w:rPr>
          <w:b/>
        </w:rPr>
        <w:t>(</w:t>
      </w:r>
      <w:r w:rsidR="00907ACC" w:rsidRPr="00907ACC">
        <w:rPr>
          <w:b/>
        </w:rPr>
        <w:t>じーえる・てくすちゃ・みん・ふぃるた</w:t>
      </w:r>
      <w:r w:rsidR="00907ACC">
        <w:rPr>
          <w:b/>
        </w:rPr>
        <w:t>ー</w:t>
      </w:r>
      <w:r w:rsidR="00907ACC" w:rsidRPr="00907ACC">
        <w:rPr>
          <w:b/>
        </w:rPr>
        <w:t>)</w:t>
      </w:r>
      <w:r w:rsidRPr="00907ACC">
        <w:t xml:space="preserve">: </w:t>
      </w:r>
      <w:r>
        <w:t>テクスチャを縮小表示する場合の読み取り方法</w:t>
      </w:r>
      <w:r w:rsidR="00E5441F">
        <w:t>です</w:t>
      </w:r>
      <w:r w:rsidR="00400249">
        <w:rPr>
          <w:rFonts w:hint="eastAsia"/>
        </w:rPr>
        <w:t>(</w:t>
      </w:r>
      <w:r w:rsidR="00400249">
        <w:t>min</w:t>
      </w:r>
      <w:r w:rsidR="00400249">
        <w:t>は</w:t>
      </w:r>
      <w:r w:rsidR="00400249">
        <w:rPr>
          <w:rFonts w:hint="eastAsia"/>
        </w:rPr>
        <w:t>「</w:t>
      </w:r>
      <w:r w:rsidR="00400249">
        <w:rPr>
          <w:rFonts w:hint="eastAsia"/>
        </w:rPr>
        <w:t>minify(</w:t>
      </w:r>
      <w:r w:rsidR="00400249">
        <w:t>小さくする</w:t>
      </w:r>
      <w:r w:rsidR="00400249">
        <w:rPr>
          <w:rFonts w:hint="eastAsia"/>
        </w:rPr>
        <w:t>)</w:t>
      </w:r>
      <w:r w:rsidR="00400249">
        <w:rPr>
          <w:rFonts w:hint="eastAsia"/>
        </w:rPr>
        <w:t>」の略です</w:t>
      </w:r>
      <w:r w:rsidR="00400249">
        <w:rPr>
          <w:rFonts w:hint="eastAsia"/>
        </w:rPr>
        <w:t>)</w:t>
      </w:r>
      <w:r>
        <w:t>。</w:t>
      </w:r>
      <w:r w:rsidR="00F61303">
        <w:t>これには以下の</w:t>
      </w:r>
      <w:r w:rsidR="00F61303">
        <w:rPr>
          <w:rFonts w:hint="eastAsia"/>
        </w:rPr>
        <w:t>6</w:t>
      </w:r>
      <w:r w:rsidR="00F61303">
        <w:rPr>
          <w:rFonts w:hint="eastAsia"/>
        </w:rPr>
        <w:t>種類があります。</w:t>
      </w:r>
    </w:p>
    <w:p w:rsidR="001D2978" w:rsidRDefault="001D2978" w:rsidP="00283503">
      <w:pPr>
        <w:ind w:leftChars="50" w:left="220" w:hangingChars="50" w:hanging="110"/>
      </w:pPr>
      <w:r w:rsidRPr="00167FE5">
        <w:rPr>
          <w:rFonts w:hint="eastAsia"/>
          <w:i/>
        </w:rPr>
        <w:t>GL_NEAREST</w:t>
      </w:r>
      <w:r w:rsidR="00907ACC">
        <w:rPr>
          <w:i/>
        </w:rPr>
        <w:t>(</w:t>
      </w:r>
      <w:r w:rsidR="00907ACC">
        <w:rPr>
          <w:i/>
        </w:rPr>
        <w:t>じーえる・にあれすと</w:t>
      </w:r>
      <w:r w:rsidR="00907ACC">
        <w:rPr>
          <w:i/>
        </w:rPr>
        <w:t>)</w:t>
      </w:r>
      <w:r>
        <w:br/>
      </w:r>
      <w:r>
        <w:rPr>
          <w:rFonts w:hint="eastAsia"/>
        </w:rPr>
        <w:t>読み取るテクスチャ座標に最も近い</w:t>
      </w:r>
      <w:r>
        <w:rPr>
          <w:rFonts w:hint="eastAsia"/>
        </w:rPr>
        <w:t>1</w:t>
      </w:r>
      <w:r>
        <w:rPr>
          <w:rFonts w:hint="eastAsia"/>
        </w:rPr>
        <w:t>ピクセルを読み取ります。</w:t>
      </w:r>
      <w:r w:rsidR="000E7636">
        <w:br/>
      </w:r>
      <w:r w:rsidR="000E7636">
        <w:rPr>
          <w:rFonts w:hint="eastAsia"/>
        </w:rPr>
        <w:t>ミップマップがある場合、最小レベルが使われます。</w:t>
      </w:r>
    </w:p>
    <w:p w:rsidR="001D2978" w:rsidRDefault="001D2978" w:rsidP="00283503">
      <w:pPr>
        <w:ind w:leftChars="50" w:left="220" w:hangingChars="50" w:hanging="110"/>
      </w:pPr>
      <w:r w:rsidRPr="00167FE5">
        <w:rPr>
          <w:rFonts w:hint="eastAsia"/>
          <w:i/>
        </w:rPr>
        <w:t>GL_LINEAR</w:t>
      </w:r>
      <w:r w:rsidR="00907ACC">
        <w:rPr>
          <w:i/>
        </w:rPr>
        <w:t>(</w:t>
      </w:r>
      <w:r w:rsidR="00907ACC">
        <w:rPr>
          <w:i/>
        </w:rPr>
        <w:t>じーえる・りにあ</w:t>
      </w:r>
      <w:r w:rsidR="00907ACC">
        <w:rPr>
          <w:i/>
        </w:rPr>
        <w:t>)</w:t>
      </w:r>
      <w:r>
        <w:br/>
      </w:r>
      <w:r>
        <w:rPr>
          <w:rFonts w:hint="eastAsia"/>
        </w:rPr>
        <w:t>読み取るテクスチャ座標に最も近い</w:t>
      </w:r>
      <w:r>
        <w:rPr>
          <w:rFonts w:hint="eastAsia"/>
        </w:rPr>
        <w:t>4</w:t>
      </w:r>
      <w:r>
        <w:rPr>
          <w:rFonts w:hint="eastAsia"/>
        </w:rPr>
        <w:t>ピクセルを読み取り、距離による加重平均を取ります。</w:t>
      </w:r>
      <w:r w:rsidR="000E7636">
        <w:br/>
      </w:r>
      <w:r w:rsidR="000E7636">
        <w:rPr>
          <w:rFonts w:hint="eastAsia"/>
        </w:rPr>
        <w:t>ミップマップがある場合、最小レベルが使われます。</w:t>
      </w:r>
    </w:p>
    <w:p w:rsidR="001D2978" w:rsidRDefault="001D2978" w:rsidP="00283503">
      <w:pPr>
        <w:ind w:leftChars="50" w:left="220" w:hangingChars="50" w:hanging="110"/>
      </w:pPr>
      <w:r w:rsidRPr="00167FE5">
        <w:rPr>
          <w:rFonts w:hint="eastAsia"/>
          <w:i/>
        </w:rPr>
        <w:t>GL_NEAREST_MIPMAP_NEAREST</w:t>
      </w:r>
      <w:r w:rsidR="00907ACC">
        <w:rPr>
          <w:i/>
        </w:rPr>
        <w:t>(</w:t>
      </w:r>
      <w:r w:rsidR="00907ACC">
        <w:rPr>
          <w:i/>
        </w:rPr>
        <w:t>じーえる・にあれすと・みっぷまっぷ・にあれすと</w:t>
      </w:r>
      <w:r w:rsidR="00907ACC">
        <w:rPr>
          <w:i/>
        </w:rPr>
        <w:t>)</w:t>
      </w:r>
      <w:r>
        <w:br/>
      </w:r>
      <w:r>
        <w:rPr>
          <w:rFonts w:hint="eastAsia"/>
        </w:rPr>
        <w:t>カメラからの距離に最も合うミップレベルのテクスチャを選び、</w:t>
      </w:r>
      <w:r>
        <w:rPr>
          <w:rFonts w:hint="eastAsia"/>
        </w:rPr>
        <w:t>GL_NEAREST</w:t>
      </w:r>
      <w:r>
        <w:rPr>
          <w:rFonts w:hint="eastAsia"/>
        </w:rPr>
        <w:t>方式で読み取ります。</w:t>
      </w:r>
    </w:p>
    <w:p w:rsidR="001D2978" w:rsidRDefault="001D2978" w:rsidP="00283503">
      <w:pPr>
        <w:ind w:leftChars="50" w:left="220" w:hangingChars="50" w:hanging="110"/>
      </w:pPr>
      <w:r w:rsidRPr="00167FE5">
        <w:rPr>
          <w:rFonts w:hint="eastAsia"/>
          <w:i/>
        </w:rPr>
        <w:t>GL_LINEAR_MIPMAP_NEAREST</w:t>
      </w:r>
      <w:r w:rsidR="00907ACC">
        <w:rPr>
          <w:i/>
        </w:rPr>
        <w:t>(</w:t>
      </w:r>
      <w:r w:rsidR="00907ACC">
        <w:rPr>
          <w:i/>
        </w:rPr>
        <w:t>じーえる・りにあ・みっぷまっぷ・にあれすと</w:t>
      </w:r>
      <w:r w:rsidR="00907ACC">
        <w:rPr>
          <w:i/>
        </w:rPr>
        <w:t>)</w:t>
      </w:r>
      <w:r>
        <w:br/>
      </w:r>
      <w:r>
        <w:rPr>
          <w:rFonts w:hint="eastAsia"/>
        </w:rPr>
        <w:t>カメラからの距離に最も合うミップレベルのテクスチャを選び、</w:t>
      </w:r>
      <w:r>
        <w:rPr>
          <w:rFonts w:hint="eastAsia"/>
        </w:rPr>
        <w:t>GL_LINEAR</w:t>
      </w:r>
      <w:r>
        <w:rPr>
          <w:rFonts w:hint="eastAsia"/>
        </w:rPr>
        <w:t>方式で読み取ります。</w:t>
      </w:r>
    </w:p>
    <w:p w:rsidR="001D2978" w:rsidRDefault="00BA2B34" w:rsidP="00283503">
      <w:pPr>
        <w:ind w:leftChars="50" w:left="220" w:hangingChars="50" w:hanging="110"/>
      </w:pPr>
      <w:r>
        <w:rPr>
          <w:rFonts w:hint="eastAsia"/>
          <w:i/>
        </w:rPr>
        <w:t>GL_NEAREST_MIPMAP_LINEAR</w:t>
      </w:r>
      <w:r w:rsidR="00907ACC">
        <w:rPr>
          <w:i/>
        </w:rPr>
        <w:t>(</w:t>
      </w:r>
      <w:r w:rsidR="00907ACC">
        <w:rPr>
          <w:i/>
        </w:rPr>
        <w:t>じーえる・にあれすと・みっぷまっぷ・りにあ</w:t>
      </w:r>
      <w:r w:rsidR="00907ACC">
        <w:rPr>
          <w:i/>
        </w:rPr>
        <w:t>)</w:t>
      </w:r>
      <w:r w:rsidR="001D2978">
        <w:br/>
      </w:r>
      <w:r w:rsidR="001D2978">
        <w:rPr>
          <w:rFonts w:hint="eastAsia"/>
        </w:rPr>
        <w:t>カメラからの距離が最も近いミップレベルのテクスチャを</w:t>
      </w:r>
      <w:r w:rsidR="001D2978">
        <w:rPr>
          <w:rFonts w:hint="eastAsia"/>
        </w:rPr>
        <w:t>2</w:t>
      </w:r>
      <w:r w:rsidR="001D2978">
        <w:rPr>
          <w:rFonts w:hint="eastAsia"/>
        </w:rPr>
        <w:t>つ選び、それぞれ</w:t>
      </w:r>
      <w:r w:rsidR="001D2978">
        <w:rPr>
          <w:rFonts w:hint="eastAsia"/>
        </w:rPr>
        <w:t>GL_NEAREST</w:t>
      </w:r>
      <w:r w:rsidR="001D2978">
        <w:rPr>
          <w:rFonts w:hint="eastAsia"/>
        </w:rPr>
        <w:t>方式で読み取ったあと、カメラからの距離による加重平均を取ります。</w:t>
      </w:r>
    </w:p>
    <w:p w:rsidR="001D2978" w:rsidRDefault="00BA2B34" w:rsidP="00283503">
      <w:pPr>
        <w:ind w:leftChars="50" w:left="220" w:hangingChars="50" w:hanging="110"/>
      </w:pPr>
      <w:r>
        <w:rPr>
          <w:rFonts w:hint="eastAsia"/>
          <w:i/>
        </w:rPr>
        <w:t>GL_LINEAR_MIPMAP_LINEAR</w:t>
      </w:r>
      <w:r w:rsidR="00907ACC">
        <w:rPr>
          <w:i/>
        </w:rPr>
        <w:t>(</w:t>
      </w:r>
      <w:r w:rsidR="00907ACC">
        <w:rPr>
          <w:i/>
        </w:rPr>
        <w:t>じーえる・りにあ・みっぷまっぷ・りにあ</w:t>
      </w:r>
      <w:r w:rsidR="00907ACC">
        <w:rPr>
          <w:i/>
        </w:rPr>
        <w:t>)</w:t>
      </w:r>
      <w:r w:rsidR="001D2978">
        <w:br/>
      </w:r>
      <w:r w:rsidR="001D2978">
        <w:rPr>
          <w:rFonts w:hint="eastAsia"/>
        </w:rPr>
        <w:t>カメラからの距離が最も近いミップレベルのテクスチャを</w:t>
      </w:r>
      <w:r w:rsidR="001D2978">
        <w:rPr>
          <w:rFonts w:hint="eastAsia"/>
        </w:rPr>
        <w:t>2</w:t>
      </w:r>
      <w:r w:rsidR="001D2978">
        <w:rPr>
          <w:rFonts w:hint="eastAsia"/>
        </w:rPr>
        <w:t>つ選び、それぞれ</w:t>
      </w:r>
      <w:r w:rsidR="001D2978">
        <w:rPr>
          <w:rFonts w:hint="eastAsia"/>
        </w:rPr>
        <w:t>GL_LINEAR</w:t>
      </w:r>
      <w:r w:rsidR="001D2978">
        <w:rPr>
          <w:rFonts w:hint="eastAsia"/>
        </w:rPr>
        <w:t>方式で読み取</w:t>
      </w:r>
      <w:r w:rsidR="003D74FA">
        <w:rPr>
          <w:rFonts w:hint="eastAsia"/>
        </w:rPr>
        <w:t>ったあと、カメラからの距離による加重平均を取ります。</w:t>
      </w:r>
    </w:p>
    <w:p w:rsidR="000E7636" w:rsidRPr="000E7636" w:rsidRDefault="000E7636" w:rsidP="004C1835">
      <w:r>
        <w:t>初期値は</w:t>
      </w:r>
      <w:r>
        <w:rPr>
          <w:rFonts w:hint="eastAsia"/>
        </w:rPr>
        <w:t>G</w:t>
      </w:r>
      <w:r>
        <w:t>L_NEAREST_MIPMAP_LINEAR</w:t>
      </w:r>
      <w:r w:rsidR="00907ACC">
        <w:t>です。名前に</w:t>
      </w:r>
      <w:r w:rsidR="00907ACC">
        <w:rPr>
          <w:rFonts w:hint="eastAsia"/>
        </w:rPr>
        <w:t>MIPMAP</w:t>
      </w:r>
      <w:r w:rsidR="00907ACC">
        <w:rPr>
          <w:rFonts w:hint="eastAsia"/>
        </w:rPr>
        <w:t>が含まれる値はミップマップを設定したテクスチャ用なので、</w:t>
      </w:r>
      <w:r>
        <w:t>ミップマップ</w:t>
      </w:r>
      <w:r w:rsidR="004C1835">
        <w:t>を使わない場合は</w:t>
      </w:r>
      <w:r w:rsidR="004C1835">
        <w:rPr>
          <w:rFonts w:hint="eastAsia"/>
        </w:rPr>
        <w:t>GL_NEAREST</w:t>
      </w:r>
      <w:r w:rsidR="004C1835">
        <w:t>か</w:t>
      </w:r>
      <w:r w:rsidR="004C1835">
        <w:rPr>
          <w:rFonts w:hint="eastAsia"/>
        </w:rPr>
        <w:t>GL_LINEAR</w:t>
      </w:r>
      <w:r w:rsidR="00907ACC">
        <w:rPr>
          <w:rFonts w:hint="eastAsia"/>
        </w:rPr>
        <w:t>に変更しなければなりません</w:t>
      </w:r>
      <w:r w:rsidR="004C1835">
        <w:rPr>
          <w:rFonts w:hint="eastAsia"/>
        </w:rPr>
        <w:t>。</w:t>
      </w:r>
    </w:p>
    <w:p w:rsidR="008555DE" w:rsidRDefault="005C1236" w:rsidP="0064759F">
      <w:r>
        <w:rPr>
          <w:b/>
          <w:i/>
        </w:rPr>
        <w:t>GL_TEXTURE_MAG</w:t>
      </w:r>
      <w:r w:rsidR="008555DE" w:rsidRPr="00DB7210">
        <w:rPr>
          <w:b/>
          <w:i/>
        </w:rPr>
        <w:t>_FILTER</w:t>
      </w:r>
      <w:r w:rsidR="00907ACC">
        <w:rPr>
          <w:b/>
          <w:i/>
        </w:rPr>
        <w:t>(</w:t>
      </w:r>
      <w:r w:rsidR="00907ACC">
        <w:rPr>
          <w:b/>
          <w:i/>
        </w:rPr>
        <w:t>じーえる・てくすちゃ・まぐ・ふぃるたー</w:t>
      </w:r>
      <w:r w:rsidR="00907ACC">
        <w:rPr>
          <w:b/>
          <w:i/>
        </w:rPr>
        <w:t>)</w:t>
      </w:r>
      <w:r w:rsidR="008555DE">
        <w:t>:</w:t>
      </w:r>
      <w:r w:rsidR="00167FE5">
        <w:t xml:space="preserve"> </w:t>
      </w:r>
      <w:r w:rsidR="00167FE5">
        <w:t>テクスチャを拡大表示する場合の読み取り方法</w:t>
      </w:r>
      <w:r w:rsidR="00E5441F">
        <w:t>で</w:t>
      </w:r>
      <w:r w:rsidR="00167FE5">
        <w:t>す</w:t>
      </w:r>
      <w:r w:rsidR="00400249">
        <w:rPr>
          <w:rFonts w:hint="eastAsia"/>
        </w:rPr>
        <w:t>(</w:t>
      </w:r>
      <w:r w:rsidR="00400249">
        <w:t>mag</w:t>
      </w:r>
      <w:r w:rsidR="00400249">
        <w:t>は「」</w:t>
      </w:r>
      <w:r w:rsidR="00400249">
        <w:rPr>
          <w:rFonts w:hint="eastAsia"/>
        </w:rPr>
        <w:t>)</w:t>
      </w:r>
      <w:r w:rsidR="00167FE5">
        <w:t>。</w:t>
      </w:r>
      <w:r w:rsidR="00907ACC">
        <w:rPr>
          <w:rFonts w:hint="eastAsia"/>
        </w:rPr>
        <w:t>GL_TEXTURE_</w:t>
      </w:r>
      <w:r w:rsidR="00167FE5">
        <w:rPr>
          <w:rFonts w:hint="eastAsia"/>
        </w:rPr>
        <w:t>M</w:t>
      </w:r>
      <w:r w:rsidR="00167FE5">
        <w:t>IN_FILTER</w:t>
      </w:r>
      <w:r w:rsidR="00167FE5">
        <w:t>と似ていますが、指定できるのは</w:t>
      </w:r>
      <w:r w:rsidR="00167FE5">
        <w:rPr>
          <w:rFonts w:hint="eastAsia"/>
        </w:rPr>
        <w:t>GL_NEAREST</w:t>
      </w:r>
      <w:r w:rsidR="00167FE5">
        <w:rPr>
          <w:rFonts w:hint="eastAsia"/>
        </w:rPr>
        <w:t>と</w:t>
      </w:r>
      <w:r w:rsidR="00167FE5">
        <w:rPr>
          <w:rFonts w:hint="eastAsia"/>
        </w:rPr>
        <w:t>GL_LINEAR</w:t>
      </w:r>
      <w:r w:rsidR="00167FE5">
        <w:rPr>
          <w:rFonts w:hint="eastAsia"/>
        </w:rPr>
        <w:t>の</w:t>
      </w:r>
      <w:r w:rsidR="00167FE5">
        <w:rPr>
          <w:rFonts w:hint="eastAsia"/>
        </w:rPr>
        <w:t>2</w:t>
      </w:r>
      <w:r w:rsidR="00167FE5">
        <w:rPr>
          <w:rFonts w:hint="eastAsia"/>
        </w:rPr>
        <w:t>種類だけです。</w:t>
      </w:r>
      <w:r w:rsidR="00907ACC">
        <w:t>実はこのパラメータの初期値は</w:t>
      </w:r>
      <w:r w:rsidR="00AA340A">
        <w:rPr>
          <w:rFonts w:hint="eastAsia"/>
        </w:rPr>
        <w:t>GL_LINEAR</w:t>
      </w:r>
      <w:r w:rsidR="00AA340A">
        <w:rPr>
          <w:rFonts w:hint="eastAsia"/>
        </w:rPr>
        <w:t>なので</w:t>
      </w:r>
      <w:r w:rsidR="00907ACC">
        <w:rPr>
          <w:rFonts w:hint="eastAsia"/>
        </w:rPr>
        <w:t>、今回の場合は設定しなくても大丈夫です。しかし</w:t>
      </w:r>
      <w:r w:rsidR="00AA340A">
        <w:rPr>
          <w:rFonts w:hint="eastAsia"/>
        </w:rPr>
        <w:t>、</w:t>
      </w:r>
      <w:r w:rsidR="00907ACC">
        <w:rPr>
          <w:rFonts w:hint="eastAsia"/>
        </w:rPr>
        <w:t>GL_TEXTURE_</w:t>
      </w:r>
      <w:r w:rsidR="00AA340A">
        <w:rPr>
          <w:rFonts w:hint="eastAsia"/>
        </w:rPr>
        <w:t>MIN_FILTER</w:t>
      </w:r>
      <w:r w:rsidR="00907ACC">
        <w:rPr>
          <w:rFonts w:hint="eastAsia"/>
        </w:rPr>
        <w:t>だけ変更して</w:t>
      </w:r>
      <w:r w:rsidR="00907ACC">
        <w:rPr>
          <w:rFonts w:hint="eastAsia"/>
        </w:rPr>
        <w:t>GL_TEXTURE_MAG</w:t>
      </w:r>
      <w:r w:rsidR="00AA340A">
        <w:rPr>
          <w:rFonts w:hint="eastAsia"/>
        </w:rPr>
        <w:t>_FILTER</w:t>
      </w:r>
      <w:r w:rsidR="00907ACC">
        <w:rPr>
          <w:rFonts w:hint="eastAsia"/>
        </w:rPr>
        <w:t>の設定を忘れる、といったミスをしないようにペアで設定しておくほうがよいでしょう</w:t>
      </w:r>
      <w:r w:rsidR="00AA340A">
        <w:rPr>
          <w:rFonts w:hint="eastAsia"/>
        </w:rPr>
        <w:t>。</w:t>
      </w:r>
    </w:p>
    <w:p w:rsidR="008555DE" w:rsidRDefault="00DB7210" w:rsidP="0064759F">
      <w:r w:rsidRPr="00DB7210">
        <w:rPr>
          <w:b/>
          <w:i/>
        </w:rPr>
        <w:t>GL_TEXTURE_WRAP_S</w:t>
      </w:r>
      <w:r w:rsidR="00907ACC">
        <w:rPr>
          <w:b/>
          <w:i/>
        </w:rPr>
        <w:t>(</w:t>
      </w:r>
      <w:r w:rsidR="00907ACC">
        <w:rPr>
          <w:b/>
          <w:i/>
        </w:rPr>
        <w:t>じーえる・てくすちゃ・らっぷ・えす</w:t>
      </w:r>
      <w:r w:rsidR="00907ACC">
        <w:rPr>
          <w:b/>
          <w:i/>
        </w:rPr>
        <w:t>)</w:t>
      </w:r>
      <w:r w:rsidR="00E5441F">
        <w:br/>
      </w:r>
      <w:r w:rsidR="00E5441F" w:rsidRPr="00DB7210">
        <w:rPr>
          <w:b/>
          <w:i/>
        </w:rPr>
        <w:t>GL_TEXTURE_WRAP_T</w:t>
      </w:r>
      <w:r w:rsidR="00907ACC">
        <w:rPr>
          <w:b/>
          <w:i/>
        </w:rPr>
        <w:t>(</w:t>
      </w:r>
      <w:r w:rsidR="00907ACC">
        <w:rPr>
          <w:b/>
          <w:i/>
        </w:rPr>
        <w:t>じーえる・てくすちゃ・らっぷ・てぃー</w:t>
      </w:r>
      <w:r w:rsidR="00907ACC">
        <w:rPr>
          <w:b/>
          <w:i/>
        </w:rPr>
        <w:t>)</w:t>
      </w:r>
      <w:r w:rsidR="00E5441F">
        <w:t>:</w:t>
      </w:r>
      <w:r w:rsidR="00167FE5">
        <w:t xml:space="preserve"> </w:t>
      </w:r>
      <w:r w:rsidR="00167FE5">
        <w:rPr>
          <w:rFonts w:hint="eastAsia"/>
        </w:rPr>
        <w:t>0.0</w:t>
      </w:r>
      <w:r w:rsidR="00167FE5">
        <w:t>未満または</w:t>
      </w:r>
      <w:r w:rsidR="00167FE5">
        <w:t>1.0</w:t>
      </w:r>
      <w:r w:rsidR="00167FE5">
        <w:t>以上のテクスチャ座標が指定された場合の</w:t>
      </w:r>
      <w:r w:rsidR="00E5441F">
        <w:t>、横及び縦方向の座標の扱い方です</w:t>
      </w:r>
      <w:r w:rsidR="00DE2D22">
        <w:t>(OpenGL</w:t>
      </w:r>
      <w:r w:rsidR="00DE2D22">
        <w:t>ではテクスチャ座標系の軸を表すのに</w:t>
      </w:r>
      <w:r w:rsidR="00DE2D22">
        <w:rPr>
          <w:rFonts w:hint="eastAsia"/>
        </w:rPr>
        <w:t>X</w:t>
      </w:r>
      <w:r w:rsidR="00DE2D22">
        <w:rPr>
          <w:rFonts w:hint="eastAsia"/>
        </w:rPr>
        <w:t>と</w:t>
      </w:r>
      <w:r w:rsidR="00DE2D22">
        <w:rPr>
          <w:rFonts w:hint="eastAsia"/>
        </w:rPr>
        <w:t>Y</w:t>
      </w:r>
      <w:r w:rsidR="00DE2D22">
        <w:rPr>
          <w:rFonts w:hint="eastAsia"/>
        </w:rPr>
        <w:t>ではなく</w:t>
      </w:r>
      <w:r w:rsidR="00DE2D22">
        <w:rPr>
          <w:rFonts w:hint="eastAsia"/>
        </w:rPr>
        <w:t>S</w:t>
      </w:r>
      <w:r w:rsidR="00DE2D22">
        <w:rPr>
          <w:rFonts w:hint="eastAsia"/>
        </w:rPr>
        <w:t>と</w:t>
      </w:r>
      <w:r w:rsidR="00DE2D22">
        <w:rPr>
          <w:rFonts w:hint="eastAsia"/>
        </w:rPr>
        <w:t>T</w:t>
      </w:r>
      <w:r w:rsidR="00DE2D22">
        <w:rPr>
          <w:rFonts w:hint="eastAsia"/>
        </w:rPr>
        <w:t>を使います</w:t>
      </w:r>
      <w:r w:rsidR="00DE2D22">
        <w:t>)</w:t>
      </w:r>
      <w:r w:rsidR="00E5441F">
        <w:t>。それぞれ、次の</w:t>
      </w:r>
      <w:r>
        <w:rPr>
          <w:rFonts w:hint="eastAsia"/>
        </w:rPr>
        <w:t>4</w:t>
      </w:r>
      <w:r w:rsidR="00E5441F">
        <w:rPr>
          <w:rFonts w:hint="eastAsia"/>
        </w:rPr>
        <w:t>種類のうちから指定できます。</w:t>
      </w:r>
    </w:p>
    <w:p w:rsidR="00E5441F" w:rsidRDefault="00E5441F" w:rsidP="00283503">
      <w:pPr>
        <w:ind w:leftChars="50" w:left="220" w:hangingChars="50" w:hanging="110"/>
      </w:pPr>
      <w:r w:rsidRPr="00DB7210">
        <w:rPr>
          <w:i/>
        </w:rPr>
        <w:lastRenderedPageBreak/>
        <w:t>GL_CLAMP_TO_EDGE</w:t>
      </w:r>
      <w:r w:rsidR="0061054B">
        <w:rPr>
          <w:i/>
        </w:rPr>
        <w:t>(</w:t>
      </w:r>
      <w:r w:rsidR="0061054B">
        <w:rPr>
          <w:i/>
        </w:rPr>
        <w:t>じーえる・くらんぷ・とぅ・えっじ</w:t>
      </w:r>
      <w:r w:rsidR="0061054B">
        <w:rPr>
          <w:i/>
        </w:rPr>
        <w:t>)</w:t>
      </w:r>
      <w:r w:rsidR="00283503">
        <w:br/>
      </w:r>
      <w:r>
        <w:rPr>
          <w:rFonts w:hint="eastAsia"/>
        </w:rPr>
        <w:t>0.</w:t>
      </w:r>
      <w:r>
        <w:t>0</w:t>
      </w:r>
      <w:r>
        <w:t>未満は</w:t>
      </w:r>
      <w:r>
        <w:rPr>
          <w:rFonts w:hint="eastAsia"/>
        </w:rPr>
        <w:t>0.0</w:t>
      </w:r>
      <w:r>
        <w:rPr>
          <w:rFonts w:hint="eastAsia"/>
        </w:rPr>
        <w:t>、</w:t>
      </w:r>
      <w:r>
        <w:rPr>
          <w:rFonts w:hint="eastAsia"/>
        </w:rPr>
        <w:t>1.0</w:t>
      </w:r>
      <w:r>
        <w:rPr>
          <w:rFonts w:hint="eastAsia"/>
        </w:rPr>
        <w:t>以上は</w:t>
      </w:r>
      <w:r>
        <w:rPr>
          <w:rFonts w:hint="eastAsia"/>
        </w:rPr>
        <w:t>1.0</w:t>
      </w:r>
      <w:r>
        <w:rPr>
          <w:rFonts w:hint="eastAsia"/>
        </w:rPr>
        <w:t>に切り捨てられます。</w:t>
      </w:r>
    </w:p>
    <w:p w:rsidR="00E5441F" w:rsidRDefault="00E5441F" w:rsidP="00283503">
      <w:pPr>
        <w:ind w:leftChars="50" w:left="220" w:hangingChars="50" w:hanging="110"/>
      </w:pPr>
      <w:r w:rsidRPr="00DB7210">
        <w:rPr>
          <w:i/>
        </w:rPr>
        <w:t>GL_CLAMP_TO_BORDER</w:t>
      </w:r>
      <w:r w:rsidR="0061054B">
        <w:rPr>
          <w:i/>
        </w:rPr>
        <w:t>(</w:t>
      </w:r>
      <w:r w:rsidR="0061054B">
        <w:rPr>
          <w:i/>
        </w:rPr>
        <w:t>じーえる・くらんぷ・とぅ・ぼーだー</w:t>
      </w:r>
      <w:r w:rsidR="0061054B">
        <w:rPr>
          <w:i/>
        </w:rPr>
        <w:t>)</w:t>
      </w:r>
      <w:r w:rsidR="00283503">
        <w:br/>
      </w:r>
      <w:r>
        <w:rPr>
          <w:rFonts w:hint="eastAsia"/>
        </w:rPr>
        <w:t>0.0</w:t>
      </w:r>
      <w:r>
        <w:rPr>
          <w:rFonts w:hint="eastAsia"/>
        </w:rPr>
        <w:t>未満、</w:t>
      </w:r>
      <w:r>
        <w:rPr>
          <w:rFonts w:hint="eastAsia"/>
        </w:rPr>
        <w:t>1.0</w:t>
      </w:r>
      <w:r>
        <w:rPr>
          <w:rFonts w:hint="eastAsia"/>
        </w:rPr>
        <w:t>以上の座標は、全てボーダーカラーという色のピクセルとして扱います。</w:t>
      </w:r>
    </w:p>
    <w:p w:rsidR="00E5441F" w:rsidRDefault="00E5441F" w:rsidP="00283503">
      <w:pPr>
        <w:ind w:leftChars="50" w:left="220" w:hangingChars="50" w:hanging="110"/>
      </w:pPr>
      <w:r w:rsidRPr="00DB7210">
        <w:rPr>
          <w:i/>
        </w:rPr>
        <w:t>GL_REPEAT</w:t>
      </w:r>
      <w:r w:rsidR="0061054B">
        <w:rPr>
          <w:i/>
        </w:rPr>
        <w:t>(</w:t>
      </w:r>
      <w:r w:rsidR="0061054B">
        <w:rPr>
          <w:i/>
        </w:rPr>
        <w:t>じーえる・りぴーと</w:t>
      </w:r>
      <w:r w:rsidR="0061054B">
        <w:rPr>
          <w:i/>
        </w:rPr>
        <w:t>)</w:t>
      </w:r>
      <w:r w:rsidR="00283503">
        <w:br/>
      </w:r>
      <w:r>
        <w:t>整数部を無視します。例えば</w:t>
      </w:r>
      <w:r>
        <w:rPr>
          <w:rFonts w:hint="eastAsia"/>
        </w:rPr>
        <w:t>3.5</w:t>
      </w:r>
      <w:r>
        <w:rPr>
          <w:rFonts w:hint="eastAsia"/>
        </w:rPr>
        <w:t>は</w:t>
      </w:r>
      <w:r>
        <w:rPr>
          <w:rFonts w:hint="eastAsia"/>
        </w:rPr>
        <w:t>0.5</w:t>
      </w:r>
      <w:r>
        <w:rPr>
          <w:rFonts w:hint="eastAsia"/>
        </w:rPr>
        <w:t>、</w:t>
      </w:r>
      <w:r>
        <w:rPr>
          <w:rFonts w:hint="eastAsia"/>
        </w:rPr>
        <w:t>-1.</w:t>
      </w:r>
      <w:r>
        <w:t>3</w:t>
      </w:r>
      <w:r>
        <w:t>は</w:t>
      </w:r>
      <w:r>
        <w:rPr>
          <w:rFonts w:hint="eastAsia"/>
        </w:rPr>
        <w:t>0.7</w:t>
      </w:r>
      <w:r>
        <w:rPr>
          <w:rFonts w:hint="eastAsia"/>
        </w:rPr>
        <w:t>と同じ扱いになります。</w:t>
      </w:r>
      <w:r w:rsidR="0061054B">
        <w:rPr>
          <w:rFonts w:hint="eastAsia"/>
        </w:rPr>
        <w:t>パラメータを設定しない場合はこれが使われます。</w:t>
      </w:r>
    </w:p>
    <w:p w:rsidR="00E5441F" w:rsidRDefault="00E5441F" w:rsidP="00283503">
      <w:pPr>
        <w:ind w:leftChars="50" w:left="220" w:hangingChars="50" w:hanging="110"/>
      </w:pPr>
      <w:r w:rsidRPr="00DB7210">
        <w:rPr>
          <w:i/>
        </w:rPr>
        <w:t>GL_MIRRORED_REPEAT</w:t>
      </w:r>
      <w:r w:rsidR="0061054B">
        <w:rPr>
          <w:i/>
        </w:rPr>
        <w:t>(</w:t>
      </w:r>
      <w:r w:rsidR="0061054B">
        <w:rPr>
          <w:i/>
        </w:rPr>
        <w:t>じーえる・みらーど・りぴーと</w:t>
      </w:r>
      <w:r w:rsidR="0061054B">
        <w:rPr>
          <w:i/>
        </w:rPr>
        <w:t>)</w:t>
      </w:r>
      <w:r w:rsidR="00283503">
        <w:br/>
      </w:r>
      <w:r>
        <w:t>GL_REPEAT</w:t>
      </w:r>
      <w:r>
        <w:t>と同様に整数部を無視しますが、整数部が奇数の場合は座標を反転します。例えば</w:t>
      </w:r>
      <w:r w:rsidR="00DB7210">
        <w:rPr>
          <w:rFonts w:hint="eastAsia"/>
        </w:rPr>
        <w:t>2.</w:t>
      </w:r>
      <w:r w:rsidR="00DB7210">
        <w:t>6</w:t>
      </w:r>
      <w:r w:rsidR="00DB7210">
        <w:t>は</w:t>
      </w:r>
      <w:r w:rsidR="00DB7210">
        <w:rPr>
          <w:rFonts w:hint="eastAsia"/>
        </w:rPr>
        <w:t>0.6</w:t>
      </w:r>
      <w:r w:rsidR="00DB7210">
        <w:rPr>
          <w:rFonts w:hint="eastAsia"/>
        </w:rPr>
        <w:t>になりますが、</w:t>
      </w:r>
      <w:r w:rsidR="00DB7210">
        <w:rPr>
          <w:rFonts w:hint="eastAsia"/>
        </w:rPr>
        <w:t>1.6</w:t>
      </w:r>
      <w:r>
        <w:rPr>
          <w:rFonts w:hint="eastAsia"/>
        </w:rPr>
        <w:t>の場合は</w:t>
      </w:r>
      <w:r w:rsidR="00DB7210">
        <w:rPr>
          <w:rFonts w:hint="eastAsia"/>
        </w:rPr>
        <w:t>0.4</w:t>
      </w:r>
      <w:r>
        <w:rPr>
          <w:rFonts w:hint="eastAsia"/>
        </w:rPr>
        <w:t>になります。</w:t>
      </w:r>
    </w:p>
    <w:p w:rsidR="000E7636" w:rsidRDefault="00AA340A" w:rsidP="0064759F">
      <w:r>
        <w:rPr>
          <w:rFonts w:hint="eastAsia"/>
        </w:rPr>
        <w:t>初期値は</w:t>
      </w:r>
      <w:r>
        <w:rPr>
          <w:rFonts w:hint="eastAsia"/>
        </w:rPr>
        <w:t>GL_REPEAT</w:t>
      </w:r>
      <w:r>
        <w:rPr>
          <w:rFonts w:hint="eastAsia"/>
        </w:rPr>
        <w:t>です。しかし、</w:t>
      </w:r>
      <w:r>
        <w:rPr>
          <w:rFonts w:hint="eastAsia"/>
        </w:rPr>
        <w:t>1</w:t>
      </w:r>
      <w:r>
        <w:rPr>
          <w:rFonts w:hint="eastAsia"/>
        </w:rPr>
        <w:t>枚絵を貼り付ける場合、フィルタに</w:t>
      </w:r>
      <w:r>
        <w:rPr>
          <w:rFonts w:hint="eastAsia"/>
        </w:rPr>
        <w:t>GL_LINEAR</w:t>
      </w:r>
      <w:r>
        <w:rPr>
          <w:rFonts w:hint="eastAsia"/>
        </w:rPr>
        <w:t>を指定していると、境界の</w:t>
      </w:r>
      <w:r w:rsidR="0061054B">
        <w:rPr>
          <w:rFonts w:hint="eastAsia"/>
        </w:rPr>
        <w:t>ピクセルが反対側のピクセルと混ざってしまうという問題が起きるので</w:t>
      </w:r>
      <w:r>
        <w:rPr>
          <w:rFonts w:hint="eastAsia"/>
        </w:rPr>
        <w:t>、</w:t>
      </w:r>
      <w:r>
        <w:rPr>
          <w:rFonts w:hint="eastAsia"/>
        </w:rPr>
        <w:t>GL_CLAMP_TO_EDGE</w:t>
      </w:r>
      <w:r>
        <w:rPr>
          <w:rFonts w:hint="eastAsia"/>
        </w:rPr>
        <w:t>に変更しています。</w:t>
      </w:r>
    </w:p>
    <w:p w:rsidR="0071463E" w:rsidRDefault="00264D51" w:rsidP="00941F89">
      <w:r>
        <w:rPr>
          <w:rFonts w:hint="eastAsia"/>
        </w:rPr>
        <w:t>パラメータを設定するプログラムを追加したら、</w:t>
      </w:r>
      <w:r w:rsidR="00B0157C">
        <w:rPr>
          <w:rFonts w:hint="eastAsia"/>
        </w:rPr>
        <w:t>テクスチャ作成関数は完成です。</w:t>
      </w:r>
    </w:p>
    <w:p w:rsidR="00C81820" w:rsidRDefault="00C81820">
      <w:pPr>
        <w:spacing w:after="0" w:line="240" w:lineRule="auto"/>
        <w:rPr>
          <w:rFonts w:ascii="Calibri Light" w:hAnsi="Calibri Light" w:cs="Times New Roman"/>
          <w:b/>
          <w:bCs/>
          <w:color w:val="000000"/>
          <w:sz w:val="28"/>
          <w:szCs w:val="28"/>
        </w:rPr>
      </w:pPr>
      <w:r>
        <w:br w:type="page"/>
      </w:r>
    </w:p>
    <w:p w:rsidR="00264D51" w:rsidRDefault="00264D51" w:rsidP="00264D51">
      <w:pPr>
        <w:pStyle w:val="2"/>
      </w:pPr>
      <w:r>
        <w:lastRenderedPageBreak/>
        <w:t>画像データからテクスチャを作成する</w:t>
      </w:r>
    </w:p>
    <w:p w:rsidR="00264D51" w:rsidRDefault="00264D51" w:rsidP="00264D51">
      <w:r>
        <w:t>それでは、</w:t>
      </w:r>
      <w:r>
        <w:t>Texture::CreateImage2D</w:t>
      </w:r>
      <w:r>
        <w:t>関数を使ってテクスチャを作成します。</w:t>
      </w:r>
      <w:r>
        <w:br/>
      </w:r>
      <w:r>
        <w:t>まずはヘッダファイルをインクルードしましょう。</w:t>
      </w:r>
      <w:r>
        <w:t>Main.cpp</w:t>
      </w:r>
      <w:r>
        <w:t>に</w:t>
      </w:r>
      <w:r>
        <w:rPr>
          <w:rFonts w:hint="eastAsia"/>
        </w:rPr>
        <w:t>Texture.h</w:t>
      </w:r>
      <w:r>
        <w:rPr>
          <w:rFonts w:hint="eastAsia"/>
        </w:rPr>
        <w:t>をインクルード</w:t>
      </w:r>
      <w:r>
        <w:t>してください。</w:t>
      </w:r>
    </w:p>
    <w:p w:rsidR="00264D51" w:rsidRDefault="00264D51" w:rsidP="00264D51">
      <w:pPr>
        <w:pStyle w:val="ac"/>
      </w:pPr>
      <w:r>
        <w:rPr>
          <w:color w:val="808080"/>
        </w:rPr>
        <w:t xml:space="preserve"> #include</w:t>
      </w:r>
      <w:r>
        <w:t xml:space="preserve"> </w:t>
      </w:r>
      <w:r>
        <w:rPr>
          <w:color w:val="A31515"/>
        </w:rPr>
        <w:t>"GLFWEW.h"</w:t>
      </w:r>
      <w:r>
        <w:br/>
      </w:r>
      <w:r>
        <w:rPr>
          <w:color w:val="808080"/>
        </w:rPr>
        <w:t xml:space="preserve"> #include</w:t>
      </w:r>
      <w:r>
        <w:t xml:space="preserve"> </w:t>
      </w:r>
      <w:r>
        <w:rPr>
          <w:color w:val="A31515"/>
        </w:rPr>
        <w:t>"Shader.h"</w:t>
      </w:r>
      <w:r>
        <w:br/>
      </w:r>
      <w:r w:rsidRPr="00654515">
        <w:rPr>
          <w:b/>
          <w:color w:val="FF0000"/>
        </w:rPr>
        <w:t>+</w:t>
      </w:r>
      <w:r>
        <w:rPr>
          <w:color w:val="808080"/>
        </w:rPr>
        <w:t>#include</w:t>
      </w:r>
      <w:r>
        <w:t xml:space="preserve"> </w:t>
      </w:r>
      <w:r>
        <w:rPr>
          <w:color w:val="A31515"/>
        </w:rPr>
        <w:t>"Texture.h"</w:t>
      </w:r>
      <w:r>
        <w:rPr>
          <w:color w:val="A31515"/>
        </w:rPr>
        <w:br/>
      </w:r>
      <w:r>
        <w:rPr>
          <w:color w:val="808080"/>
        </w:rPr>
        <w:t xml:space="preserve"> #include</w:t>
      </w:r>
      <w:r>
        <w:t xml:space="preserve"> </w:t>
      </w:r>
      <w:r>
        <w:rPr>
          <w:color w:val="A31515"/>
        </w:rPr>
        <w:t>&lt;glm/gtc/matrix_transform.hpp&gt;</w:t>
      </w:r>
      <w:r>
        <w:br/>
      </w:r>
      <w:r>
        <w:rPr>
          <w:color w:val="808080"/>
        </w:rPr>
        <w:t xml:space="preserve"> #include</w:t>
      </w:r>
      <w:r>
        <w:t xml:space="preserve"> </w:t>
      </w:r>
      <w:r>
        <w:rPr>
          <w:color w:val="A31515"/>
        </w:rPr>
        <w:t>&lt;iostream&gt;</w:t>
      </w:r>
    </w:p>
    <w:p w:rsidR="00264D51" w:rsidRDefault="00264D51" w:rsidP="00264D51">
      <w:r>
        <w:t>Texture.h</w:t>
      </w:r>
      <w:r>
        <w:t>をインクルードしたことで、先ほどプログラムしたテクスチャ作成関数が使えるようになります。</w:t>
      </w:r>
    </w:p>
    <w:p w:rsidR="00264D51" w:rsidRDefault="00264D51" w:rsidP="00264D51">
      <w:r>
        <w:t>続いて、画像データを定義し、そのデータを使ってテクスチャを作成します。</w:t>
      </w:r>
      <w:r>
        <w:br/>
      </w:r>
      <w:r>
        <w:t>メインループ</w:t>
      </w:r>
      <w:r>
        <w:rPr>
          <w:rFonts w:hint="eastAsia"/>
        </w:rPr>
        <w:t>の手前に次のプログラムを追加してください。</w:t>
      </w:r>
    </w:p>
    <w:p w:rsidR="00264D51" w:rsidRPr="00BB06B6" w:rsidRDefault="00F1500A" w:rsidP="00264D51">
      <w:pPr>
        <w:pStyle w:val="ac"/>
      </w:pPr>
      <w:r>
        <w:t xml:space="preserve"> </w:t>
      </w:r>
      <w:r>
        <w:rPr>
          <w:color w:val="0000FF"/>
        </w:rPr>
        <w:t>const</w:t>
      </w:r>
      <w:r>
        <w:t xml:space="preserve"> </w:t>
      </w:r>
      <w:r>
        <w:rPr>
          <w:color w:val="2B91AF"/>
        </w:rPr>
        <w:t>GLint</w:t>
      </w:r>
      <w:r>
        <w:t xml:space="preserve"> matMVPLoc = </w:t>
      </w:r>
      <w:r>
        <w:rPr>
          <w:color w:val="6F008A"/>
        </w:rPr>
        <w:t>glGetUniformLocation</w:t>
      </w:r>
      <w:r>
        <w:t xml:space="preserve">(shaderProgram, </w:t>
      </w:r>
      <w:r>
        <w:rPr>
          <w:color w:val="A31515"/>
        </w:rPr>
        <w:t>"matMVP"</w:t>
      </w:r>
      <w:r>
        <w:t>);</w:t>
      </w:r>
      <w:r>
        <w:br/>
        <w:t xml:space="preserve"> </w:t>
      </w:r>
      <w:r>
        <w:rPr>
          <w:color w:val="0000FF"/>
        </w:rPr>
        <w:t>if</w:t>
      </w:r>
      <w:r>
        <w:t xml:space="preserve"> (matMVPLoc &lt; 0) {</w:t>
      </w:r>
      <w:r>
        <w:br/>
        <w:t xml:space="preserve">   std::cerr </w:t>
      </w:r>
      <w:r>
        <w:rPr>
          <w:color w:val="008080"/>
        </w:rPr>
        <w:t>&lt;&lt;</w:t>
      </w:r>
      <w:r>
        <w:t xml:space="preserve"> </w:t>
      </w:r>
      <w:r>
        <w:rPr>
          <w:color w:val="A31515"/>
        </w:rPr>
        <w:t>"ERROR: uniform</w:t>
      </w:r>
      <w:r>
        <w:rPr>
          <w:rFonts w:hint="eastAsia"/>
          <w:color w:val="A31515"/>
        </w:rPr>
        <w:t>変数</w:t>
      </w:r>
      <w:r>
        <w:rPr>
          <w:color w:val="A31515"/>
        </w:rPr>
        <w:t>'matMVP'</w:t>
      </w:r>
      <w:r>
        <w:rPr>
          <w:rFonts w:hint="eastAsia"/>
          <w:color w:val="A31515"/>
        </w:rPr>
        <w:t>の位置を取得できません</w:t>
      </w:r>
      <w:r>
        <w:rPr>
          <w:color w:val="A31515"/>
        </w:rPr>
        <w:t>.\n"</w:t>
      </w:r>
      <w:r>
        <w:t>;</w:t>
      </w:r>
      <w:r>
        <w:br/>
        <w:t xml:space="preserve">   </w:t>
      </w:r>
      <w:r>
        <w:rPr>
          <w:color w:val="0000FF"/>
        </w:rPr>
        <w:t>return</w:t>
      </w:r>
      <w:r>
        <w:t xml:space="preserve"> 1;</w:t>
      </w:r>
      <w:r>
        <w:br/>
        <w:t xml:space="preserve"> }</w:t>
      </w:r>
      <w:r>
        <w:br/>
      </w:r>
      <w:r w:rsidR="00264D51">
        <w:br/>
      </w:r>
      <w:r w:rsidR="00264D51" w:rsidRPr="00654515">
        <w:rPr>
          <w:b/>
          <w:color w:val="FF0000"/>
        </w:rPr>
        <w:t>+</w:t>
      </w:r>
      <w:r w:rsidR="00264D51">
        <w:rPr>
          <w:color w:val="008000"/>
        </w:rPr>
        <w:t xml:space="preserve">// </w:t>
      </w:r>
      <w:r w:rsidR="00264D51">
        <w:rPr>
          <w:rFonts w:hint="eastAsia"/>
          <w:color w:val="008000"/>
        </w:rPr>
        <w:t>テクスチャを作成する</w:t>
      </w:r>
      <w:r w:rsidR="00264D51">
        <w:rPr>
          <w:color w:val="008000"/>
        </w:rPr>
        <w:t>.</w:t>
      </w:r>
      <w:r w:rsidR="00264D51">
        <w:br/>
      </w:r>
      <w:r w:rsidR="00264D51" w:rsidRPr="00654515">
        <w:rPr>
          <w:b/>
          <w:color w:val="FF0000"/>
        </w:rPr>
        <w:t>+</w:t>
      </w:r>
      <w:r w:rsidR="00264D51">
        <w:rPr>
          <w:color w:val="0000FF"/>
        </w:rPr>
        <w:t>const</w:t>
      </w:r>
      <w:r w:rsidR="00264D51">
        <w:t xml:space="preserve"> </w:t>
      </w:r>
      <w:r w:rsidR="00264D51">
        <w:rPr>
          <w:color w:val="0000FF"/>
        </w:rPr>
        <w:t>int</w:t>
      </w:r>
      <w:r w:rsidR="00264D51">
        <w:t xml:space="preserve"> imageWidth = 8; </w:t>
      </w:r>
      <w:r w:rsidR="00264D51">
        <w:rPr>
          <w:color w:val="008000"/>
        </w:rPr>
        <w:t xml:space="preserve">// </w:t>
      </w:r>
      <w:r w:rsidR="00264D51">
        <w:rPr>
          <w:rFonts w:hint="eastAsia"/>
          <w:color w:val="008000"/>
        </w:rPr>
        <w:t>画像の幅</w:t>
      </w:r>
      <w:r w:rsidR="00264D51">
        <w:rPr>
          <w:color w:val="008000"/>
        </w:rPr>
        <w:t>.</w:t>
      </w:r>
      <w:r w:rsidR="00264D51">
        <w:br/>
      </w:r>
      <w:r w:rsidR="00264D51" w:rsidRPr="00654515">
        <w:rPr>
          <w:b/>
          <w:color w:val="FF0000"/>
        </w:rPr>
        <w:t>+</w:t>
      </w:r>
      <w:r w:rsidR="00264D51">
        <w:rPr>
          <w:color w:val="0000FF"/>
        </w:rPr>
        <w:t>const</w:t>
      </w:r>
      <w:r w:rsidR="00264D51">
        <w:t xml:space="preserve"> </w:t>
      </w:r>
      <w:r w:rsidR="00264D51">
        <w:rPr>
          <w:color w:val="0000FF"/>
        </w:rPr>
        <w:t>int</w:t>
      </w:r>
      <w:r w:rsidR="00264D51">
        <w:t xml:space="preserve"> imageHeight = 8; </w:t>
      </w:r>
      <w:r w:rsidR="00264D51">
        <w:rPr>
          <w:color w:val="008000"/>
        </w:rPr>
        <w:t xml:space="preserve">// </w:t>
      </w:r>
      <w:r w:rsidR="00264D51">
        <w:rPr>
          <w:rFonts w:hint="eastAsia"/>
          <w:color w:val="008000"/>
        </w:rPr>
        <w:t>画像の高さ</w:t>
      </w:r>
      <w:r w:rsidR="00264D51">
        <w:rPr>
          <w:color w:val="008000"/>
        </w:rPr>
        <w:t>.</w:t>
      </w:r>
      <w:r w:rsidR="00264D51">
        <w:br/>
      </w:r>
      <w:r w:rsidR="00264D51" w:rsidRPr="00654515">
        <w:rPr>
          <w:b/>
          <w:color w:val="FF0000"/>
        </w:rPr>
        <w:t>+</w:t>
      </w:r>
      <w:r w:rsidR="00264D51">
        <w:rPr>
          <w:color w:val="0000FF"/>
        </w:rPr>
        <w:t>const</w:t>
      </w:r>
      <w:r w:rsidR="00264D51">
        <w:t xml:space="preserve"> </w:t>
      </w:r>
      <w:r w:rsidR="00264D51">
        <w:rPr>
          <w:color w:val="2B91AF"/>
        </w:rPr>
        <w:t>uint32_t</w:t>
      </w:r>
      <w:r w:rsidR="00264D51">
        <w:t xml:space="preserve"> B = 0xff'00'00'00; </w:t>
      </w:r>
      <w:r w:rsidR="00264D51">
        <w:rPr>
          <w:color w:val="008000"/>
        </w:rPr>
        <w:t xml:space="preserve">// </w:t>
      </w:r>
      <w:r w:rsidR="00264D51">
        <w:rPr>
          <w:rFonts w:hint="eastAsia"/>
          <w:color w:val="008000"/>
        </w:rPr>
        <w:t>黒</w:t>
      </w:r>
      <w:r w:rsidR="00264D51">
        <w:rPr>
          <w:color w:val="008000"/>
        </w:rPr>
        <w:t>.</w:t>
      </w:r>
      <w:r w:rsidR="00264D51">
        <w:br/>
      </w:r>
      <w:r w:rsidR="00264D51" w:rsidRPr="00654515">
        <w:rPr>
          <w:b/>
          <w:color w:val="FF0000"/>
        </w:rPr>
        <w:t>+</w:t>
      </w:r>
      <w:r w:rsidR="00264D51">
        <w:rPr>
          <w:color w:val="0000FF"/>
        </w:rPr>
        <w:t>const</w:t>
      </w:r>
      <w:r w:rsidR="00264D51">
        <w:t xml:space="preserve"> </w:t>
      </w:r>
      <w:r w:rsidR="00264D51">
        <w:rPr>
          <w:color w:val="2B91AF"/>
        </w:rPr>
        <w:t>uint32_t</w:t>
      </w:r>
      <w:r w:rsidR="00264D51">
        <w:t xml:space="preserve"> W = 0xff'ff'ff'ff; </w:t>
      </w:r>
      <w:r w:rsidR="00264D51">
        <w:rPr>
          <w:color w:val="008000"/>
        </w:rPr>
        <w:t xml:space="preserve">// </w:t>
      </w:r>
      <w:r w:rsidR="00264D51">
        <w:rPr>
          <w:rFonts w:hint="eastAsia"/>
          <w:color w:val="008000"/>
        </w:rPr>
        <w:t>白</w:t>
      </w:r>
      <w:r w:rsidR="00264D51">
        <w:rPr>
          <w:color w:val="008000"/>
        </w:rPr>
        <w:t>.</w:t>
      </w:r>
      <w:r w:rsidR="00264D51">
        <w:br/>
      </w:r>
      <w:r w:rsidR="00264D51" w:rsidRPr="00654515">
        <w:rPr>
          <w:b/>
          <w:color w:val="FF0000"/>
        </w:rPr>
        <w:t>+</w:t>
      </w:r>
      <w:r w:rsidR="00264D51">
        <w:rPr>
          <w:color w:val="0000FF"/>
        </w:rPr>
        <w:t>const</w:t>
      </w:r>
      <w:r w:rsidR="00264D51">
        <w:t xml:space="preserve"> </w:t>
      </w:r>
      <w:r w:rsidR="00264D51">
        <w:rPr>
          <w:color w:val="2B91AF"/>
        </w:rPr>
        <w:t>uint32_t</w:t>
      </w:r>
      <w:r w:rsidR="00264D51">
        <w:t xml:space="preserve"> imageData[imageWidth * imageHeight] = {</w:t>
      </w:r>
      <w:r w:rsidR="00264D51">
        <w:br/>
      </w:r>
      <w:r w:rsidR="00264D51" w:rsidRPr="00654515">
        <w:rPr>
          <w:b/>
          <w:color w:val="FF0000"/>
        </w:rPr>
        <w:t>+</w:t>
      </w:r>
      <w:r w:rsidR="00443EA6">
        <w:t xml:space="preserve">  W, W, B, W</w:t>
      </w:r>
      <w:r w:rsidR="00264D51">
        <w:t>, W, W, W, W,</w:t>
      </w:r>
      <w:r w:rsidR="00264D51">
        <w:br/>
      </w:r>
      <w:r w:rsidR="00264D51" w:rsidRPr="00654515">
        <w:rPr>
          <w:b/>
          <w:color w:val="FF0000"/>
        </w:rPr>
        <w:t>+</w:t>
      </w:r>
      <w:r w:rsidR="00443EA6">
        <w:t xml:space="preserve">  W, W, B, W</w:t>
      </w:r>
      <w:r w:rsidR="00264D51">
        <w:t>, W, W, W, W,</w:t>
      </w:r>
      <w:r w:rsidR="00264D51">
        <w:br/>
      </w:r>
      <w:r w:rsidR="00264D51" w:rsidRPr="00654515">
        <w:rPr>
          <w:b/>
          <w:color w:val="FF0000"/>
        </w:rPr>
        <w:t>+</w:t>
      </w:r>
      <w:r w:rsidR="00443EA6">
        <w:t xml:space="preserve">  W, W, B, W</w:t>
      </w:r>
      <w:r w:rsidR="00264D51">
        <w:t>, W, W, W, W,</w:t>
      </w:r>
      <w:r w:rsidR="00264D51">
        <w:br/>
      </w:r>
      <w:r w:rsidR="00264D51" w:rsidRPr="00654515">
        <w:rPr>
          <w:b/>
          <w:color w:val="FF0000"/>
        </w:rPr>
        <w:t>+</w:t>
      </w:r>
      <w:r w:rsidR="00264D51">
        <w:t xml:space="preserve">  B, B, B, B, B, B, B, B,</w:t>
      </w:r>
      <w:r w:rsidR="00264D51">
        <w:br/>
      </w:r>
      <w:r w:rsidR="00264D51" w:rsidRPr="00654515">
        <w:rPr>
          <w:b/>
          <w:color w:val="FF0000"/>
        </w:rPr>
        <w:t>+</w:t>
      </w:r>
      <w:r w:rsidR="00443EA6">
        <w:t xml:space="preserve">  W, W, W, W, W, W, B, W</w:t>
      </w:r>
      <w:r w:rsidR="00264D51">
        <w:t>,</w:t>
      </w:r>
      <w:r w:rsidR="00264D51">
        <w:br/>
      </w:r>
      <w:r w:rsidR="00264D51" w:rsidRPr="00654515">
        <w:rPr>
          <w:b/>
          <w:color w:val="FF0000"/>
        </w:rPr>
        <w:t>+</w:t>
      </w:r>
      <w:r w:rsidR="00443EA6">
        <w:t xml:space="preserve">  W, W, W, W, W, W, B, W</w:t>
      </w:r>
      <w:r w:rsidR="00264D51">
        <w:t>,</w:t>
      </w:r>
      <w:r w:rsidR="00264D51">
        <w:br/>
      </w:r>
      <w:r w:rsidR="00264D51" w:rsidRPr="00654515">
        <w:rPr>
          <w:b/>
          <w:color w:val="FF0000"/>
        </w:rPr>
        <w:t>+</w:t>
      </w:r>
      <w:r w:rsidR="00443EA6">
        <w:t xml:space="preserve">  W, W, W, W, W, W, B, W</w:t>
      </w:r>
      <w:r w:rsidR="00264D51">
        <w:t>,</w:t>
      </w:r>
      <w:r w:rsidR="00264D51">
        <w:br/>
      </w:r>
      <w:r w:rsidR="00264D51" w:rsidRPr="00654515">
        <w:rPr>
          <w:b/>
          <w:color w:val="FF0000"/>
        </w:rPr>
        <w:t>+</w:t>
      </w:r>
      <w:r w:rsidR="00264D51">
        <w:t xml:space="preserve">  B, B, B, B, B, B, B, B,</w:t>
      </w:r>
      <w:r w:rsidR="00264D51">
        <w:br/>
      </w:r>
      <w:r w:rsidR="00264D51" w:rsidRPr="00654515">
        <w:rPr>
          <w:b/>
          <w:color w:val="FF0000"/>
        </w:rPr>
        <w:t>+</w:t>
      </w:r>
      <w:r w:rsidR="00264D51">
        <w:t>};</w:t>
      </w:r>
      <w:r w:rsidR="00264D51">
        <w:br/>
      </w:r>
      <w:r w:rsidR="00264D51" w:rsidRPr="00654515">
        <w:rPr>
          <w:b/>
          <w:color w:val="FF0000"/>
        </w:rPr>
        <w:t>+</w:t>
      </w:r>
      <w:r w:rsidR="00264D51">
        <w:rPr>
          <w:color w:val="2B91AF"/>
        </w:rPr>
        <w:t>GLuint</w:t>
      </w:r>
      <w:r w:rsidR="00264D51">
        <w:t xml:space="preserve"> texId = Texture::CreateImage2D(imageWidth, imageHeight, </w:t>
      </w:r>
      <w:r w:rsidR="00614EFD">
        <w:t>image</w:t>
      </w:r>
      <w:r w:rsidR="00264D51">
        <w:t>Data);</w:t>
      </w:r>
      <w:r w:rsidR="00264D51">
        <w:br/>
      </w:r>
      <w:r w:rsidR="00264D51" w:rsidRPr="00654515">
        <w:rPr>
          <w:b/>
          <w:color w:val="FF0000"/>
        </w:rPr>
        <w:t>+</w:t>
      </w:r>
      <w:r w:rsidR="00264D51">
        <w:rPr>
          <w:color w:val="0000FF"/>
        </w:rPr>
        <w:t>if</w:t>
      </w:r>
      <w:r w:rsidR="00264D51">
        <w:t xml:space="preserve"> (!texId) {</w:t>
      </w:r>
      <w:r w:rsidR="00264D51">
        <w:br/>
      </w:r>
      <w:r w:rsidR="00264D51" w:rsidRPr="00654515">
        <w:rPr>
          <w:b/>
          <w:color w:val="FF0000"/>
        </w:rPr>
        <w:t>+</w:t>
      </w:r>
      <w:r w:rsidR="00264D51">
        <w:t xml:space="preserve">  </w:t>
      </w:r>
      <w:r w:rsidR="00264D51">
        <w:rPr>
          <w:color w:val="0000FF"/>
        </w:rPr>
        <w:t>return</w:t>
      </w:r>
      <w:r w:rsidR="00264D51">
        <w:t xml:space="preserve"> 1;</w:t>
      </w:r>
      <w:r w:rsidR="00264D51">
        <w:br/>
      </w:r>
      <w:r w:rsidR="00264D51" w:rsidRPr="00654515">
        <w:rPr>
          <w:b/>
          <w:color w:val="FF0000"/>
        </w:rPr>
        <w:t>+</w:t>
      </w:r>
      <w:r w:rsidR="00264D51">
        <w:t>}</w:t>
      </w:r>
      <w:r w:rsidR="00264D51">
        <w:br/>
      </w:r>
      <w:r w:rsidR="00264D51" w:rsidRPr="00654515">
        <w:rPr>
          <w:b/>
          <w:color w:val="FF0000"/>
        </w:rPr>
        <w:t>+</w:t>
      </w:r>
      <w:r w:rsidR="00264D51">
        <w:br/>
        <w:t xml:space="preserve"> </w:t>
      </w:r>
      <w:r w:rsidR="00264D51">
        <w:rPr>
          <w:color w:val="008000"/>
        </w:rPr>
        <w:t xml:space="preserve">// </w:t>
      </w:r>
      <w:r w:rsidR="00264D51">
        <w:rPr>
          <w:rFonts w:hint="eastAsia"/>
          <w:color w:val="008000"/>
        </w:rPr>
        <w:t>メインループ</w:t>
      </w:r>
      <w:r w:rsidR="00264D51">
        <w:rPr>
          <w:color w:val="008000"/>
        </w:rPr>
        <w:t>.</w:t>
      </w:r>
      <w:r w:rsidR="00264D51">
        <w:br/>
        <w:t xml:space="preserve"> </w:t>
      </w:r>
      <w:r w:rsidR="00264D51">
        <w:rPr>
          <w:color w:val="0000FF"/>
        </w:rPr>
        <w:t>while</w:t>
      </w:r>
      <w:r w:rsidR="00264D51">
        <w:t xml:space="preserve"> (!window.ShouldClose()) {</w:t>
      </w:r>
      <w:r w:rsidR="00264D51">
        <w:br/>
        <w:t xml:space="preserve">   glEnable(</w:t>
      </w:r>
      <w:r w:rsidR="00264D51">
        <w:rPr>
          <w:color w:val="6F008A"/>
        </w:rPr>
        <w:t>GL_DEPTH_TEST</w:t>
      </w:r>
      <w:r w:rsidR="00264D51">
        <w:t>);</w:t>
      </w:r>
    </w:p>
    <w:p w:rsidR="00264D51" w:rsidRDefault="00264D51" w:rsidP="00264D51">
      <w:r>
        <w:t>image</w:t>
      </w:r>
      <w:r>
        <w:rPr>
          <w:rFonts w:hint="eastAsia"/>
        </w:rPr>
        <w:t>Data</w:t>
      </w:r>
      <w:r w:rsidR="000706E0">
        <w:t>(</w:t>
      </w:r>
      <w:r w:rsidR="000706E0">
        <w:t>いめーじ・でーた</w:t>
      </w:r>
      <w:r w:rsidR="000706E0">
        <w:t>)</w:t>
      </w:r>
      <w:r w:rsidR="000706E0">
        <w:t>配列</w:t>
      </w:r>
      <w:r>
        <w:rPr>
          <w:rFonts w:hint="eastAsia"/>
        </w:rPr>
        <w:t>は幅</w:t>
      </w:r>
      <w:r>
        <w:rPr>
          <w:rFonts w:hint="eastAsia"/>
        </w:rPr>
        <w:t>8</w:t>
      </w:r>
      <w:r>
        <w:rPr>
          <w:rFonts w:hint="eastAsia"/>
        </w:rPr>
        <w:t>ピクセル、高さ</w:t>
      </w:r>
      <w:r>
        <w:rPr>
          <w:rFonts w:hint="eastAsia"/>
        </w:rPr>
        <w:t>8</w:t>
      </w:r>
      <w:r>
        <w:rPr>
          <w:rFonts w:hint="eastAsia"/>
        </w:rPr>
        <w:t>ピクセルの画像データです。</w:t>
      </w:r>
      <w:r>
        <w:rPr>
          <w:rFonts w:hint="eastAsia"/>
        </w:rPr>
        <w:t>1</w:t>
      </w:r>
      <w:r>
        <w:rPr>
          <w:rFonts w:hint="eastAsia"/>
        </w:rPr>
        <w:t>ピクセルは</w:t>
      </w:r>
      <w:r>
        <w:rPr>
          <w:rFonts w:hint="eastAsia"/>
        </w:rPr>
        <w:t>32</w:t>
      </w:r>
      <w:r>
        <w:rPr>
          <w:rFonts w:hint="eastAsia"/>
        </w:rPr>
        <w:t>ビットなので、データを定義するには</w:t>
      </w:r>
      <w:r>
        <w:rPr>
          <w:rFonts w:hint="eastAsia"/>
        </w:rPr>
        <w:t>0xffffffff</w:t>
      </w:r>
      <w:r>
        <w:rPr>
          <w:rFonts w:hint="eastAsia"/>
        </w:rPr>
        <w:t>のような数値を</w:t>
      </w:r>
      <w:r>
        <w:rPr>
          <w:rFonts w:hint="eastAsia"/>
        </w:rPr>
        <w:t>64</w:t>
      </w:r>
      <w:r>
        <w:rPr>
          <w:rFonts w:hint="eastAsia"/>
        </w:rPr>
        <w:t>回も書かなければなりません。それ</w:t>
      </w:r>
      <w:r w:rsidR="000706E0">
        <w:rPr>
          <w:rFonts w:hint="eastAsia"/>
        </w:rPr>
        <w:t>で</w:t>
      </w:r>
      <w:r>
        <w:rPr>
          <w:rFonts w:hint="eastAsia"/>
        </w:rPr>
        <w:t>は手間がかかりますし、見づら</w:t>
      </w:r>
      <w:r w:rsidR="000706E0">
        <w:rPr>
          <w:rFonts w:hint="eastAsia"/>
        </w:rPr>
        <w:t>いプログラムになってしまいま</w:t>
      </w:r>
      <w:r>
        <w:rPr>
          <w:rFonts w:hint="eastAsia"/>
        </w:rPr>
        <w:t>す。</w:t>
      </w:r>
      <w:r w:rsidR="000706E0">
        <w:rPr>
          <w:rFonts w:hint="eastAsia"/>
        </w:rPr>
        <w:t>そこで</w:t>
      </w:r>
      <w:r>
        <w:rPr>
          <w:rFonts w:hint="eastAsia"/>
        </w:rPr>
        <w:t>数値に名前を付け、その名前でデータを作ることにしました。</w:t>
      </w:r>
      <w:r w:rsidR="000E0BF6">
        <w:rPr>
          <w:rFonts w:hint="eastAsia"/>
        </w:rPr>
        <w:t>上記のプログラムでは、黒色に</w:t>
      </w:r>
      <w:r w:rsidR="000E0BF6">
        <w:rPr>
          <w:rFonts w:hint="eastAsia"/>
        </w:rPr>
        <w:t>B</w:t>
      </w:r>
      <w:r w:rsidR="000E0BF6">
        <w:t>(Black</w:t>
      </w:r>
      <w:r w:rsidR="000E0BF6">
        <w:t>の頭文字</w:t>
      </w:r>
      <w:r w:rsidR="000E0BF6">
        <w:t>)</w:t>
      </w:r>
      <w:r w:rsidR="000E0BF6">
        <w:rPr>
          <w:rFonts w:hint="eastAsia"/>
        </w:rPr>
        <w:t>、白色に</w:t>
      </w:r>
      <w:r w:rsidR="000E0BF6">
        <w:rPr>
          <w:rFonts w:hint="eastAsia"/>
        </w:rPr>
        <w:t>W</w:t>
      </w:r>
      <w:r w:rsidR="000E0BF6">
        <w:t>(White</w:t>
      </w:r>
      <w:r w:rsidR="000E0BF6">
        <w:t>の頭文字</w:t>
      </w:r>
      <w:r w:rsidR="000E0BF6">
        <w:rPr>
          <w:rFonts w:hint="eastAsia"/>
        </w:rPr>
        <w:t>)</w:t>
      </w:r>
      <w:r w:rsidR="000E0BF6">
        <w:rPr>
          <w:rFonts w:hint="eastAsia"/>
        </w:rPr>
        <w:t>と名付け、</w:t>
      </w:r>
      <w:r w:rsidR="000E0BF6">
        <w:rPr>
          <w:rFonts w:hint="eastAsia"/>
        </w:rPr>
        <w:t>B</w:t>
      </w:r>
      <w:r w:rsidR="000E0BF6">
        <w:rPr>
          <w:rFonts w:hint="eastAsia"/>
        </w:rPr>
        <w:t>と</w:t>
      </w:r>
      <w:r w:rsidR="000E0BF6">
        <w:rPr>
          <w:rFonts w:hint="eastAsia"/>
        </w:rPr>
        <w:t>W</w:t>
      </w:r>
      <w:r w:rsidR="000E0BF6">
        <w:rPr>
          <w:rFonts w:hint="eastAsia"/>
        </w:rPr>
        <w:t>で模様を描いています。なお、</w:t>
      </w:r>
      <w:r w:rsidR="000E0BF6">
        <w:rPr>
          <w:rFonts w:hint="eastAsia"/>
        </w:rPr>
        <w:t>C++14</w:t>
      </w:r>
      <w:r w:rsidR="000E0BF6">
        <w:rPr>
          <w:rFonts w:hint="eastAsia"/>
        </w:rPr>
        <w:t>から数値の区切り記号として「</w:t>
      </w:r>
      <w:r w:rsidR="000E0BF6">
        <w:rPr>
          <w:rFonts w:hint="eastAsia"/>
        </w:rPr>
        <w:t>'(</w:t>
      </w:r>
      <w:r w:rsidR="000E0BF6">
        <w:rPr>
          <w:rFonts w:hint="eastAsia"/>
        </w:rPr>
        <w:t>シングル・クォーテーション</w:t>
      </w:r>
      <w:r w:rsidR="000E0BF6">
        <w:rPr>
          <w:rFonts w:hint="eastAsia"/>
        </w:rPr>
        <w:t>)</w:t>
      </w:r>
      <w:r w:rsidR="000E0BF6">
        <w:rPr>
          <w:rFonts w:hint="eastAsia"/>
        </w:rPr>
        <w:t>」が使えるようになりましたので、これを使って桁数を把握しやすくしています。</w:t>
      </w:r>
      <w:r w:rsidR="0004364C">
        <w:rPr>
          <w:rFonts w:hint="eastAsia"/>
        </w:rPr>
        <w:t>こうして定義した</w:t>
      </w:r>
      <w:r w:rsidR="003A019C">
        <w:rPr>
          <w:rFonts w:hint="eastAsia"/>
        </w:rPr>
        <w:t>imageData</w:t>
      </w:r>
      <w:r w:rsidR="0004364C">
        <w:rPr>
          <w:rFonts w:hint="eastAsia"/>
        </w:rPr>
        <w:t>は</w:t>
      </w:r>
      <w:r w:rsidR="000706E0">
        <w:t>次のような模様になります。</w:t>
      </w:r>
    </w:p>
    <w:p w:rsidR="000706E0" w:rsidRDefault="000706E0" w:rsidP="000706E0">
      <w:pPr>
        <w:jc w:val="center"/>
      </w:pPr>
      <w:r>
        <w:rPr>
          <w:rFonts w:hint="eastAsia"/>
          <w:noProof/>
        </w:rPr>
        <w:lastRenderedPageBreak/>
        <w:drawing>
          <wp:inline distT="0" distB="0" distL="0" distR="0">
            <wp:extent cx="1200912" cy="1200912"/>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レンガ模様8x8.png"/>
                    <pic:cNvPicPr/>
                  </pic:nvPicPr>
                  <pic:blipFill>
                    <a:blip r:embed="rId9">
                      <a:extLst>
                        <a:ext uri="{28A0092B-C50C-407E-A947-70E740481C1C}">
                          <a14:useLocalDpi xmlns:a14="http://schemas.microsoft.com/office/drawing/2010/main" val="0"/>
                        </a:ext>
                      </a:extLst>
                    </a:blip>
                    <a:stretch>
                      <a:fillRect/>
                    </a:stretch>
                  </pic:blipFill>
                  <pic:spPr>
                    <a:xfrm>
                      <a:off x="0" y="0"/>
                      <a:ext cx="1209488" cy="1209488"/>
                    </a:xfrm>
                    <a:prstGeom prst="rect">
                      <a:avLst/>
                    </a:prstGeom>
                  </pic:spPr>
                </pic:pic>
              </a:graphicData>
            </a:graphic>
          </wp:inline>
        </w:drawing>
      </w:r>
    </w:p>
    <w:p w:rsidR="00264D51" w:rsidRDefault="000706E0" w:rsidP="00941F89">
      <w:r>
        <w:t>画像データの用意ができたので、これを使ってテクスチャを作りましょう。</w:t>
      </w:r>
      <w:r w:rsidR="00264D51">
        <w:rPr>
          <w:rFonts w:hint="eastAsia"/>
        </w:rPr>
        <w:t>テクスチャを作成するには、画像の幅と高さ、それに画像データを</w:t>
      </w:r>
      <w:r w:rsidR="00264D51">
        <w:t>Texture::CreateImage2D</w:t>
      </w:r>
      <w:r w:rsidR="00264D51">
        <w:t>関数の</w:t>
      </w:r>
      <w:r w:rsidR="00264D51">
        <w:rPr>
          <w:rFonts w:hint="eastAsia"/>
        </w:rPr>
        <w:t>引数に設定するだけです</w:t>
      </w:r>
      <w:r w:rsidR="00264D51">
        <w:t>。</w:t>
      </w:r>
      <w:r>
        <w:t>戻り値が</w:t>
      </w:r>
      <w:r>
        <w:rPr>
          <w:rFonts w:hint="eastAsia"/>
        </w:rPr>
        <w:t>0</w:t>
      </w:r>
      <w:r>
        <w:rPr>
          <w:rFonts w:hint="eastAsia"/>
        </w:rPr>
        <w:t>以外の場合、その値は</w:t>
      </w:r>
      <w:r w:rsidR="009651FE">
        <w:rPr>
          <w:rFonts w:hint="eastAsia"/>
        </w:rPr>
        <w:t>有効な</w:t>
      </w:r>
      <w:r>
        <w:rPr>
          <w:rFonts w:hint="eastAsia"/>
        </w:rPr>
        <w:t>テクスチャ・オブジェクトの</w:t>
      </w:r>
      <w:r>
        <w:rPr>
          <w:rFonts w:hint="eastAsia"/>
        </w:rPr>
        <w:t>ID</w:t>
      </w:r>
      <w:r>
        <w:rPr>
          <w:rFonts w:hint="eastAsia"/>
        </w:rPr>
        <w:t>です。</w:t>
      </w:r>
      <w:r>
        <w:br/>
      </w:r>
      <w:r w:rsidR="00264D51">
        <w:t>作成に失敗した場合は</w:t>
      </w:r>
      <w:r w:rsidR="00264D51">
        <w:rPr>
          <w:rFonts w:hint="eastAsia"/>
        </w:rPr>
        <w:t>0</w:t>
      </w:r>
      <w:r w:rsidR="00264D51">
        <w:rPr>
          <w:rFonts w:hint="eastAsia"/>
        </w:rPr>
        <w:t>が返されますので、</w:t>
      </w:r>
      <w:r w:rsidR="00264D51">
        <w:rPr>
          <w:rFonts w:hint="eastAsia"/>
        </w:rPr>
        <w:t>1</w:t>
      </w:r>
      <w:r w:rsidR="00264D51">
        <w:rPr>
          <w:rFonts w:hint="eastAsia"/>
        </w:rPr>
        <w:t>を返して終了しています。</w:t>
      </w:r>
    </w:p>
    <w:p w:rsidR="00843744" w:rsidRDefault="00843744" w:rsidP="00843744">
      <w:pPr>
        <w:pStyle w:val="2"/>
      </w:pPr>
      <w:r>
        <w:t>テクスチャを削除する</w:t>
      </w:r>
    </w:p>
    <w:p w:rsidR="00843744" w:rsidRDefault="00843744" w:rsidP="00843744">
      <w:r>
        <w:t>作成したテクスチャ・オブジェクトが不要になったら削除しなければなりません。</w:t>
      </w:r>
      <w:r>
        <w:br/>
      </w:r>
      <w:r>
        <w:t>プログラム・オブジェクトを作成する処理の上に、次のプログラムを追加してください。</w:t>
      </w:r>
    </w:p>
    <w:p w:rsidR="00843744" w:rsidRDefault="00843744" w:rsidP="00843744">
      <w:pPr>
        <w:pStyle w:val="ac"/>
      </w:pPr>
      <w:r>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t xml:space="preserve">     </w:t>
      </w:r>
      <w:r>
        <w:rPr>
          <w:color w:val="6F008A"/>
        </w:rPr>
        <w:t>glDrawElementsBaseVertex</w:t>
      </w:r>
      <w:r>
        <w:t>(meshList[2].mode,</w:t>
      </w:r>
      <w:r w:rsidR="00C81B8E">
        <w:t xml:space="preserve"> meshList[2].count,</w:t>
      </w:r>
      <w:r>
        <w:br/>
        <w:t xml:space="preserve">       </w:t>
      </w:r>
      <w:r>
        <w:rPr>
          <w:color w:val="6F008A"/>
        </w:rPr>
        <w:t>GL_UNSIGNED_SHORT</w:t>
      </w:r>
      <w:r>
        <w:t>,</w:t>
      </w:r>
      <w:r w:rsidR="00C81B8E">
        <w:t xml:space="preserve"> </w:t>
      </w:r>
      <w:r>
        <w:t>meshList[2].indices,</w:t>
      </w:r>
      <w:r w:rsidR="00C81B8E">
        <w:t xml:space="preserve"> </w:t>
      </w:r>
      <w:r>
        <w:t>meshList[2].baseVertex);</w:t>
      </w:r>
      <w:r>
        <w:br/>
        <w:t xml:space="preserve">   }</w:t>
      </w:r>
      <w:r>
        <w:br/>
      </w:r>
      <w:r>
        <w:br/>
        <w:t xml:space="preserve">   window.SwapBuffers();</w:t>
      </w:r>
      <w:r>
        <w:br/>
        <w:t xml:space="preserve"> }</w:t>
      </w:r>
      <w:r>
        <w:br/>
      </w:r>
      <w:r>
        <w:br/>
      </w:r>
      <w:r w:rsidRPr="00654515">
        <w:rPr>
          <w:b/>
          <w:color w:val="FF0000"/>
        </w:rPr>
        <w:t>+</w:t>
      </w:r>
      <w:r>
        <w:t>glDeleteTextures(1, &amp;texId);</w:t>
      </w:r>
      <w:r>
        <w:br/>
        <w:t xml:space="preserve"> </w:t>
      </w:r>
      <w:r>
        <w:rPr>
          <w:color w:val="6F008A"/>
        </w:rPr>
        <w:t>glDeleteProgram</w:t>
      </w:r>
      <w:r>
        <w:t>(shaderProgram);</w:t>
      </w:r>
      <w:r>
        <w:br/>
        <w:t xml:space="preserve"> </w:t>
      </w:r>
      <w:r>
        <w:rPr>
          <w:color w:val="6F008A"/>
        </w:rPr>
        <w:t>glDeleteVertexArrays</w:t>
      </w:r>
      <w:r>
        <w:t>(1, &amp;vao);</w:t>
      </w:r>
      <w:r>
        <w:br/>
      </w:r>
      <w:r>
        <w:br/>
        <w:t xml:space="preserve"> </w:t>
      </w:r>
      <w:r>
        <w:rPr>
          <w:color w:val="0000FF"/>
        </w:rPr>
        <w:t>return</w:t>
      </w:r>
      <w:r>
        <w:t xml:space="preserve"> 0;</w:t>
      </w:r>
    </w:p>
    <w:p w:rsidR="00843744" w:rsidRPr="00843744" w:rsidRDefault="00843744" w:rsidP="00843744">
      <w:r>
        <w:t>テクスチャ・オブジェクトを削除するには</w:t>
      </w:r>
      <w:r>
        <w:rPr>
          <w:rFonts w:hint="eastAsia"/>
        </w:rPr>
        <w:t>glDeleteTextures</w:t>
      </w:r>
      <w:r>
        <w:rPr>
          <w:rFonts w:hint="eastAsia"/>
        </w:rPr>
        <w:t>関数を使うのでしたね。</w:t>
      </w:r>
    </w:p>
    <w:p w:rsidR="00E81369" w:rsidRDefault="0071463E" w:rsidP="0071463E">
      <w:pPr>
        <w:pStyle w:val="1"/>
      </w:pPr>
      <w:r>
        <w:br w:type="page"/>
      </w:r>
      <w:r w:rsidR="00BC22D0">
        <w:lastRenderedPageBreak/>
        <w:t>テクスチャ座標の追加</w:t>
      </w:r>
    </w:p>
    <w:p w:rsidR="002C5472" w:rsidRDefault="00D57D98" w:rsidP="002C5472">
      <w:pPr>
        <w:pStyle w:val="2"/>
      </w:pPr>
      <w:r>
        <w:rPr>
          <w:rFonts w:hint="eastAsia"/>
        </w:rPr>
        <w:t>テクスチャ座標</w:t>
      </w:r>
    </w:p>
    <w:p w:rsidR="0071463E" w:rsidRDefault="00E83F51" w:rsidP="0071463E">
      <w:r>
        <w:t>モデルにテクスチャを貼り付けるには</w:t>
      </w:r>
      <w:r w:rsidR="0071463E">
        <w:t>、</w:t>
      </w:r>
      <w:r>
        <w:t>頂点にテクスチャ内の位置を割り当てなければなりません。</w:t>
      </w:r>
      <w:r w:rsidR="00E53EC6">
        <w:t>これを「</w:t>
      </w:r>
      <w:r w:rsidR="0071463E">
        <w:t>テクスチャ座標</w:t>
      </w:r>
      <w:r w:rsidR="00E53EC6">
        <w:t>」といいます。現在の頂点データにはテクスチャ座標がありませんので、</w:t>
      </w:r>
      <w:r w:rsidR="0071463E">
        <w:t>追加していきましょう。</w:t>
      </w:r>
    </w:p>
    <w:p w:rsidR="009D382D" w:rsidRDefault="0071463E" w:rsidP="0071463E">
      <w:r>
        <w:t>さて、</w:t>
      </w:r>
      <w:r w:rsidR="00E53EC6">
        <w:t>二次元</w:t>
      </w:r>
      <w:r w:rsidR="00E53EC6">
        <w:rPr>
          <w:rFonts w:hint="eastAsia"/>
        </w:rPr>
        <w:t>画像</w:t>
      </w:r>
      <w:r>
        <w:t>の</w:t>
      </w:r>
      <w:r>
        <w:rPr>
          <w:rFonts w:hint="eastAsia"/>
        </w:rPr>
        <w:t>場合、当然ですが</w:t>
      </w:r>
      <w:r>
        <w:t>テクスチャ座標も</w:t>
      </w:r>
      <w:r w:rsidR="0038764B">
        <w:rPr>
          <w:rFonts w:hint="eastAsia"/>
        </w:rPr>
        <w:t>二次元</w:t>
      </w:r>
      <w:r w:rsidR="0038764B">
        <w:rPr>
          <w:rFonts w:hint="eastAsia"/>
        </w:rPr>
        <w:t>(2D)</w:t>
      </w:r>
      <w:r>
        <w:rPr>
          <w:rFonts w:hint="eastAsia"/>
        </w:rPr>
        <w:t>になります。</w:t>
      </w:r>
      <w:r w:rsidR="00E53EC6">
        <w:rPr>
          <w:rFonts w:hint="eastAsia"/>
        </w:rPr>
        <w:t>テクスチャ座標は「テクスチャ座標系」で指定します。</w:t>
      </w:r>
      <w:r w:rsidR="006C7035">
        <w:rPr>
          <w:rFonts w:hint="eastAsia"/>
        </w:rPr>
        <w:t>OpenGL</w:t>
      </w:r>
      <w:r w:rsidR="00E53EC6">
        <w:rPr>
          <w:rFonts w:hint="eastAsia"/>
        </w:rPr>
        <w:t>のテクスチャ座標系</w:t>
      </w:r>
      <w:r w:rsidR="004A13DE">
        <w:rPr>
          <w:rFonts w:hint="eastAsia"/>
        </w:rPr>
        <w:t>は</w:t>
      </w:r>
      <w:r w:rsidR="0076704E">
        <w:rPr>
          <w:rFonts w:hint="eastAsia"/>
        </w:rPr>
        <w:t>画像の</w:t>
      </w:r>
      <w:r w:rsidR="004A13DE">
        <w:rPr>
          <w:rFonts w:hint="eastAsia"/>
        </w:rPr>
        <w:t>左下が原点</w:t>
      </w:r>
      <w:r w:rsidR="00446FC5">
        <w:rPr>
          <w:rFonts w:hint="eastAsia"/>
        </w:rPr>
        <w:t>(</w:t>
      </w:r>
      <w:r w:rsidR="00446FC5">
        <w:t>0,0)</w:t>
      </w:r>
      <w:r w:rsidR="004A13DE">
        <w:rPr>
          <w:rFonts w:hint="eastAsia"/>
        </w:rPr>
        <w:t>で</w:t>
      </w:r>
      <w:r w:rsidR="001454B4">
        <w:rPr>
          <w:rFonts w:hint="eastAsia"/>
        </w:rPr>
        <w:t>、</w:t>
      </w:r>
      <w:r w:rsidR="0076704E">
        <w:rPr>
          <w:rFonts w:hint="eastAsia"/>
        </w:rPr>
        <w:t>画像の</w:t>
      </w:r>
      <w:r w:rsidR="001454B4">
        <w:rPr>
          <w:rFonts w:hint="eastAsia"/>
        </w:rPr>
        <w:t>右上が</w:t>
      </w:r>
      <w:r w:rsidR="0076704E">
        <w:rPr>
          <w:rFonts w:hint="eastAsia"/>
        </w:rPr>
        <w:t>(1,1)</w:t>
      </w:r>
      <w:r w:rsidR="0076704E">
        <w:rPr>
          <w:rFonts w:hint="eastAsia"/>
        </w:rPr>
        <w:t>になっています</w:t>
      </w:r>
      <w:r w:rsidR="006C7035">
        <w:rPr>
          <w:rFonts w:hint="eastAsia"/>
        </w:rPr>
        <w:t>。</w:t>
      </w:r>
      <w:r w:rsidR="0076704E">
        <w:br/>
      </w:r>
      <w:r w:rsidR="00446FC5">
        <w:rPr>
          <w:rFonts w:hint="eastAsia"/>
        </w:rPr>
        <w:t>テクスチャ座標系の</w:t>
      </w:r>
      <w:r w:rsidR="006C7035">
        <w:rPr>
          <w:rFonts w:hint="eastAsia"/>
        </w:rPr>
        <w:t>各軸</w:t>
      </w:r>
      <w:r w:rsidR="00E53EC6">
        <w:rPr>
          <w:rFonts w:hint="eastAsia"/>
        </w:rPr>
        <w:t>は</w:t>
      </w:r>
      <w:r w:rsidR="006C7035">
        <w:rPr>
          <w:rFonts w:hint="eastAsia"/>
        </w:rPr>
        <w:t>U,V</w:t>
      </w:r>
      <w:r w:rsidR="006C7035">
        <w:t>または</w:t>
      </w:r>
      <w:r w:rsidR="006C7035">
        <w:rPr>
          <w:rFonts w:hint="eastAsia"/>
        </w:rPr>
        <w:t>S,T</w:t>
      </w:r>
      <w:r w:rsidR="00E53EC6">
        <w:rPr>
          <w:rFonts w:hint="eastAsia"/>
        </w:rPr>
        <w:t>と呼ばれます</w:t>
      </w:r>
      <w:r w:rsidR="00E53EC6">
        <w:rPr>
          <w:rFonts w:hint="eastAsia"/>
        </w:rPr>
        <w:t>(X,Y</w:t>
      </w:r>
      <w:r w:rsidR="00E53EC6">
        <w:rPr>
          <w:rFonts w:hint="eastAsia"/>
        </w:rPr>
        <w:t>ではありません</w:t>
      </w:r>
      <w:r w:rsidR="00E53EC6">
        <w:rPr>
          <w:rFonts w:hint="eastAsia"/>
        </w:rPr>
        <w:t>)</w:t>
      </w:r>
      <w:r w:rsidR="006C7035">
        <w:rPr>
          <w:rFonts w:hint="eastAsia"/>
        </w:rPr>
        <w:t>。</w:t>
      </w:r>
      <w:r w:rsidR="00E53EC6">
        <w:rPr>
          <w:rFonts w:hint="eastAsia"/>
        </w:rPr>
        <w:t>そのため「</w:t>
      </w:r>
      <w:r w:rsidR="00E53EC6">
        <w:rPr>
          <w:rFonts w:hint="eastAsia"/>
        </w:rPr>
        <w:t>UV</w:t>
      </w:r>
      <w:r w:rsidR="00E53EC6">
        <w:rPr>
          <w:rFonts w:hint="eastAsia"/>
        </w:rPr>
        <w:t>座標」とか「</w:t>
      </w:r>
      <w:r w:rsidR="00E53EC6">
        <w:rPr>
          <w:rFonts w:hint="eastAsia"/>
        </w:rPr>
        <w:t>ST</w:t>
      </w:r>
      <w:r w:rsidR="0010169C">
        <w:rPr>
          <w:rFonts w:hint="eastAsia"/>
        </w:rPr>
        <w:t>座標」と呼ばれることもあります。とはいえ、</w:t>
      </w:r>
      <w:r w:rsidR="0010169C">
        <w:rPr>
          <w:rFonts w:hint="eastAsia"/>
        </w:rPr>
        <w:t>U=S=X, V=T=Y</w:t>
      </w:r>
      <w:r w:rsidR="0010169C">
        <w:rPr>
          <w:rFonts w:hint="eastAsia"/>
        </w:rPr>
        <w:t>であって、</w:t>
      </w:r>
      <w:r w:rsidR="0010169C">
        <w:rPr>
          <w:rFonts w:hint="eastAsia"/>
        </w:rPr>
        <w:t>UV</w:t>
      </w:r>
      <w:r w:rsidR="0010169C">
        <w:rPr>
          <w:rFonts w:hint="eastAsia"/>
        </w:rPr>
        <w:t>も</w:t>
      </w:r>
      <w:r w:rsidR="0010169C">
        <w:rPr>
          <w:rFonts w:hint="eastAsia"/>
        </w:rPr>
        <w:t>ST</w:t>
      </w:r>
      <w:r w:rsidR="0010169C">
        <w:rPr>
          <w:rFonts w:hint="eastAsia"/>
        </w:rPr>
        <w:t>も意味は</w:t>
      </w:r>
      <w:r w:rsidR="00606D7B">
        <w:t>XY</w:t>
      </w:r>
      <w:r w:rsidR="00606D7B">
        <w:t>と同じなので、</w:t>
      </w:r>
      <w:r w:rsidR="00CF042E">
        <w:t>実際</w:t>
      </w:r>
      <w:r w:rsidR="00CF042E">
        <w:rPr>
          <w:rFonts w:hint="eastAsia"/>
        </w:rPr>
        <w:t>のプログラムで</w:t>
      </w:r>
      <w:r w:rsidR="00723F25">
        <w:t>は</w:t>
      </w:r>
      <w:r w:rsidR="00606D7B">
        <w:t>2D</w:t>
      </w:r>
      <w:r w:rsidR="0010169C">
        <w:t>ベクトルとして扱います</w:t>
      </w:r>
      <w:r w:rsidR="00723F25">
        <w:t>。</w:t>
      </w:r>
    </w:p>
    <w:p w:rsidR="009D382D" w:rsidRDefault="00E53EC6" w:rsidP="00FF29BD">
      <w:pPr>
        <w:pStyle w:val="af8"/>
      </w:pPr>
      <w:r w:rsidRPr="00E53EC6">
        <w:rPr>
          <w:b/>
        </w:rPr>
        <w:t>[</w:t>
      </w:r>
      <w:r w:rsidRPr="00E53EC6">
        <w:rPr>
          <w:b/>
        </w:rPr>
        <w:t>補足</w:t>
      </w:r>
      <w:r w:rsidRPr="00E53EC6">
        <w:rPr>
          <w:b/>
        </w:rPr>
        <w:t>]</w:t>
      </w:r>
      <w:r w:rsidR="009D382D">
        <w:t xml:space="preserve"> </w:t>
      </w:r>
      <w:r>
        <w:t>テクスチャ座標系の軸が</w:t>
      </w:r>
      <w:r>
        <w:rPr>
          <w:rFonts w:hint="eastAsia"/>
        </w:rPr>
        <w:t>XY</w:t>
      </w:r>
      <w:r>
        <w:rPr>
          <w:rFonts w:hint="eastAsia"/>
        </w:rPr>
        <w:t>ではないのは、頂点位置を示す座標と混同しないためです。</w:t>
      </w:r>
      <w:r>
        <w:rPr>
          <w:rFonts w:hint="eastAsia"/>
        </w:rPr>
        <w:t>W,X,Y,Z</w:t>
      </w:r>
      <w:r>
        <w:rPr>
          <w:rFonts w:hint="eastAsia"/>
        </w:rPr>
        <w:t>は頂点座標で使われているため、その直前にある</w:t>
      </w:r>
      <w:r>
        <w:rPr>
          <w:rFonts w:hint="eastAsia"/>
        </w:rPr>
        <w:t>U,V</w:t>
      </w:r>
      <w:r>
        <w:rPr>
          <w:rFonts w:hint="eastAsia"/>
        </w:rPr>
        <w:t>が選ばれました。</w:t>
      </w:r>
      <w:r w:rsidR="009D382D">
        <w:t>UV</w:t>
      </w:r>
      <w:r w:rsidR="003076CA">
        <w:t>と</w:t>
      </w:r>
      <w:r w:rsidR="003076CA">
        <w:rPr>
          <w:rFonts w:hint="eastAsia"/>
        </w:rPr>
        <w:t>ST</w:t>
      </w:r>
      <w:r w:rsidR="003076CA">
        <w:rPr>
          <w:rFonts w:hint="eastAsia"/>
        </w:rPr>
        <w:t>の違いは、</w:t>
      </w:r>
      <w:r>
        <w:rPr>
          <w:rFonts w:hint="eastAsia"/>
        </w:rPr>
        <w:t>単純に</w:t>
      </w:r>
      <w:r w:rsidR="003076CA">
        <w:rPr>
          <w:rFonts w:hint="eastAsia"/>
        </w:rPr>
        <w:t>名前の規則としてどちらを使うか、ということです。</w:t>
      </w:r>
      <w:r w:rsidR="00CC3656">
        <w:rPr>
          <w:rFonts w:hint="eastAsia"/>
        </w:rPr>
        <w:t>今日、</w:t>
      </w:r>
      <w:r w:rsidR="00FF29BD">
        <w:rPr>
          <w:rFonts w:hint="eastAsia"/>
        </w:rPr>
        <w:t>一般</w:t>
      </w:r>
      <w:r w:rsidR="00CC3656">
        <w:rPr>
          <w:rFonts w:hint="eastAsia"/>
        </w:rPr>
        <w:t>的</w:t>
      </w:r>
      <w:r w:rsidR="00FF29BD">
        <w:rPr>
          <w:rFonts w:hint="eastAsia"/>
        </w:rPr>
        <w:t>には</w:t>
      </w:r>
      <w:r w:rsidR="00FF29BD">
        <w:rPr>
          <w:rFonts w:hint="eastAsia"/>
        </w:rPr>
        <w:t>UV</w:t>
      </w:r>
      <w:r w:rsidR="00FF29BD">
        <w:rPr>
          <w:rFonts w:hint="eastAsia"/>
        </w:rPr>
        <w:t>が使われますが、</w:t>
      </w:r>
      <w:r w:rsidR="00FF29BD">
        <w:rPr>
          <w:rFonts w:hint="eastAsia"/>
        </w:rPr>
        <w:t>GLSL</w:t>
      </w:r>
      <w:r w:rsidR="00FF29BD">
        <w:rPr>
          <w:rFonts w:hint="eastAsia"/>
        </w:rPr>
        <w:t>では</w:t>
      </w:r>
      <w:r w:rsidR="00FF29BD">
        <w:rPr>
          <w:rFonts w:hint="eastAsia"/>
        </w:rPr>
        <w:t>ST</w:t>
      </w:r>
      <w:r w:rsidR="00CC3656">
        <w:rPr>
          <w:rFonts w:hint="eastAsia"/>
        </w:rPr>
        <w:t>を使います</w:t>
      </w:r>
      <w:r w:rsidR="00FF29BD">
        <w:rPr>
          <w:rFonts w:hint="eastAsia"/>
        </w:rPr>
        <w:t>。</w:t>
      </w:r>
      <w:r w:rsidR="00CC3656">
        <w:rPr>
          <w:rFonts w:hint="eastAsia"/>
        </w:rPr>
        <w:t>ST</w:t>
      </w:r>
      <w:r w:rsidR="00CC3656">
        <w:rPr>
          <w:rFonts w:hint="eastAsia"/>
        </w:rPr>
        <w:t>が選ばれた理由には、「</w:t>
      </w:r>
      <w:r w:rsidR="00CC3656">
        <w:rPr>
          <w:rFonts w:hint="eastAsia"/>
        </w:rPr>
        <w:t>UV</w:t>
      </w:r>
      <w:r w:rsidR="00CC3656">
        <w:rPr>
          <w:rFonts w:hint="eastAsia"/>
        </w:rPr>
        <w:t>に続く文字が使用済みのため次元を増やせない」などいくつかあるのですが、コンピューターグラフィックスの歴史的な事情によるところが大きいです。</w:t>
      </w:r>
    </w:p>
    <w:p w:rsidR="00D57D98" w:rsidRDefault="00D57D98" w:rsidP="00D57D98">
      <w:pPr>
        <w:pStyle w:val="2"/>
      </w:pPr>
      <w:r>
        <w:rPr>
          <w:rFonts w:hint="eastAsia"/>
        </w:rPr>
        <w:t>2D</w:t>
      </w:r>
      <w:r>
        <w:rPr>
          <w:rFonts w:hint="eastAsia"/>
        </w:rPr>
        <w:t>ベクトル型を追加する</w:t>
      </w:r>
    </w:p>
    <w:p w:rsidR="0071463E" w:rsidRDefault="00CC63E9" w:rsidP="0071463E">
      <w:r>
        <w:t>そういうわけで、まずは</w:t>
      </w:r>
      <w:r w:rsidR="00DF0874">
        <w:t>テクスチャ座標用の</w:t>
      </w:r>
      <w:r>
        <w:rPr>
          <w:rFonts w:hint="eastAsia"/>
        </w:rPr>
        <w:t>2D</w:t>
      </w:r>
      <w:r>
        <w:rPr>
          <w:rFonts w:hint="eastAsia"/>
        </w:rPr>
        <w:t>ベクトル型を</w:t>
      </w:r>
      <w:r>
        <w:t>追加しましょう</w:t>
      </w:r>
      <w:r w:rsidR="00DF0874">
        <w:t>。</w:t>
      </w:r>
      <w:r w:rsidR="00DF0874">
        <w:br/>
      </w:r>
      <w:r w:rsidR="0071463E">
        <w:rPr>
          <w:rFonts w:hint="eastAsia"/>
        </w:rPr>
        <w:t>Main.cpp</w:t>
      </w:r>
      <w:r w:rsidR="00DF0874">
        <w:rPr>
          <w:rFonts w:hint="eastAsia"/>
        </w:rPr>
        <w:t>の</w:t>
      </w:r>
      <w:r w:rsidR="00DF0874">
        <w:t>Vector3</w:t>
      </w:r>
      <w:r w:rsidR="00DF0874">
        <w:rPr>
          <w:rFonts w:hint="eastAsia"/>
        </w:rPr>
        <w:t>構造体の手前に、次のプログラムを追加してください。</w:t>
      </w:r>
    </w:p>
    <w:p w:rsidR="005177BC" w:rsidRDefault="005F6ACC" w:rsidP="00684FC3">
      <w:pPr>
        <w:pStyle w:val="ac"/>
        <w:rPr>
          <w:color w:val="auto"/>
        </w:rPr>
      </w:pPr>
      <w:r>
        <w:rPr>
          <w:color w:val="808080"/>
        </w:rPr>
        <w:t>#include</w:t>
      </w:r>
      <w:r>
        <w:t xml:space="preserve"> </w:t>
      </w:r>
      <w:r>
        <w:rPr>
          <w:color w:val="A31515"/>
        </w:rPr>
        <w:t>"GLFWEW.h"</w:t>
      </w:r>
      <w:r>
        <w:br/>
      </w:r>
      <w:r>
        <w:rPr>
          <w:color w:val="808080"/>
        </w:rPr>
        <w:t>#include</w:t>
      </w:r>
      <w:r>
        <w:t xml:space="preserve"> </w:t>
      </w:r>
      <w:r>
        <w:rPr>
          <w:color w:val="A31515"/>
        </w:rPr>
        <w:t>"Shader.h"</w:t>
      </w:r>
      <w:r>
        <w:br/>
      </w:r>
      <w:r>
        <w:rPr>
          <w:color w:val="808080"/>
        </w:rPr>
        <w:t>#include</w:t>
      </w:r>
      <w:r>
        <w:t xml:space="preserve"> </w:t>
      </w:r>
      <w:r>
        <w:rPr>
          <w:color w:val="A31515"/>
        </w:rPr>
        <w:t>&lt;glm/gtc/matrix_transform.hpp&gt;</w:t>
      </w:r>
      <w:r>
        <w:br/>
      </w:r>
      <w:r>
        <w:rPr>
          <w:color w:val="808080"/>
        </w:rPr>
        <w:t>#include</w:t>
      </w:r>
      <w:r>
        <w:t xml:space="preserve"> </w:t>
      </w:r>
      <w:r>
        <w:rPr>
          <w:color w:val="A31515"/>
        </w:rPr>
        <w:t>&lt;iostream&gt;</w:t>
      </w:r>
      <w:r w:rsidR="00855213">
        <w:rPr>
          <w:color w:val="A31515"/>
        </w:rPr>
        <w:br/>
      </w:r>
      <w:r>
        <w:rPr>
          <w:rFonts w:hint="eastAsia"/>
        </w:rPr>
        <w:br/>
      </w:r>
      <w:r w:rsidR="00684FC3" w:rsidRPr="00C40681">
        <w:rPr>
          <w:b/>
          <w:color w:val="FF0000"/>
        </w:rPr>
        <w:t>+</w:t>
      </w:r>
      <w:r w:rsidR="00245122" w:rsidRPr="005177BC">
        <w:rPr>
          <w:color w:val="008000"/>
        </w:rPr>
        <w:t xml:space="preserve">/// </w:t>
      </w:r>
      <w:r w:rsidR="00901A98">
        <w:rPr>
          <w:rFonts w:hint="eastAsia"/>
          <w:color w:val="008000"/>
        </w:rPr>
        <w:t>2</w:t>
      </w:r>
      <w:r w:rsidR="00901A98">
        <w:rPr>
          <w:color w:val="008000"/>
        </w:rPr>
        <w:t>D</w:t>
      </w:r>
      <w:r w:rsidR="00901A98">
        <w:rPr>
          <w:color w:val="008000"/>
        </w:rPr>
        <w:t>ベクトル</w:t>
      </w:r>
      <w:r w:rsidR="00245122" w:rsidRPr="005177BC">
        <w:rPr>
          <w:color w:val="008000"/>
        </w:rPr>
        <w:t>型</w:t>
      </w:r>
      <w:r w:rsidR="00245122" w:rsidRPr="005177BC">
        <w:rPr>
          <w:rFonts w:hint="eastAsia"/>
          <w:color w:val="008000"/>
        </w:rPr>
        <w:t>.</w:t>
      </w:r>
      <w:r w:rsidR="00245122">
        <w:rPr>
          <w:b/>
          <w:color w:val="FF0000"/>
        </w:rPr>
        <w:br/>
      </w:r>
      <w:r w:rsidR="00684FC3" w:rsidRPr="00C40681">
        <w:rPr>
          <w:b/>
          <w:color w:val="FF0000"/>
        </w:rPr>
        <w:t>+</w:t>
      </w:r>
      <w:r w:rsidR="00DF0874">
        <w:rPr>
          <w:color w:val="0000FF"/>
        </w:rPr>
        <w:t>struct</w:t>
      </w:r>
      <w:r w:rsidR="00DF0874">
        <w:t xml:space="preserve"> </w:t>
      </w:r>
      <w:r w:rsidR="00901A98">
        <w:rPr>
          <w:color w:val="2B91AF"/>
        </w:rPr>
        <w:t>Vector2</w:t>
      </w:r>
      <w:r w:rsidR="00DF0874">
        <w:br/>
      </w:r>
      <w:r w:rsidR="00684FC3" w:rsidRPr="00C40681">
        <w:rPr>
          <w:b/>
          <w:color w:val="FF0000"/>
        </w:rPr>
        <w:t>+</w:t>
      </w:r>
      <w:r w:rsidR="00DF0874">
        <w:t>{</w:t>
      </w:r>
      <w:r w:rsidR="00DF0874">
        <w:br/>
      </w:r>
      <w:r w:rsidR="00684FC3" w:rsidRPr="00C40681">
        <w:rPr>
          <w:b/>
          <w:color w:val="FF0000"/>
        </w:rPr>
        <w:t>+</w:t>
      </w:r>
      <w:r w:rsidR="005177BC">
        <w:rPr>
          <w:color w:val="0000FF"/>
        </w:rPr>
        <w:t xml:space="preserve"> </w:t>
      </w:r>
      <w:r w:rsidR="00245122" w:rsidRPr="005177BC">
        <w:rPr>
          <w:color w:val="0000FF"/>
        </w:rPr>
        <w:t xml:space="preserve"> float</w:t>
      </w:r>
      <w:r w:rsidR="00901A98">
        <w:rPr>
          <w:color w:val="auto"/>
        </w:rPr>
        <w:t xml:space="preserve"> x, y</w:t>
      </w:r>
      <w:r w:rsidR="00245122" w:rsidRPr="005177BC">
        <w:rPr>
          <w:color w:val="auto"/>
        </w:rPr>
        <w:t>;</w:t>
      </w:r>
      <w:r w:rsidR="00245122">
        <w:br/>
      </w:r>
      <w:r w:rsidR="00684FC3" w:rsidRPr="00C40681">
        <w:rPr>
          <w:b/>
          <w:color w:val="FF0000"/>
        </w:rPr>
        <w:t>+</w:t>
      </w:r>
      <w:r w:rsidR="00245122" w:rsidRPr="005177BC">
        <w:rPr>
          <w:color w:val="auto"/>
        </w:rPr>
        <w:t>};</w:t>
      </w:r>
      <w:r w:rsidR="00684FC3">
        <w:rPr>
          <w:color w:val="auto"/>
        </w:rPr>
        <w:br/>
      </w:r>
      <w:r w:rsidR="00D21A3A" w:rsidRPr="00C40681">
        <w:rPr>
          <w:b/>
          <w:color w:val="FF0000"/>
        </w:rPr>
        <w:t>+</w:t>
      </w:r>
      <w:r w:rsidR="00684FC3">
        <w:rPr>
          <w:color w:val="auto"/>
        </w:rPr>
        <w:br/>
      </w:r>
      <w:r w:rsidR="00684FC3">
        <w:rPr>
          <w:b/>
          <w:color w:val="FF0000"/>
        </w:rPr>
        <w:t xml:space="preserve"> </w:t>
      </w:r>
      <w:r w:rsidR="00684FC3" w:rsidRPr="005177BC">
        <w:rPr>
          <w:color w:val="008000"/>
        </w:rPr>
        <w:t>/// 3D</w:t>
      </w:r>
      <w:r w:rsidR="00684FC3" w:rsidRPr="005177BC">
        <w:rPr>
          <w:color w:val="008000"/>
        </w:rPr>
        <w:t>ベクトル型</w:t>
      </w:r>
      <w:r w:rsidR="00684FC3" w:rsidRPr="005177BC">
        <w:rPr>
          <w:rFonts w:hint="eastAsia"/>
          <w:color w:val="008000"/>
        </w:rPr>
        <w:t>.</w:t>
      </w:r>
      <w:r w:rsidR="00684FC3">
        <w:rPr>
          <w:b/>
          <w:color w:val="FF0000"/>
        </w:rPr>
        <w:br/>
      </w:r>
      <w:r w:rsidR="00684FC3">
        <w:rPr>
          <w:color w:val="0000FF"/>
        </w:rPr>
        <w:t xml:space="preserve"> struct</w:t>
      </w:r>
      <w:r w:rsidR="00684FC3">
        <w:t xml:space="preserve"> </w:t>
      </w:r>
      <w:r w:rsidR="00684FC3">
        <w:rPr>
          <w:color w:val="2B91AF"/>
        </w:rPr>
        <w:t>Ve</w:t>
      </w:r>
      <w:r w:rsidR="00684FC3">
        <w:rPr>
          <w:rFonts w:hint="eastAsia"/>
          <w:color w:val="2B91AF"/>
        </w:rPr>
        <w:t>ctor3</w:t>
      </w:r>
      <w:r w:rsidR="00684FC3">
        <w:br/>
        <w:t xml:space="preserve"> {</w:t>
      </w:r>
      <w:r w:rsidR="00684FC3">
        <w:br/>
      </w:r>
      <w:r w:rsidR="00684FC3" w:rsidRPr="005177BC">
        <w:rPr>
          <w:color w:val="0000FF"/>
        </w:rPr>
        <w:t xml:space="preserve"> </w:t>
      </w:r>
      <w:r w:rsidR="00684FC3">
        <w:rPr>
          <w:color w:val="0000FF"/>
        </w:rPr>
        <w:t xml:space="preserve"> </w:t>
      </w:r>
      <w:r w:rsidR="00684FC3" w:rsidRPr="005177BC">
        <w:rPr>
          <w:color w:val="0000FF"/>
        </w:rPr>
        <w:t xml:space="preserve"> float</w:t>
      </w:r>
      <w:r w:rsidR="00684FC3" w:rsidRPr="005177BC">
        <w:rPr>
          <w:color w:val="auto"/>
        </w:rPr>
        <w:t xml:space="preserve"> x, y, z;</w:t>
      </w:r>
      <w:r w:rsidR="00684FC3">
        <w:br/>
      </w:r>
      <w:r w:rsidR="00855213">
        <w:rPr>
          <w:color w:val="auto"/>
        </w:rPr>
        <w:t xml:space="preserve"> </w:t>
      </w:r>
      <w:r w:rsidR="00684FC3" w:rsidRPr="005177BC">
        <w:rPr>
          <w:color w:val="auto"/>
        </w:rPr>
        <w:t>};</w:t>
      </w:r>
    </w:p>
    <w:p w:rsidR="00D57D98" w:rsidRDefault="00D57D98" w:rsidP="00D57D98">
      <w:pPr>
        <w:pStyle w:val="2"/>
      </w:pPr>
      <w:r>
        <w:t>頂点データ型にテクスチャ座標を追加する</w:t>
      </w:r>
    </w:p>
    <w:p w:rsidR="0076704E" w:rsidRPr="0076704E" w:rsidRDefault="00D57D98" w:rsidP="0076704E">
      <w:r>
        <w:t>次に、追加した</w:t>
      </w:r>
      <w:r>
        <w:rPr>
          <w:rFonts w:hint="eastAsia"/>
        </w:rPr>
        <w:t>2D</w:t>
      </w:r>
      <w:r>
        <w:rPr>
          <w:rFonts w:hint="eastAsia"/>
        </w:rPr>
        <w:t>ベクトル型を使って、テクスチャ座標を追加します。</w:t>
      </w:r>
      <w:r>
        <w:br/>
        <w:t>Vertex</w:t>
      </w:r>
      <w:r>
        <w:t>構造体に、次のプログラムを追加してください。</w:t>
      </w:r>
    </w:p>
    <w:p w:rsidR="0071463E" w:rsidRPr="0071463E" w:rsidRDefault="005177BC" w:rsidP="0071463E">
      <w:pPr>
        <w:pStyle w:val="ac"/>
      </w:pPr>
      <w:r w:rsidRPr="005177BC">
        <w:rPr>
          <w:b/>
          <w:color w:val="auto"/>
        </w:rPr>
        <w:lastRenderedPageBreak/>
        <w:t xml:space="preserve"> </w:t>
      </w:r>
      <w:r w:rsidR="00245122" w:rsidRPr="005177BC">
        <w:rPr>
          <w:rFonts w:hint="eastAsia"/>
          <w:color w:val="008000"/>
        </w:rPr>
        <w:t xml:space="preserve">/// </w:t>
      </w:r>
      <w:r>
        <w:rPr>
          <w:color w:val="008000"/>
        </w:rPr>
        <w:t>頂点データ</w:t>
      </w:r>
      <w:r w:rsidR="00245122" w:rsidRPr="005177BC">
        <w:rPr>
          <w:color w:val="008000"/>
        </w:rPr>
        <w:t>型</w:t>
      </w:r>
      <w:r w:rsidR="0074663F" w:rsidRPr="005177BC">
        <w:rPr>
          <w:rFonts w:hint="eastAsia"/>
          <w:color w:val="008000"/>
        </w:rPr>
        <w:t>.</w:t>
      </w:r>
      <w:r w:rsidR="00245122">
        <w:rPr>
          <w:b/>
          <w:color w:val="FF0000"/>
        </w:rPr>
        <w:br/>
      </w:r>
      <w:r w:rsidR="00C40681">
        <w:rPr>
          <w:color w:val="0000FF"/>
        </w:rPr>
        <w:t xml:space="preserve"> </w:t>
      </w:r>
      <w:r w:rsidR="0071463E">
        <w:rPr>
          <w:color w:val="0000FF"/>
        </w:rPr>
        <w:t>struct</w:t>
      </w:r>
      <w:r w:rsidR="0071463E">
        <w:t xml:space="preserve"> </w:t>
      </w:r>
      <w:r w:rsidR="0071463E">
        <w:rPr>
          <w:color w:val="2B91AF"/>
        </w:rPr>
        <w:t>Vertex</w:t>
      </w:r>
      <w:r w:rsidR="0071463E">
        <w:br/>
      </w:r>
      <w:r w:rsidR="00C40681">
        <w:t xml:space="preserve"> </w:t>
      </w:r>
      <w:r w:rsidR="0071463E">
        <w:t>{</w:t>
      </w:r>
      <w:r w:rsidR="0071463E">
        <w:br/>
      </w:r>
      <w:r w:rsidR="00D57D98">
        <w:rPr>
          <w:b/>
          <w:color w:val="FF0000"/>
        </w:rPr>
        <w:t xml:space="preserve"> </w:t>
      </w:r>
      <w:r w:rsidR="0071463E">
        <w:t xml:space="preserve">  </w:t>
      </w:r>
      <w:r w:rsidR="00855213">
        <w:rPr>
          <w:color w:val="2B91AF"/>
        </w:rPr>
        <w:t>Vector3</w:t>
      </w:r>
      <w:r w:rsidR="0071463E">
        <w:t xml:space="preserve"> position; </w:t>
      </w:r>
      <w:r w:rsidR="0071463E" w:rsidRPr="00076B4B">
        <w:rPr>
          <w:color w:val="008000"/>
        </w:rPr>
        <w:t xml:space="preserve">///&lt; </w:t>
      </w:r>
      <w:r w:rsidR="0071463E" w:rsidRPr="00076B4B">
        <w:rPr>
          <w:rFonts w:hint="eastAsia"/>
          <w:color w:val="008000"/>
        </w:rPr>
        <w:t>座標</w:t>
      </w:r>
      <w:r w:rsidR="00076B4B">
        <w:rPr>
          <w:rFonts w:hint="eastAsia"/>
          <w:color w:val="008000"/>
        </w:rPr>
        <w:t>.</w:t>
      </w:r>
      <w:r w:rsidR="0071463E">
        <w:br/>
      </w:r>
      <w:r w:rsidR="00D57D98">
        <w:rPr>
          <w:b/>
          <w:color w:val="FF0000"/>
        </w:rPr>
        <w:t xml:space="preserve"> </w:t>
      </w:r>
      <w:r w:rsidR="0071463E">
        <w:t xml:space="preserve">  </w:t>
      </w:r>
      <w:r w:rsidR="00855213">
        <w:rPr>
          <w:color w:val="2B91AF"/>
        </w:rPr>
        <w:t>Color</w:t>
      </w:r>
      <w:r w:rsidR="0071463E">
        <w:t xml:space="preserve"> color; </w:t>
      </w:r>
      <w:r w:rsidR="0071463E" w:rsidRPr="00076B4B">
        <w:rPr>
          <w:color w:val="008000"/>
        </w:rPr>
        <w:t xml:space="preserve">///&lt; </w:t>
      </w:r>
      <w:r w:rsidR="0071463E" w:rsidRPr="00076B4B">
        <w:rPr>
          <w:rFonts w:hint="eastAsia"/>
          <w:color w:val="008000"/>
        </w:rPr>
        <w:t>色</w:t>
      </w:r>
      <w:r w:rsidR="00076B4B">
        <w:rPr>
          <w:rFonts w:hint="eastAsia"/>
          <w:color w:val="008000"/>
        </w:rPr>
        <w:t>.</w:t>
      </w:r>
      <w:r w:rsidR="0071463E">
        <w:br/>
      </w:r>
      <w:r w:rsidR="00C40681" w:rsidRPr="00C40681">
        <w:rPr>
          <w:b/>
          <w:color w:val="FF0000"/>
        </w:rPr>
        <w:t>+</w:t>
      </w:r>
      <w:r w:rsidR="0071463E">
        <w:t xml:space="preserve">  </w:t>
      </w:r>
      <w:r w:rsidR="00901A98">
        <w:rPr>
          <w:color w:val="2B91AF"/>
        </w:rPr>
        <w:t>Vector2</w:t>
      </w:r>
      <w:r w:rsidR="0071463E">
        <w:t xml:space="preserve"> texCoord; </w:t>
      </w:r>
      <w:r w:rsidR="0071463E" w:rsidRPr="00076B4B">
        <w:rPr>
          <w:color w:val="008000"/>
        </w:rPr>
        <w:t xml:space="preserve">///&lt; </w:t>
      </w:r>
      <w:r w:rsidR="0071463E" w:rsidRPr="00076B4B">
        <w:rPr>
          <w:rFonts w:hint="eastAsia"/>
          <w:color w:val="008000"/>
        </w:rPr>
        <w:t>テクスチャ座標</w:t>
      </w:r>
      <w:r w:rsidR="0071463E" w:rsidRPr="00076B4B">
        <w:rPr>
          <w:color w:val="008000"/>
        </w:rPr>
        <w:t>.</w:t>
      </w:r>
      <w:r w:rsidR="0071463E">
        <w:br/>
      </w:r>
      <w:r w:rsidR="00C40681">
        <w:t xml:space="preserve"> </w:t>
      </w:r>
      <w:r w:rsidR="0071463E">
        <w:t>};</w:t>
      </w:r>
    </w:p>
    <w:p w:rsidR="0071463E" w:rsidRDefault="00456C37" w:rsidP="0071463E">
      <w:r>
        <w:rPr>
          <w:rFonts w:hint="eastAsia"/>
        </w:rPr>
        <w:t>テクスチャ座標として</w:t>
      </w:r>
      <w:r>
        <w:rPr>
          <w:rFonts w:hint="eastAsia"/>
        </w:rPr>
        <w:t>texCoord</w:t>
      </w:r>
      <w:r w:rsidR="00D57D98">
        <w:t>(</w:t>
      </w:r>
      <w:r w:rsidR="00D57D98">
        <w:t>てっくす・こーど</w:t>
      </w:r>
      <w:r w:rsidR="00D57D98">
        <w:t>)</w:t>
      </w:r>
      <w:r w:rsidR="00D57D98">
        <w:rPr>
          <w:rFonts w:hint="eastAsia"/>
        </w:rPr>
        <w:t>メンバ変数を</w:t>
      </w:r>
      <w:r>
        <w:rPr>
          <w:rFonts w:hint="eastAsia"/>
        </w:rPr>
        <w:t>追加</w:t>
      </w:r>
      <w:r w:rsidR="00D57D98">
        <w:rPr>
          <w:rFonts w:hint="eastAsia"/>
        </w:rPr>
        <w:t>しました。</w:t>
      </w:r>
      <w:r w:rsidR="003855D7">
        <w:rPr>
          <w:rFonts w:hint="eastAsia"/>
        </w:rPr>
        <w:t>なお、</w:t>
      </w:r>
      <w:r w:rsidR="005F2742">
        <w:rPr>
          <w:rFonts w:hint="eastAsia"/>
        </w:rPr>
        <w:t>texCoord</w:t>
      </w:r>
      <w:r w:rsidR="005F2742">
        <w:rPr>
          <w:rFonts w:hint="eastAsia"/>
        </w:rPr>
        <w:t>という名前は</w:t>
      </w:r>
      <w:r w:rsidR="00D57D98">
        <w:rPr>
          <w:rFonts w:hint="eastAsia"/>
        </w:rPr>
        <w:t>、テクスチャ座標の英語名</w:t>
      </w:r>
      <w:r w:rsidR="005F2742">
        <w:rPr>
          <w:rFonts w:hint="eastAsia"/>
        </w:rPr>
        <w:t>texture coordinate</w:t>
      </w:r>
      <w:r w:rsidR="00D57D98">
        <w:t>s</w:t>
      </w:r>
      <w:r w:rsidR="005F2742">
        <w:rPr>
          <w:rFonts w:hint="eastAsia"/>
        </w:rPr>
        <w:t>(</w:t>
      </w:r>
      <w:r w:rsidR="00D57D98">
        <w:rPr>
          <w:rFonts w:hint="eastAsia"/>
        </w:rPr>
        <w:t>てくすちゃ・こーでぃねーつ</w:t>
      </w:r>
      <w:r w:rsidR="005F2742">
        <w:rPr>
          <w:rFonts w:hint="eastAsia"/>
        </w:rPr>
        <w:t>)</w:t>
      </w:r>
      <w:r w:rsidR="00D57D98">
        <w:rPr>
          <w:rFonts w:hint="eastAsia"/>
        </w:rPr>
        <w:t>の略</w:t>
      </w:r>
      <w:r w:rsidR="005F2742">
        <w:rPr>
          <w:rFonts w:hint="eastAsia"/>
        </w:rPr>
        <w:t>です。</w:t>
      </w:r>
    </w:p>
    <w:p w:rsidR="002C5472" w:rsidRDefault="002C5472" w:rsidP="002C5472">
      <w:pPr>
        <w:pStyle w:val="2"/>
      </w:pPr>
      <w:r>
        <w:t>頂点データにテクスチャ座標を追加</w:t>
      </w:r>
    </w:p>
    <w:p w:rsidR="00816ABC" w:rsidRDefault="00FA56A1" w:rsidP="002C5472">
      <w:r>
        <w:rPr>
          <w:rFonts w:hint="eastAsia"/>
        </w:rPr>
        <w:t>続いて</w:t>
      </w:r>
      <w:r w:rsidR="002C5472">
        <w:rPr>
          <w:rFonts w:hint="eastAsia"/>
        </w:rPr>
        <w:t>、各頂点のテクスチャ座標を指定していきます。</w:t>
      </w:r>
      <w:r w:rsidR="002C5472">
        <w:br/>
      </w:r>
      <w:r w:rsidR="002C5472">
        <w:rPr>
          <w:rFonts w:hint="eastAsia"/>
        </w:rPr>
        <w:t>vertices</w:t>
      </w:r>
      <w:r w:rsidR="00201567">
        <w:rPr>
          <w:rFonts w:hint="eastAsia"/>
        </w:rPr>
        <w:t>配列にある家の頂点データを、次のプログラム</w:t>
      </w:r>
      <w:r w:rsidR="002C5472">
        <w:rPr>
          <w:rFonts w:hint="eastAsia"/>
        </w:rPr>
        <w:t>のように</w:t>
      </w:r>
      <w:r w:rsidR="00201567">
        <w:rPr>
          <w:rFonts w:hint="eastAsia"/>
        </w:rPr>
        <w:t>変更</w:t>
      </w:r>
      <w:r w:rsidR="00E3498B">
        <w:rPr>
          <w:rFonts w:hint="eastAsia"/>
        </w:rPr>
        <w:t>してください</w:t>
      </w:r>
      <w:r w:rsidR="00E3498B">
        <w:rPr>
          <w:rFonts w:hint="eastAsia"/>
        </w:rPr>
        <w:t>(</w:t>
      </w:r>
      <w:r w:rsidR="00E3498B">
        <w:rPr>
          <w:rFonts w:hint="eastAsia"/>
        </w:rPr>
        <w:t>やっていることは、末尾にテクスチャ座標を付け加えただけです</w:t>
      </w:r>
      <w:r w:rsidR="00E3498B">
        <w:rPr>
          <w:rFonts w:hint="eastAsia"/>
        </w:rPr>
        <w:t>)</w:t>
      </w:r>
      <w:r w:rsidR="00E3498B">
        <w:rPr>
          <w:rFonts w:hint="eastAsia"/>
        </w:rPr>
        <w:t>。</w:t>
      </w:r>
    </w:p>
    <w:p w:rsidR="002C5472" w:rsidRPr="00201567" w:rsidRDefault="00201567" w:rsidP="002C5472">
      <w:pPr>
        <w:pStyle w:val="ac"/>
      </w:pPr>
      <w:r w:rsidRPr="00201567">
        <w:t xml:space="preserve">  </w:t>
      </w:r>
      <w:r w:rsidRPr="00201567">
        <w:rPr>
          <w:color w:val="008000"/>
        </w:rPr>
        <w:t xml:space="preserve">// </w:t>
      </w:r>
      <w:r w:rsidRPr="00201567">
        <w:rPr>
          <w:rFonts w:hint="eastAsia"/>
          <w:color w:val="008000"/>
        </w:rPr>
        <w:t>家</w:t>
      </w:r>
      <w:r w:rsidRPr="00201567">
        <w:br/>
      </w:r>
      <w:r w:rsidRPr="00201567">
        <w:rPr>
          <w:b/>
          <w:color w:val="FF0000"/>
        </w:rPr>
        <w:t>-</w:t>
      </w:r>
      <w:r w:rsidRPr="00201567">
        <w:rPr>
          <w:color w:val="FF0000"/>
        </w:rPr>
        <w:t xml:space="preserve">  { { 2.8f, 0.0f, 3.0f}, {0.4f, 0.3f, 0.2f, 1.0f} },</w:t>
      </w:r>
      <w:r w:rsidRPr="00201567">
        <w:rPr>
          <w:color w:val="FF0000"/>
        </w:rPr>
        <w:br/>
      </w:r>
      <w:r w:rsidRPr="00201567">
        <w:rPr>
          <w:b/>
          <w:color w:val="FF0000"/>
        </w:rPr>
        <w:t>-</w:t>
      </w:r>
      <w:r w:rsidRPr="00201567">
        <w:rPr>
          <w:color w:val="FF0000"/>
        </w:rPr>
        <w:t xml:space="preserve">  { { 3.0f, 4.0f, 3.0f}, {0.6f, 0.5f, 0.3f, 1.0f} },</w:t>
      </w:r>
      <w:r w:rsidRPr="00201567">
        <w:rPr>
          <w:color w:val="FF0000"/>
        </w:rPr>
        <w:br/>
      </w:r>
      <w:r w:rsidRPr="00201567">
        <w:rPr>
          <w:b/>
          <w:color w:val="FF0000"/>
        </w:rPr>
        <w:t>-</w:t>
      </w:r>
      <w:r w:rsidRPr="00201567">
        <w:rPr>
          <w:color w:val="FF0000"/>
        </w:rPr>
        <w:t xml:space="preserve">  { { 0.0f, 6.0f, 3.0f}, {0.5f, 0.4f, 0.2f, 1.0f} },</w:t>
      </w:r>
      <w:r w:rsidRPr="00201567">
        <w:rPr>
          <w:color w:val="FF0000"/>
        </w:rPr>
        <w:br/>
      </w:r>
      <w:r w:rsidRPr="00201567">
        <w:rPr>
          <w:b/>
          <w:color w:val="FF0000"/>
        </w:rPr>
        <w:t>-</w:t>
      </w:r>
      <w:r w:rsidRPr="00201567">
        <w:rPr>
          <w:color w:val="FF0000"/>
        </w:rPr>
        <w:t xml:space="preserve">  { {-3.0f, 4.0f, 3.0f}, {0.6f, 0.5f, 0.3f, 1.0f} },</w:t>
      </w:r>
      <w:r w:rsidRPr="00201567">
        <w:rPr>
          <w:color w:val="FF0000"/>
        </w:rPr>
        <w:br/>
      </w:r>
      <w:r w:rsidRPr="00201567">
        <w:rPr>
          <w:b/>
          <w:color w:val="FF0000"/>
        </w:rPr>
        <w:t>-</w:t>
      </w:r>
      <w:r w:rsidRPr="00201567">
        <w:rPr>
          <w:color w:val="FF0000"/>
        </w:rPr>
        <w:t xml:space="preserve">  { {-2.8f, 0.0f, 3.0f}, {0.4f, 0.3f, 0.2f, 1.0f} },</w:t>
      </w:r>
      <w:r w:rsidRPr="00201567">
        <w:rPr>
          <w:color w:val="FF0000"/>
        </w:rPr>
        <w:br/>
      </w:r>
      <w:r w:rsidRPr="00201567">
        <w:rPr>
          <w:b/>
          <w:color w:val="FF0000"/>
        </w:rPr>
        <w:t>-</w:t>
      </w:r>
      <w:r w:rsidRPr="00201567">
        <w:rPr>
          <w:color w:val="FF0000"/>
        </w:rPr>
        <w:br/>
      </w:r>
      <w:r w:rsidRPr="00201567">
        <w:rPr>
          <w:b/>
          <w:color w:val="FF0000"/>
        </w:rPr>
        <w:t>-</w:t>
      </w:r>
      <w:r w:rsidRPr="00201567">
        <w:rPr>
          <w:color w:val="FF0000"/>
        </w:rPr>
        <w:t xml:space="preserve">  { {-2.8f, 0.0f,-3.0f}, {0.4f, 0.3f, 0.2f, 1.0f} },</w:t>
      </w:r>
      <w:r w:rsidRPr="00201567">
        <w:rPr>
          <w:color w:val="FF0000"/>
        </w:rPr>
        <w:br/>
      </w:r>
      <w:r w:rsidRPr="00201567">
        <w:rPr>
          <w:b/>
          <w:color w:val="FF0000"/>
        </w:rPr>
        <w:t>-</w:t>
      </w:r>
      <w:r w:rsidRPr="00201567">
        <w:rPr>
          <w:color w:val="FF0000"/>
        </w:rPr>
        <w:t xml:space="preserve">  { {-3.0f, 4.0f,-3.0f}, {0.6f, 0.5f, 0.3f, 1.0f} },</w:t>
      </w:r>
      <w:r w:rsidRPr="00201567">
        <w:rPr>
          <w:color w:val="FF0000"/>
        </w:rPr>
        <w:br/>
      </w:r>
      <w:r w:rsidRPr="00201567">
        <w:rPr>
          <w:b/>
          <w:color w:val="FF0000"/>
        </w:rPr>
        <w:t>-</w:t>
      </w:r>
      <w:r w:rsidRPr="00201567">
        <w:rPr>
          <w:color w:val="FF0000"/>
        </w:rPr>
        <w:t xml:space="preserve">  { { 0.0f, 6.0f,-3.0f}, {0.5f, 0.4f, 0.2f, 1.0f} },</w:t>
      </w:r>
      <w:r w:rsidRPr="00201567">
        <w:rPr>
          <w:color w:val="FF0000"/>
        </w:rPr>
        <w:br/>
      </w:r>
      <w:r w:rsidRPr="00201567">
        <w:rPr>
          <w:b/>
          <w:color w:val="FF0000"/>
        </w:rPr>
        <w:t>-</w:t>
      </w:r>
      <w:r w:rsidRPr="00201567">
        <w:rPr>
          <w:color w:val="FF0000"/>
        </w:rPr>
        <w:t xml:space="preserve">  { { 3.0f, 4.0f,-3.0f}, {0.6f, 0.5f, 0.3f, 1.0f} },</w:t>
      </w:r>
      <w:r w:rsidRPr="00201567">
        <w:rPr>
          <w:color w:val="FF0000"/>
        </w:rPr>
        <w:br/>
      </w:r>
      <w:r w:rsidRPr="00201567">
        <w:rPr>
          <w:b/>
          <w:color w:val="FF0000"/>
        </w:rPr>
        <w:t>-</w:t>
      </w:r>
      <w:r w:rsidRPr="00201567">
        <w:rPr>
          <w:color w:val="FF0000"/>
        </w:rPr>
        <w:t xml:space="preserve">  { { 2.8f, 0.0f,-3.0f}, {0.4f, 0.3f, 0.2f, 1.0f} },</w:t>
      </w:r>
      <w:r w:rsidRPr="00201567">
        <w:rPr>
          <w:color w:val="FF0000"/>
        </w:rPr>
        <w:br/>
      </w:r>
      <w:r w:rsidRPr="00201567">
        <w:rPr>
          <w:b/>
          <w:color w:val="FF0000"/>
        </w:rPr>
        <w:t>-</w:t>
      </w:r>
      <w:r w:rsidRPr="00201567">
        <w:rPr>
          <w:color w:val="FF0000"/>
        </w:rPr>
        <w:br/>
      </w:r>
      <w:r w:rsidRPr="00201567">
        <w:rPr>
          <w:b/>
          <w:color w:val="FF0000"/>
        </w:rPr>
        <w:t>-</w:t>
      </w:r>
      <w:r w:rsidRPr="00201567">
        <w:rPr>
          <w:color w:val="FF0000"/>
        </w:rPr>
        <w:t xml:space="preserve">  { { 3.0f, 4.0f, 3.0f}, {0.2f, 0.1f, 0.1f, 1.0f} },</w:t>
      </w:r>
      <w:r w:rsidRPr="00201567">
        <w:rPr>
          <w:color w:val="FF0000"/>
        </w:rPr>
        <w:br/>
      </w:r>
      <w:r w:rsidRPr="00201567">
        <w:rPr>
          <w:b/>
          <w:color w:val="FF0000"/>
        </w:rPr>
        <w:t>-</w:t>
      </w:r>
      <w:r w:rsidRPr="00201567">
        <w:rPr>
          <w:color w:val="FF0000"/>
        </w:rPr>
        <w:t xml:space="preserve">  { { 0.0f, 6.0f, 3.0f}, {0.3f, 0.2f, 0.2f, 1.0f} },</w:t>
      </w:r>
      <w:r w:rsidRPr="00201567">
        <w:rPr>
          <w:color w:val="FF0000"/>
        </w:rPr>
        <w:br/>
      </w:r>
      <w:r w:rsidRPr="00201567">
        <w:rPr>
          <w:b/>
          <w:color w:val="FF0000"/>
        </w:rPr>
        <w:t>-</w:t>
      </w:r>
      <w:r w:rsidRPr="00201567">
        <w:rPr>
          <w:color w:val="FF0000"/>
        </w:rPr>
        <w:t xml:space="preserve">  { {-3.0f, 4.0f, 3.0f}, {0.2f, 0.1f, 0.1f, 1.0f} },</w:t>
      </w:r>
      <w:r w:rsidRPr="00201567">
        <w:rPr>
          <w:color w:val="FF0000"/>
        </w:rPr>
        <w:br/>
      </w:r>
      <w:r w:rsidRPr="00201567">
        <w:rPr>
          <w:b/>
          <w:color w:val="FF0000"/>
        </w:rPr>
        <w:t>-</w:t>
      </w:r>
      <w:r w:rsidRPr="00201567">
        <w:rPr>
          <w:color w:val="FF0000"/>
        </w:rPr>
        <w:t xml:space="preserve">  { {-3.0f, 4.0f,-3.0f}, {0.2f, 0.1f, 0.1f, 1.0f} },</w:t>
      </w:r>
      <w:r w:rsidRPr="00201567">
        <w:rPr>
          <w:color w:val="FF0000"/>
        </w:rPr>
        <w:br/>
      </w:r>
      <w:r w:rsidRPr="00201567">
        <w:rPr>
          <w:b/>
          <w:color w:val="FF0000"/>
        </w:rPr>
        <w:t>-</w:t>
      </w:r>
      <w:r w:rsidRPr="00201567">
        <w:rPr>
          <w:color w:val="FF0000"/>
        </w:rPr>
        <w:t xml:space="preserve">  { { 0.0f, 6.0f,-3.0f}, {0.3f, 0.2f, 0.2f, 1.0f} },</w:t>
      </w:r>
      <w:r w:rsidRPr="00201567">
        <w:rPr>
          <w:color w:val="FF0000"/>
        </w:rPr>
        <w:br/>
      </w:r>
      <w:r w:rsidRPr="00201567">
        <w:rPr>
          <w:b/>
          <w:color w:val="FF0000"/>
        </w:rPr>
        <w:t>-</w:t>
      </w:r>
      <w:r w:rsidRPr="00201567">
        <w:rPr>
          <w:color w:val="FF0000"/>
        </w:rPr>
        <w:t xml:space="preserve">  { { 3.0f, 4.0f,-3.0f}, {0.2f, 0.1f, 0.1f, 1.0f} },</w:t>
      </w:r>
      <w:r w:rsidRPr="00201567">
        <w:rPr>
          <w:rFonts w:hint="eastAsia"/>
        </w:rPr>
        <w:br/>
      </w:r>
      <w:r w:rsidRPr="00201567">
        <w:rPr>
          <w:b/>
          <w:color w:val="FF0000"/>
        </w:rPr>
        <w:t>+</w:t>
      </w:r>
      <w:r w:rsidRPr="00201567">
        <w:t xml:space="preserve">  { { 2.8f, 0.0f, 3.0f}, {0.4f, 0.3f, 0.2f, 1.0f}</w:t>
      </w:r>
      <w:r>
        <w:t>, { 0.0f, 0.0f</w:t>
      </w:r>
      <w:r w:rsidRPr="00201567">
        <w:t xml:space="preserve"> } },</w:t>
      </w:r>
      <w:r w:rsidRPr="00201567">
        <w:br/>
      </w:r>
      <w:r w:rsidRPr="00201567">
        <w:rPr>
          <w:b/>
          <w:color w:val="FF0000"/>
        </w:rPr>
        <w:t>+</w:t>
      </w:r>
      <w:r w:rsidRPr="00201567">
        <w:t xml:space="preserve">  { { 3.0f, 4.0f, 3.0f}, {0.6f, 0.5f, 0.3f, 1.0f}, { 0.0f</w:t>
      </w:r>
      <w:r w:rsidR="005D5C55">
        <w:t>, 0.7</w:t>
      </w:r>
      <w:r w:rsidRPr="00201567">
        <w:t>f } },</w:t>
      </w:r>
      <w:r w:rsidRPr="00201567">
        <w:br/>
      </w:r>
      <w:r w:rsidRPr="00201567">
        <w:rPr>
          <w:b/>
          <w:color w:val="FF0000"/>
        </w:rPr>
        <w:t>+</w:t>
      </w:r>
      <w:r w:rsidRPr="00201567">
        <w:t xml:space="preserve">  { { 0.0f, 6.0f, 3.0f},</w:t>
      </w:r>
      <w:r w:rsidR="005D5C55">
        <w:t xml:space="preserve"> {0.5f, 0.4f, 0.2f, 1.0f}, { 0.5</w:t>
      </w:r>
      <w:r w:rsidRPr="00201567">
        <w:t>f</w:t>
      </w:r>
      <w:r w:rsidR="005D5C55">
        <w:t>, 1</w:t>
      </w:r>
      <w:r w:rsidRPr="00201567">
        <w:t>.0f } },</w:t>
      </w:r>
      <w:r w:rsidRPr="00201567">
        <w:br/>
      </w:r>
      <w:r w:rsidRPr="00201567">
        <w:rPr>
          <w:b/>
          <w:color w:val="FF0000"/>
        </w:rPr>
        <w:t>+</w:t>
      </w:r>
      <w:r w:rsidRPr="00201567">
        <w:t xml:space="preserve">  { {-3.0f, 4.0f, 3.0f</w:t>
      </w:r>
      <w:r w:rsidR="005D5C55">
        <w:t>}, {0.6f, 0.5f, 0.3f, 1.0f}, { 1</w:t>
      </w:r>
      <w:r w:rsidRPr="00201567">
        <w:t>.0f</w:t>
      </w:r>
      <w:r w:rsidR="005D5C55">
        <w:t>, 0</w:t>
      </w:r>
      <w:r>
        <w:t>.</w:t>
      </w:r>
      <w:r w:rsidR="005D5C55">
        <w:t>7</w:t>
      </w:r>
      <w:r w:rsidRPr="00201567">
        <w:t>f } },</w:t>
      </w:r>
      <w:r w:rsidRPr="00201567">
        <w:br/>
      </w:r>
      <w:r w:rsidRPr="00201567">
        <w:rPr>
          <w:b/>
          <w:color w:val="FF0000"/>
        </w:rPr>
        <w:t>+</w:t>
      </w:r>
      <w:r w:rsidRPr="00201567">
        <w:t xml:space="preserve">  { {-2.8f, 0.0f, 3.0f</w:t>
      </w:r>
      <w:r w:rsidR="005D5C55">
        <w:t>}, {0.4f, 0.3f, 0.2f, 1.0f}, { 1</w:t>
      </w:r>
      <w:r w:rsidRPr="00201567">
        <w:t>.0f, 0.0f } },</w:t>
      </w:r>
      <w:r w:rsidRPr="00201567">
        <w:br/>
      </w:r>
      <w:r w:rsidRPr="00201567">
        <w:rPr>
          <w:b/>
          <w:color w:val="FF0000"/>
        </w:rPr>
        <w:t>+</w:t>
      </w:r>
      <w:r w:rsidRPr="00201567">
        <w:br/>
      </w:r>
      <w:r w:rsidRPr="00201567">
        <w:rPr>
          <w:b/>
          <w:color w:val="FF0000"/>
        </w:rPr>
        <w:t>+</w:t>
      </w:r>
      <w:r w:rsidRPr="00201567">
        <w:t xml:space="preserve">  { {-2.8f, 0.0f,-3.0f}, {0.4</w:t>
      </w:r>
      <w:r>
        <w:t>f, 0.3f, 0.2f, 1.0f}, { 0.0f</w:t>
      </w:r>
      <w:r w:rsidRPr="00201567">
        <w:t>, 0.0f } },</w:t>
      </w:r>
      <w:r w:rsidRPr="00201567">
        <w:br/>
      </w:r>
      <w:r w:rsidRPr="00201567">
        <w:rPr>
          <w:b/>
          <w:color w:val="FF0000"/>
        </w:rPr>
        <w:t>+</w:t>
      </w:r>
      <w:r w:rsidRPr="00201567">
        <w:t xml:space="preserve">  { {-3.0f, 4.0f,-3.0f}, {0.6f, 0.5f, 0.3f, 1.0f}, { 0.0f</w:t>
      </w:r>
      <w:r w:rsidR="005D5C55">
        <w:t>, 0.7</w:t>
      </w:r>
      <w:r w:rsidRPr="00201567">
        <w:t>f } },</w:t>
      </w:r>
      <w:r w:rsidRPr="00201567">
        <w:br/>
      </w:r>
      <w:r w:rsidRPr="00201567">
        <w:rPr>
          <w:b/>
          <w:color w:val="FF0000"/>
        </w:rPr>
        <w:t>+</w:t>
      </w:r>
      <w:r w:rsidRPr="00201567">
        <w:t xml:space="preserve">  { { 0.0f, 6.0f,-3.0f</w:t>
      </w:r>
      <w:r>
        <w:t>}, {0.5f, 0.4</w:t>
      </w:r>
      <w:r w:rsidR="005D5C55">
        <w:t>f, 0.2f, 1.0f}, { 0.5</w:t>
      </w:r>
      <w:r w:rsidRPr="00201567">
        <w:t>f</w:t>
      </w:r>
      <w:r w:rsidR="005D5C55">
        <w:t>, 1</w:t>
      </w:r>
      <w:r w:rsidRPr="00201567">
        <w:t>.0f } },</w:t>
      </w:r>
      <w:r w:rsidRPr="00201567">
        <w:br/>
      </w:r>
      <w:r w:rsidRPr="00201567">
        <w:rPr>
          <w:b/>
          <w:color w:val="FF0000"/>
        </w:rPr>
        <w:t>+</w:t>
      </w:r>
      <w:r w:rsidRPr="00201567">
        <w:t xml:space="preserve">  { { 3.0f, 4.0f,-3.0f</w:t>
      </w:r>
      <w:r w:rsidR="005D5C55">
        <w:t>}, {0.6f, 0.5f, 0.3f, 1.0f}, { 1</w:t>
      </w:r>
      <w:r w:rsidRPr="00201567">
        <w:t>.0f</w:t>
      </w:r>
      <w:r w:rsidR="005D5C55">
        <w:t>, 0.7</w:t>
      </w:r>
      <w:r w:rsidRPr="00201567">
        <w:t>f } },</w:t>
      </w:r>
      <w:r w:rsidRPr="00201567">
        <w:br/>
      </w:r>
      <w:r w:rsidRPr="00201567">
        <w:rPr>
          <w:b/>
          <w:color w:val="FF0000"/>
        </w:rPr>
        <w:t>+</w:t>
      </w:r>
      <w:r w:rsidRPr="00201567">
        <w:t xml:space="preserve">  { { 2.8f, 0.0f,-3.0f</w:t>
      </w:r>
      <w:r w:rsidR="005D5C55">
        <w:t>}, {0.4f, 0.3f, 0.2f, 1.0f}, { 1</w:t>
      </w:r>
      <w:r w:rsidRPr="00201567">
        <w:t>.0f, 0.0f } },</w:t>
      </w:r>
      <w:r w:rsidRPr="00201567">
        <w:br/>
      </w:r>
      <w:r w:rsidRPr="00201567">
        <w:rPr>
          <w:b/>
          <w:color w:val="FF0000"/>
        </w:rPr>
        <w:t>+</w:t>
      </w:r>
      <w:r w:rsidRPr="00201567">
        <w:br/>
      </w:r>
      <w:r w:rsidRPr="00201567">
        <w:rPr>
          <w:b/>
          <w:color w:val="FF0000"/>
        </w:rPr>
        <w:t>+</w:t>
      </w:r>
      <w:r w:rsidRPr="00201567">
        <w:t xml:space="preserve">  { { 3.0f, 4.0f, 3.0f}, {0.2f, 0.1f, 0.1f, 1.0f}, { 0.0f, 0.0f } },</w:t>
      </w:r>
      <w:r w:rsidRPr="00201567">
        <w:br/>
      </w:r>
      <w:r w:rsidRPr="00201567">
        <w:rPr>
          <w:b/>
          <w:color w:val="FF0000"/>
        </w:rPr>
        <w:t>+</w:t>
      </w:r>
      <w:r w:rsidRPr="00201567">
        <w:t xml:space="preserve">  { { 0.0f, 6.0f, 3.0f</w:t>
      </w:r>
      <w:r w:rsidR="005D5C55">
        <w:t>}, {0.3f, 0.2f, 0.2f, 1.0f}, { 0.5</w:t>
      </w:r>
      <w:r w:rsidRPr="00201567">
        <w:t>f, 0.0f } },</w:t>
      </w:r>
      <w:r w:rsidRPr="00201567">
        <w:br/>
      </w:r>
      <w:r w:rsidRPr="00201567">
        <w:rPr>
          <w:b/>
          <w:color w:val="FF0000"/>
        </w:rPr>
        <w:t>+</w:t>
      </w:r>
      <w:r w:rsidRPr="00201567">
        <w:t xml:space="preserve">  { {-3.0f, 4.0f, 3.0f</w:t>
      </w:r>
      <w:r w:rsidR="005D5C55">
        <w:t>}, {0.2f, 0.1f, 0.1f, 1.0f}, { 1</w:t>
      </w:r>
      <w:r w:rsidRPr="00201567">
        <w:t>.0f, 0.0f } },</w:t>
      </w:r>
      <w:r w:rsidRPr="00201567">
        <w:br/>
      </w:r>
      <w:r w:rsidRPr="00201567">
        <w:rPr>
          <w:b/>
          <w:color w:val="FF0000"/>
        </w:rPr>
        <w:t>+</w:t>
      </w:r>
      <w:r w:rsidRPr="00201567">
        <w:t xml:space="preserve">  { {-3.0f, 4.0f,-3.0f</w:t>
      </w:r>
      <w:r w:rsidR="005D5C55">
        <w:t>}, {0.2f, 0.1f, 0.1f, 1.0f}, { 1</w:t>
      </w:r>
      <w:r w:rsidRPr="00201567">
        <w:t>.0f</w:t>
      </w:r>
      <w:r w:rsidR="005D5C55">
        <w:t>, 1</w:t>
      </w:r>
      <w:r w:rsidRPr="00201567">
        <w:t>.0f } },</w:t>
      </w:r>
      <w:r w:rsidRPr="00201567">
        <w:br/>
      </w:r>
      <w:r w:rsidRPr="00201567">
        <w:rPr>
          <w:b/>
          <w:color w:val="FF0000"/>
        </w:rPr>
        <w:t>+</w:t>
      </w:r>
      <w:r w:rsidRPr="00201567">
        <w:t xml:space="preserve">  { { 0.0f, 6.0f,-3.0f</w:t>
      </w:r>
      <w:r w:rsidR="005D5C55">
        <w:t>}, {0.3f, 0.2f, 0.2f, 1.0f}, { 0</w:t>
      </w:r>
      <w:r>
        <w:t>.</w:t>
      </w:r>
      <w:r w:rsidR="005D5C55">
        <w:t>5</w:t>
      </w:r>
      <w:r w:rsidRPr="00201567">
        <w:t>f</w:t>
      </w:r>
      <w:r w:rsidR="005D5C55">
        <w:t>, 1</w:t>
      </w:r>
      <w:r w:rsidRPr="00201567">
        <w:t>.0f } },</w:t>
      </w:r>
      <w:r w:rsidRPr="00201567">
        <w:br/>
      </w:r>
      <w:r w:rsidRPr="00201567">
        <w:rPr>
          <w:b/>
          <w:color w:val="FF0000"/>
        </w:rPr>
        <w:t>+</w:t>
      </w:r>
      <w:r w:rsidRPr="00201567">
        <w:t xml:space="preserve">  { { 3.0f, 4.0f,-3.0f}, {0.2f, 0.1f, 0.1f, 1.0f}, { 0.0f</w:t>
      </w:r>
      <w:r w:rsidR="005D5C55">
        <w:t>, 1</w:t>
      </w:r>
      <w:r w:rsidRPr="00201567">
        <w:t>.0f } },</w:t>
      </w:r>
      <w:r>
        <w:br/>
      </w:r>
      <w:r>
        <w:br/>
      </w:r>
      <w:r w:rsidRPr="00201567">
        <w:t xml:space="preserve">  </w:t>
      </w:r>
      <w:r w:rsidRPr="00201567">
        <w:rPr>
          <w:color w:val="008000"/>
        </w:rPr>
        <w:t xml:space="preserve">// </w:t>
      </w:r>
      <w:r>
        <w:rPr>
          <w:rFonts w:hint="eastAsia"/>
          <w:color w:val="008000"/>
        </w:rPr>
        <w:t>岩</w:t>
      </w:r>
    </w:p>
    <w:p w:rsidR="00B83FB5" w:rsidRDefault="00201567" w:rsidP="002C5472">
      <w:r>
        <w:rPr>
          <w:rFonts w:hint="eastAsia"/>
        </w:rPr>
        <w:lastRenderedPageBreak/>
        <w:t>本来は他のモデルの頂点データにも</w:t>
      </w:r>
      <w:r w:rsidR="00B83FB5">
        <w:rPr>
          <w:rFonts w:hint="eastAsia"/>
        </w:rPr>
        <w:t>テクスチャ座標を</w:t>
      </w:r>
      <w:r>
        <w:rPr>
          <w:rFonts w:hint="eastAsia"/>
        </w:rPr>
        <w:t>追加しなければな</w:t>
      </w:r>
      <w:r w:rsidR="00B83FB5">
        <w:rPr>
          <w:rFonts w:hint="eastAsia"/>
        </w:rPr>
        <w:t>りませんが</w:t>
      </w:r>
      <w:r>
        <w:rPr>
          <w:rFonts w:hint="eastAsia"/>
        </w:rPr>
        <w:t>、手間がかかるのでとりあえず家だけ設定</w:t>
      </w:r>
      <w:r w:rsidR="00B83FB5">
        <w:rPr>
          <w:rFonts w:hint="eastAsia"/>
        </w:rPr>
        <w:t>することにしました</w:t>
      </w:r>
      <w:r>
        <w:rPr>
          <w:rFonts w:hint="eastAsia"/>
        </w:rPr>
        <w:t>。</w:t>
      </w:r>
      <w:r w:rsidR="0011311F">
        <w:rPr>
          <w:rFonts w:hint="eastAsia"/>
        </w:rPr>
        <w:t>なお、設定していない頂点のテクスチャ座標は</w:t>
      </w:r>
      <w:r w:rsidR="0011311F">
        <w:rPr>
          <w:rFonts w:hint="eastAsia"/>
        </w:rPr>
        <w:t>0</w:t>
      </w:r>
      <w:r w:rsidR="0011311F">
        <w:rPr>
          <w:rFonts w:hint="eastAsia"/>
        </w:rPr>
        <w:t>になります。</w:t>
      </w:r>
    </w:p>
    <w:p w:rsidR="00BC22D0" w:rsidRDefault="00A37269" w:rsidP="002C5472">
      <w:r>
        <w:rPr>
          <w:rFonts w:hint="eastAsia"/>
        </w:rPr>
        <w:t>これでテクスチャ座標の追加は完了です。</w:t>
      </w:r>
    </w:p>
    <w:p w:rsidR="002C5472" w:rsidRDefault="00BC22D0" w:rsidP="00BC22D0">
      <w:pPr>
        <w:pStyle w:val="1"/>
      </w:pPr>
      <w:r>
        <w:br w:type="page"/>
      </w:r>
      <w:r>
        <w:lastRenderedPageBreak/>
        <w:t>シェーダ</w:t>
      </w:r>
      <w:r w:rsidR="002F43F8">
        <w:t>ー</w:t>
      </w:r>
      <w:r>
        <w:t>の変更</w:t>
      </w:r>
    </w:p>
    <w:p w:rsidR="00BC22D0" w:rsidRDefault="00BC22D0" w:rsidP="00BC22D0">
      <w:pPr>
        <w:pStyle w:val="2"/>
      </w:pPr>
      <w:r>
        <w:rPr>
          <w:rFonts w:hint="eastAsia"/>
        </w:rPr>
        <w:t>VAO</w:t>
      </w:r>
      <w:r>
        <w:rPr>
          <w:rFonts w:hint="eastAsia"/>
        </w:rPr>
        <w:t>にテクスチャ座標を追加する</w:t>
      </w:r>
    </w:p>
    <w:p w:rsidR="00BC22D0" w:rsidRDefault="00BC22D0" w:rsidP="002C5472">
      <w:r>
        <w:rPr>
          <w:rFonts w:hint="eastAsia"/>
        </w:rPr>
        <w:t>頂点データにテクスチャ座標を追加するだけでは何も起こりません。</w:t>
      </w:r>
      <w:r w:rsidR="00803479">
        <w:t>では、どうすればいいのかというと、</w:t>
      </w:r>
      <w:r>
        <w:t>テクスチャ座標をシェーダ</w:t>
      </w:r>
      <w:r w:rsidR="002F43F8">
        <w:t>ー</w:t>
      </w:r>
      <w:r w:rsidR="00D5395B">
        <w:t>に送り</w:t>
      </w:r>
      <w:r w:rsidR="00803479">
        <w:t>、シェーダー</w:t>
      </w:r>
      <w:r w:rsidR="00D5395B">
        <w:t>は送られた</w:t>
      </w:r>
      <w:r w:rsidR="00803479">
        <w:t>座標を使って</w:t>
      </w:r>
      <w:r w:rsidR="006F4E50">
        <w:t>テクスチャ</w:t>
      </w:r>
      <w:r w:rsidR="00D5395B">
        <w:t>を読み取</w:t>
      </w:r>
      <w:r w:rsidR="00803479">
        <w:t>るようにしなければなりません</w:t>
      </w:r>
      <w:r>
        <w:t>。</w:t>
      </w:r>
      <w:r>
        <w:br/>
      </w:r>
      <w:r w:rsidR="006F4E50">
        <w:t>テクスチャ座標がシェーダーに送られるようにするには、</w:t>
      </w:r>
      <w:r w:rsidR="006F4E50">
        <w:rPr>
          <w:rFonts w:hint="eastAsia"/>
        </w:rPr>
        <w:t>VAO</w:t>
      </w:r>
      <w:r w:rsidR="006F4E50">
        <w:rPr>
          <w:rFonts w:hint="eastAsia"/>
        </w:rPr>
        <w:t>を作成するときに、</w:t>
      </w:r>
      <w:r w:rsidR="002F43F8">
        <w:t>頂点データ</w:t>
      </w:r>
      <w:r w:rsidR="006F4E50">
        <w:t>の中のテクスチャ座標データ</w:t>
      </w:r>
      <w:r w:rsidR="002F43F8">
        <w:t>を</w:t>
      </w:r>
      <w:r w:rsidR="00E84C58">
        <w:t>、</w:t>
      </w:r>
      <w:r w:rsidR="002F43F8">
        <w:t>シェーダ</w:t>
      </w:r>
      <w:r w:rsidR="006F4E50">
        <w:t>ー</w:t>
      </w:r>
      <w:r w:rsidR="002F43F8">
        <w:t>のバインディング・ポイント</w:t>
      </w:r>
      <w:r w:rsidR="006F4E50">
        <w:t>に割り当てます。バインディング・ポイントへの割り当てには</w:t>
      </w:r>
      <w:r w:rsidR="002F43F8">
        <w:rPr>
          <w:rFonts w:hint="eastAsia"/>
        </w:rPr>
        <w:t>gl</w:t>
      </w:r>
      <w:r>
        <w:rPr>
          <w:rFonts w:hint="eastAsia"/>
        </w:rPr>
        <w:t>VertexAttribPointer</w:t>
      </w:r>
      <w:r w:rsidR="00340AA1">
        <w:rPr>
          <w:rFonts w:hint="eastAsia"/>
        </w:rPr>
        <w:t>関数を使うのでした</w:t>
      </w:r>
      <w:r>
        <w:rPr>
          <w:rFonts w:hint="eastAsia"/>
        </w:rPr>
        <w:t>。</w:t>
      </w:r>
      <w:r w:rsidR="006F4E50">
        <w:br/>
      </w:r>
      <w:r w:rsidR="00931D8E">
        <w:t>それでは、</w:t>
      </w:r>
      <w:r w:rsidR="00335069">
        <w:t>Main</w:t>
      </w:r>
      <w:r w:rsidR="002F43F8">
        <w:t>.cpp</w:t>
      </w:r>
      <w:r w:rsidR="002F43F8">
        <w:t>の</w:t>
      </w:r>
      <w:r>
        <w:t>CreateVAO</w:t>
      </w:r>
      <w:r>
        <w:t>関数</w:t>
      </w:r>
      <w:r w:rsidR="00570966">
        <w:t>に</w:t>
      </w:r>
      <w:r>
        <w:t>、</w:t>
      </w:r>
      <w:r w:rsidR="00B4101B">
        <w:t>次の</w:t>
      </w:r>
      <w:r w:rsidR="00570966">
        <w:t>プログラム</w:t>
      </w:r>
      <w:r>
        <w:rPr>
          <w:rFonts w:hint="eastAsia"/>
        </w:rPr>
        <w:t>を追加してください。</w:t>
      </w:r>
    </w:p>
    <w:p w:rsidR="00A46E11" w:rsidRDefault="002F43F8" w:rsidP="00335069">
      <w:pPr>
        <w:pStyle w:val="ac"/>
      </w:pPr>
      <w:r>
        <w:rPr>
          <w:b/>
          <w:color w:val="FF0000"/>
        </w:rPr>
        <w:t xml:space="preserve"> </w:t>
      </w:r>
      <w:r>
        <w:rPr>
          <w:color w:val="2B91AF"/>
        </w:rPr>
        <w:t>GLuint</w:t>
      </w:r>
      <w:r>
        <w:t xml:space="preserve"> CreateVAO(</w:t>
      </w:r>
      <w:r>
        <w:rPr>
          <w:color w:val="2B91AF"/>
        </w:rPr>
        <w:t>GLuint</w:t>
      </w:r>
      <w:r>
        <w:t xml:space="preserve"> </w:t>
      </w:r>
      <w:r>
        <w:rPr>
          <w:color w:val="808080"/>
        </w:rPr>
        <w:t>vbo</w:t>
      </w:r>
      <w:r w:rsidR="00442E3D">
        <w:t>,</w:t>
      </w:r>
      <w:r w:rsidR="00442E3D">
        <w:rPr>
          <w:color w:val="808080"/>
        </w:rPr>
        <w:t xml:space="preserve"> </w:t>
      </w:r>
      <w:r w:rsidR="00442E3D">
        <w:rPr>
          <w:color w:val="2B91AF"/>
        </w:rPr>
        <w:t>GLuint</w:t>
      </w:r>
      <w:r w:rsidR="00442E3D">
        <w:t xml:space="preserve"> </w:t>
      </w:r>
      <w:r w:rsidR="00442E3D">
        <w:rPr>
          <w:color w:val="808080"/>
        </w:rPr>
        <w:t>ibo</w:t>
      </w:r>
      <w:r>
        <w:t>)</w:t>
      </w:r>
      <w:r>
        <w:br/>
      </w:r>
      <w:r>
        <w:rPr>
          <w:b/>
          <w:color w:val="FF0000"/>
        </w:rPr>
        <w:t xml:space="preserve"> </w:t>
      </w:r>
      <w:r>
        <w:t>{</w:t>
      </w:r>
      <w:r>
        <w:br/>
      </w:r>
      <w:r w:rsidR="00D51568">
        <w:t xml:space="preserve"> </w:t>
      </w:r>
      <w:r>
        <w:t xml:space="preserve">  </w:t>
      </w:r>
      <w:r>
        <w:rPr>
          <w:color w:val="2B91AF"/>
        </w:rPr>
        <w:t>GLuint</w:t>
      </w:r>
      <w:r>
        <w:t xml:space="preserve"> vao = 0;</w:t>
      </w:r>
      <w:r>
        <w:br/>
      </w:r>
      <w:r w:rsidR="00D51568">
        <w:rPr>
          <w:b/>
          <w:color w:val="FF0000"/>
        </w:rPr>
        <w:t xml:space="preserve"> </w:t>
      </w:r>
      <w:r>
        <w:t xml:space="preserve">  </w:t>
      </w:r>
      <w:r w:rsidRPr="00335069">
        <w:rPr>
          <w:color w:val="6F008A"/>
        </w:rPr>
        <w:t>glGenVertexArrays</w:t>
      </w:r>
      <w:r>
        <w:t>(1, &amp;vao);</w:t>
      </w:r>
      <w:r>
        <w:br/>
      </w:r>
      <w:r w:rsidR="00D51568">
        <w:rPr>
          <w:b/>
          <w:color w:val="FF0000"/>
        </w:rPr>
        <w:t xml:space="preserve"> </w:t>
      </w:r>
      <w:r>
        <w:t xml:space="preserve">  </w:t>
      </w:r>
      <w:r w:rsidRPr="00335069">
        <w:rPr>
          <w:color w:val="6F008A"/>
        </w:rPr>
        <w:t>glBindVertexArray</w:t>
      </w:r>
      <w:r>
        <w:t>(vao);</w:t>
      </w:r>
      <w:r>
        <w:br/>
      </w:r>
      <w:r w:rsidR="00D51568">
        <w:rPr>
          <w:b/>
          <w:color w:val="FF0000"/>
        </w:rPr>
        <w:t xml:space="preserve"> </w:t>
      </w:r>
      <w:r>
        <w:t xml:space="preserve">  </w:t>
      </w:r>
      <w:r w:rsidRPr="00335069">
        <w:rPr>
          <w:color w:val="6F008A"/>
        </w:rPr>
        <w:t>glBindBuffer</w:t>
      </w:r>
      <w:r>
        <w:t>(</w:t>
      </w:r>
      <w:r w:rsidRPr="00335069">
        <w:rPr>
          <w:color w:val="6F008A"/>
        </w:rPr>
        <w:t>GL_ARRAY_BUFFER</w:t>
      </w:r>
      <w:r>
        <w:t xml:space="preserve">, </w:t>
      </w:r>
      <w:r>
        <w:rPr>
          <w:color w:val="808080"/>
        </w:rPr>
        <w:t>vbo</w:t>
      </w:r>
      <w:r>
        <w:t>);</w:t>
      </w:r>
      <w:r>
        <w:br/>
      </w:r>
      <w:r w:rsidR="00442E3D">
        <w:rPr>
          <w:b/>
          <w:color w:val="FF0000"/>
        </w:rPr>
        <w:t xml:space="preserve"> </w:t>
      </w:r>
      <w:r w:rsidR="00442E3D">
        <w:t xml:space="preserve">  </w:t>
      </w:r>
      <w:r w:rsidR="00442E3D" w:rsidRPr="00335069">
        <w:rPr>
          <w:color w:val="6F008A"/>
        </w:rPr>
        <w:t>glBindBuffer</w:t>
      </w:r>
      <w:r w:rsidR="00442E3D">
        <w:t>(</w:t>
      </w:r>
      <w:r w:rsidR="00442E3D" w:rsidRPr="00335069">
        <w:rPr>
          <w:color w:val="6F008A"/>
        </w:rPr>
        <w:t>GL_</w:t>
      </w:r>
      <w:r w:rsidR="00442E3D">
        <w:rPr>
          <w:color w:val="6F008A"/>
        </w:rPr>
        <w:t>ELEMENT_</w:t>
      </w:r>
      <w:r w:rsidR="00442E3D" w:rsidRPr="00335069">
        <w:rPr>
          <w:color w:val="6F008A"/>
        </w:rPr>
        <w:t>ARRAY_BUFFER</w:t>
      </w:r>
      <w:r w:rsidR="00442E3D">
        <w:t xml:space="preserve">, </w:t>
      </w:r>
      <w:r w:rsidR="00442E3D">
        <w:rPr>
          <w:color w:val="808080"/>
        </w:rPr>
        <w:t>ibo</w:t>
      </w:r>
      <w:r w:rsidR="00442E3D">
        <w:t>);</w:t>
      </w:r>
      <w:r w:rsidR="00442E3D">
        <w:br/>
      </w:r>
      <w:r w:rsidR="00D51568">
        <w:rPr>
          <w:b/>
          <w:color w:val="FF0000"/>
        </w:rPr>
        <w:t xml:space="preserve"> </w:t>
      </w:r>
      <w:r>
        <w:t xml:space="preserve">  </w:t>
      </w:r>
      <w:r w:rsidRPr="00335069">
        <w:rPr>
          <w:color w:val="6F008A"/>
        </w:rPr>
        <w:t>glEnableVertexAttribArray</w:t>
      </w:r>
      <w:r>
        <w:t>(0);</w:t>
      </w:r>
      <w:r>
        <w:br/>
      </w:r>
      <w:r w:rsidR="00D51568">
        <w:rPr>
          <w:b/>
          <w:color w:val="FF0000"/>
        </w:rPr>
        <w:t xml:space="preserve"> </w:t>
      </w:r>
      <w:r>
        <w:t xml:space="preserve">  </w:t>
      </w:r>
      <w:r w:rsidRPr="00335069">
        <w:rPr>
          <w:color w:val="6F008A"/>
        </w:rPr>
        <w:t>glVertexAttribPointer</w:t>
      </w:r>
      <w:r>
        <w:t xml:space="preserve">(0, </w:t>
      </w:r>
      <w:r>
        <w:rPr>
          <w:color w:val="0000FF"/>
        </w:rPr>
        <w:t>sizeof</w:t>
      </w:r>
      <w:r>
        <w:t>(</w:t>
      </w:r>
      <w:r>
        <w:rPr>
          <w:color w:val="2B91AF"/>
        </w:rPr>
        <w:t>Vertex</w:t>
      </w:r>
      <w:r>
        <w:t xml:space="preserve">::position) / </w:t>
      </w:r>
      <w:r>
        <w:rPr>
          <w:color w:val="0000FF"/>
        </w:rPr>
        <w:t>sizeof</w:t>
      </w:r>
      <w:r>
        <w:t>(</w:t>
      </w:r>
      <w:r>
        <w:rPr>
          <w:color w:val="0000FF"/>
        </w:rPr>
        <w:t>float</w:t>
      </w:r>
      <w:r>
        <w:t>),</w:t>
      </w:r>
      <w:r>
        <w:br/>
      </w:r>
      <w:r w:rsidR="00D51568">
        <w:rPr>
          <w:b/>
          <w:color w:val="FF0000"/>
        </w:rPr>
        <w:t xml:space="preserve"> </w:t>
      </w:r>
      <w:r>
        <w:t xml:space="preserve">    </w:t>
      </w:r>
      <w:r w:rsidRPr="00335069">
        <w:rPr>
          <w:color w:val="6F008A"/>
        </w:rPr>
        <w:t>GL_FLOAT</w:t>
      </w:r>
      <w:r>
        <w:t xml:space="preserve">, </w:t>
      </w:r>
      <w:r w:rsidRPr="00335069">
        <w:rPr>
          <w:color w:val="6F008A"/>
        </w:rPr>
        <w:t>GL_FALSE</w:t>
      </w:r>
      <w:r>
        <w:t xml:space="preserve">, </w:t>
      </w:r>
      <w:r>
        <w:rPr>
          <w:color w:val="0000FF"/>
        </w:rPr>
        <w:t>sizeof</w:t>
      </w:r>
      <w:r>
        <w:t>(</w:t>
      </w:r>
      <w:r>
        <w:rPr>
          <w:color w:val="2B91AF"/>
        </w:rPr>
        <w:t>Vertex</w:t>
      </w:r>
      <w:r>
        <w:t>), (</w:t>
      </w:r>
      <w:r>
        <w:rPr>
          <w:color w:val="0000FF"/>
        </w:rPr>
        <w:t>const</w:t>
      </w:r>
      <w:r>
        <w:t xml:space="preserve">　</w:t>
      </w:r>
      <w:r>
        <w:rPr>
          <w:color w:val="2B91AF"/>
        </w:rPr>
        <w:t>GLvoid</w:t>
      </w:r>
      <w:r>
        <w:t>*)(offsetof(</w:t>
      </w:r>
      <w:r>
        <w:rPr>
          <w:color w:val="2B91AF"/>
        </w:rPr>
        <w:t>Vertex</w:t>
      </w:r>
      <w:r>
        <w:t>, position)));</w:t>
      </w:r>
      <w:r>
        <w:br/>
      </w:r>
      <w:r w:rsidR="00D51568">
        <w:rPr>
          <w:b/>
          <w:color w:val="FF0000"/>
        </w:rPr>
        <w:t xml:space="preserve"> </w:t>
      </w:r>
      <w:r>
        <w:t xml:space="preserve">  </w:t>
      </w:r>
      <w:r w:rsidRPr="00335069">
        <w:rPr>
          <w:color w:val="6F008A"/>
        </w:rPr>
        <w:t>glEnableVertexAttribArray</w:t>
      </w:r>
      <w:r>
        <w:t>(1);</w:t>
      </w:r>
      <w:r>
        <w:br/>
      </w:r>
      <w:r w:rsidR="00D51568">
        <w:rPr>
          <w:b/>
          <w:color w:val="FF0000"/>
        </w:rPr>
        <w:t xml:space="preserve"> </w:t>
      </w:r>
      <w:r>
        <w:t xml:space="preserve">  </w:t>
      </w:r>
      <w:r w:rsidRPr="00335069">
        <w:rPr>
          <w:color w:val="6F008A"/>
        </w:rPr>
        <w:t>glVertexAttribPointer</w:t>
      </w:r>
      <w:r>
        <w:t xml:space="preserve">(1, </w:t>
      </w:r>
      <w:r>
        <w:rPr>
          <w:color w:val="0000FF"/>
        </w:rPr>
        <w:t>sizeof</w:t>
      </w:r>
      <w:r>
        <w:t>(</w:t>
      </w:r>
      <w:r>
        <w:rPr>
          <w:color w:val="2B91AF"/>
        </w:rPr>
        <w:t>Vertex</w:t>
      </w:r>
      <w:r>
        <w:t xml:space="preserve">::color) / </w:t>
      </w:r>
      <w:r>
        <w:rPr>
          <w:color w:val="0000FF"/>
        </w:rPr>
        <w:t>sizeof</w:t>
      </w:r>
      <w:r>
        <w:t>(</w:t>
      </w:r>
      <w:r>
        <w:rPr>
          <w:color w:val="0000FF"/>
        </w:rPr>
        <w:t>float</w:t>
      </w:r>
      <w:r>
        <w:t>),</w:t>
      </w:r>
      <w:r>
        <w:br/>
      </w:r>
      <w:r w:rsidR="00D51568">
        <w:rPr>
          <w:b/>
          <w:color w:val="FF0000"/>
        </w:rPr>
        <w:t xml:space="preserve"> </w:t>
      </w:r>
      <w:r>
        <w:t xml:space="preserve">    </w:t>
      </w:r>
      <w:r w:rsidRPr="00335069">
        <w:rPr>
          <w:color w:val="6F008A"/>
        </w:rPr>
        <w:t>GL_FLOAT</w:t>
      </w:r>
      <w:r>
        <w:t xml:space="preserve">, </w:t>
      </w:r>
      <w:r w:rsidRPr="00335069">
        <w:rPr>
          <w:color w:val="6F008A"/>
        </w:rPr>
        <w:t>GL_FALSE</w:t>
      </w:r>
      <w:r>
        <w:t xml:space="preserve">, </w:t>
      </w:r>
      <w:r>
        <w:rPr>
          <w:color w:val="0000FF"/>
        </w:rPr>
        <w:t>sizeof</w:t>
      </w:r>
      <w:r>
        <w:t>(</w:t>
      </w:r>
      <w:r>
        <w:rPr>
          <w:color w:val="2B91AF"/>
        </w:rPr>
        <w:t>Vertex</w:t>
      </w:r>
      <w:r>
        <w:t>), (</w:t>
      </w:r>
      <w:r>
        <w:rPr>
          <w:color w:val="0000FF"/>
        </w:rPr>
        <w:t>const</w:t>
      </w:r>
      <w:r>
        <w:t xml:space="preserve">　</w:t>
      </w:r>
      <w:r>
        <w:rPr>
          <w:color w:val="2B91AF"/>
        </w:rPr>
        <w:t>GLvoid</w:t>
      </w:r>
      <w:r>
        <w:t>*)(offsetof(</w:t>
      </w:r>
      <w:r>
        <w:rPr>
          <w:color w:val="2B91AF"/>
        </w:rPr>
        <w:t>Vertex</w:t>
      </w:r>
      <w:r>
        <w:t>, color)));</w:t>
      </w:r>
      <w:r>
        <w:br/>
      </w:r>
      <w:r w:rsidR="00D51568" w:rsidRPr="00917128">
        <w:rPr>
          <w:b/>
          <w:color w:val="FF0000"/>
        </w:rPr>
        <w:t>+</w:t>
      </w:r>
      <w:r w:rsidR="00D51568">
        <w:t xml:space="preserve">  </w:t>
      </w:r>
      <w:r w:rsidR="00D51568" w:rsidRPr="00335069">
        <w:rPr>
          <w:color w:val="6F008A"/>
        </w:rPr>
        <w:t>glEnableVertexAttribArray</w:t>
      </w:r>
      <w:r w:rsidR="00D51568">
        <w:t>(2);</w:t>
      </w:r>
      <w:r w:rsidR="00D51568">
        <w:br/>
      </w:r>
      <w:r w:rsidR="00D51568" w:rsidRPr="00917128">
        <w:rPr>
          <w:b/>
          <w:color w:val="FF0000"/>
        </w:rPr>
        <w:t>+</w:t>
      </w:r>
      <w:r w:rsidR="00D51568">
        <w:t xml:space="preserve">  </w:t>
      </w:r>
      <w:r w:rsidR="00D51568" w:rsidRPr="00335069">
        <w:rPr>
          <w:color w:val="6F008A"/>
        </w:rPr>
        <w:t>glVertexAttribPointer</w:t>
      </w:r>
      <w:r w:rsidR="00D51568">
        <w:t xml:space="preserve">(2, </w:t>
      </w:r>
      <w:r w:rsidR="00D51568">
        <w:rPr>
          <w:color w:val="0000FF"/>
        </w:rPr>
        <w:t>sizeof</w:t>
      </w:r>
      <w:r w:rsidR="00D51568">
        <w:t>(</w:t>
      </w:r>
      <w:r w:rsidR="00D51568">
        <w:rPr>
          <w:color w:val="2B91AF"/>
        </w:rPr>
        <w:t>Vertex</w:t>
      </w:r>
      <w:r w:rsidR="00D51568">
        <w:t xml:space="preserve">::texCoord) / </w:t>
      </w:r>
      <w:r w:rsidR="00D51568">
        <w:rPr>
          <w:color w:val="0000FF"/>
        </w:rPr>
        <w:t>sizeof</w:t>
      </w:r>
      <w:r w:rsidR="00D51568">
        <w:t>(</w:t>
      </w:r>
      <w:r w:rsidR="00D51568">
        <w:rPr>
          <w:color w:val="0000FF"/>
        </w:rPr>
        <w:t>float</w:t>
      </w:r>
      <w:r w:rsidR="00D51568">
        <w:t>),</w:t>
      </w:r>
      <w:r w:rsidR="00D51568">
        <w:br/>
      </w:r>
      <w:r w:rsidR="00D51568" w:rsidRPr="00917128">
        <w:rPr>
          <w:b/>
          <w:color w:val="FF0000"/>
        </w:rPr>
        <w:t>+</w:t>
      </w:r>
      <w:r w:rsidR="00D51568">
        <w:t xml:space="preserve">    </w:t>
      </w:r>
      <w:r w:rsidR="00D51568" w:rsidRPr="00335069">
        <w:rPr>
          <w:color w:val="6F008A"/>
        </w:rPr>
        <w:t>GL_FLOAT</w:t>
      </w:r>
      <w:r w:rsidR="00D51568">
        <w:t xml:space="preserve">, </w:t>
      </w:r>
      <w:r w:rsidR="00D51568" w:rsidRPr="00335069">
        <w:rPr>
          <w:color w:val="6F008A"/>
        </w:rPr>
        <w:t>GL_FALSE</w:t>
      </w:r>
      <w:r w:rsidR="00D51568">
        <w:t xml:space="preserve">, </w:t>
      </w:r>
      <w:r w:rsidR="00D51568">
        <w:rPr>
          <w:color w:val="0000FF"/>
        </w:rPr>
        <w:t>sizeof</w:t>
      </w:r>
      <w:r w:rsidR="00D51568">
        <w:t>(</w:t>
      </w:r>
      <w:r w:rsidR="00D51568">
        <w:rPr>
          <w:color w:val="2B91AF"/>
        </w:rPr>
        <w:t>Vertex</w:t>
      </w:r>
      <w:r w:rsidR="00D51568">
        <w:t>), (</w:t>
      </w:r>
      <w:r w:rsidR="00D51568">
        <w:rPr>
          <w:color w:val="0000FF"/>
        </w:rPr>
        <w:t>const</w:t>
      </w:r>
      <w:r w:rsidR="00D51568">
        <w:t xml:space="preserve">　</w:t>
      </w:r>
      <w:r w:rsidR="00D51568">
        <w:rPr>
          <w:color w:val="2B91AF"/>
        </w:rPr>
        <w:t>GLvoid</w:t>
      </w:r>
      <w:r w:rsidR="00D51568">
        <w:t>*)(offsetof(</w:t>
      </w:r>
      <w:r w:rsidR="00D51568">
        <w:rPr>
          <w:color w:val="2B91AF"/>
        </w:rPr>
        <w:t>Vertex</w:t>
      </w:r>
      <w:r w:rsidR="00D51568">
        <w:t>, texCoord)));</w:t>
      </w:r>
      <w:r w:rsidR="00D51568">
        <w:br/>
      </w:r>
      <w:r w:rsidR="00D51568">
        <w:rPr>
          <w:b/>
          <w:color w:val="FF0000"/>
        </w:rPr>
        <w:t xml:space="preserve"> </w:t>
      </w:r>
      <w:r>
        <w:t xml:space="preserve">  </w:t>
      </w:r>
      <w:r w:rsidRPr="00335069">
        <w:rPr>
          <w:color w:val="6F008A"/>
        </w:rPr>
        <w:t>glBindVertexArray</w:t>
      </w:r>
      <w:r>
        <w:t>(</w:t>
      </w:r>
      <w:r>
        <w:rPr>
          <w:rFonts w:hint="eastAsia"/>
        </w:rPr>
        <w:t>0</w:t>
      </w:r>
      <w:r>
        <w:t>);</w:t>
      </w:r>
      <w:r>
        <w:br/>
      </w:r>
      <w:r w:rsidR="00D51568">
        <w:rPr>
          <w:b/>
          <w:color w:val="FF0000"/>
        </w:rPr>
        <w:t xml:space="preserve"> </w:t>
      </w:r>
      <w:r>
        <w:t xml:space="preserve">  </w:t>
      </w:r>
      <w:r w:rsidRPr="00335069">
        <w:rPr>
          <w:color w:val="6F008A"/>
        </w:rPr>
        <w:t>glDeleteBuffers</w:t>
      </w:r>
      <w:r>
        <w:t>(1, &amp;vbo);</w:t>
      </w:r>
      <w:r>
        <w:br/>
      </w:r>
      <w:r w:rsidR="00243CE9">
        <w:rPr>
          <w:b/>
          <w:color w:val="FF0000"/>
        </w:rPr>
        <w:t xml:space="preserve"> </w:t>
      </w:r>
      <w:r w:rsidR="00243CE9">
        <w:t xml:space="preserve">  </w:t>
      </w:r>
      <w:r w:rsidR="00243CE9" w:rsidRPr="00335069">
        <w:rPr>
          <w:color w:val="6F008A"/>
        </w:rPr>
        <w:t>glDeleteBuffers</w:t>
      </w:r>
      <w:r w:rsidR="00243CE9">
        <w:t>(1, &amp;ibo);</w:t>
      </w:r>
      <w:r w:rsidR="00243CE9">
        <w:br/>
      </w:r>
      <w:r w:rsidR="00D51568">
        <w:rPr>
          <w:b/>
          <w:color w:val="FF0000"/>
        </w:rPr>
        <w:t xml:space="preserve"> </w:t>
      </w:r>
      <w:r>
        <w:t xml:space="preserve">  </w:t>
      </w:r>
      <w:r>
        <w:rPr>
          <w:color w:val="0000FF"/>
        </w:rPr>
        <w:t>return</w:t>
      </w:r>
      <w:r>
        <w:t xml:space="preserve"> vao;</w:t>
      </w:r>
      <w:r>
        <w:br/>
      </w:r>
      <w:r w:rsidR="00D51568">
        <w:rPr>
          <w:b/>
          <w:color w:val="FF0000"/>
        </w:rPr>
        <w:t xml:space="preserve"> </w:t>
      </w:r>
      <w:r>
        <w:t>}</w:t>
      </w:r>
    </w:p>
    <w:p w:rsidR="001A0273" w:rsidRDefault="001A0273" w:rsidP="002C5472">
      <w:r>
        <w:rPr>
          <w:rFonts w:hint="eastAsia"/>
        </w:rPr>
        <w:t>追加したプログラムでは、</w:t>
      </w:r>
      <w:r>
        <w:t>バインディング・ポイントの番号が</w:t>
      </w:r>
      <w:r>
        <w:rPr>
          <w:rFonts w:hint="eastAsia"/>
        </w:rPr>
        <w:t>2</w:t>
      </w:r>
      <w:r>
        <w:rPr>
          <w:rFonts w:hint="eastAsia"/>
        </w:rPr>
        <w:t>になっていることに気をつけてください。</w:t>
      </w:r>
    </w:p>
    <w:p w:rsidR="00BC22D0" w:rsidRDefault="00335069" w:rsidP="002C5472">
      <w:r>
        <w:rPr>
          <w:rFonts w:hint="eastAsia"/>
        </w:rPr>
        <w:t>続いて、シェーダーへの</w:t>
      </w:r>
      <w:r w:rsidR="005F2742">
        <w:rPr>
          <w:rFonts w:hint="eastAsia"/>
        </w:rPr>
        <w:t>入力を追加します。</w:t>
      </w:r>
      <w:r w:rsidR="00D22E64">
        <w:rPr>
          <w:rFonts w:hint="eastAsia"/>
        </w:rPr>
        <w:t>頂点データが送られるのは頂点シェーダ</w:t>
      </w:r>
      <w:r>
        <w:rPr>
          <w:rFonts w:hint="eastAsia"/>
        </w:rPr>
        <w:t>ー</w:t>
      </w:r>
      <w:r w:rsidR="00D22E64">
        <w:rPr>
          <w:rFonts w:hint="eastAsia"/>
        </w:rPr>
        <w:t>です。次のように</w:t>
      </w:r>
      <w:r w:rsidR="005F2742">
        <w:rPr>
          <w:rFonts w:hint="eastAsia"/>
        </w:rPr>
        <w:t>頂点シェーダ</w:t>
      </w:r>
      <w:r>
        <w:rPr>
          <w:rFonts w:hint="eastAsia"/>
        </w:rPr>
        <w:t>ー</w:t>
      </w:r>
      <w:r w:rsidR="005F2742">
        <w:rPr>
          <w:rFonts w:hint="eastAsia"/>
        </w:rPr>
        <w:t>の</w:t>
      </w:r>
      <w:r w:rsidR="005F2742">
        <w:rPr>
          <w:rFonts w:hint="eastAsia"/>
        </w:rPr>
        <w:t>vColor</w:t>
      </w:r>
      <w:r w:rsidR="00A82DB7">
        <w:rPr>
          <w:rFonts w:hint="eastAsia"/>
        </w:rPr>
        <w:t>変数</w:t>
      </w:r>
      <w:r w:rsidR="00D22E64">
        <w:rPr>
          <w:rFonts w:hint="eastAsia"/>
        </w:rPr>
        <w:t>定義の下に、テクスチャ座標のための</w:t>
      </w:r>
      <w:r w:rsidR="00561AD2">
        <w:rPr>
          <w:rFonts w:hint="eastAsia"/>
        </w:rPr>
        <w:t>入力</w:t>
      </w:r>
      <w:r w:rsidR="004E0381">
        <w:rPr>
          <w:rFonts w:hint="eastAsia"/>
        </w:rPr>
        <w:t>用</w:t>
      </w:r>
      <w:r w:rsidR="00D22E64">
        <w:rPr>
          <w:rFonts w:hint="eastAsia"/>
        </w:rPr>
        <w:t>変数</w:t>
      </w:r>
      <w:r w:rsidR="00460083">
        <w:rPr>
          <w:rFonts w:hint="eastAsia"/>
        </w:rPr>
        <w:t>を追加してください</w:t>
      </w:r>
      <w:r w:rsidR="005F2742">
        <w:rPr>
          <w:rFonts w:hint="eastAsia"/>
        </w:rPr>
        <w:t>。</w:t>
      </w:r>
    </w:p>
    <w:p w:rsidR="00B54A17" w:rsidRPr="00B54A17" w:rsidRDefault="00335069" w:rsidP="00B54A17">
      <w:pPr>
        <w:pStyle w:val="ac"/>
        <w:rPr>
          <w:color w:val="A31515"/>
        </w:rPr>
      </w:pPr>
      <w:r>
        <w:rPr>
          <w:b/>
          <w:color w:val="FF0000"/>
        </w:rPr>
        <w:t xml:space="preserve"> </w:t>
      </w:r>
      <w:r w:rsidRPr="009B3FFE">
        <w:rPr>
          <w:color w:val="008000"/>
        </w:rPr>
        <w:t xml:space="preserve">/// </w:t>
      </w:r>
      <w:r w:rsidRPr="009B3FFE">
        <w:rPr>
          <w:rFonts w:hint="eastAsia"/>
          <w:color w:val="008000"/>
        </w:rPr>
        <w:t>頂点シェーダ</w:t>
      </w:r>
      <w:r>
        <w:rPr>
          <w:rFonts w:hint="eastAsia"/>
          <w:color w:val="008000"/>
        </w:rPr>
        <w:t>ー</w:t>
      </w:r>
      <w:r w:rsidRPr="009B3FFE">
        <w:rPr>
          <w:color w:val="008000"/>
        </w:rPr>
        <w:t>.</w:t>
      </w:r>
      <w:r>
        <w:br/>
      </w:r>
      <w:r>
        <w:rPr>
          <w:b/>
          <w:color w:val="FF0000"/>
        </w:rPr>
        <w:t xml:space="preserve"> </w:t>
      </w:r>
      <w:r>
        <w:rPr>
          <w:color w:val="0000FF"/>
        </w:rPr>
        <w:t>static</w:t>
      </w:r>
      <w:r>
        <w:t xml:space="preserve"> </w:t>
      </w:r>
      <w:r>
        <w:rPr>
          <w:color w:val="0000FF"/>
        </w:rPr>
        <w:t>const</w:t>
      </w:r>
      <w:r>
        <w:t xml:space="preserve"> </w:t>
      </w:r>
      <w:r>
        <w:rPr>
          <w:color w:val="0000FF"/>
        </w:rPr>
        <w:t>char</w:t>
      </w:r>
      <w:r>
        <w:t>* vsCode =</w:t>
      </w:r>
      <w:r>
        <w:br/>
      </w:r>
      <w:r>
        <w:rPr>
          <w:b/>
          <w:color w:val="FF0000"/>
        </w:rPr>
        <w:t xml:space="preserve"> </w:t>
      </w:r>
      <w:r>
        <w:t xml:space="preserve">  </w:t>
      </w:r>
      <w:r>
        <w:rPr>
          <w:color w:val="A31515"/>
        </w:rPr>
        <w:t xml:space="preserve">"#version </w:t>
      </w:r>
      <w:r>
        <w:rPr>
          <w:rFonts w:hint="eastAsia"/>
          <w:color w:val="A31515"/>
        </w:rPr>
        <w:t>41</w:t>
      </w:r>
      <w:r>
        <w:rPr>
          <w:color w:val="A31515"/>
        </w:rPr>
        <w:t xml:space="preserve">0 </w:t>
      </w:r>
      <w:r>
        <w:rPr>
          <w:rFonts w:hint="eastAsia"/>
          <w:color w:val="A31515"/>
        </w:rPr>
        <w:t>\</w:t>
      </w:r>
      <w:r>
        <w:rPr>
          <w:color w:val="A31515"/>
        </w:rPr>
        <w:t>n"</w:t>
      </w:r>
      <w:r>
        <w:br/>
      </w:r>
      <w:r w:rsidR="00AF427D">
        <w:rPr>
          <w:color w:val="A31515"/>
        </w:rPr>
        <w:t xml:space="preserve"> </w:t>
      </w:r>
      <w:r>
        <w:rPr>
          <w:color w:val="A31515"/>
        </w:rPr>
        <w:t xml:space="preserve">  </w:t>
      </w:r>
      <w:r w:rsidR="00AF427D">
        <w:rPr>
          <w:color w:val="A31515"/>
        </w:rPr>
        <w:t>"layout(location=0) in vec3 vPosition;</w:t>
      </w:r>
      <w:r>
        <w:rPr>
          <w:color w:val="A31515"/>
        </w:rPr>
        <w:t xml:space="preserve"> </w:t>
      </w:r>
      <w:r>
        <w:rPr>
          <w:rFonts w:hint="eastAsia"/>
          <w:color w:val="A31515"/>
        </w:rPr>
        <w:t>\</w:t>
      </w:r>
      <w:r>
        <w:rPr>
          <w:color w:val="A31515"/>
        </w:rPr>
        <w:t>n</w:t>
      </w:r>
      <w:r w:rsidR="00AF427D">
        <w:rPr>
          <w:color w:val="A31515"/>
        </w:rPr>
        <w:t>"</w:t>
      </w:r>
      <w:r w:rsidR="00AF427D">
        <w:br/>
      </w:r>
      <w:r w:rsidR="00AF427D">
        <w:rPr>
          <w:color w:val="A31515"/>
        </w:rPr>
        <w:t xml:space="preserve"> </w:t>
      </w:r>
      <w:r>
        <w:rPr>
          <w:color w:val="A31515"/>
        </w:rPr>
        <w:t xml:space="preserve">  </w:t>
      </w:r>
      <w:r w:rsidR="00AF427D">
        <w:rPr>
          <w:color w:val="A31515"/>
        </w:rPr>
        <w:t>"layout(location=1) in vec4 vColor;</w:t>
      </w:r>
      <w:r>
        <w:rPr>
          <w:color w:val="A31515"/>
        </w:rPr>
        <w:t xml:space="preserve"> </w:t>
      </w:r>
      <w:r>
        <w:rPr>
          <w:rFonts w:hint="eastAsia"/>
          <w:color w:val="A31515"/>
        </w:rPr>
        <w:t>\</w:t>
      </w:r>
      <w:r>
        <w:rPr>
          <w:color w:val="A31515"/>
        </w:rPr>
        <w:t>n</w:t>
      </w:r>
      <w:r w:rsidR="00AF427D">
        <w:rPr>
          <w:color w:val="A31515"/>
        </w:rPr>
        <w:t>"</w:t>
      </w:r>
      <w:r w:rsidR="00AF427D">
        <w:br/>
      </w:r>
      <w:r w:rsidR="00AF427D" w:rsidRPr="00AF427D">
        <w:rPr>
          <w:b/>
          <w:color w:val="FF0000"/>
        </w:rPr>
        <w:t>+</w:t>
      </w:r>
      <w:r>
        <w:rPr>
          <w:b/>
          <w:color w:val="FF0000"/>
        </w:rPr>
        <w:t xml:space="preserve">  </w:t>
      </w:r>
      <w:r w:rsidR="00AF427D">
        <w:rPr>
          <w:color w:val="A31515"/>
        </w:rPr>
        <w:t>"layout(location=2) in vec2 vTexCoord;</w:t>
      </w:r>
      <w:r>
        <w:rPr>
          <w:color w:val="A31515"/>
        </w:rPr>
        <w:t xml:space="preserve"> </w:t>
      </w:r>
      <w:r>
        <w:rPr>
          <w:rFonts w:hint="eastAsia"/>
          <w:color w:val="A31515"/>
        </w:rPr>
        <w:t>\</w:t>
      </w:r>
      <w:r>
        <w:rPr>
          <w:color w:val="A31515"/>
        </w:rPr>
        <w:t>n</w:t>
      </w:r>
      <w:r w:rsidR="00AF427D">
        <w:rPr>
          <w:color w:val="A31515"/>
        </w:rPr>
        <w:t>"</w:t>
      </w:r>
      <w:r w:rsidR="00AF427D">
        <w:rPr>
          <w:color w:val="A31515"/>
        </w:rPr>
        <w:br/>
        <w:t xml:space="preserve"> </w:t>
      </w:r>
      <w:r>
        <w:rPr>
          <w:color w:val="A31515"/>
        </w:rPr>
        <w:t xml:space="preserve">  </w:t>
      </w:r>
      <w:r w:rsidR="00AF427D">
        <w:rPr>
          <w:color w:val="A31515"/>
        </w:rPr>
        <w:t>"layout(location=0) out vec4 outColor;</w:t>
      </w:r>
      <w:r>
        <w:rPr>
          <w:color w:val="A31515"/>
        </w:rPr>
        <w:t xml:space="preserve"> </w:t>
      </w:r>
      <w:r>
        <w:rPr>
          <w:rFonts w:hint="eastAsia"/>
          <w:color w:val="A31515"/>
        </w:rPr>
        <w:t>\</w:t>
      </w:r>
      <w:r>
        <w:rPr>
          <w:color w:val="A31515"/>
        </w:rPr>
        <w:t>n</w:t>
      </w:r>
      <w:r w:rsidR="00AF427D">
        <w:rPr>
          <w:color w:val="A31515"/>
        </w:rPr>
        <w:t>"</w:t>
      </w:r>
      <w:r w:rsidR="00BD2401">
        <w:rPr>
          <w:color w:val="A31515"/>
        </w:rPr>
        <w:br/>
        <w:t xml:space="preserve">   "uniform mat4x4 matMVP; \n"</w:t>
      </w:r>
      <w:r>
        <w:rPr>
          <w:color w:val="A31515"/>
        </w:rPr>
        <w:br/>
      </w:r>
      <w:r>
        <w:rPr>
          <w:b/>
          <w:color w:val="FF0000"/>
        </w:rPr>
        <w:t xml:space="preserve"> </w:t>
      </w:r>
      <w:r>
        <w:t xml:space="preserve">  </w:t>
      </w:r>
      <w:r>
        <w:rPr>
          <w:color w:val="A31515"/>
        </w:rPr>
        <w:t xml:space="preserve">"void main() { </w:t>
      </w:r>
      <w:r>
        <w:rPr>
          <w:rFonts w:hint="eastAsia"/>
          <w:color w:val="A31515"/>
        </w:rPr>
        <w:t>\</w:t>
      </w:r>
      <w:r>
        <w:rPr>
          <w:color w:val="A31515"/>
        </w:rPr>
        <w:t>n"</w:t>
      </w:r>
    </w:p>
    <w:p w:rsidR="005F2742" w:rsidRDefault="00EB0567" w:rsidP="00A82DB7">
      <w:pPr>
        <w:pStyle w:val="2"/>
      </w:pPr>
      <w:r>
        <w:rPr>
          <w:rFonts w:hint="eastAsia"/>
        </w:rPr>
        <w:lastRenderedPageBreak/>
        <w:t>シェーダーで</w:t>
      </w:r>
      <w:r w:rsidR="00A82DB7">
        <w:rPr>
          <w:rFonts w:hint="eastAsia"/>
        </w:rPr>
        <w:t>テクスチャを読み込む</w:t>
      </w:r>
    </w:p>
    <w:p w:rsidR="00A82DB7" w:rsidRPr="00B54A17" w:rsidRDefault="006F4E50" w:rsidP="002C5472">
      <w:r>
        <w:rPr>
          <w:rFonts w:hint="eastAsia"/>
        </w:rPr>
        <w:t>テクスチャ</w:t>
      </w:r>
      <w:r w:rsidR="00A82DB7">
        <w:rPr>
          <w:rFonts w:hint="eastAsia"/>
        </w:rPr>
        <w:t>を読み込む</w:t>
      </w:r>
      <w:r w:rsidR="00B54A17">
        <w:rPr>
          <w:rFonts w:hint="eastAsia"/>
        </w:rPr>
        <w:t>のはフラグメントシェーダの仕事になります。いま、テクスチャ座標が</w:t>
      </w:r>
      <w:r w:rsidR="00A82DB7">
        <w:rPr>
          <w:rFonts w:hint="eastAsia"/>
        </w:rPr>
        <w:t>頂点シェーダ</w:t>
      </w:r>
      <w:r w:rsidR="00B54A17">
        <w:rPr>
          <w:rFonts w:hint="eastAsia"/>
        </w:rPr>
        <w:t>ーまで届くようにしたので、今度はこれをフラグメントシェーダまで届け</w:t>
      </w:r>
      <w:r w:rsidR="00A82DB7">
        <w:rPr>
          <w:rFonts w:hint="eastAsia"/>
        </w:rPr>
        <w:t>ましょう。</w:t>
      </w:r>
      <w:r w:rsidR="00A82DB7">
        <w:br/>
      </w:r>
      <w:r w:rsidR="00A82DB7">
        <w:t>まず、頂点シェーダの</w:t>
      </w:r>
      <w:r w:rsidR="00A82DB7">
        <w:rPr>
          <w:rFonts w:hint="eastAsia"/>
        </w:rPr>
        <w:t>outColor</w:t>
      </w:r>
      <w:r w:rsidR="00527E6A">
        <w:rPr>
          <w:rFonts w:hint="eastAsia"/>
        </w:rPr>
        <w:t>変数定義の下に</w:t>
      </w:r>
      <w:r w:rsidR="00B54A17">
        <w:rPr>
          <w:rFonts w:hint="eastAsia"/>
        </w:rPr>
        <w:t>、</w:t>
      </w:r>
      <w:r w:rsidR="00527E6A">
        <w:rPr>
          <w:rFonts w:hint="eastAsia"/>
        </w:rPr>
        <w:t>出力</w:t>
      </w:r>
      <w:r w:rsidR="004E0381">
        <w:rPr>
          <w:rFonts w:hint="eastAsia"/>
        </w:rPr>
        <w:t>用</w:t>
      </w:r>
      <w:r w:rsidR="00527E6A">
        <w:rPr>
          <w:rFonts w:hint="eastAsia"/>
        </w:rPr>
        <w:t>変数</w:t>
      </w:r>
      <w:r w:rsidR="00B54A17">
        <w:rPr>
          <w:rFonts w:hint="eastAsia"/>
        </w:rPr>
        <w:t>を追加してください。</w:t>
      </w:r>
    </w:p>
    <w:p w:rsidR="00A82DB7" w:rsidRDefault="00BD2401" w:rsidP="00A82DB7">
      <w:pPr>
        <w:pStyle w:val="ac"/>
      </w:pPr>
      <w:r>
        <w:rPr>
          <w:b/>
          <w:color w:val="FF0000"/>
        </w:rPr>
        <w:t xml:space="preserve"> </w:t>
      </w:r>
      <w:r w:rsidRPr="009B3FFE">
        <w:rPr>
          <w:color w:val="008000"/>
        </w:rPr>
        <w:t xml:space="preserve">/// </w:t>
      </w:r>
      <w:r w:rsidRPr="009B3FFE">
        <w:rPr>
          <w:rFonts w:hint="eastAsia"/>
          <w:color w:val="008000"/>
        </w:rPr>
        <w:t>頂点シェーダ</w:t>
      </w:r>
      <w:r>
        <w:rPr>
          <w:rFonts w:hint="eastAsia"/>
          <w:color w:val="008000"/>
        </w:rPr>
        <w:t>ー</w:t>
      </w:r>
      <w:r w:rsidRPr="009B3FFE">
        <w:rPr>
          <w:color w:val="008000"/>
        </w:rPr>
        <w:t>.</w:t>
      </w:r>
      <w:r>
        <w:br/>
      </w:r>
      <w:r>
        <w:rPr>
          <w:b/>
          <w:color w:val="FF0000"/>
        </w:rPr>
        <w:t xml:space="preserve"> </w:t>
      </w:r>
      <w:r>
        <w:rPr>
          <w:color w:val="0000FF"/>
        </w:rPr>
        <w:t>static</w:t>
      </w:r>
      <w:r>
        <w:t xml:space="preserve"> </w:t>
      </w:r>
      <w:r>
        <w:rPr>
          <w:color w:val="0000FF"/>
        </w:rPr>
        <w:t>const</w:t>
      </w:r>
      <w:r>
        <w:t xml:space="preserve"> </w:t>
      </w:r>
      <w:r>
        <w:rPr>
          <w:color w:val="0000FF"/>
        </w:rPr>
        <w:t>char</w:t>
      </w:r>
      <w:r>
        <w:t>* vsCode =</w:t>
      </w:r>
      <w:r>
        <w:br/>
      </w:r>
      <w:r>
        <w:rPr>
          <w:b/>
          <w:color w:val="FF0000"/>
        </w:rPr>
        <w:t xml:space="preserve"> </w:t>
      </w:r>
      <w:r>
        <w:t xml:space="preserve">  </w:t>
      </w:r>
      <w:r>
        <w:rPr>
          <w:color w:val="A31515"/>
        </w:rPr>
        <w:t xml:space="preserve">"#version </w:t>
      </w:r>
      <w:r>
        <w:rPr>
          <w:rFonts w:hint="eastAsia"/>
          <w:color w:val="A31515"/>
        </w:rPr>
        <w:t>41</w:t>
      </w:r>
      <w:r>
        <w:rPr>
          <w:color w:val="A31515"/>
        </w:rPr>
        <w:t xml:space="preserve">0 </w:t>
      </w:r>
      <w:r>
        <w:rPr>
          <w:rFonts w:hint="eastAsia"/>
          <w:color w:val="A31515"/>
        </w:rPr>
        <w:t>\</w:t>
      </w:r>
      <w:r>
        <w:rPr>
          <w:color w:val="A31515"/>
        </w:rPr>
        <w:t>n"</w:t>
      </w:r>
      <w:r>
        <w:br/>
      </w:r>
      <w:r>
        <w:rPr>
          <w:color w:val="A31515"/>
        </w:rPr>
        <w:t xml:space="preserve">   "layout(location=0) in vec3 vPosition; </w:t>
      </w:r>
      <w:r>
        <w:rPr>
          <w:rFonts w:hint="eastAsia"/>
          <w:color w:val="A31515"/>
        </w:rPr>
        <w:t>\</w:t>
      </w:r>
      <w:r>
        <w:rPr>
          <w:color w:val="A31515"/>
        </w:rPr>
        <w:t>n"</w:t>
      </w:r>
      <w:r>
        <w:br/>
      </w:r>
      <w:r>
        <w:rPr>
          <w:color w:val="A31515"/>
        </w:rPr>
        <w:t xml:space="preserve">   "layout(location=1) in vec4 vColor; </w:t>
      </w:r>
      <w:r>
        <w:rPr>
          <w:rFonts w:hint="eastAsia"/>
          <w:color w:val="A31515"/>
        </w:rPr>
        <w:t>\</w:t>
      </w:r>
      <w:r>
        <w:rPr>
          <w:color w:val="A31515"/>
        </w:rPr>
        <w:t>n"</w:t>
      </w:r>
      <w:r>
        <w:br/>
      </w:r>
      <w:r>
        <w:rPr>
          <w:b/>
          <w:color w:val="FF0000"/>
        </w:rPr>
        <w:t xml:space="preserve">   </w:t>
      </w:r>
      <w:r>
        <w:rPr>
          <w:color w:val="A31515"/>
        </w:rPr>
        <w:t xml:space="preserve">"layout(location=2) in vec2 vTexCoord; </w:t>
      </w:r>
      <w:r>
        <w:rPr>
          <w:rFonts w:hint="eastAsia"/>
          <w:color w:val="A31515"/>
        </w:rPr>
        <w:t>\</w:t>
      </w:r>
      <w:r>
        <w:rPr>
          <w:color w:val="A31515"/>
        </w:rPr>
        <w:t>n"</w:t>
      </w:r>
      <w:r>
        <w:rPr>
          <w:color w:val="A31515"/>
        </w:rPr>
        <w:br/>
      </w:r>
      <w:r w:rsidR="00F03448">
        <w:rPr>
          <w:color w:val="A31515"/>
        </w:rPr>
        <w:t xml:space="preserve"> </w:t>
      </w:r>
      <w:r>
        <w:rPr>
          <w:color w:val="A31515"/>
        </w:rPr>
        <w:t xml:space="preserve">  </w:t>
      </w:r>
      <w:r w:rsidR="00F03448">
        <w:rPr>
          <w:color w:val="A31515"/>
        </w:rPr>
        <w:t>"layout(location=0) out vec4 outColor;"</w:t>
      </w:r>
      <w:r w:rsidR="00F03448">
        <w:rPr>
          <w:color w:val="A31515"/>
        </w:rPr>
        <w:br/>
      </w:r>
      <w:r w:rsidR="00F03448" w:rsidRPr="00F03448">
        <w:rPr>
          <w:b/>
          <w:color w:val="FF0000"/>
        </w:rPr>
        <w:t>+</w:t>
      </w:r>
      <w:r>
        <w:rPr>
          <w:b/>
          <w:color w:val="FF0000"/>
        </w:rPr>
        <w:t xml:space="preserve">  </w:t>
      </w:r>
      <w:r w:rsidR="00A82DB7">
        <w:rPr>
          <w:color w:val="A31515"/>
        </w:rPr>
        <w:t>"layout(location=1) out vec2 outTexCoord;</w:t>
      </w:r>
      <w:r>
        <w:rPr>
          <w:color w:val="A31515"/>
        </w:rPr>
        <w:t xml:space="preserve"> \n</w:t>
      </w:r>
      <w:r w:rsidR="00A82DB7">
        <w:rPr>
          <w:color w:val="A31515"/>
        </w:rPr>
        <w:t>"</w:t>
      </w:r>
      <w:r w:rsidR="00F03448">
        <w:rPr>
          <w:color w:val="A31515"/>
        </w:rPr>
        <w:br/>
        <w:t xml:space="preserve"> </w:t>
      </w:r>
      <w:r>
        <w:rPr>
          <w:color w:val="A31515"/>
        </w:rPr>
        <w:t xml:space="preserve">  </w:t>
      </w:r>
      <w:r w:rsidR="00F03448">
        <w:rPr>
          <w:color w:val="A31515"/>
        </w:rPr>
        <w:t>"uniform mat4x4 matMVP;</w:t>
      </w:r>
      <w:r>
        <w:rPr>
          <w:color w:val="A31515"/>
        </w:rPr>
        <w:t xml:space="preserve"> \n</w:t>
      </w:r>
      <w:r w:rsidR="00F03448">
        <w:rPr>
          <w:color w:val="A31515"/>
        </w:rPr>
        <w:t>"</w:t>
      </w:r>
      <w:r>
        <w:rPr>
          <w:color w:val="A31515"/>
        </w:rPr>
        <w:br/>
      </w:r>
      <w:r>
        <w:rPr>
          <w:b/>
          <w:color w:val="FF0000"/>
        </w:rPr>
        <w:t xml:space="preserve"> </w:t>
      </w:r>
      <w:r>
        <w:t xml:space="preserve">  </w:t>
      </w:r>
      <w:r>
        <w:rPr>
          <w:color w:val="A31515"/>
        </w:rPr>
        <w:t xml:space="preserve">"void main() { </w:t>
      </w:r>
      <w:r>
        <w:rPr>
          <w:rFonts w:hint="eastAsia"/>
          <w:color w:val="A31515"/>
        </w:rPr>
        <w:t>\</w:t>
      </w:r>
      <w:r>
        <w:rPr>
          <w:color w:val="A31515"/>
        </w:rPr>
        <w:t>n"</w:t>
      </w:r>
    </w:p>
    <w:p w:rsidR="00A82DB7" w:rsidRDefault="00A82DB7" w:rsidP="002C5472">
      <w:r>
        <w:t>次に、</w:t>
      </w:r>
      <w:r>
        <w:rPr>
          <w:rFonts w:hint="eastAsia"/>
        </w:rPr>
        <w:t>main</w:t>
      </w:r>
      <w:r>
        <w:rPr>
          <w:rFonts w:hint="eastAsia"/>
        </w:rPr>
        <w:t>関数内で</w:t>
      </w:r>
      <w:r>
        <w:rPr>
          <w:rFonts w:hint="eastAsia"/>
        </w:rPr>
        <w:t>vTexCoord</w:t>
      </w:r>
      <w:r>
        <w:rPr>
          <w:rFonts w:hint="eastAsia"/>
        </w:rPr>
        <w:t>を</w:t>
      </w:r>
      <w:r>
        <w:rPr>
          <w:rFonts w:hint="eastAsia"/>
        </w:rPr>
        <w:t>outTexCoord</w:t>
      </w:r>
      <w:r>
        <w:rPr>
          <w:rFonts w:hint="eastAsia"/>
        </w:rPr>
        <w:t>にコピーします。</w:t>
      </w:r>
      <w:r>
        <w:br/>
        <w:t>vColor</w:t>
      </w:r>
      <w:r>
        <w:t>を</w:t>
      </w:r>
      <w:r>
        <w:rPr>
          <w:rFonts w:hint="eastAsia"/>
        </w:rPr>
        <w:t>outColor</w:t>
      </w:r>
      <w:r w:rsidR="007A00C2">
        <w:rPr>
          <w:rFonts w:hint="eastAsia"/>
        </w:rPr>
        <w:t>にコピーしているプログラム</w:t>
      </w:r>
      <w:r>
        <w:rPr>
          <w:rFonts w:hint="eastAsia"/>
        </w:rPr>
        <w:t>の下に、次の</w:t>
      </w:r>
      <w:r w:rsidR="007A00C2">
        <w:rPr>
          <w:rFonts w:hint="eastAsia"/>
        </w:rPr>
        <w:t>プログラム</w:t>
      </w:r>
      <w:r>
        <w:rPr>
          <w:rFonts w:hint="eastAsia"/>
        </w:rPr>
        <w:t>を追加してください。</w:t>
      </w:r>
    </w:p>
    <w:p w:rsidR="00A82DB7" w:rsidRPr="00CB55E9" w:rsidRDefault="0058758C" w:rsidP="00CB55E9">
      <w:pPr>
        <w:pStyle w:val="ac"/>
      </w:pPr>
      <w:r>
        <w:rPr>
          <w:b/>
          <w:color w:val="FF0000"/>
        </w:rPr>
        <w:t xml:space="preserve"> </w:t>
      </w:r>
      <w:r w:rsidRPr="009B3FFE">
        <w:rPr>
          <w:color w:val="008000"/>
        </w:rPr>
        <w:t xml:space="preserve">/// </w:t>
      </w:r>
      <w:r w:rsidRPr="009B3FFE">
        <w:rPr>
          <w:rFonts w:hint="eastAsia"/>
          <w:color w:val="008000"/>
        </w:rPr>
        <w:t>頂点シェーダ</w:t>
      </w:r>
      <w:r>
        <w:rPr>
          <w:rFonts w:hint="eastAsia"/>
          <w:color w:val="008000"/>
        </w:rPr>
        <w:t>ー</w:t>
      </w:r>
      <w:r w:rsidRPr="009B3FFE">
        <w:rPr>
          <w:color w:val="008000"/>
        </w:rPr>
        <w:t>.</w:t>
      </w:r>
      <w:r>
        <w:br/>
      </w:r>
      <w:r>
        <w:rPr>
          <w:b/>
          <w:color w:val="FF0000"/>
        </w:rPr>
        <w:t xml:space="preserve"> </w:t>
      </w:r>
      <w:r>
        <w:rPr>
          <w:color w:val="0000FF"/>
        </w:rPr>
        <w:t>static</w:t>
      </w:r>
      <w:r>
        <w:t xml:space="preserve"> </w:t>
      </w:r>
      <w:r>
        <w:rPr>
          <w:color w:val="0000FF"/>
        </w:rPr>
        <w:t>const</w:t>
      </w:r>
      <w:r>
        <w:t xml:space="preserve"> </w:t>
      </w:r>
      <w:r>
        <w:rPr>
          <w:color w:val="0000FF"/>
        </w:rPr>
        <w:t>char</w:t>
      </w:r>
      <w:r>
        <w:t>* vsCode =</w:t>
      </w:r>
      <w:r>
        <w:br/>
      </w:r>
      <w:r>
        <w:rPr>
          <w:b/>
          <w:color w:val="FF0000"/>
        </w:rPr>
        <w:t xml:space="preserve"> </w:t>
      </w:r>
      <w:r>
        <w:t xml:space="preserve">  </w:t>
      </w:r>
      <w:r>
        <w:rPr>
          <w:color w:val="A31515"/>
        </w:rPr>
        <w:t xml:space="preserve">"#version </w:t>
      </w:r>
      <w:r>
        <w:rPr>
          <w:rFonts w:hint="eastAsia"/>
          <w:color w:val="A31515"/>
        </w:rPr>
        <w:t>41</w:t>
      </w:r>
      <w:r>
        <w:rPr>
          <w:color w:val="A31515"/>
        </w:rPr>
        <w:t xml:space="preserve">0 </w:t>
      </w:r>
      <w:r>
        <w:rPr>
          <w:rFonts w:hint="eastAsia"/>
          <w:color w:val="A31515"/>
        </w:rPr>
        <w:t>\</w:t>
      </w:r>
      <w:r>
        <w:rPr>
          <w:color w:val="A31515"/>
        </w:rPr>
        <w:t>n"</w:t>
      </w:r>
      <w:r>
        <w:br/>
      </w:r>
      <w:r>
        <w:rPr>
          <w:color w:val="A31515"/>
        </w:rPr>
        <w:t xml:space="preserve">   "layout(location=0) in vec3 vPosition; </w:t>
      </w:r>
      <w:r>
        <w:rPr>
          <w:rFonts w:hint="eastAsia"/>
          <w:color w:val="A31515"/>
        </w:rPr>
        <w:t>\</w:t>
      </w:r>
      <w:r>
        <w:rPr>
          <w:color w:val="A31515"/>
        </w:rPr>
        <w:t>n"</w:t>
      </w:r>
      <w:r>
        <w:br/>
      </w:r>
      <w:r>
        <w:rPr>
          <w:color w:val="A31515"/>
        </w:rPr>
        <w:t xml:space="preserve">   "layout(location=1) in vec4 vColor; </w:t>
      </w:r>
      <w:r>
        <w:rPr>
          <w:rFonts w:hint="eastAsia"/>
          <w:color w:val="A31515"/>
        </w:rPr>
        <w:t>\</w:t>
      </w:r>
      <w:r>
        <w:rPr>
          <w:color w:val="A31515"/>
        </w:rPr>
        <w:t>n"</w:t>
      </w:r>
      <w:r>
        <w:br/>
      </w:r>
      <w:r>
        <w:rPr>
          <w:b/>
          <w:color w:val="FF0000"/>
        </w:rPr>
        <w:t xml:space="preserve">   </w:t>
      </w:r>
      <w:r>
        <w:rPr>
          <w:color w:val="A31515"/>
        </w:rPr>
        <w:t xml:space="preserve">"layout(location=2) in vec2 vTexCoord; </w:t>
      </w:r>
      <w:r>
        <w:rPr>
          <w:rFonts w:hint="eastAsia"/>
          <w:color w:val="A31515"/>
        </w:rPr>
        <w:t>\</w:t>
      </w:r>
      <w:r>
        <w:rPr>
          <w:color w:val="A31515"/>
        </w:rPr>
        <w:t>n"</w:t>
      </w:r>
      <w:r>
        <w:rPr>
          <w:color w:val="A31515"/>
        </w:rPr>
        <w:br/>
        <w:t xml:space="preserve">   "layout(location=0) out vec4 outColor;"</w:t>
      </w:r>
      <w:r>
        <w:rPr>
          <w:color w:val="A31515"/>
        </w:rPr>
        <w:br/>
      </w:r>
      <w:r>
        <w:rPr>
          <w:b/>
          <w:color w:val="FF0000"/>
        </w:rPr>
        <w:t xml:space="preserve">   </w:t>
      </w:r>
      <w:r>
        <w:rPr>
          <w:color w:val="A31515"/>
        </w:rPr>
        <w:t>"layout(location=1) out vec2 outTexCoord; \n"</w:t>
      </w:r>
      <w:r>
        <w:rPr>
          <w:color w:val="A31515"/>
        </w:rPr>
        <w:br/>
      </w:r>
      <w:r w:rsidR="001718ED">
        <w:rPr>
          <w:color w:val="A31515"/>
        </w:rPr>
        <w:t xml:space="preserve"> </w:t>
      </w:r>
      <w:r>
        <w:rPr>
          <w:color w:val="A31515"/>
        </w:rPr>
        <w:t xml:space="preserve">  </w:t>
      </w:r>
      <w:r w:rsidR="001718ED">
        <w:rPr>
          <w:color w:val="A31515"/>
        </w:rPr>
        <w:t>"uniform mat4x4 matMVP; \n"</w:t>
      </w:r>
      <w:r w:rsidR="001718ED">
        <w:rPr>
          <w:color w:val="A31515"/>
        </w:rPr>
        <w:br/>
      </w:r>
      <w:r w:rsidR="001718ED">
        <w:rPr>
          <w:b/>
          <w:color w:val="FF0000"/>
        </w:rPr>
        <w:t xml:space="preserve"> </w:t>
      </w:r>
      <w:r>
        <w:rPr>
          <w:b/>
          <w:color w:val="FF0000"/>
        </w:rPr>
        <w:t xml:space="preserve">  </w:t>
      </w:r>
      <w:r w:rsidR="001718ED">
        <w:rPr>
          <w:color w:val="A31515"/>
        </w:rPr>
        <w:t xml:space="preserve">"void main() { </w:t>
      </w:r>
      <w:r w:rsidR="001718ED">
        <w:rPr>
          <w:rFonts w:hint="eastAsia"/>
          <w:color w:val="A31515"/>
        </w:rPr>
        <w:t>\</w:t>
      </w:r>
      <w:r w:rsidR="001718ED">
        <w:rPr>
          <w:color w:val="A31515"/>
        </w:rPr>
        <w:t>n"</w:t>
      </w:r>
      <w:r w:rsidR="001718ED">
        <w:rPr>
          <w:color w:val="A31515"/>
        </w:rPr>
        <w:br/>
      </w:r>
      <w:r w:rsidR="00CB55E9">
        <w:rPr>
          <w:color w:val="A31515"/>
        </w:rPr>
        <w:t xml:space="preserve"> </w:t>
      </w:r>
      <w:r>
        <w:rPr>
          <w:color w:val="A31515"/>
        </w:rPr>
        <w:t xml:space="preserve">  </w:t>
      </w:r>
      <w:r w:rsidR="00CB55E9">
        <w:rPr>
          <w:color w:val="A31515"/>
        </w:rPr>
        <w:t>"</w:t>
      </w:r>
      <w:r w:rsidR="001718ED">
        <w:rPr>
          <w:color w:val="A31515"/>
        </w:rPr>
        <w:t xml:space="preserve">  </w:t>
      </w:r>
      <w:r w:rsidR="00CB55E9">
        <w:rPr>
          <w:color w:val="A31515"/>
        </w:rPr>
        <w:t>outColor = vColor;</w:t>
      </w:r>
      <w:r w:rsidR="001718ED">
        <w:rPr>
          <w:color w:val="A31515"/>
        </w:rPr>
        <w:t xml:space="preserve"> \n</w:t>
      </w:r>
      <w:r w:rsidR="00CB55E9">
        <w:rPr>
          <w:color w:val="A31515"/>
        </w:rPr>
        <w:t>"</w:t>
      </w:r>
      <w:r w:rsidR="00CB55E9">
        <w:rPr>
          <w:color w:val="A31515"/>
        </w:rPr>
        <w:br/>
      </w:r>
      <w:r w:rsidR="00CB55E9" w:rsidRPr="00CB55E9">
        <w:rPr>
          <w:b/>
          <w:color w:val="FF0000"/>
        </w:rPr>
        <w:t>+</w:t>
      </w:r>
      <w:r>
        <w:rPr>
          <w:b/>
          <w:color w:val="FF0000"/>
        </w:rPr>
        <w:t xml:space="preserve">  </w:t>
      </w:r>
      <w:r w:rsidR="00ED216E">
        <w:rPr>
          <w:color w:val="A31515"/>
        </w:rPr>
        <w:t>"</w:t>
      </w:r>
      <w:r w:rsidR="001718ED">
        <w:rPr>
          <w:color w:val="A31515"/>
        </w:rPr>
        <w:t xml:space="preserve">  </w:t>
      </w:r>
      <w:r w:rsidR="00A82DB7">
        <w:rPr>
          <w:color w:val="A31515"/>
        </w:rPr>
        <w:t>outTexCoord = vTexCoord;</w:t>
      </w:r>
      <w:r w:rsidR="001718ED">
        <w:rPr>
          <w:color w:val="A31515"/>
        </w:rPr>
        <w:t xml:space="preserve"> \n</w:t>
      </w:r>
      <w:r w:rsidR="00A82DB7">
        <w:rPr>
          <w:color w:val="A31515"/>
        </w:rPr>
        <w:t>"</w:t>
      </w:r>
      <w:r w:rsidR="00CB55E9">
        <w:rPr>
          <w:color w:val="A31515"/>
        </w:rPr>
        <w:br/>
        <w:t xml:space="preserve"> </w:t>
      </w:r>
      <w:r>
        <w:rPr>
          <w:color w:val="A31515"/>
        </w:rPr>
        <w:t xml:space="preserve">  </w:t>
      </w:r>
      <w:r w:rsidR="00CB55E9">
        <w:rPr>
          <w:color w:val="A31515"/>
        </w:rPr>
        <w:t>"</w:t>
      </w:r>
      <w:r w:rsidR="001718ED">
        <w:rPr>
          <w:color w:val="A31515"/>
        </w:rPr>
        <w:t xml:space="preserve">  </w:t>
      </w:r>
      <w:r w:rsidR="00CB55E9">
        <w:rPr>
          <w:color w:val="A31515"/>
        </w:rPr>
        <w:t>gl_Position = matMVP * vec4(vPosition, 1.0);</w:t>
      </w:r>
      <w:r w:rsidR="001718ED">
        <w:rPr>
          <w:color w:val="A31515"/>
        </w:rPr>
        <w:t xml:space="preserve"> \n</w:t>
      </w:r>
      <w:r w:rsidR="00CB55E9">
        <w:rPr>
          <w:color w:val="A31515"/>
        </w:rPr>
        <w:t>"</w:t>
      </w:r>
      <w:r w:rsidR="001718ED">
        <w:rPr>
          <w:color w:val="A31515"/>
        </w:rPr>
        <w:br/>
      </w:r>
      <w:r w:rsidR="001718ED">
        <w:t xml:space="preserve"> </w:t>
      </w:r>
      <w:r>
        <w:t xml:space="preserve">  </w:t>
      </w:r>
      <w:r w:rsidR="001718ED">
        <w:rPr>
          <w:color w:val="A31515"/>
        </w:rPr>
        <w:t>"}"</w:t>
      </w:r>
      <w:r w:rsidR="001718ED">
        <w:t>;</w:t>
      </w:r>
    </w:p>
    <w:p w:rsidR="002366C0" w:rsidRDefault="00352243" w:rsidP="002C5472">
      <w:r>
        <w:t>これで</w:t>
      </w:r>
      <w:r w:rsidR="000C7720">
        <w:t>、</w:t>
      </w:r>
      <w:r w:rsidR="009600C7">
        <w:t>フラグメントシェーダの</w:t>
      </w:r>
      <w:r w:rsidR="0075776C">
        <w:rPr>
          <w:rFonts w:hint="eastAsia"/>
        </w:rPr>
        <w:t>1</w:t>
      </w:r>
      <w:r w:rsidR="0075776C">
        <w:rPr>
          <w:rFonts w:hint="eastAsia"/>
        </w:rPr>
        <w:t>番目の入力</w:t>
      </w:r>
      <w:r w:rsidR="00355B19">
        <w:rPr>
          <w:rFonts w:hint="eastAsia"/>
        </w:rPr>
        <w:t>用変数</w:t>
      </w:r>
      <w:r w:rsidR="000C7720">
        <w:rPr>
          <w:rFonts w:hint="eastAsia"/>
        </w:rPr>
        <w:t>に</w:t>
      </w:r>
      <w:r w:rsidR="00A82DB7">
        <w:rPr>
          <w:rFonts w:hint="eastAsia"/>
        </w:rPr>
        <w:t>テクスチャ座標が送られるようになりました。</w:t>
      </w:r>
    </w:p>
    <w:p w:rsidR="00A82DB7" w:rsidRDefault="00A82DB7" w:rsidP="002C5472">
      <w:r>
        <w:rPr>
          <w:rFonts w:hint="eastAsia"/>
        </w:rPr>
        <w:t>続いて、フラグメントシェーダでテクスチャ座標を受け取ります。</w:t>
      </w:r>
      <w:r>
        <w:br/>
      </w:r>
      <w:r>
        <w:t>フラグメントシェーダ</w:t>
      </w:r>
      <w:r w:rsidR="00FF10D8">
        <w:rPr>
          <w:rFonts w:hint="eastAsia"/>
        </w:rPr>
        <w:t>に</w:t>
      </w:r>
      <w:r w:rsidR="00A92C5C">
        <w:rPr>
          <w:rFonts w:hint="eastAsia"/>
        </w:rPr>
        <w:t>次のプログラム</w:t>
      </w:r>
      <w:r>
        <w:rPr>
          <w:rFonts w:hint="eastAsia"/>
        </w:rPr>
        <w:t>を追加してください。</w:t>
      </w:r>
    </w:p>
    <w:p w:rsidR="00A82DB7" w:rsidRPr="00A82DB7" w:rsidRDefault="00EB0567" w:rsidP="00A82DB7">
      <w:pPr>
        <w:pStyle w:val="ac"/>
        <w:rPr>
          <w:color w:val="A31515"/>
        </w:rPr>
      </w:pPr>
      <w:r>
        <w:rPr>
          <w:b/>
          <w:color w:val="FF0000"/>
        </w:rPr>
        <w:t xml:space="preserve"> </w:t>
      </w:r>
      <w:r w:rsidRPr="009B3FFE">
        <w:rPr>
          <w:color w:val="008000"/>
        </w:rPr>
        <w:t xml:space="preserve">/// </w:t>
      </w:r>
      <w:r>
        <w:rPr>
          <w:rFonts w:hint="eastAsia"/>
          <w:color w:val="008000"/>
        </w:rPr>
        <w:t>フラグメント</w:t>
      </w:r>
      <w:r w:rsidRPr="009B3FFE">
        <w:rPr>
          <w:rFonts w:hint="eastAsia"/>
          <w:color w:val="008000"/>
        </w:rPr>
        <w:t>シェーダ</w:t>
      </w:r>
      <w:r>
        <w:rPr>
          <w:rFonts w:hint="eastAsia"/>
          <w:color w:val="008000"/>
        </w:rPr>
        <w:t>ー</w:t>
      </w:r>
      <w:r w:rsidRPr="009B3FFE">
        <w:rPr>
          <w:color w:val="008000"/>
        </w:rPr>
        <w:t>.</w:t>
      </w:r>
      <w:r>
        <w:br/>
      </w:r>
      <w:r>
        <w:rPr>
          <w:b/>
          <w:color w:val="FF0000"/>
        </w:rPr>
        <w:t xml:space="preserve"> </w:t>
      </w:r>
      <w:r>
        <w:rPr>
          <w:color w:val="0000FF"/>
        </w:rPr>
        <w:t>static</w:t>
      </w:r>
      <w:r>
        <w:t xml:space="preserve"> </w:t>
      </w:r>
      <w:r>
        <w:rPr>
          <w:color w:val="0000FF"/>
        </w:rPr>
        <w:t>const</w:t>
      </w:r>
      <w:r>
        <w:t xml:space="preserve"> </w:t>
      </w:r>
      <w:r>
        <w:rPr>
          <w:color w:val="0000FF"/>
        </w:rPr>
        <w:t>char</w:t>
      </w:r>
      <w:r>
        <w:t>* fsCode =</w:t>
      </w:r>
      <w:r>
        <w:br/>
      </w:r>
      <w:r>
        <w:rPr>
          <w:b/>
          <w:color w:val="FF0000"/>
        </w:rPr>
        <w:t xml:space="preserve"> </w:t>
      </w:r>
      <w:r>
        <w:t xml:space="preserve">  </w:t>
      </w:r>
      <w:r>
        <w:rPr>
          <w:color w:val="A31515"/>
        </w:rPr>
        <w:t xml:space="preserve">"#version </w:t>
      </w:r>
      <w:r>
        <w:rPr>
          <w:rFonts w:hint="eastAsia"/>
          <w:color w:val="A31515"/>
        </w:rPr>
        <w:t>41</w:t>
      </w:r>
      <w:r>
        <w:rPr>
          <w:color w:val="A31515"/>
        </w:rPr>
        <w:t xml:space="preserve">0 </w:t>
      </w:r>
      <w:r>
        <w:rPr>
          <w:rFonts w:hint="eastAsia"/>
          <w:color w:val="A31515"/>
        </w:rPr>
        <w:t>\</w:t>
      </w:r>
      <w:r>
        <w:rPr>
          <w:color w:val="A31515"/>
        </w:rPr>
        <w:t>n"</w:t>
      </w:r>
      <w:r>
        <w:br/>
      </w:r>
      <w:r w:rsidR="00FD2BBD">
        <w:rPr>
          <w:color w:val="A31515"/>
        </w:rPr>
        <w:t xml:space="preserve"> </w:t>
      </w:r>
      <w:r w:rsidR="001055E5">
        <w:rPr>
          <w:color w:val="A31515"/>
        </w:rPr>
        <w:t xml:space="preserve">  </w:t>
      </w:r>
      <w:r w:rsidR="0051308E">
        <w:rPr>
          <w:color w:val="A31515"/>
        </w:rPr>
        <w:t>"layout(location=</w:t>
      </w:r>
      <w:r w:rsidR="0051308E">
        <w:rPr>
          <w:rFonts w:hint="eastAsia"/>
          <w:color w:val="A31515"/>
        </w:rPr>
        <w:t>0</w:t>
      </w:r>
      <w:r w:rsidR="0051308E">
        <w:rPr>
          <w:color w:val="A31515"/>
        </w:rPr>
        <w:t>) in vec4 inColor;</w:t>
      </w:r>
      <w:r w:rsidR="001055E5">
        <w:rPr>
          <w:color w:val="A31515"/>
        </w:rPr>
        <w:t xml:space="preserve"> \n</w:t>
      </w:r>
      <w:r w:rsidR="0051308E">
        <w:rPr>
          <w:color w:val="A31515"/>
        </w:rPr>
        <w:t>"</w:t>
      </w:r>
      <w:r w:rsidR="0051308E">
        <w:rPr>
          <w:color w:val="A31515"/>
        </w:rPr>
        <w:br/>
      </w:r>
      <w:r w:rsidR="00FD2BBD" w:rsidRPr="00FD2BBD">
        <w:rPr>
          <w:b/>
          <w:color w:val="FF0000"/>
        </w:rPr>
        <w:t>+</w:t>
      </w:r>
      <w:r w:rsidR="001055E5">
        <w:rPr>
          <w:b/>
          <w:color w:val="FF0000"/>
        </w:rPr>
        <w:t xml:space="preserve">  </w:t>
      </w:r>
      <w:r w:rsidR="00A82DB7">
        <w:rPr>
          <w:color w:val="A31515"/>
        </w:rPr>
        <w:t>"layout(location=1) in vec2 inTexCoord;</w:t>
      </w:r>
      <w:r w:rsidR="001055E5">
        <w:rPr>
          <w:color w:val="A31515"/>
        </w:rPr>
        <w:t xml:space="preserve"> \n</w:t>
      </w:r>
      <w:r w:rsidR="00A82DB7">
        <w:rPr>
          <w:color w:val="A31515"/>
        </w:rPr>
        <w:t>"</w:t>
      </w:r>
      <w:r w:rsidR="00A82DB7">
        <w:rPr>
          <w:color w:val="A31515"/>
        </w:rPr>
        <w:br/>
      </w:r>
      <w:r w:rsidR="00FD2BBD" w:rsidRPr="00FD2BBD">
        <w:rPr>
          <w:b/>
          <w:color w:val="FF0000"/>
        </w:rPr>
        <w:t>+</w:t>
      </w:r>
      <w:r w:rsidR="001055E5">
        <w:rPr>
          <w:b/>
          <w:color w:val="FF0000"/>
        </w:rPr>
        <w:t xml:space="preserve">  </w:t>
      </w:r>
      <w:r w:rsidR="00A82DB7">
        <w:rPr>
          <w:color w:val="A31515"/>
        </w:rPr>
        <w:t>"uniform</w:t>
      </w:r>
      <w:r w:rsidR="002E4576">
        <w:rPr>
          <w:color w:val="A31515"/>
        </w:rPr>
        <w:t xml:space="preserve"> sampler2D </w:t>
      </w:r>
      <w:r w:rsidR="006C517E">
        <w:rPr>
          <w:color w:val="A31515"/>
        </w:rPr>
        <w:t>texColor</w:t>
      </w:r>
      <w:r w:rsidR="00A82DB7">
        <w:rPr>
          <w:color w:val="A31515"/>
        </w:rPr>
        <w:t>;</w:t>
      </w:r>
      <w:r w:rsidR="001055E5">
        <w:rPr>
          <w:color w:val="A31515"/>
        </w:rPr>
        <w:t xml:space="preserve"> \n</w:t>
      </w:r>
      <w:r w:rsidR="00A82DB7">
        <w:rPr>
          <w:color w:val="A31515"/>
        </w:rPr>
        <w:t>"</w:t>
      </w:r>
      <w:r w:rsidR="00C122B9">
        <w:rPr>
          <w:color w:val="A31515"/>
        </w:rPr>
        <w:br/>
      </w:r>
      <w:r w:rsidR="00FD2BBD">
        <w:rPr>
          <w:color w:val="A31515"/>
        </w:rPr>
        <w:t xml:space="preserve"> </w:t>
      </w:r>
      <w:r w:rsidR="001055E5">
        <w:rPr>
          <w:color w:val="A31515"/>
        </w:rPr>
        <w:t xml:space="preserve">  </w:t>
      </w:r>
      <w:r w:rsidR="00C122B9">
        <w:rPr>
          <w:color w:val="A31515"/>
        </w:rPr>
        <w:t>"out vec4 fragColor;</w:t>
      </w:r>
      <w:r w:rsidR="001055E5">
        <w:rPr>
          <w:color w:val="A31515"/>
        </w:rPr>
        <w:t xml:space="preserve"> \n</w:t>
      </w:r>
      <w:r w:rsidR="00C122B9">
        <w:rPr>
          <w:color w:val="A31515"/>
        </w:rPr>
        <w:t>"</w:t>
      </w:r>
      <w:r w:rsidR="001055E5">
        <w:rPr>
          <w:color w:val="A31515"/>
        </w:rPr>
        <w:br/>
      </w:r>
      <w:r w:rsidR="001055E5">
        <w:rPr>
          <w:b/>
          <w:color w:val="FF0000"/>
        </w:rPr>
        <w:t xml:space="preserve"> </w:t>
      </w:r>
      <w:r w:rsidR="001055E5">
        <w:t xml:space="preserve">  </w:t>
      </w:r>
      <w:r w:rsidR="001055E5">
        <w:rPr>
          <w:color w:val="A31515"/>
        </w:rPr>
        <w:t xml:space="preserve">"void main() { </w:t>
      </w:r>
      <w:r w:rsidR="001055E5">
        <w:rPr>
          <w:rFonts w:hint="eastAsia"/>
          <w:color w:val="A31515"/>
        </w:rPr>
        <w:t>\</w:t>
      </w:r>
      <w:r w:rsidR="001055E5">
        <w:rPr>
          <w:color w:val="A31515"/>
        </w:rPr>
        <w:t>n"</w:t>
      </w:r>
    </w:p>
    <w:p w:rsidR="00A82DB7" w:rsidRDefault="00A82DB7" w:rsidP="002C5472">
      <w:r>
        <w:rPr>
          <w:rFonts w:hint="eastAsia"/>
        </w:rPr>
        <w:t>これで、</w:t>
      </w:r>
      <w:r>
        <w:rPr>
          <w:rFonts w:hint="eastAsia"/>
        </w:rPr>
        <w:t>inTexCoord</w:t>
      </w:r>
      <w:r>
        <w:rPr>
          <w:rFonts w:hint="eastAsia"/>
        </w:rPr>
        <w:t>にテクスチャ座標が格納されます。</w:t>
      </w:r>
      <w:r w:rsidR="00BE3A24">
        <w:rPr>
          <w:rFonts w:hint="eastAsia"/>
        </w:rPr>
        <w:t>そして、その下にある</w:t>
      </w:r>
      <w:r w:rsidR="00967B8B">
        <w:rPr>
          <w:rFonts w:hint="eastAsia"/>
        </w:rPr>
        <w:t>sampler2D(</w:t>
      </w:r>
      <w:r w:rsidR="00967B8B">
        <w:rPr>
          <w:rFonts w:hint="eastAsia"/>
        </w:rPr>
        <w:t>さんぷらー・つーでぃ</w:t>
      </w:r>
      <w:r w:rsidR="00967B8B">
        <w:rPr>
          <w:rFonts w:hint="eastAsia"/>
        </w:rPr>
        <w:t>)</w:t>
      </w:r>
      <w:r w:rsidR="00BE3A24">
        <w:rPr>
          <w:rFonts w:hint="eastAsia"/>
        </w:rPr>
        <w:t>は、</w:t>
      </w:r>
      <w:r w:rsidR="00837ACD">
        <w:rPr>
          <w:rFonts w:hint="eastAsia"/>
        </w:rPr>
        <w:t>「サンプラー」という「</w:t>
      </w:r>
      <w:r w:rsidR="00837ACD">
        <w:t>テクスチャ読み込み用</w:t>
      </w:r>
      <w:r w:rsidR="00BE3A24">
        <w:t>オブジェクト</w:t>
      </w:r>
      <w:r w:rsidR="00932B62">
        <w:t>」</w:t>
      </w:r>
      <w:r w:rsidR="00BE3A24">
        <w:rPr>
          <w:rFonts w:hint="eastAsia"/>
        </w:rPr>
        <w:t>の定義</w:t>
      </w:r>
      <w:r w:rsidR="00BE3A24">
        <w:t>です。</w:t>
      </w:r>
      <w:r w:rsidR="001B09DF">
        <w:t>最初の</w:t>
      </w:r>
      <w:r w:rsidR="00BE3A24">
        <w:rPr>
          <w:rFonts w:hint="eastAsia"/>
        </w:rPr>
        <w:t>u</w:t>
      </w:r>
      <w:r w:rsidR="00BE3A24">
        <w:t>niform</w:t>
      </w:r>
      <w:r w:rsidR="001B09DF">
        <w:t>は、アプリケーションから渡される変数を</w:t>
      </w:r>
      <w:r w:rsidR="001B09DF">
        <w:rPr>
          <w:rFonts w:hint="eastAsia"/>
        </w:rPr>
        <w:t>示す修飾子でしたね</w:t>
      </w:r>
      <w:r w:rsidR="00BE3A24">
        <w:t>。</w:t>
      </w:r>
      <w:r w:rsidR="001B09DF">
        <w:t>次にある</w:t>
      </w:r>
      <w:r w:rsidR="00BE3A24">
        <w:rPr>
          <w:rFonts w:hint="eastAsia"/>
        </w:rPr>
        <w:t>samper2D</w:t>
      </w:r>
      <w:r w:rsidR="00837ACD">
        <w:rPr>
          <w:rFonts w:hint="eastAsia"/>
        </w:rPr>
        <w:t>が</w:t>
      </w:r>
      <w:r w:rsidR="00BE3A24">
        <w:rPr>
          <w:rFonts w:hint="eastAsia"/>
        </w:rPr>
        <w:t>2D</w:t>
      </w:r>
      <w:r w:rsidR="00BE3A24">
        <w:rPr>
          <w:rFonts w:hint="eastAsia"/>
        </w:rPr>
        <w:t>テクスチャを読み込む</w:t>
      </w:r>
      <w:r w:rsidR="00837ACD">
        <w:rPr>
          <w:rFonts w:hint="eastAsia"/>
        </w:rPr>
        <w:t>ためのサンプラー型</w:t>
      </w:r>
      <w:r w:rsidR="00BE3A24">
        <w:rPr>
          <w:rFonts w:hint="eastAsia"/>
        </w:rPr>
        <w:t>で</w:t>
      </w:r>
      <w:r w:rsidR="00BE3A24">
        <w:rPr>
          <w:rFonts w:hint="eastAsia"/>
        </w:rPr>
        <w:lastRenderedPageBreak/>
        <w:t>す。</w:t>
      </w:r>
      <w:r w:rsidR="00BE3A24">
        <w:rPr>
          <w:rFonts w:hint="eastAsia"/>
        </w:rPr>
        <w:t>s</w:t>
      </w:r>
      <w:r w:rsidR="00BE3A24">
        <w:t>ampler2D</w:t>
      </w:r>
      <w:r w:rsidR="00BE3A24">
        <w:t>型の変数は</w:t>
      </w:r>
      <w:r w:rsidR="00BE3A24">
        <w:rPr>
          <w:rFonts w:hint="eastAsia"/>
        </w:rPr>
        <w:t>unifor</w:t>
      </w:r>
      <w:r w:rsidR="00BE3A24">
        <w:t>m</w:t>
      </w:r>
      <w:r w:rsidR="00C5556A">
        <w:t>変数か</w:t>
      </w:r>
      <w:r w:rsidR="00BE3A24">
        <w:t>、関数の引数にしかできません。また、</w:t>
      </w:r>
      <w:r w:rsidR="00BA0DDE">
        <w:t>テクスチャは</w:t>
      </w:r>
      <w:r w:rsidR="00BE3A24">
        <w:t>対応する</w:t>
      </w:r>
      <w:r w:rsidR="00BA0DDE">
        <w:rPr>
          <w:rFonts w:hint="eastAsia"/>
        </w:rPr>
        <w:t>サンプラー</w:t>
      </w:r>
      <w:r w:rsidR="00BE3A24">
        <w:rPr>
          <w:rFonts w:hint="eastAsia"/>
        </w:rPr>
        <w:t>型でなければ読み込めません</w:t>
      </w:r>
      <w:r w:rsidR="00837ACD">
        <w:rPr>
          <w:rFonts w:hint="eastAsia"/>
        </w:rPr>
        <w:t>。</w:t>
      </w:r>
      <w:r w:rsidR="00BE3A24">
        <w:rPr>
          <w:rFonts w:hint="eastAsia"/>
        </w:rPr>
        <w:t>2D</w:t>
      </w:r>
      <w:r w:rsidR="00BA0DDE">
        <w:rPr>
          <w:rFonts w:hint="eastAsia"/>
        </w:rPr>
        <w:t>テクスチャを読み込むには</w:t>
      </w:r>
      <w:r w:rsidR="00BE3A24">
        <w:rPr>
          <w:rFonts w:hint="eastAsia"/>
        </w:rPr>
        <w:t>sampler2D</w:t>
      </w:r>
      <w:r w:rsidR="00837ACD">
        <w:rPr>
          <w:rFonts w:hint="eastAsia"/>
        </w:rPr>
        <w:t>、</w:t>
      </w:r>
      <w:r w:rsidR="00837ACD">
        <w:rPr>
          <w:rFonts w:hint="eastAsia"/>
        </w:rPr>
        <w:t>3D</w:t>
      </w:r>
      <w:r w:rsidR="00837ACD">
        <w:rPr>
          <w:rFonts w:hint="eastAsia"/>
        </w:rPr>
        <w:t>テクスチャの場合は</w:t>
      </w:r>
      <w:r w:rsidR="00837ACD">
        <w:rPr>
          <w:rFonts w:hint="eastAsia"/>
        </w:rPr>
        <w:t>sampler3D</w:t>
      </w:r>
      <w:r w:rsidR="00837ACD">
        <w:rPr>
          <w:rFonts w:hint="eastAsia"/>
        </w:rPr>
        <w:t>というように、テクスチャの種類によって使えるサンプラー型が決められています</w:t>
      </w:r>
      <w:r w:rsidR="00BE3A24">
        <w:rPr>
          <w:rFonts w:hint="eastAsia"/>
        </w:rPr>
        <w:t>。</w:t>
      </w:r>
    </w:p>
    <w:p w:rsidR="007D1861" w:rsidRDefault="007D1861" w:rsidP="002C5472">
      <w:r>
        <w:t>最後に、テクスチャを読み込んで頂点色に</w:t>
      </w:r>
      <w:r w:rsidR="00932B62">
        <w:t>掛け</w:t>
      </w:r>
      <w:r>
        <w:t>合わせます。</w:t>
      </w:r>
      <w:r w:rsidR="00E751FD">
        <w:t>フラグメントシェーダの</w:t>
      </w:r>
      <w:r w:rsidR="00E751FD">
        <w:rPr>
          <w:rFonts w:hint="eastAsia"/>
        </w:rPr>
        <w:t>main</w:t>
      </w:r>
      <w:r w:rsidR="00486611">
        <w:rPr>
          <w:rFonts w:hint="eastAsia"/>
        </w:rPr>
        <w:t>関数を、次のように変更してください</w:t>
      </w:r>
      <w:r w:rsidR="00E751FD">
        <w:rPr>
          <w:rFonts w:hint="eastAsia"/>
        </w:rPr>
        <w:t>。</w:t>
      </w:r>
    </w:p>
    <w:p w:rsidR="00E751FD" w:rsidRDefault="0058758C" w:rsidP="00E751FD">
      <w:pPr>
        <w:pStyle w:val="ac"/>
      </w:pPr>
      <w:r>
        <w:rPr>
          <w:b/>
          <w:color w:val="FF0000"/>
        </w:rPr>
        <w:t xml:space="preserve"> </w:t>
      </w:r>
      <w:r w:rsidRPr="009B3FFE">
        <w:rPr>
          <w:color w:val="008000"/>
        </w:rPr>
        <w:t xml:space="preserve">/// </w:t>
      </w:r>
      <w:r>
        <w:rPr>
          <w:rFonts w:hint="eastAsia"/>
          <w:color w:val="008000"/>
        </w:rPr>
        <w:t>フラグメント</w:t>
      </w:r>
      <w:r w:rsidRPr="009B3FFE">
        <w:rPr>
          <w:rFonts w:hint="eastAsia"/>
          <w:color w:val="008000"/>
        </w:rPr>
        <w:t>シェーダ</w:t>
      </w:r>
      <w:r>
        <w:rPr>
          <w:rFonts w:hint="eastAsia"/>
          <w:color w:val="008000"/>
        </w:rPr>
        <w:t>ー</w:t>
      </w:r>
      <w:r w:rsidRPr="009B3FFE">
        <w:rPr>
          <w:color w:val="008000"/>
        </w:rPr>
        <w:t>.</w:t>
      </w:r>
      <w:r>
        <w:br/>
      </w:r>
      <w:r>
        <w:rPr>
          <w:b/>
          <w:color w:val="FF0000"/>
        </w:rPr>
        <w:t xml:space="preserve"> </w:t>
      </w:r>
      <w:r>
        <w:rPr>
          <w:color w:val="0000FF"/>
        </w:rPr>
        <w:t>static</w:t>
      </w:r>
      <w:r>
        <w:t xml:space="preserve"> </w:t>
      </w:r>
      <w:r>
        <w:rPr>
          <w:color w:val="0000FF"/>
        </w:rPr>
        <w:t>const</w:t>
      </w:r>
      <w:r>
        <w:t xml:space="preserve"> </w:t>
      </w:r>
      <w:r>
        <w:rPr>
          <w:color w:val="0000FF"/>
        </w:rPr>
        <w:t>char</w:t>
      </w:r>
      <w:r>
        <w:t>* fsCode =</w:t>
      </w:r>
      <w:r>
        <w:br/>
      </w:r>
      <w:r>
        <w:rPr>
          <w:b/>
          <w:color w:val="FF0000"/>
        </w:rPr>
        <w:t xml:space="preserve"> </w:t>
      </w:r>
      <w:r>
        <w:t xml:space="preserve">  </w:t>
      </w:r>
      <w:r>
        <w:rPr>
          <w:color w:val="A31515"/>
        </w:rPr>
        <w:t xml:space="preserve">"#version </w:t>
      </w:r>
      <w:r>
        <w:rPr>
          <w:rFonts w:hint="eastAsia"/>
          <w:color w:val="A31515"/>
        </w:rPr>
        <w:t>41</w:t>
      </w:r>
      <w:r>
        <w:rPr>
          <w:color w:val="A31515"/>
        </w:rPr>
        <w:t xml:space="preserve">0 </w:t>
      </w:r>
      <w:r>
        <w:rPr>
          <w:rFonts w:hint="eastAsia"/>
          <w:color w:val="A31515"/>
        </w:rPr>
        <w:t>\</w:t>
      </w:r>
      <w:r>
        <w:rPr>
          <w:color w:val="A31515"/>
        </w:rPr>
        <w:t>n"</w:t>
      </w:r>
      <w:r>
        <w:br/>
      </w:r>
      <w:r>
        <w:rPr>
          <w:color w:val="A31515"/>
        </w:rPr>
        <w:t xml:space="preserve">   "layout(location=</w:t>
      </w:r>
      <w:r>
        <w:rPr>
          <w:rFonts w:hint="eastAsia"/>
          <w:color w:val="A31515"/>
        </w:rPr>
        <w:t>0</w:t>
      </w:r>
      <w:r>
        <w:rPr>
          <w:color w:val="A31515"/>
        </w:rPr>
        <w:t>) in vec4 inColor; \n"</w:t>
      </w:r>
      <w:r>
        <w:rPr>
          <w:color w:val="A31515"/>
        </w:rPr>
        <w:br/>
      </w:r>
      <w:r>
        <w:rPr>
          <w:b/>
          <w:color w:val="FF0000"/>
        </w:rPr>
        <w:t xml:space="preserve">   </w:t>
      </w:r>
      <w:r>
        <w:rPr>
          <w:color w:val="A31515"/>
        </w:rPr>
        <w:t>"layout(location=1) in vec2 inTexCoord; \n"</w:t>
      </w:r>
      <w:r>
        <w:rPr>
          <w:color w:val="A31515"/>
        </w:rPr>
        <w:br/>
      </w:r>
      <w:r>
        <w:rPr>
          <w:b/>
          <w:color w:val="FF0000"/>
        </w:rPr>
        <w:t xml:space="preserve">   </w:t>
      </w:r>
      <w:r>
        <w:rPr>
          <w:color w:val="A31515"/>
        </w:rPr>
        <w:t xml:space="preserve">"uniform sampler2D </w:t>
      </w:r>
      <w:r w:rsidR="006C517E">
        <w:rPr>
          <w:color w:val="A31515"/>
        </w:rPr>
        <w:t>texColor</w:t>
      </w:r>
      <w:r>
        <w:rPr>
          <w:color w:val="A31515"/>
        </w:rPr>
        <w:t>; \n"</w:t>
      </w:r>
      <w:r>
        <w:rPr>
          <w:color w:val="A31515"/>
        </w:rPr>
        <w:br/>
        <w:t xml:space="preserve">   "out vec4 fragColor; \n"</w:t>
      </w:r>
      <w:r>
        <w:rPr>
          <w:color w:val="A31515"/>
        </w:rPr>
        <w:br/>
      </w:r>
      <w:r w:rsidR="00EE1474">
        <w:rPr>
          <w:color w:val="A31515"/>
        </w:rPr>
        <w:t xml:space="preserve"> </w:t>
      </w:r>
      <w:r>
        <w:rPr>
          <w:color w:val="A31515"/>
        </w:rPr>
        <w:t xml:space="preserve">  </w:t>
      </w:r>
      <w:r w:rsidR="00EE1474">
        <w:rPr>
          <w:color w:val="A31515"/>
        </w:rPr>
        <w:t>"</w:t>
      </w:r>
      <w:r w:rsidR="00EE1474">
        <w:rPr>
          <w:rFonts w:hint="eastAsia"/>
          <w:color w:val="A31515"/>
        </w:rPr>
        <w:t>void m</w:t>
      </w:r>
      <w:r w:rsidR="00EE1474">
        <w:rPr>
          <w:color w:val="A31515"/>
        </w:rPr>
        <w:t>ain() {</w:t>
      </w:r>
      <w:r>
        <w:rPr>
          <w:color w:val="A31515"/>
        </w:rPr>
        <w:t xml:space="preserve"> \n</w:t>
      </w:r>
      <w:r w:rsidR="00EE1474">
        <w:rPr>
          <w:color w:val="A31515"/>
        </w:rPr>
        <w:t>"</w:t>
      </w:r>
      <w:r w:rsidR="00EE1474">
        <w:rPr>
          <w:color w:val="A31515"/>
        </w:rPr>
        <w:br/>
      </w:r>
      <w:r>
        <w:rPr>
          <w:b/>
          <w:color w:val="FF0000"/>
        </w:rPr>
        <w:t>-</w:t>
      </w:r>
      <w:r w:rsidRPr="0058758C">
        <w:rPr>
          <w:b/>
          <w:color w:val="FF0000"/>
        </w:rPr>
        <w:t xml:space="preserve">  </w:t>
      </w:r>
      <w:r w:rsidRPr="0058758C">
        <w:rPr>
          <w:color w:val="FF0000"/>
        </w:rPr>
        <w:t>"  fragColor = inColor; \n"</w:t>
      </w:r>
      <w:r>
        <w:rPr>
          <w:color w:val="A31515"/>
        </w:rPr>
        <w:br/>
      </w:r>
      <w:r>
        <w:rPr>
          <w:b/>
          <w:color w:val="FF0000"/>
        </w:rPr>
        <w:t xml:space="preserve">+  </w:t>
      </w:r>
      <w:r w:rsidR="00ED216E">
        <w:rPr>
          <w:color w:val="A31515"/>
        </w:rPr>
        <w:t>"</w:t>
      </w:r>
      <w:r w:rsidR="00EE1474">
        <w:rPr>
          <w:color w:val="A31515"/>
        </w:rPr>
        <w:t xml:space="preserve">  </w:t>
      </w:r>
      <w:r w:rsidR="00E751FD">
        <w:rPr>
          <w:color w:val="A31515"/>
        </w:rPr>
        <w:t>fragColor = inColor * t</w:t>
      </w:r>
      <w:r w:rsidR="002E4576">
        <w:rPr>
          <w:color w:val="A31515"/>
        </w:rPr>
        <w:t>exture(</w:t>
      </w:r>
      <w:r w:rsidR="001D48EB">
        <w:rPr>
          <w:color w:val="A31515"/>
        </w:rPr>
        <w:t>texColor</w:t>
      </w:r>
      <w:r w:rsidR="00E751FD">
        <w:rPr>
          <w:color w:val="A31515"/>
        </w:rPr>
        <w:t>, inTexCoord</w:t>
      </w:r>
      <w:r w:rsidR="00E751FD">
        <w:rPr>
          <w:rFonts w:hint="eastAsia"/>
          <w:color w:val="A31515"/>
        </w:rPr>
        <w:t>)</w:t>
      </w:r>
      <w:r w:rsidR="00E751FD">
        <w:rPr>
          <w:color w:val="A31515"/>
        </w:rPr>
        <w:t>;</w:t>
      </w:r>
      <w:r>
        <w:rPr>
          <w:color w:val="A31515"/>
        </w:rPr>
        <w:t xml:space="preserve"> \n</w:t>
      </w:r>
      <w:r w:rsidR="00E751FD">
        <w:rPr>
          <w:color w:val="A31515"/>
        </w:rPr>
        <w:t>"</w:t>
      </w:r>
      <w:r w:rsidR="00EE1474">
        <w:rPr>
          <w:color w:val="A31515"/>
        </w:rPr>
        <w:br/>
        <w:t xml:space="preserve"> </w:t>
      </w:r>
      <w:r>
        <w:rPr>
          <w:color w:val="A31515"/>
        </w:rPr>
        <w:t xml:space="preserve">  </w:t>
      </w:r>
      <w:r w:rsidR="00EE1474">
        <w:rPr>
          <w:color w:val="A31515"/>
        </w:rPr>
        <w:t>"}";</w:t>
      </w:r>
    </w:p>
    <w:p w:rsidR="00423D75" w:rsidRDefault="00423D75" w:rsidP="00BE0597">
      <w:r>
        <w:t>テクスチャを読み込むには</w:t>
      </w:r>
      <w:r w:rsidR="00932B62">
        <w:t>、</w:t>
      </w:r>
      <w:r w:rsidR="00932B62">
        <w:t>texture</w:t>
      </w:r>
      <w:r w:rsidR="00932B62">
        <w:t>関数を使</w:t>
      </w:r>
      <w:r>
        <w:t>います。</w:t>
      </w:r>
      <w:r w:rsidR="00E40384">
        <w:rPr>
          <w:rFonts w:hint="eastAsia"/>
        </w:rPr>
        <w:t>texture</w:t>
      </w:r>
      <w:r w:rsidR="00E40384">
        <w:rPr>
          <w:rFonts w:hint="eastAsia"/>
        </w:rPr>
        <w:t>関数の</w:t>
      </w:r>
      <w:r w:rsidR="00C3195F">
        <w:rPr>
          <w:rFonts w:hint="eastAsia"/>
        </w:rPr>
        <w:t>最初の引数は</w:t>
      </w:r>
      <w:r w:rsidR="00932B62">
        <w:rPr>
          <w:rFonts w:hint="eastAsia"/>
        </w:rPr>
        <w:t>読み込みに使うサンプラーです。</w:t>
      </w:r>
      <w:r w:rsidR="00932B62">
        <w:rPr>
          <w:rFonts w:hint="eastAsia"/>
        </w:rPr>
        <w:t>2</w:t>
      </w:r>
      <w:r w:rsidR="00C3195F">
        <w:rPr>
          <w:rFonts w:hint="eastAsia"/>
        </w:rPr>
        <w:t>つめの引数は</w:t>
      </w:r>
      <w:r w:rsidR="00932B62">
        <w:rPr>
          <w:rFonts w:hint="eastAsia"/>
        </w:rPr>
        <w:t>読み込むテクスチャ座標です。</w:t>
      </w:r>
      <w:r w:rsidR="002F2A25">
        <w:rPr>
          <w:rFonts w:hint="eastAsia"/>
        </w:rPr>
        <w:t>texture</w:t>
      </w:r>
      <w:r w:rsidR="002F2A25">
        <w:rPr>
          <w:rFonts w:hint="eastAsia"/>
        </w:rPr>
        <w:t>関数が実行されると、</w:t>
      </w:r>
      <w:r w:rsidR="008F07AF" w:rsidRPr="004A0FEF">
        <w:rPr>
          <w:rFonts w:hint="eastAsia"/>
          <w:b/>
        </w:rPr>
        <w:t>サンプラーに</w:t>
      </w:r>
      <w:r w:rsidR="004A0FEF">
        <w:rPr>
          <w:rFonts w:hint="eastAsia"/>
          <w:b/>
        </w:rPr>
        <w:t>割り当て</w:t>
      </w:r>
      <w:r w:rsidR="009E163F" w:rsidRPr="004A0FEF">
        <w:rPr>
          <w:rFonts w:hint="eastAsia"/>
          <w:b/>
        </w:rPr>
        <w:t>られた</w:t>
      </w:r>
      <w:r w:rsidR="008F07AF" w:rsidRPr="004A0FEF">
        <w:rPr>
          <w:rFonts w:hint="eastAsia"/>
          <w:b/>
        </w:rPr>
        <w:t>テクスチャ</w:t>
      </w:r>
      <w:r w:rsidR="00B8120D">
        <w:rPr>
          <w:rFonts w:hint="eastAsia"/>
        </w:rPr>
        <w:t>から</w:t>
      </w:r>
      <w:r w:rsidR="00C217DA">
        <w:rPr>
          <w:rFonts w:hint="eastAsia"/>
        </w:rPr>
        <w:t>指定した</w:t>
      </w:r>
      <w:r w:rsidR="009E163F">
        <w:rPr>
          <w:rFonts w:hint="eastAsia"/>
        </w:rPr>
        <w:t>テクスチャ座標の</w:t>
      </w:r>
      <w:r w:rsidR="008F07AF">
        <w:rPr>
          <w:rFonts w:hint="eastAsia"/>
        </w:rPr>
        <w:t>ピクセルデータが読み取られ、関数の戻り値として返されます。</w:t>
      </w:r>
      <w:r>
        <w:rPr>
          <w:rFonts w:hint="eastAsia"/>
        </w:rPr>
        <w:t>戻り値の型は</w:t>
      </w:r>
      <w:r>
        <w:rPr>
          <w:rFonts w:hint="eastAsia"/>
        </w:rPr>
        <w:t>vec4</w:t>
      </w:r>
      <w:r>
        <w:rPr>
          <w:rFonts w:hint="eastAsia"/>
        </w:rPr>
        <w:t>です。</w:t>
      </w:r>
    </w:p>
    <w:p w:rsidR="00E751FD" w:rsidRDefault="00423D75" w:rsidP="00BE0597">
      <w:r>
        <w:t>ベクトル型の乗算は、以下に示すように、お互いの要素を個別に乗算</w:t>
      </w:r>
      <w:r w:rsidR="00B75A2D">
        <w:t>した結果になりま</w:t>
      </w:r>
      <w:r>
        <w:t>す。</w:t>
      </w:r>
    </w:p>
    <w:p w:rsidR="00423D75" w:rsidRDefault="00423D75" w:rsidP="00423D75">
      <w:pPr>
        <w:pStyle w:val="af8"/>
      </w:pPr>
      <w:r>
        <w:t>vec4 a = vec4(1, 2, 3, 4);</w:t>
      </w:r>
      <w:r>
        <w:br/>
        <w:t>vec4 b = vec4(8, 7, 6, 5);</w:t>
      </w:r>
      <w:r>
        <w:br/>
        <w:t>vec4 c = a * b;</w:t>
      </w:r>
      <w:r>
        <w:br/>
        <w:t>vec4 d;</w:t>
      </w:r>
      <w:r>
        <w:br/>
        <w:t>d.x = a.x * b.x;</w:t>
      </w:r>
      <w:r>
        <w:br/>
        <w:t>d.y = a.y * b.y;</w:t>
      </w:r>
      <w:r>
        <w:br/>
        <w:t>d.z = a.z * b.z;</w:t>
      </w:r>
      <w:r>
        <w:br/>
        <w:t>d.w = a.w * b.w;</w:t>
      </w:r>
      <w:r>
        <w:br/>
      </w:r>
      <w:r>
        <w:t>このとき、変数</w:t>
      </w:r>
      <w:r>
        <w:rPr>
          <w:rFonts w:hint="eastAsia"/>
        </w:rPr>
        <w:t>c</w:t>
      </w:r>
      <w:r>
        <w:rPr>
          <w:rFonts w:hint="eastAsia"/>
        </w:rPr>
        <w:t>と</w:t>
      </w:r>
      <w:r>
        <w:rPr>
          <w:rFonts w:hint="eastAsia"/>
        </w:rPr>
        <w:t>d</w:t>
      </w:r>
      <w:r>
        <w:rPr>
          <w:rFonts w:hint="eastAsia"/>
        </w:rPr>
        <w:t>の値は等しい</w:t>
      </w:r>
    </w:p>
    <w:p w:rsidR="00423D75" w:rsidRPr="00F93C2D" w:rsidRDefault="00E74BFA" w:rsidP="00423D75">
      <w:r>
        <w:t>これは乗算だけでなく、どの四則演算</w:t>
      </w:r>
      <w:r w:rsidR="007A7F86">
        <w:t>で</w:t>
      </w:r>
      <w:r>
        <w:t>も同じです。</w:t>
      </w:r>
      <w:r w:rsidR="00F93C2D">
        <w:br/>
      </w:r>
      <w:r w:rsidR="00F93C2D">
        <w:rPr>
          <w:rFonts w:hint="eastAsia"/>
        </w:rPr>
        <w:t>上記のプログラムでは、</w:t>
      </w:r>
      <w:r w:rsidR="00F93C2D">
        <w:rPr>
          <w:rFonts w:hint="eastAsia"/>
        </w:rPr>
        <w:t>texture</w:t>
      </w:r>
      <w:r w:rsidR="00F93C2D">
        <w:rPr>
          <w:rFonts w:hint="eastAsia"/>
        </w:rPr>
        <w:t>関数の戻り値と</w:t>
      </w:r>
      <w:r w:rsidR="00F93C2D">
        <w:rPr>
          <w:rFonts w:hint="eastAsia"/>
        </w:rPr>
        <w:t>inColor</w:t>
      </w:r>
      <w:r w:rsidR="00F93C2D">
        <w:rPr>
          <w:rFonts w:hint="eastAsia"/>
        </w:rPr>
        <w:t>を乗算しています。</w:t>
      </w:r>
    </w:p>
    <w:p w:rsidR="00767B1D" w:rsidRDefault="00E81369" w:rsidP="00E81369">
      <w:pPr>
        <w:pStyle w:val="1"/>
      </w:pPr>
      <w:r>
        <w:br w:type="page"/>
      </w:r>
      <w:r w:rsidR="005A7F30">
        <w:lastRenderedPageBreak/>
        <w:t>プリミティブにテクスチャを貼り付ける</w:t>
      </w:r>
    </w:p>
    <w:p w:rsidR="00BE0597" w:rsidRPr="007203E5" w:rsidRDefault="00BE0597" w:rsidP="00BE0597">
      <w:pPr>
        <w:pStyle w:val="2"/>
      </w:pPr>
      <w:r>
        <w:t>サンプラーの位置を取得する</w:t>
      </w:r>
    </w:p>
    <w:p w:rsidR="009E29F4" w:rsidRDefault="00300A77" w:rsidP="00BE0597">
      <w:r>
        <w:rPr>
          <w:rFonts w:hint="eastAsia"/>
        </w:rPr>
        <w:t>テクスチャを作成し、テクスチャ座標を追加し、シェーダーも書き換えました。いよいよテクスチャを使う時</w:t>
      </w:r>
      <w:r w:rsidR="00BE0597">
        <w:rPr>
          <w:rFonts w:hint="eastAsia"/>
        </w:rPr>
        <w:t>です。</w:t>
      </w:r>
    </w:p>
    <w:p w:rsidR="00BE0597" w:rsidRDefault="00BE0597" w:rsidP="00BE0597">
      <w:r>
        <w:rPr>
          <w:rFonts w:hint="eastAsia"/>
        </w:rPr>
        <w:t>ところで、シェーダを書き換えるとき、「サンプラーに</w:t>
      </w:r>
      <w:r w:rsidR="004A0FEF">
        <w:rPr>
          <w:rFonts w:hint="eastAsia"/>
        </w:rPr>
        <w:t>割り当てられたテクスチャ」と言いました。</w:t>
      </w:r>
      <w:r w:rsidR="00300A77">
        <w:rPr>
          <w:rFonts w:hint="eastAsia"/>
        </w:rPr>
        <w:t>これを</w:t>
      </w:r>
      <w:r w:rsidR="004A0FEF">
        <w:rPr>
          <w:rFonts w:hint="eastAsia"/>
        </w:rPr>
        <w:t>言い換えると</w:t>
      </w:r>
      <w:r>
        <w:rPr>
          <w:rFonts w:hint="eastAsia"/>
        </w:rPr>
        <w:t>、テクスチャを読み込むには、</w:t>
      </w:r>
      <w:r w:rsidR="004A0FEF">
        <w:rPr>
          <w:rFonts w:hint="eastAsia"/>
        </w:rPr>
        <w:t>そのテクスチャを</w:t>
      </w:r>
      <w:r>
        <w:rPr>
          <w:rFonts w:hint="eastAsia"/>
        </w:rPr>
        <w:t>サンプラーに</w:t>
      </w:r>
      <w:r w:rsidR="004A0FEF">
        <w:rPr>
          <w:rFonts w:hint="eastAsia"/>
        </w:rPr>
        <w:t>割り当て</w:t>
      </w:r>
      <w:r>
        <w:rPr>
          <w:rFonts w:hint="eastAsia"/>
        </w:rPr>
        <w:t>る必要がある、ということです。</w:t>
      </w:r>
      <w:r w:rsidR="004A0FEF">
        <w:t>テクスチャをサンプラーに割り当てるには、割当先となるサンプラーが、シェーダー内の何番目の</w:t>
      </w:r>
      <w:r w:rsidR="004A0FEF">
        <w:rPr>
          <w:rFonts w:hint="eastAsia"/>
        </w:rPr>
        <w:t>uniform</w:t>
      </w:r>
      <w:r w:rsidR="004A0FEF">
        <w:rPr>
          <w:rFonts w:hint="eastAsia"/>
        </w:rPr>
        <w:t>変数なのか</w:t>
      </w:r>
      <w:r w:rsidR="004A0FEF">
        <w:t>が分からなければなりません</w:t>
      </w:r>
      <w:r>
        <w:t>。</w:t>
      </w:r>
      <w:r w:rsidR="004A0FEF">
        <w:t>サンプラーは</w:t>
      </w:r>
      <w:r>
        <w:rPr>
          <w:rFonts w:hint="eastAsia"/>
        </w:rPr>
        <w:t>u</w:t>
      </w:r>
      <w:r>
        <w:t>niform</w:t>
      </w:r>
      <w:r>
        <w:t>変数なので、</w:t>
      </w:r>
      <w:r w:rsidR="004A0FEF">
        <w:t>行列のときと同じ</w:t>
      </w:r>
      <w:r>
        <w:rPr>
          <w:rFonts w:hint="eastAsia"/>
        </w:rPr>
        <w:t>g</w:t>
      </w:r>
      <w:r>
        <w:t>lGetUniformLocation</w:t>
      </w:r>
      <w:r w:rsidR="009E29F4">
        <w:t>関数で位置を調べることができ</w:t>
      </w:r>
      <w:r>
        <w:t>ます。</w:t>
      </w:r>
    </w:p>
    <w:p w:rsidR="00FA56A1" w:rsidRDefault="00D450DA" w:rsidP="00FA56A1">
      <w:r>
        <w:rPr>
          <w:rFonts w:hint="eastAsia"/>
        </w:rPr>
        <w:t>行列</w:t>
      </w:r>
      <w:r w:rsidR="004A0FEF">
        <w:rPr>
          <w:rFonts w:hint="eastAsia"/>
        </w:rPr>
        <w:t>の位置を調べるプログラム</w:t>
      </w:r>
      <w:r>
        <w:rPr>
          <w:rFonts w:hint="eastAsia"/>
        </w:rPr>
        <w:t>の</w:t>
      </w:r>
      <w:r w:rsidR="004A0FEF">
        <w:rPr>
          <w:rFonts w:hint="eastAsia"/>
        </w:rPr>
        <w:t>下に、次のプログラム</w:t>
      </w:r>
      <w:r w:rsidR="00895B8D">
        <w:rPr>
          <w:rFonts w:hint="eastAsia"/>
        </w:rPr>
        <w:t>を追加してください。</w:t>
      </w:r>
    </w:p>
    <w:p w:rsidR="000B0529" w:rsidRDefault="004A0FEF" w:rsidP="004A0FEF">
      <w:pPr>
        <w:pStyle w:val="ac"/>
      </w:pPr>
      <w:r w:rsidRPr="00E01429">
        <w:rPr>
          <w:b/>
          <w:color w:val="FF0000"/>
        </w:rPr>
        <w:t>+</w:t>
      </w:r>
      <w:r>
        <w:rPr>
          <w:color w:val="008000"/>
        </w:rPr>
        <w:t>// uniform</w:t>
      </w:r>
      <w:r>
        <w:rPr>
          <w:rFonts w:hint="eastAsia"/>
          <w:color w:val="008000"/>
        </w:rPr>
        <w:t>変数の位置を取得</w:t>
      </w:r>
      <w:r>
        <w:rPr>
          <w:color w:val="008000"/>
        </w:rPr>
        <w:t>.</w:t>
      </w:r>
      <w:r>
        <w:br/>
        <w:t xml:space="preserve"> </w:t>
      </w:r>
      <w:r>
        <w:rPr>
          <w:color w:val="0000FF"/>
        </w:rPr>
        <w:t>const</w:t>
      </w:r>
      <w:r>
        <w:t xml:space="preserve"> </w:t>
      </w:r>
      <w:r>
        <w:rPr>
          <w:color w:val="2B91AF"/>
        </w:rPr>
        <w:t>GLint</w:t>
      </w:r>
      <w:r>
        <w:t xml:space="preserve"> matMVPLoc = </w:t>
      </w:r>
      <w:r>
        <w:rPr>
          <w:color w:val="6F008A"/>
        </w:rPr>
        <w:t>glGetUniformLocation</w:t>
      </w:r>
      <w:r>
        <w:t xml:space="preserve">(shaderProgram, </w:t>
      </w:r>
      <w:r>
        <w:rPr>
          <w:color w:val="A31515"/>
        </w:rPr>
        <w:t>"matMVP"</w:t>
      </w:r>
      <w:r>
        <w:t>);</w:t>
      </w:r>
      <w:r>
        <w:br/>
        <w:t xml:space="preserve"> </w:t>
      </w:r>
      <w:r>
        <w:rPr>
          <w:color w:val="0000FF"/>
        </w:rPr>
        <w:t>if</w:t>
      </w:r>
      <w:r>
        <w:t xml:space="preserve"> (matMVPLoc &lt; 0) {</w:t>
      </w:r>
      <w:r>
        <w:br/>
        <w:t xml:space="preserve">   std::cerr </w:t>
      </w:r>
      <w:r>
        <w:rPr>
          <w:color w:val="008080"/>
        </w:rPr>
        <w:t>&lt;&lt;</w:t>
      </w:r>
      <w:r>
        <w:t xml:space="preserve"> </w:t>
      </w:r>
      <w:r>
        <w:rPr>
          <w:color w:val="A31515"/>
        </w:rPr>
        <w:t>"ERROR: uniform</w:t>
      </w:r>
      <w:r>
        <w:rPr>
          <w:rFonts w:hint="eastAsia"/>
          <w:color w:val="A31515"/>
        </w:rPr>
        <w:t>変数</w:t>
      </w:r>
      <w:r>
        <w:rPr>
          <w:color w:val="A31515"/>
        </w:rPr>
        <w:t>'matMVP'</w:t>
      </w:r>
      <w:r>
        <w:rPr>
          <w:rFonts w:hint="eastAsia"/>
          <w:color w:val="A31515"/>
        </w:rPr>
        <w:t>の位置を取得できません</w:t>
      </w:r>
      <w:r>
        <w:rPr>
          <w:color w:val="A31515"/>
        </w:rPr>
        <w:t>.\n"</w:t>
      </w:r>
      <w:r>
        <w:t>;</w:t>
      </w:r>
      <w:r>
        <w:br/>
        <w:t xml:space="preserve">   </w:t>
      </w:r>
      <w:r>
        <w:rPr>
          <w:color w:val="0000FF"/>
        </w:rPr>
        <w:t>return</w:t>
      </w:r>
      <w:r>
        <w:t xml:space="preserve"> 1;</w:t>
      </w:r>
      <w:r>
        <w:br/>
        <w:t xml:space="preserve"> }</w:t>
      </w:r>
      <w:r>
        <w:br/>
      </w:r>
      <w:r w:rsidRPr="00E01429">
        <w:rPr>
          <w:b/>
          <w:color w:val="FF0000"/>
        </w:rPr>
        <w:t>+</w:t>
      </w:r>
      <w:r>
        <w:rPr>
          <w:color w:val="6F008A"/>
        </w:rPr>
        <w:t>glUseProgram</w:t>
      </w:r>
      <w:r>
        <w:t>(shaderProgram);</w:t>
      </w:r>
      <w:r>
        <w:br/>
      </w:r>
      <w:r w:rsidRPr="00E01429">
        <w:rPr>
          <w:b/>
          <w:color w:val="FF0000"/>
        </w:rPr>
        <w:t>+</w:t>
      </w:r>
      <w:r>
        <w:rPr>
          <w:color w:val="0000FF"/>
        </w:rPr>
        <w:t>const</w:t>
      </w:r>
      <w:r>
        <w:t xml:space="preserve"> </w:t>
      </w:r>
      <w:r>
        <w:rPr>
          <w:color w:val="2B91AF"/>
        </w:rPr>
        <w:t>GLint</w:t>
      </w:r>
      <w:r>
        <w:t xml:space="preserve"> texColorLoc = </w:t>
      </w:r>
      <w:r>
        <w:rPr>
          <w:color w:val="6F008A"/>
        </w:rPr>
        <w:t>glGetUniformLocation</w:t>
      </w:r>
      <w:r>
        <w:t xml:space="preserve">(shaderProgram, </w:t>
      </w:r>
      <w:r>
        <w:rPr>
          <w:color w:val="A31515"/>
        </w:rPr>
        <w:t>"texColor"</w:t>
      </w:r>
      <w:r>
        <w:t>);</w:t>
      </w:r>
      <w:r>
        <w:br/>
      </w:r>
      <w:r w:rsidRPr="00E01429">
        <w:rPr>
          <w:b/>
          <w:color w:val="FF0000"/>
        </w:rPr>
        <w:t>+</w:t>
      </w:r>
      <w:r>
        <w:rPr>
          <w:color w:val="0000FF"/>
        </w:rPr>
        <w:t>if</w:t>
      </w:r>
      <w:r>
        <w:t xml:space="preserve"> (texColorLoc &gt;= 0) {</w:t>
      </w:r>
      <w:r>
        <w:br/>
      </w:r>
      <w:r w:rsidRPr="00E01429">
        <w:rPr>
          <w:b/>
          <w:color w:val="FF0000"/>
        </w:rPr>
        <w:t>+</w:t>
      </w:r>
      <w:r>
        <w:t xml:space="preserve">  </w:t>
      </w:r>
      <w:r>
        <w:rPr>
          <w:color w:val="6F008A"/>
        </w:rPr>
        <w:t>glUniform1i</w:t>
      </w:r>
      <w:r>
        <w:t>(texColorLoc, 0);</w:t>
      </w:r>
      <w:r>
        <w:br/>
      </w:r>
      <w:r w:rsidRPr="00E01429">
        <w:rPr>
          <w:b/>
          <w:color w:val="FF0000"/>
        </w:rPr>
        <w:t>+</w:t>
      </w:r>
      <w:r>
        <w:t>}</w:t>
      </w:r>
      <w:r>
        <w:br/>
      </w:r>
      <w:r w:rsidRPr="00E01429">
        <w:rPr>
          <w:b/>
          <w:color w:val="FF0000"/>
        </w:rPr>
        <w:t>+</w:t>
      </w:r>
      <w:r>
        <w:rPr>
          <w:color w:val="6F008A"/>
        </w:rPr>
        <w:t>glUseProgram</w:t>
      </w:r>
      <w:r>
        <w:t>(0);</w:t>
      </w:r>
      <w:r>
        <w:br/>
      </w:r>
      <w:r>
        <w:br/>
      </w:r>
      <w:r w:rsidR="006C517E">
        <w:t xml:space="preserve"> </w:t>
      </w:r>
      <w:r>
        <w:rPr>
          <w:color w:val="008000"/>
        </w:rPr>
        <w:t xml:space="preserve">// </w:t>
      </w:r>
      <w:r>
        <w:rPr>
          <w:rFonts w:hint="eastAsia"/>
          <w:color w:val="008000"/>
        </w:rPr>
        <w:t>テクスチャを作成する</w:t>
      </w:r>
      <w:r>
        <w:rPr>
          <w:color w:val="008000"/>
        </w:rPr>
        <w:t>.</w:t>
      </w:r>
      <w:r>
        <w:br/>
      </w:r>
      <w:r w:rsidR="006C517E">
        <w:t xml:space="preserve"> </w:t>
      </w:r>
      <w:r>
        <w:rPr>
          <w:color w:val="0000FF"/>
        </w:rPr>
        <w:t>const</w:t>
      </w:r>
      <w:r>
        <w:t xml:space="preserve"> </w:t>
      </w:r>
      <w:r>
        <w:rPr>
          <w:color w:val="0000FF"/>
        </w:rPr>
        <w:t>int</w:t>
      </w:r>
      <w:r w:rsidR="00F26763">
        <w:t xml:space="preserve"> imageWidth</w:t>
      </w:r>
      <w:r>
        <w:t xml:space="preserve"> = 8; </w:t>
      </w:r>
      <w:r>
        <w:rPr>
          <w:color w:val="008000"/>
        </w:rPr>
        <w:t xml:space="preserve">// </w:t>
      </w:r>
      <w:r>
        <w:rPr>
          <w:rFonts w:hint="eastAsia"/>
          <w:color w:val="008000"/>
        </w:rPr>
        <w:t>画像の幅</w:t>
      </w:r>
      <w:r>
        <w:rPr>
          <w:color w:val="008000"/>
        </w:rPr>
        <w:t>.</w:t>
      </w:r>
      <w:r>
        <w:br/>
      </w:r>
      <w:r w:rsidR="006C517E">
        <w:t xml:space="preserve"> </w:t>
      </w:r>
      <w:r>
        <w:rPr>
          <w:color w:val="0000FF"/>
        </w:rPr>
        <w:t>const</w:t>
      </w:r>
      <w:r>
        <w:t xml:space="preserve"> </w:t>
      </w:r>
      <w:r>
        <w:rPr>
          <w:color w:val="0000FF"/>
        </w:rPr>
        <w:t>int</w:t>
      </w:r>
      <w:r w:rsidR="00F26763">
        <w:t xml:space="preserve"> imageHeight</w:t>
      </w:r>
      <w:r>
        <w:t xml:space="preserve"> = 8; </w:t>
      </w:r>
      <w:r>
        <w:rPr>
          <w:color w:val="008000"/>
        </w:rPr>
        <w:t xml:space="preserve">// </w:t>
      </w:r>
      <w:r>
        <w:rPr>
          <w:rFonts w:hint="eastAsia"/>
          <w:color w:val="008000"/>
        </w:rPr>
        <w:t>画像の高さ</w:t>
      </w:r>
      <w:r>
        <w:rPr>
          <w:color w:val="008000"/>
        </w:rPr>
        <w:t>.</w:t>
      </w:r>
    </w:p>
    <w:p w:rsidR="003A276F" w:rsidRDefault="003A276F" w:rsidP="00FA56A1">
      <w:r>
        <w:rPr>
          <w:rFonts w:hint="eastAsia"/>
        </w:rPr>
        <w:t>glGetUniformLocation</w:t>
      </w:r>
      <w:r>
        <w:rPr>
          <w:rFonts w:hint="eastAsia"/>
        </w:rPr>
        <w:t>関数が成功した場合、</w:t>
      </w:r>
      <w:r>
        <w:rPr>
          <w:rFonts w:hint="eastAsia"/>
        </w:rPr>
        <w:t>0</w:t>
      </w:r>
      <w:r>
        <w:rPr>
          <w:rFonts w:hint="eastAsia"/>
        </w:rPr>
        <w:t>以上の値を返すのでしたね。</w:t>
      </w:r>
    </w:p>
    <w:p w:rsidR="003A276F" w:rsidRDefault="009A5C0B" w:rsidP="00FA56A1">
      <w:r>
        <w:rPr>
          <w:rFonts w:hint="eastAsia"/>
        </w:rPr>
        <w:t>さて、</w:t>
      </w:r>
      <w:r w:rsidR="00A277AA">
        <w:rPr>
          <w:rFonts w:hint="eastAsia"/>
        </w:rPr>
        <w:t>glUniform1i</w:t>
      </w:r>
      <w:r w:rsidR="003A276F">
        <w:t>(</w:t>
      </w:r>
      <w:r w:rsidR="003A276F">
        <w:t>じーえる・ゆにふぉーむ・わん・あい</w:t>
      </w:r>
      <w:r w:rsidR="003A276F">
        <w:t>)</w:t>
      </w:r>
      <w:r w:rsidR="00A277AA">
        <w:rPr>
          <w:rFonts w:hint="eastAsia"/>
        </w:rPr>
        <w:t>関数は</w:t>
      </w:r>
      <w:r w:rsidR="00766601">
        <w:rPr>
          <w:rFonts w:hint="eastAsia"/>
        </w:rPr>
        <w:t>、</w:t>
      </w:r>
      <w:r w:rsidR="00A277AA">
        <w:rPr>
          <w:rFonts w:hint="eastAsia"/>
        </w:rPr>
        <w:t>1</w:t>
      </w:r>
      <w:r w:rsidR="00A277AA">
        <w:rPr>
          <w:rFonts w:hint="eastAsia"/>
        </w:rPr>
        <w:t>つの</w:t>
      </w:r>
      <w:r w:rsidR="00A277AA">
        <w:rPr>
          <w:rFonts w:hint="eastAsia"/>
        </w:rPr>
        <w:t>int</w:t>
      </w:r>
      <w:r w:rsidR="00A277AA">
        <w:rPr>
          <w:rFonts w:hint="eastAsia"/>
        </w:rPr>
        <w:t>型の値を</w:t>
      </w:r>
      <w:r w:rsidR="00A277AA">
        <w:rPr>
          <w:rFonts w:hint="eastAsia"/>
        </w:rPr>
        <w:t>uniform</w:t>
      </w:r>
      <w:r w:rsidR="003A276F">
        <w:rPr>
          <w:rFonts w:hint="eastAsia"/>
        </w:rPr>
        <w:t>変数に設定する関数です。サンプラーに使うと</w:t>
      </w:r>
      <w:r w:rsidR="00A277AA">
        <w:rPr>
          <w:rFonts w:hint="eastAsia"/>
        </w:rPr>
        <w:t>、</w:t>
      </w:r>
      <w:r w:rsidR="003A276F">
        <w:rPr>
          <w:rFonts w:hint="eastAsia"/>
        </w:rPr>
        <w:t>サンプラーを指定した番号の「</w:t>
      </w:r>
      <w:r w:rsidR="00A277AA">
        <w:rPr>
          <w:rFonts w:hint="eastAsia"/>
        </w:rPr>
        <w:t>テクスチャ</w:t>
      </w:r>
      <w:r w:rsidR="003A276F">
        <w:rPr>
          <w:rFonts w:hint="eastAsia"/>
        </w:rPr>
        <w:t>・</w:t>
      </w:r>
      <w:r w:rsidR="00A277AA">
        <w:rPr>
          <w:rFonts w:hint="eastAsia"/>
        </w:rPr>
        <w:t>イメージ</w:t>
      </w:r>
      <w:r w:rsidR="003A276F">
        <w:rPr>
          <w:rFonts w:hint="eastAsia"/>
        </w:rPr>
        <w:t>・ユニット」に割り当てることができます</w:t>
      </w:r>
      <w:r w:rsidR="00A277AA">
        <w:rPr>
          <w:rFonts w:hint="eastAsia"/>
        </w:rPr>
        <w:t>。</w:t>
      </w:r>
      <w:r w:rsidR="003A276F">
        <w:rPr>
          <w:rFonts w:hint="eastAsia"/>
        </w:rPr>
        <w:t>「</w:t>
      </w:r>
      <w:r w:rsidR="00A277AA">
        <w:rPr>
          <w:rFonts w:hint="eastAsia"/>
        </w:rPr>
        <w:t>テクスチャ</w:t>
      </w:r>
      <w:r w:rsidR="003A276F">
        <w:rPr>
          <w:rFonts w:hint="eastAsia"/>
        </w:rPr>
        <w:t>・</w:t>
      </w:r>
      <w:r w:rsidR="00A277AA">
        <w:rPr>
          <w:rFonts w:hint="eastAsia"/>
        </w:rPr>
        <w:t>イメージ</w:t>
      </w:r>
      <w:r w:rsidR="003A276F">
        <w:rPr>
          <w:rFonts w:hint="eastAsia"/>
        </w:rPr>
        <w:t>・</w:t>
      </w:r>
      <w:r w:rsidR="00A277AA">
        <w:rPr>
          <w:rFonts w:hint="eastAsia"/>
        </w:rPr>
        <w:t>ユニット</w:t>
      </w:r>
      <w:r w:rsidR="003A276F">
        <w:rPr>
          <w:rFonts w:hint="eastAsia"/>
        </w:rPr>
        <w:t>」</w:t>
      </w:r>
      <w:r w:rsidR="00A277AA">
        <w:rPr>
          <w:rFonts w:hint="eastAsia"/>
        </w:rPr>
        <w:t>とは、</w:t>
      </w:r>
      <w:r w:rsidR="00A277AA">
        <w:rPr>
          <w:rFonts w:hint="eastAsia"/>
        </w:rPr>
        <w:t>OpenGL</w:t>
      </w:r>
      <w:r w:rsidR="00A277AA">
        <w:rPr>
          <w:rFonts w:hint="eastAsia"/>
        </w:rPr>
        <w:t>のテクスチャ処理装置です。</w:t>
      </w:r>
      <w:r w:rsidR="00C8643A">
        <w:rPr>
          <w:rFonts w:hint="eastAsia"/>
        </w:rPr>
        <w:t>テクスチャとサンプラー、そしてテクスチャ・イメージ・ユニットは、次の図で示すように別々に割り当てることができます。</w:t>
      </w:r>
    </w:p>
    <w:p w:rsidR="00C8643A" w:rsidRPr="00C8643A" w:rsidRDefault="00C8643A" w:rsidP="00C8643A">
      <w:pPr>
        <w:jc w:val="center"/>
      </w:pPr>
      <w:r>
        <w:rPr>
          <w:rFonts w:hint="eastAsia"/>
          <w:noProof/>
        </w:rPr>
        <w:drawing>
          <wp:inline distT="0" distB="0" distL="0" distR="0">
            <wp:extent cx="4788862" cy="1419987"/>
            <wp:effectExtent l="0" t="0" r="0" b="889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テクスチャイメージユニット.png"/>
                    <pic:cNvPicPr/>
                  </pic:nvPicPr>
                  <pic:blipFill rotWithShape="1">
                    <a:blip r:embed="rId10">
                      <a:extLst>
                        <a:ext uri="{28A0092B-C50C-407E-A947-70E740481C1C}">
                          <a14:useLocalDpi xmlns:a14="http://schemas.microsoft.com/office/drawing/2010/main" val="0"/>
                        </a:ext>
                      </a:extLst>
                    </a:blip>
                    <a:srcRect t="3103" b="6521"/>
                    <a:stretch/>
                  </pic:blipFill>
                  <pic:spPr bwMode="auto">
                    <a:xfrm>
                      <a:off x="0" y="0"/>
                      <a:ext cx="4804822" cy="1424719"/>
                    </a:xfrm>
                    <a:prstGeom prst="rect">
                      <a:avLst/>
                    </a:prstGeom>
                    <a:ln>
                      <a:noFill/>
                    </a:ln>
                    <a:extLst>
                      <a:ext uri="{53640926-AAD7-44D8-BBD7-CCE9431645EC}">
                        <a14:shadowObscured xmlns:a14="http://schemas.microsoft.com/office/drawing/2010/main"/>
                      </a:ext>
                    </a:extLst>
                  </pic:spPr>
                </pic:pic>
              </a:graphicData>
            </a:graphic>
          </wp:inline>
        </w:drawing>
      </w:r>
    </w:p>
    <w:p w:rsidR="00C8643A" w:rsidRDefault="00C8643A" w:rsidP="00FA56A1">
      <w:r>
        <w:rPr>
          <w:rFonts w:hint="eastAsia"/>
        </w:rPr>
        <w:lastRenderedPageBreak/>
        <w:t>OpenGL</w:t>
      </w:r>
      <w:r>
        <w:rPr>
          <w:rFonts w:hint="eastAsia"/>
        </w:rPr>
        <w:t>において、作れるテクスチャ</w:t>
      </w:r>
      <w:r w:rsidR="0044696E">
        <w:rPr>
          <w:rFonts w:hint="eastAsia"/>
        </w:rPr>
        <w:t>の数を</w:t>
      </w:r>
      <w:r w:rsidR="00331A82">
        <w:rPr>
          <w:rFonts w:hint="eastAsia"/>
        </w:rPr>
        <w:t>制限</w:t>
      </w:r>
      <w:r w:rsidR="0044696E">
        <w:rPr>
          <w:rFonts w:hint="eastAsia"/>
        </w:rPr>
        <w:t>するのはメモリの量だけです</w:t>
      </w:r>
      <w:r w:rsidR="00331A82">
        <w:rPr>
          <w:rFonts w:hint="eastAsia"/>
        </w:rPr>
        <w:t>。しかし、テクスチャ・イメージ・ユニットの数</w:t>
      </w:r>
      <w:r w:rsidR="00CB0F4C">
        <w:rPr>
          <w:rFonts w:hint="eastAsia"/>
        </w:rPr>
        <w:t>は</w:t>
      </w:r>
      <w:r w:rsidR="00262360">
        <w:t>GPU</w:t>
      </w:r>
      <w:r w:rsidR="00331A82">
        <w:rPr>
          <w:rFonts w:hint="eastAsia"/>
        </w:rPr>
        <w:t>によって</w:t>
      </w:r>
      <w:r w:rsidR="00CB0F4C">
        <w:rPr>
          <w:rFonts w:hint="eastAsia"/>
        </w:rPr>
        <w:t>決まっています。</w:t>
      </w:r>
      <w:r w:rsidR="00CB0F4C">
        <w:t>加えて、シェーダーごとに使える数の制限があります。</w:t>
      </w:r>
      <w:r w:rsidR="00CB0F4C">
        <w:rPr>
          <w:rFonts w:hint="eastAsia"/>
        </w:rPr>
        <w:t>OpenGL 4.1</w:t>
      </w:r>
      <w:r w:rsidR="00CB0F4C">
        <w:rPr>
          <w:rFonts w:hint="eastAsia"/>
        </w:rPr>
        <w:t>以降、フラグメント・シェーダーでは少なくとも</w:t>
      </w:r>
      <w:r w:rsidR="00CB0F4C">
        <w:rPr>
          <w:rFonts w:hint="eastAsia"/>
        </w:rPr>
        <w:t>16</w:t>
      </w:r>
      <w:r w:rsidR="00CB0F4C">
        <w:rPr>
          <w:rFonts w:hint="eastAsia"/>
        </w:rPr>
        <w:t>個のテクスチャ・イメージ・ユニットが使えることになっています</w:t>
      </w:r>
      <w:r w:rsidR="00CB0F4C">
        <w:rPr>
          <w:rFonts w:hint="eastAsia"/>
        </w:rPr>
        <w:t>(</w:t>
      </w:r>
      <w:r w:rsidR="00CB0F4C">
        <w:t>GPU</w:t>
      </w:r>
      <w:r w:rsidR="00CB0F4C">
        <w:rPr>
          <w:rFonts w:hint="eastAsia"/>
        </w:rPr>
        <w:t>によっては</w:t>
      </w:r>
      <w:r w:rsidR="00CB0F4C">
        <w:rPr>
          <w:rFonts w:hint="eastAsia"/>
        </w:rPr>
        <w:t>16</w:t>
      </w:r>
      <w:r w:rsidR="00CB0F4C">
        <w:rPr>
          <w:rFonts w:hint="eastAsia"/>
        </w:rPr>
        <w:t>個以上使える場合があります</w:t>
      </w:r>
      <w:r w:rsidR="00CB0F4C">
        <w:rPr>
          <w:rFonts w:hint="eastAsia"/>
        </w:rPr>
        <w:t>)</w:t>
      </w:r>
      <w:r w:rsidR="00CB0F4C">
        <w:rPr>
          <w:rFonts w:hint="eastAsia"/>
        </w:rPr>
        <w:t>。この制限を超える数の</w:t>
      </w:r>
      <w:r>
        <w:rPr>
          <w:rFonts w:hint="eastAsia"/>
        </w:rPr>
        <w:t>テクスチャを使うときは、プログラムで適宜テクスチャを割り当て直すことになります。</w:t>
      </w:r>
    </w:p>
    <w:p w:rsidR="00C8643A" w:rsidRDefault="00C8643A" w:rsidP="00FA56A1">
      <w:r>
        <w:rPr>
          <w:rFonts w:hint="eastAsia"/>
        </w:rPr>
        <w:t>なお、</w:t>
      </w:r>
      <w:r>
        <w:rPr>
          <w:rFonts w:hint="eastAsia"/>
        </w:rPr>
        <w:t>u</w:t>
      </w:r>
      <w:r>
        <w:t>niform</w:t>
      </w:r>
      <w:r>
        <w:t>変数に値を設定するには、設定するシェーダー・プログラムを使用中にしておく必要があります。そこで、サンプラーを割り当てる直前に対象のシェーダー・プログラムを使用中にして、割り当てが終わったら未使用に戻すようにしています。</w:t>
      </w:r>
      <w:r w:rsidR="00FA5509">
        <w:t>シェーダーを使用中にするには、</w:t>
      </w:r>
      <w:r w:rsidR="00FA5509">
        <w:rPr>
          <w:rFonts w:hint="eastAsia"/>
        </w:rPr>
        <w:t>glUseProgram</w:t>
      </w:r>
      <w:r w:rsidR="00FA5509">
        <w:t>(</w:t>
      </w:r>
      <w:r w:rsidR="00FA5509">
        <w:t>じーえる・ゆーず・ぷろぐらむ</w:t>
      </w:r>
      <w:r w:rsidR="00FA5509">
        <w:t>)</w:t>
      </w:r>
      <w:r w:rsidR="00FA5509">
        <w:t>関数を使います。未使用に戻すには、この関数</w:t>
      </w:r>
      <w:r w:rsidR="005A576E">
        <w:t>の引数</w:t>
      </w:r>
      <w:r w:rsidR="00FA5509">
        <w:t>に</w:t>
      </w:r>
      <w:r w:rsidR="00FA5509">
        <w:rPr>
          <w:rFonts w:hint="eastAsia"/>
        </w:rPr>
        <w:t>0</w:t>
      </w:r>
      <w:r w:rsidR="00FA5509">
        <w:rPr>
          <w:rFonts w:hint="eastAsia"/>
        </w:rPr>
        <w:t>を設定します。</w:t>
      </w:r>
    </w:p>
    <w:p w:rsidR="00C8643A" w:rsidRDefault="00C8643A" w:rsidP="00C8643A">
      <w:pPr>
        <w:pStyle w:val="2"/>
      </w:pPr>
      <w:r>
        <w:t>テクスチャを割り当てる</w:t>
      </w:r>
    </w:p>
    <w:p w:rsidR="005A7F30" w:rsidRDefault="005A7F30" w:rsidP="005A7F30">
      <w:r>
        <w:t>テクスチャを表示するための最後の仕事は、テクスチャをテクスチャ・イメージ・ユニットに割り当てる作業です。</w:t>
      </w:r>
      <w:r>
        <w:br/>
      </w:r>
      <w:r>
        <w:t>木のモデルを表示するプログラムの手前に、次のプログラムを追加してください。</w:t>
      </w:r>
    </w:p>
    <w:p w:rsidR="005A7F30" w:rsidRPr="005A7F30" w:rsidRDefault="005A7F30" w:rsidP="005A7F30">
      <w:pPr>
        <w:pStyle w:val="ac"/>
      </w:pPr>
      <w:r>
        <w:t xml:space="preserve"> </w:t>
      </w:r>
      <w:r>
        <w:rPr>
          <w:color w:val="008000"/>
        </w:rPr>
        <w:t xml:space="preserve">// </w:t>
      </w:r>
      <w:r>
        <w:rPr>
          <w:rFonts w:hint="eastAsia"/>
          <w:color w:val="008000"/>
        </w:rPr>
        <w:t>座標変換行列を作成する</w:t>
      </w:r>
      <w:r>
        <w:rPr>
          <w:color w:val="008000"/>
        </w:rPr>
        <w:t>.</w:t>
      </w:r>
      <w:r>
        <w:br/>
        <w:t xml:space="preserve"> </w:t>
      </w:r>
      <w:r>
        <w:rPr>
          <w:color w:val="0000FF"/>
        </w:rPr>
        <w:t>const</w:t>
      </w:r>
      <w:r>
        <w:t xml:space="preserve"> glm::</w:t>
      </w:r>
      <w:r>
        <w:rPr>
          <w:color w:val="2B91AF"/>
        </w:rPr>
        <w:t>mat4x4</w:t>
      </w:r>
      <w:r>
        <w:t xml:space="preserve"> matProj =</w:t>
      </w:r>
      <w:r>
        <w:br/>
        <w:t xml:space="preserve">   glm::perspective(glm::radians(45.0f), 800.0f / 600.0f, 0.1f, 500.0f);</w:t>
      </w:r>
      <w:r>
        <w:br/>
        <w:t xml:space="preserve"> </w:t>
      </w:r>
      <w:r>
        <w:rPr>
          <w:color w:val="0000FF"/>
        </w:rPr>
        <w:t>const</w:t>
      </w:r>
      <w:r>
        <w:t xml:space="preserve"> glm::</w:t>
      </w:r>
      <w:r>
        <w:rPr>
          <w:color w:val="2B91AF"/>
        </w:rPr>
        <w:t>mat4x4</w:t>
      </w:r>
      <w:r>
        <w:t xml:space="preserve"> matView =</w:t>
      </w:r>
      <w:r>
        <w:br/>
        <w:t xml:space="preserve">   glm::lookAt(viewPos, glm::</w:t>
      </w:r>
      <w:r>
        <w:rPr>
          <w:color w:val="2B91AF"/>
        </w:rPr>
        <w:t>vec3</w:t>
      </w:r>
      <w:r>
        <w:t>(0, 0, 0), glm::</w:t>
      </w:r>
      <w:r>
        <w:rPr>
          <w:color w:val="2B91AF"/>
        </w:rPr>
        <w:t>vec3</w:t>
      </w:r>
      <w:r>
        <w:t>(0, 1, 0));</w:t>
      </w:r>
      <w:r>
        <w:br/>
      </w:r>
      <w:r>
        <w:br/>
        <w:t xml:space="preserve"> </w:t>
      </w:r>
      <w:r>
        <w:rPr>
          <w:color w:val="6F008A"/>
        </w:rPr>
        <w:t>glBindVertexArray</w:t>
      </w:r>
      <w:r>
        <w:t>(vao);</w:t>
      </w:r>
      <w:r>
        <w:br/>
      </w:r>
      <w:r>
        <w:br/>
      </w:r>
      <w:r w:rsidRPr="00E01429">
        <w:rPr>
          <w:b/>
          <w:color w:val="FF0000"/>
        </w:rPr>
        <w:t>+</w:t>
      </w:r>
      <w:r>
        <w:rPr>
          <w:color w:val="6F008A"/>
        </w:rPr>
        <w:t>glActiveTexture</w:t>
      </w:r>
      <w:r>
        <w:t>(</w:t>
      </w:r>
      <w:r>
        <w:rPr>
          <w:color w:val="6F008A"/>
        </w:rPr>
        <w:t>GL_TEXTURE0</w:t>
      </w:r>
      <w:r>
        <w:t>);</w:t>
      </w:r>
      <w:r>
        <w:br/>
      </w:r>
      <w:r w:rsidRPr="00E01429">
        <w:rPr>
          <w:b/>
          <w:color w:val="FF0000"/>
        </w:rPr>
        <w:t>+</w:t>
      </w:r>
      <w:r>
        <w:t>glBindTexture(</w:t>
      </w:r>
      <w:r>
        <w:rPr>
          <w:color w:val="6F008A"/>
        </w:rPr>
        <w:t>GL_TEXTURE_2D</w:t>
      </w:r>
      <w:r>
        <w:t>, texId);</w:t>
      </w:r>
      <w:r>
        <w:br/>
      </w:r>
      <w:r w:rsidRPr="00E01429">
        <w:rPr>
          <w:b/>
          <w:color w:val="FF0000"/>
        </w:rPr>
        <w:t>+</w:t>
      </w:r>
      <w:r>
        <w:br/>
      </w:r>
      <w:r w:rsidR="00D67C0E">
        <w:rPr>
          <w:color w:val="0000FF"/>
        </w:rPr>
        <w:t xml:space="preserve"> </w:t>
      </w:r>
      <w:r w:rsidR="00D67C0E">
        <w:rPr>
          <w:color w:val="0000FF"/>
        </w:rPr>
        <w:t>const</w:t>
      </w:r>
      <w:r w:rsidR="00D67C0E">
        <w:t xml:space="preserve"> </w:t>
      </w:r>
      <w:r w:rsidR="00D67C0E">
        <w:rPr>
          <w:color w:val="0000FF"/>
        </w:rPr>
        <w:t>float</w:t>
      </w:r>
      <w:r w:rsidR="00D67C0E">
        <w:t xml:space="preserve"> treeCount = 10; </w:t>
      </w:r>
      <w:r w:rsidR="00D67C0E" w:rsidRPr="00A2112A">
        <w:rPr>
          <w:color w:val="008000"/>
        </w:rPr>
        <w:t>/</w:t>
      </w:r>
      <w:r w:rsidR="00D67C0E">
        <w:rPr>
          <w:rFonts w:hint="eastAsia"/>
          <w:color w:val="008000"/>
        </w:rPr>
        <w:t xml:space="preserve">/ </w:t>
      </w:r>
      <w:r w:rsidR="00D67C0E">
        <w:rPr>
          <w:rFonts w:hint="eastAsia"/>
          <w:color w:val="008000"/>
        </w:rPr>
        <w:t>木の本数</w:t>
      </w:r>
      <w:r w:rsidR="00D67C0E">
        <w:rPr>
          <w:rFonts w:hint="eastAsia"/>
          <w:color w:val="008000"/>
        </w:rPr>
        <w:t>.</w:t>
      </w:r>
      <w:r w:rsidR="00D67C0E">
        <w:br/>
      </w:r>
      <w:r w:rsidR="00D67C0E">
        <w:rPr>
          <w:b/>
          <w:color w:val="FF0000"/>
        </w:rPr>
        <w:t xml:space="preserve"> </w:t>
      </w:r>
      <w:r w:rsidR="00D67C0E">
        <w:rPr>
          <w:color w:val="0000FF"/>
        </w:rPr>
        <w:t>const</w:t>
      </w:r>
      <w:r w:rsidR="00D67C0E">
        <w:t xml:space="preserve"> </w:t>
      </w:r>
      <w:r w:rsidR="00D67C0E">
        <w:rPr>
          <w:color w:val="0000FF"/>
        </w:rPr>
        <w:t>float</w:t>
      </w:r>
      <w:r w:rsidR="00D67C0E">
        <w:t xml:space="preserve"> radius = 8; </w:t>
      </w:r>
      <w:r w:rsidR="00D67C0E" w:rsidRPr="00A2112A">
        <w:rPr>
          <w:color w:val="008000"/>
        </w:rPr>
        <w:t>/</w:t>
      </w:r>
      <w:r w:rsidR="00D67C0E">
        <w:rPr>
          <w:color w:val="008000"/>
        </w:rPr>
        <w:t xml:space="preserve">/ </w:t>
      </w:r>
      <w:r w:rsidR="00D67C0E">
        <w:rPr>
          <w:color w:val="008000"/>
        </w:rPr>
        <w:t>木を植える円の半径</w:t>
      </w:r>
      <w:r w:rsidR="00D67C0E">
        <w:rPr>
          <w:rFonts w:hint="eastAsia"/>
          <w:color w:val="008000"/>
        </w:rPr>
        <w:t>.</w:t>
      </w:r>
      <w:r w:rsidR="00D67C0E">
        <w:rPr>
          <w:color w:val="008000"/>
        </w:rPr>
        <w:br/>
      </w:r>
      <w:r>
        <w:t xml:space="preserve"> </w:t>
      </w:r>
      <w:r>
        <w:rPr>
          <w:color w:val="0000FF"/>
        </w:rPr>
        <w:t>for</w:t>
      </w:r>
      <w:r>
        <w:t xml:space="preserve"> (</w:t>
      </w:r>
      <w:r>
        <w:rPr>
          <w:color w:val="0000FF"/>
        </w:rPr>
        <w:t>float</w:t>
      </w:r>
      <w:r>
        <w:t xml:space="preserve"> i = 0; i &lt; treeCount; ++i) {</w:t>
      </w:r>
      <w:r>
        <w:br/>
        <w:t xml:space="preserve">   </w:t>
      </w:r>
      <w:r>
        <w:rPr>
          <w:color w:val="0000FF"/>
        </w:rPr>
        <w:t>const</w:t>
      </w:r>
      <w:r>
        <w:t xml:space="preserve"> </w:t>
      </w:r>
      <w:r>
        <w:rPr>
          <w:color w:val="0000FF"/>
        </w:rPr>
        <w:t>float</w:t>
      </w:r>
      <w:r>
        <w:t xml:space="preserve"> x = std::co</w:t>
      </w:r>
      <w:r w:rsidR="00D67C0E">
        <w:t>s(3.14f * 2 / treeCount * i) * radius</w:t>
      </w:r>
      <w:r>
        <w:t>;</w:t>
      </w:r>
      <w:r>
        <w:br/>
        <w:t xml:space="preserve">   </w:t>
      </w:r>
      <w:r>
        <w:rPr>
          <w:color w:val="0000FF"/>
        </w:rPr>
        <w:t>const</w:t>
      </w:r>
      <w:r>
        <w:t xml:space="preserve"> </w:t>
      </w:r>
      <w:r>
        <w:rPr>
          <w:color w:val="0000FF"/>
        </w:rPr>
        <w:t>float</w:t>
      </w:r>
      <w:r>
        <w:t xml:space="preserve"> z = std::si</w:t>
      </w:r>
      <w:r w:rsidR="00D67C0E">
        <w:t>n(3.14f * 2 / treeCount * i) * radius</w:t>
      </w:r>
      <w:bookmarkStart w:id="0" w:name="_GoBack"/>
      <w:bookmarkEnd w:id="0"/>
      <w:r>
        <w:t>;</w:t>
      </w:r>
    </w:p>
    <w:p w:rsidR="004A2D17" w:rsidRDefault="006D029D" w:rsidP="00FA56A1">
      <w:r>
        <w:rPr>
          <w:rFonts w:hint="eastAsia"/>
        </w:rPr>
        <w:t>glActiveTexture</w:t>
      </w:r>
      <w:r w:rsidR="002B6135">
        <w:t>(</w:t>
      </w:r>
      <w:r w:rsidR="002B6135">
        <w:t>じーえる・あくてぃぶ・てくすちゃ</w:t>
      </w:r>
      <w:r w:rsidR="002B6135">
        <w:t>)</w:t>
      </w:r>
      <w:r w:rsidR="002B6135">
        <w:t>関数</w:t>
      </w:r>
      <w:r>
        <w:rPr>
          <w:rFonts w:hint="eastAsia"/>
        </w:rPr>
        <w:t>は</w:t>
      </w:r>
      <w:r w:rsidR="002B6135">
        <w:rPr>
          <w:rFonts w:hint="eastAsia"/>
        </w:rPr>
        <w:t>、</w:t>
      </w:r>
      <w:r>
        <w:rPr>
          <w:rFonts w:hint="eastAsia"/>
        </w:rPr>
        <w:t>指定したテクスチャ</w:t>
      </w:r>
      <w:r w:rsidR="002B6135">
        <w:rPr>
          <w:rFonts w:hint="eastAsia"/>
        </w:rPr>
        <w:t>・</w:t>
      </w:r>
      <w:r w:rsidR="004A2D17">
        <w:rPr>
          <w:rFonts w:hint="eastAsia"/>
        </w:rPr>
        <w:t>イメージ</w:t>
      </w:r>
      <w:r w:rsidR="002B6135">
        <w:rPr>
          <w:rFonts w:hint="eastAsia"/>
        </w:rPr>
        <w:t>・</w:t>
      </w:r>
      <w:r w:rsidR="004A2D17">
        <w:rPr>
          <w:rFonts w:hint="eastAsia"/>
        </w:rPr>
        <w:t>ユニット</w:t>
      </w:r>
      <w:r>
        <w:rPr>
          <w:rFonts w:hint="eastAsia"/>
        </w:rPr>
        <w:t>を</w:t>
      </w:r>
      <w:r w:rsidR="004A2D17">
        <w:rPr>
          <w:rFonts w:hint="eastAsia"/>
        </w:rPr>
        <w:t>テクスチャ</w:t>
      </w:r>
      <w:r w:rsidR="002B6135">
        <w:rPr>
          <w:rFonts w:hint="eastAsia"/>
        </w:rPr>
        <w:t>関数の処理対象として設定する</w:t>
      </w:r>
      <w:r>
        <w:rPr>
          <w:rFonts w:hint="eastAsia"/>
        </w:rPr>
        <w:t>関数です。</w:t>
      </w:r>
      <w:r w:rsidR="004A2D17">
        <w:t>テクスチャ</w:t>
      </w:r>
      <w:r w:rsidR="002B6135">
        <w:t>・</w:t>
      </w:r>
      <w:r w:rsidR="004A2D17">
        <w:t>イメージ</w:t>
      </w:r>
      <w:r w:rsidR="002B6135">
        <w:t>・</w:t>
      </w:r>
      <w:r w:rsidR="004A2D17">
        <w:t>ユニットは</w:t>
      </w:r>
      <w:r w:rsidR="004A2D17">
        <w:rPr>
          <w:rFonts w:hint="eastAsia"/>
        </w:rPr>
        <w:t>GL_TEXTURE0</w:t>
      </w:r>
      <w:r w:rsidR="00074C09">
        <w:t>～</w:t>
      </w:r>
      <w:r w:rsidR="00074C09">
        <w:rPr>
          <w:rFonts w:hint="eastAsia"/>
        </w:rPr>
        <w:t>GL_TEXTURE</w:t>
      </w:r>
      <w:r w:rsidR="004A2D17">
        <w:t>31</w:t>
      </w:r>
      <w:r w:rsidR="00074C09">
        <w:t>のいづれかの名前で</w:t>
      </w:r>
      <w:r w:rsidR="00543CFB">
        <w:t>指定し</w:t>
      </w:r>
      <w:r w:rsidR="004A2D17">
        <w:t>ます。</w:t>
      </w:r>
      <w:r w:rsidR="002B6135">
        <w:rPr>
          <w:rFonts w:hint="eastAsia"/>
        </w:rPr>
        <w:t>この関数でテクスチャ・イメージ・ユニットを選んだあと、</w:t>
      </w:r>
      <w:r w:rsidR="004A2D17">
        <w:rPr>
          <w:rFonts w:hint="eastAsia"/>
        </w:rPr>
        <w:t>glBindTexture</w:t>
      </w:r>
      <w:r w:rsidR="002B6135">
        <w:rPr>
          <w:rFonts w:hint="eastAsia"/>
        </w:rPr>
        <w:t>関数を使うと</w:t>
      </w:r>
      <w:r w:rsidR="004A2D17">
        <w:rPr>
          <w:rFonts w:hint="eastAsia"/>
        </w:rPr>
        <w:t>、</w:t>
      </w:r>
      <w:r w:rsidR="002B6135">
        <w:rPr>
          <w:rFonts w:hint="eastAsia"/>
        </w:rPr>
        <w:t>指定したテクスチャが選択された</w:t>
      </w:r>
      <w:r w:rsidR="004A2D17">
        <w:rPr>
          <w:rFonts w:hint="eastAsia"/>
        </w:rPr>
        <w:t>テクスチャ</w:t>
      </w:r>
      <w:r w:rsidR="002B6135">
        <w:rPr>
          <w:rFonts w:hint="eastAsia"/>
        </w:rPr>
        <w:t>・</w:t>
      </w:r>
      <w:r w:rsidR="004A2D17">
        <w:rPr>
          <w:rFonts w:hint="eastAsia"/>
        </w:rPr>
        <w:t>イメージ</w:t>
      </w:r>
      <w:r w:rsidR="002B6135">
        <w:rPr>
          <w:rFonts w:hint="eastAsia"/>
        </w:rPr>
        <w:t>・ユニットに</w:t>
      </w:r>
      <w:r w:rsidR="004A2D17">
        <w:rPr>
          <w:rFonts w:hint="eastAsia"/>
        </w:rPr>
        <w:t>割り当て</w:t>
      </w:r>
      <w:r w:rsidR="002B6135">
        <w:rPr>
          <w:rFonts w:hint="eastAsia"/>
        </w:rPr>
        <w:t>られ</w:t>
      </w:r>
      <w:r w:rsidR="004A2D17">
        <w:rPr>
          <w:rFonts w:hint="eastAsia"/>
        </w:rPr>
        <w:t>ます。</w:t>
      </w:r>
    </w:p>
    <w:p w:rsidR="00843744" w:rsidRDefault="00843744" w:rsidP="00822D79">
      <w:pPr>
        <w:pStyle w:val="2"/>
      </w:pPr>
      <w:r>
        <w:t>テクスチャの割り当てを解除する</w:t>
      </w:r>
    </w:p>
    <w:p w:rsidR="003B487C" w:rsidRDefault="00822D79" w:rsidP="00822D79">
      <w:r>
        <w:t>テクスチャを使い終わったら、すみやかに割り当てを解除します。</w:t>
      </w:r>
      <w:r w:rsidR="00140D33">
        <w:t>理由は、テクスチャが割り当てられ</w:t>
      </w:r>
      <w:r w:rsidR="00C5723F">
        <w:t>ている場合</w:t>
      </w:r>
      <w:r w:rsidR="00140D33">
        <w:t>、</w:t>
      </w:r>
      <w:r w:rsidR="00C5723F">
        <w:rPr>
          <w:rFonts w:hint="eastAsia"/>
        </w:rPr>
        <w:t>j</w:t>
      </w:r>
      <w:r w:rsidR="00140D33">
        <w:t>そのテクスチャがシェーダーで</w:t>
      </w:r>
      <w:r w:rsidR="00C5723F">
        <w:t>実際に使われるかどうかに関わらず</w:t>
      </w:r>
      <w:r w:rsidR="00D07844">
        <w:t>、</w:t>
      </w:r>
      <w:r w:rsidR="00C5723F">
        <w:rPr>
          <w:rFonts w:hint="eastAsia"/>
        </w:rPr>
        <w:t>GPU</w:t>
      </w:r>
      <w:r w:rsidR="00C5723F">
        <w:rPr>
          <w:rFonts w:hint="eastAsia"/>
        </w:rPr>
        <w:t>がテクスチャを読み込む準備</w:t>
      </w:r>
      <w:r w:rsidR="003B487C">
        <w:rPr>
          <w:rFonts w:hint="eastAsia"/>
        </w:rPr>
        <w:t>処理</w:t>
      </w:r>
      <w:r w:rsidR="00C5723F">
        <w:rPr>
          <w:rFonts w:hint="eastAsia"/>
        </w:rPr>
        <w:t>を</w:t>
      </w:r>
      <w:r w:rsidR="003B487C">
        <w:rPr>
          <w:rFonts w:hint="eastAsia"/>
        </w:rPr>
        <w:t>行う</w:t>
      </w:r>
      <w:r w:rsidR="00C5723F">
        <w:rPr>
          <w:rFonts w:hint="eastAsia"/>
        </w:rPr>
        <w:t>場合があるからです。</w:t>
      </w:r>
      <w:r w:rsidR="003B487C">
        <w:rPr>
          <w:rFonts w:hint="eastAsia"/>
        </w:rPr>
        <w:t>これは無駄な処理時間なので、使わないテクスチャ・イメージ・ユニットにはデフォルト・テクスチャを割り当てておきます。</w:t>
      </w:r>
    </w:p>
    <w:p w:rsidR="00A12D19" w:rsidRDefault="003B487C" w:rsidP="00822D79">
      <w:r>
        <w:lastRenderedPageBreak/>
        <w:t>それでは、</w:t>
      </w:r>
      <w:r w:rsidR="00A12D19">
        <w:rPr>
          <w:rFonts w:hint="eastAsia"/>
        </w:rPr>
        <w:t>モデルを描画するプログラムの下に、次のプログラムを追加してください。</w:t>
      </w:r>
    </w:p>
    <w:p w:rsidR="00A12D19" w:rsidRDefault="00A12D19" w:rsidP="00A12D19">
      <w:pPr>
        <w:pStyle w:val="ac"/>
      </w:pPr>
      <w:r>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t xml:space="preserve">     </w:t>
      </w:r>
      <w:r>
        <w:rPr>
          <w:color w:val="6F008A"/>
        </w:rPr>
        <w:t>glDrawElementsBaseVertex</w:t>
      </w:r>
      <w:r>
        <w:t>(meshList[2].mode,</w:t>
      </w:r>
      <w:r w:rsidR="00C81B8E">
        <w:t xml:space="preserve"> meshList[2].count,</w:t>
      </w:r>
      <w:r>
        <w:br/>
        <w:t xml:space="preserve">       </w:t>
      </w:r>
      <w:r>
        <w:rPr>
          <w:color w:val="6F008A"/>
        </w:rPr>
        <w:t>GL_UNSIGNED_SHORT</w:t>
      </w:r>
      <w:r>
        <w:t>,</w:t>
      </w:r>
      <w:r w:rsidR="00C81B8E">
        <w:t xml:space="preserve"> </w:t>
      </w:r>
      <w:r>
        <w:t>meshList[2].indices,</w:t>
      </w:r>
      <w:r w:rsidR="00C81B8E">
        <w:t xml:space="preserve"> </w:t>
      </w:r>
      <w:r>
        <w:t>meshList[2].baseVertex);</w:t>
      </w:r>
      <w:r>
        <w:br/>
        <w:t xml:space="preserve">   }</w:t>
      </w:r>
      <w:r>
        <w:br/>
      </w:r>
      <w:r>
        <w:br/>
      </w:r>
      <w:r w:rsidRPr="00E01429">
        <w:rPr>
          <w:b/>
          <w:color w:val="FF0000"/>
        </w:rPr>
        <w:t>+</w:t>
      </w:r>
      <w:r>
        <w:t xml:space="preserve">  </w:t>
      </w:r>
      <w:r>
        <w:rPr>
          <w:color w:val="6F008A"/>
        </w:rPr>
        <w:t>glActiveTexture</w:t>
      </w:r>
      <w:r>
        <w:t>(</w:t>
      </w:r>
      <w:r>
        <w:rPr>
          <w:color w:val="6F008A"/>
        </w:rPr>
        <w:t>GL_TEXTURE0</w:t>
      </w:r>
      <w:r>
        <w:t>);</w:t>
      </w:r>
      <w:r>
        <w:br/>
      </w:r>
      <w:r w:rsidRPr="00E01429">
        <w:rPr>
          <w:b/>
          <w:color w:val="FF0000"/>
        </w:rPr>
        <w:t>+</w:t>
      </w:r>
      <w:r>
        <w:t xml:space="preserve">  glBindTexture(</w:t>
      </w:r>
      <w:r>
        <w:rPr>
          <w:color w:val="6F008A"/>
        </w:rPr>
        <w:t>GL_TEXTURE_2D</w:t>
      </w:r>
      <w:r>
        <w:t>, 0);</w:t>
      </w:r>
      <w:r>
        <w:br/>
      </w:r>
      <w:r w:rsidRPr="00E01429">
        <w:rPr>
          <w:b/>
          <w:color w:val="FF0000"/>
        </w:rPr>
        <w:t>+</w:t>
      </w:r>
      <w:r>
        <w:br/>
        <w:t xml:space="preserve">   window.SwapBuffers();</w:t>
      </w:r>
      <w:r>
        <w:br/>
        <w:t xml:space="preserve"> }</w:t>
      </w:r>
      <w:r>
        <w:br/>
      </w:r>
      <w:r>
        <w:br/>
        <w:t xml:space="preserve"> glDeleteTextures(1, &amp;texId);</w:t>
      </w:r>
      <w:r>
        <w:br/>
        <w:t xml:space="preserve"> </w:t>
      </w:r>
      <w:r>
        <w:rPr>
          <w:color w:val="6F008A"/>
        </w:rPr>
        <w:t>glDeleteProgram</w:t>
      </w:r>
      <w:r>
        <w:t>(shaderProgram);</w:t>
      </w:r>
      <w:r>
        <w:br/>
        <w:t xml:space="preserve"> </w:t>
      </w:r>
      <w:r>
        <w:rPr>
          <w:color w:val="6F008A"/>
        </w:rPr>
        <w:t>glDeleteVertexArrays</w:t>
      </w:r>
      <w:r>
        <w:t>(1, &amp;vao);</w:t>
      </w:r>
    </w:p>
    <w:p w:rsidR="00822D79" w:rsidRPr="00822D79" w:rsidRDefault="00A12D19" w:rsidP="00822D79">
      <w:r>
        <w:rPr>
          <w:rFonts w:hint="eastAsia"/>
        </w:rPr>
        <w:t>割り当ての解除は</w:t>
      </w:r>
      <w:r>
        <w:rPr>
          <w:rFonts w:hint="eastAsia"/>
        </w:rPr>
        <w:t>glActiveTexture</w:t>
      </w:r>
      <w:r>
        <w:rPr>
          <w:rFonts w:hint="eastAsia"/>
        </w:rPr>
        <w:t>関数で解除するテクスチャ・イメージ・ユニットを選択して、</w:t>
      </w:r>
      <w:r>
        <w:rPr>
          <w:rFonts w:hint="eastAsia"/>
        </w:rPr>
        <w:t>glBindTexture</w:t>
      </w:r>
      <w:r>
        <w:rPr>
          <w:rFonts w:hint="eastAsia"/>
        </w:rPr>
        <w:t>関数に</w:t>
      </w:r>
      <w:r>
        <w:rPr>
          <w:rFonts w:hint="eastAsia"/>
        </w:rPr>
        <w:t>0</w:t>
      </w:r>
      <w:r>
        <w:rPr>
          <w:rFonts w:hint="eastAsia"/>
        </w:rPr>
        <w:t>を設定するだけです。テクスチャを作成するときに説明したように、</w:t>
      </w:r>
      <w:r>
        <w:t>0</w:t>
      </w:r>
      <w:r>
        <w:t>はデフォルト・テクスチャを示す番号なので、解除といっても実際には「テクスチャ・イメージ・ユニットにデフォルト・テクスチャを割り当てる」という動作になります</w:t>
      </w:r>
      <w:r>
        <w:rPr>
          <w:rFonts w:hint="eastAsia"/>
        </w:rPr>
        <w:t>。</w:t>
      </w:r>
    </w:p>
    <w:p w:rsidR="00852627" w:rsidRDefault="002B6135" w:rsidP="00FA56A1">
      <w:r>
        <w:rPr>
          <w:rFonts w:hint="eastAsia"/>
        </w:rPr>
        <w:t>プログラムが書けたら、</w:t>
      </w:r>
      <w:r w:rsidRPr="002B6135">
        <w:rPr>
          <w:rFonts w:hint="eastAsia"/>
          <w:b/>
        </w:rPr>
        <w:t>ビルドして実行してください。</w:t>
      </w:r>
      <w:r>
        <w:t>次のような</w:t>
      </w:r>
      <w:r w:rsidR="000C65E5">
        <w:t>画像</w:t>
      </w:r>
      <w:r>
        <w:t>が</w:t>
      </w:r>
      <w:r w:rsidR="00852627">
        <w:t>表示されると思います。</w:t>
      </w:r>
    </w:p>
    <w:p w:rsidR="00852627" w:rsidRDefault="0076704E" w:rsidP="00852627">
      <w:pPr>
        <w:jc w:val="center"/>
      </w:pPr>
      <w:r>
        <w:rPr>
          <w:noProof/>
        </w:rPr>
        <w:drawing>
          <wp:inline distT="0" distB="0" distL="0" distR="0">
            <wp:extent cx="3322320" cy="1764907"/>
            <wp:effectExtent l="0" t="0" r="0" b="698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テクスチャマッピング_0.png"/>
                    <pic:cNvPicPr/>
                  </pic:nvPicPr>
                  <pic:blipFill rotWithShape="1">
                    <a:blip r:embed="rId11">
                      <a:extLst>
                        <a:ext uri="{28A0092B-C50C-407E-A947-70E740481C1C}">
                          <a14:useLocalDpi xmlns:a14="http://schemas.microsoft.com/office/drawing/2010/main" val="0"/>
                        </a:ext>
                      </a:extLst>
                    </a:blip>
                    <a:srcRect l="7465" t="11174" r="8251" b="13875"/>
                    <a:stretch/>
                  </pic:blipFill>
                  <pic:spPr bwMode="auto">
                    <a:xfrm>
                      <a:off x="0" y="0"/>
                      <a:ext cx="3394591" cy="1803299"/>
                    </a:xfrm>
                    <a:prstGeom prst="rect">
                      <a:avLst/>
                    </a:prstGeom>
                    <a:ln>
                      <a:noFill/>
                    </a:ln>
                    <a:extLst>
                      <a:ext uri="{53640926-AAD7-44D8-BBD7-CCE9431645EC}">
                        <a14:shadowObscured xmlns:a14="http://schemas.microsoft.com/office/drawing/2010/main"/>
                      </a:ext>
                    </a:extLst>
                  </pic:spPr>
                </pic:pic>
              </a:graphicData>
            </a:graphic>
          </wp:inline>
        </w:drawing>
      </w:r>
    </w:p>
    <w:p w:rsidR="00483AB7" w:rsidRDefault="00483AB7" w:rsidP="004774DD">
      <w:pPr>
        <w:pStyle w:val="2"/>
      </w:pPr>
      <w:r>
        <w:t>テクスチャ・フィルタ</w:t>
      </w:r>
      <w:r w:rsidR="000C65E5">
        <w:t>ー</w:t>
      </w:r>
    </w:p>
    <w:p w:rsidR="00483AB7" w:rsidRDefault="00483AB7" w:rsidP="00483AB7">
      <w:r>
        <w:rPr>
          <w:rFonts w:hint="eastAsia"/>
        </w:rPr>
        <w:t>ここで、テクスチャのパラメータにどのような効果があるのか、実際に変更しながら確認していきます。</w:t>
      </w:r>
      <w:r>
        <w:br/>
      </w:r>
      <w:r>
        <w:t>まずはフィルタの設定から見ていきます。</w:t>
      </w:r>
      <w:r w:rsidR="008A3D5D">
        <w:t>フィルタには</w:t>
      </w:r>
      <w:r w:rsidR="008A3D5D">
        <w:rPr>
          <w:rFonts w:hint="eastAsia"/>
        </w:rPr>
        <w:t>GL_NEAREST(</w:t>
      </w:r>
      <w:r w:rsidR="008A3D5D">
        <w:rPr>
          <w:rFonts w:hint="eastAsia"/>
        </w:rPr>
        <w:t>じーえる・にあれすと</w:t>
      </w:r>
      <w:r w:rsidR="008A3D5D">
        <w:rPr>
          <w:rFonts w:hint="eastAsia"/>
        </w:rPr>
        <w:t>)</w:t>
      </w:r>
      <w:r w:rsidR="008A3D5D">
        <w:rPr>
          <w:rFonts w:hint="eastAsia"/>
        </w:rPr>
        <w:t>か</w:t>
      </w:r>
      <w:r w:rsidR="008A3D5D">
        <w:rPr>
          <w:rFonts w:hint="eastAsia"/>
        </w:rPr>
        <w:t>GL_LINEAR(</w:t>
      </w:r>
      <w:r w:rsidR="008A3D5D">
        <w:rPr>
          <w:rFonts w:hint="eastAsia"/>
        </w:rPr>
        <w:t>じーえる・りにあ</w:t>
      </w:r>
      <w:r w:rsidR="008A3D5D">
        <w:rPr>
          <w:rFonts w:hint="eastAsia"/>
        </w:rPr>
        <w:t>)</w:t>
      </w:r>
      <w:r w:rsidR="008A3D5D">
        <w:rPr>
          <w:rFonts w:hint="eastAsia"/>
        </w:rPr>
        <w:t>のいずれかを設定します。現在は</w:t>
      </w:r>
      <w:r w:rsidR="008A3D5D">
        <w:rPr>
          <w:rFonts w:hint="eastAsia"/>
        </w:rPr>
        <w:t>GL_LINEAR</w:t>
      </w:r>
      <w:r w:rsidR="008A3D5D">
        <w:rPr>
          <w:rFonts w:hint="eastAsia"/>
        </w:rPr>
        <w:t>になっているので、</w:t>
      </w:r>
      <w:r w:rsidR="008A3D5D">
        <w:rPr>
          <w:rFonts w:hint="eastAsia"/>
        </w:rPr>
        <w:t>GL_NEAREST</w:t>
      </w:r>
      <w:r w:rsidR="008A3D5D">
        <w:rPr>
          <w:rFonts w:hint="eastAsia"/>
        </w:rPr>
        <w:t>に変更してみましょう。</w:t>
      </w:r>
      <w:r w:rsidR="008A3D5D">
        <w:br/>
      </w:r>
      <w:r>
        <w:rPr>
          <w:rFonts w:hint="eastAsia"/>
        </w:rPr>
        <w:t>T</w:t>
      </w:r>
      <w:r>
        <w:t>exture.cpp</w:t>
      </w:r>
      <w:r>
        <w:t>の</w:t>
      </w:r>
      <w:r>
        <w:rPr>
          <w:rFonts w:hint="eastAsia"/>
        </w:rPr>
        <w:t>CreateImage2D</w:t>
      </w:r>
      <w:r>
        <w:rPr>
          <w:rFonts w:hint="eastAsia"/>
        </w:rPr>
        <w:t>関数を、次のように変更してください。</w:t>
      </w:r>
    </w:p>
    <w:p w:rsidR="00483AB7" w:rsidRDefault="00483AB7" w:rsidP="00483AB7">
      <w:pPr>
        <w:pStyle w:val="ac"/>
      </w:pPr>
      <w:r>
        <w:rPr>
          <w:b/>
          <w:color w:val="FF0000"/>
        </w:rPr>
        <w:t xml:space="preserve"> </w:t>
      </w:r>
      <w:r w:rsidRPr="009B351C">
        <w:rPr>
          <w:color w:val="008000"/>
        </w:rPr>
        <w:t>//</w:t>
      </w:r>
      <w:r>
        <w:rPr>
          <w:color w:val="008000"/>
        </w:rPr>
        <w:t xml:space="preserve"> </w:t>
      </w:r>
      <w:r>
        <w:rPr>
          <w:color w:val="008000"/>
        </w:rPr>
        <w:t>テクスチャのパラメータを設定する</w:t>
      </w:r>
      <w:r>
        <w:rPr>
          <w:rFonts w:hint="eastAsia"/>
          <w:color w:val="008000"/>
        </w:rPr>
        <w:t>.</w:t>
      </w:r>
      <w:r>
        <w:rPr>
          <w:b/>
          <w:color w:val="FF0000"/>
        </w:rPr>
        <w:br/>
        <w:t xml:space="preserve"> </w:t>
      </w:r>
      <w:r>
        <w:t>glTexParameteri(</w:t>
      </w:r>
      <w:r>
        <w:rPr>
          <w:color w:val="6F008A"/>
        </w:rPr>
        <w:t>GL_TEXTURE_2D</w:t>
      </w:r>
      <w:r>
        <w:t xml:space="preserve">, </w:t>
      </w:r>
      <w:r>
        <w:rPr>
          <w:color w:val="6F008A"/>
        </w:rPr>
        <w:t>GL_TEXTURE_MAX_LEVEL</w:t>
      </w:r>
      <w:r>
        <w:t>, 0);</w:t>
      </w:r>
      <w:r>
        <w:br/>
      </w:r>
      <w:r w:rsidRPr="00483AB7">
        <w:rPr>
          <w:b/>
          <w:color w:val="FF0000"/>
        </w:rPr>
        <w:t>-</w:t>
      </w:r>
      <w:r w:rsidRPr="00483AB7">
        <w:rPr>
          <w:color w:val="FF0000"/>
        </w:rPr>
        <w:t>glTexParameteri(GL_TEXTURE_2D, GL_TEXTURE_MIN_FILTER, GL_LINEAR);</w:t>
      </w:r>
      <w:r w:rsidRPr="00483AB7">
        <w:rPr>
          <w:color w:val="FF0000"/>
        </w:rPr>
        <w:br/>
      </w:r>
      <w:r w:rsidRPr="00483AB7">
        <w:rPr>
          <w:b/>
          <w:color w:val="FF0000"/>
        </w:rPr>
        <w:t>-</w:t>
      </w:r>
      <w:r w:rsidRPr="00483AB7">
        <w:rPr>
          <w:color w:val="FF0000"/>
        </w:rPr>
        <w:t>glTexParameteri(GL_TEXTURE_2D, GL_TEXTURE_MAG_FILTER, GL_LINEAR);</w:t>
      </w:r>
      <w:r>
        <w:br/>
      </w:r>
      <w:r w:rsidRPr="001D16D9">
        <w:rPr>
          <w:b/>
          <w:color w:val="FF0000"/>
        </w:rPr>
        <w:t>+</w:t>
      </w:r>
      <w:r>
        <w:t>glTexParameteri(</w:t>
      </w:r>
      <w:r>
        <w:rPr>
          <w:color w:val="6F008A"/>
        </w:rPr>
        <w:t>GL_TEXTURE_2D</w:t>
      </w:r>
      <w:r>
        <w:t xml:space="preserve">, </w:t>
      </w:r>
      <w:r>
        <w:rPr>
          <w:color w:val="6F008A"/>
        </w:rPr>
        <w:t>GL_TEXTURE_MIN_FILTER</w:t>
      </w:r>
      <w:r>
        <w:t xml:space="preserve">, </w:t>
      </w:r>
      <w:r>
        <w:rPr>
          <w:color w:val="6F008A"/>
        </w:rPr>
        <w:t>GL_NEAREST</w:t>
      </w:r>
      <w:r>
        <w:t>);</w:t>
      </w:r>
      <w:r>
        <w:br/>
      </w:r>
      <w:r w:rsidRPr="001D16D9">
        <w:rPr>
          <w:b/>
          <w:color w:val="FF0000"/>
        </w:rPr>
        <w:t>+</w:t>
      </w:r>
      <w:r>
        <w:t>glTexParameteri(</w:t>
      </w:r>
      <w:r>
        <w:rPr>
          <w:color w:val="6F008A"/>
        </w:rPr>
        <w:t>GL_TEXTURE_2D</w:t>
      </w:r>
      <w:r>
        <w:t xml:space="preserve">, </w:t>
      </w:r>
      <w:r>
        <w:rPr>
          <w:color w:val="6F008A"/>
        </w:rPr>
        <w:t>GL_TEXTURE_MAG_FILTER</w:t>
      </w:r>
      <w:r>
        <w:t xml:space="preserve">, </w:t>
      </w:r>
      <w:r>
        <w:rPr>
          <w:color w:val="6F008A"/>
        </w:rPr>
        <w:t>GL_NEAREST</w:t>
      </w:r>
      <w:r>
        <w:t>);</w:t>
      </w:r>
      <w:r>
        <w:br/>
      </w:r>
      <w:r>
        <w:rPr>
          <w:b/>
          <w:color w:val="FF0000"/>
        </w:rPr>
        <w:t xml:space="preserve"> </w:t>
      </w:r>
      <w:r>
        <w:t>glTexParameteri(</w:t>
      </w:r>
      <w:r>
        <w:rPr>
          <w:color w:val="6F008A"/>
        </w:rPr>
        <w:t>GL_TEXTURE_2D</w:t>
      </w:r>
      <w:r>
        <w:t xml:space="preserve">, </w:t>
      </w:r>
      <w:r>
        <w:rPr>
          <w:color w:val="6F008A"/>
        </w:rPr>
        <w:t>GL_TEXTURE_WRAP_S</w:t>
      </w:r>
      <w:r>
        <w:t xml:space="preserve">, </w:t>
      </w:r>
      <w:r>
        <w:rPr>
          <w:color w:val="6F008A"/>
        </w:rPr>
        <w:t>GL_CLAMP_TO_EDGE</w:t>
      </w:r>
      <w:r>
        <w:t>);</w:t>
      </w:r>
      <w:r>
        <w:br/>
      </w:r>
      <w:r>
        <w:rPr>
          <w:b/>
          <w:color w:val="FF0000"/>
        </w:rPr>
        <w:t xml:space="preserve"> </w:t>
      </w:r>
      <w:r>
        <w:t>glTexParameteri(</w:t>
      </w:r>
      <w:r>
        <w:rPr>
          <w:color w:val="6F008A"/>
        </w:rPr>
        <w:t>GL_TEXTURE_2D</w:t>
      </w:r>
      <w:r>
        <w:t xml:space="preserve">, </w:t>
      </w:r>
      <w:r>
        <w:rPr>
          <w:color w:val="6F008A"/>
        </w:rPr>
        <w:t>GL_TEXTURE_WRAP_T</w:t>
      </w:r>
      <w:r>
        <w:t xml:space="preserve">, </w:t>
      </w:r>
      <w:r>
        <w:rPr>
          <w:color w:val="6F008A"/>
        </w:rPr>
        <w:t>GL_CLAMP_TO_EDGE</w:t>
      </w:r>
      <w:r>
        <w:t>);</w:t>
      </w:r>
      <w:r>
        <w:br/>
      </w:r>
      <w:r>
        <w:rPr>
          <w:b/>
          <w:color w:val="FF0000"/>
        </w:rPr>
        <w:lastRenderedPageBreak/>
        <w:br/>
        <w:t xml:space="preserve"> </w:t>
      </w:r>
      <w:r>
        <w:t>glBindTexture(</w:t>
      </w:r>
      <w:r>
        <w:rPr>
          <w:color w:val="6F008A"/>
        </w:rPr>
        <w:t>GL_TEXTURE_2D</w:t>
      </w:r>
      <w:r>
        <w:t>, 0);</w:t>
      </w:r>
    </w:p>
    <w:p w:rsidR="00483AB7" w:rsidRDefault="008A3D5D" w:rsidP="00483AB7">
      <w:r>
        <w:t>プログラムを変更したら、</w:t>
      </w:r>
      <w:r w:rsidRPr="008A3D5D">
        <w:rPr>
          <w:b/>
        </w:rPr>
        <w:t>ビルドして実行してください。</w:t>
      </w:r>
      <w:r>
        <w:br/>
      </w:r>
      <w:r w:rsidR="000C65E5">
        <w:t>フィルタを</w:t>
      </w:r>
      <w:r w:rsidR="000C65E5">
        <w:t>GL_NEAREST(</w:t>
      </w:r>
      <w:r w:rsidR="000C65E5">
        <w:t>じーえる・にあれすと</w:t>
      </w:r>
      <w:r w:rsidR="000C65E5">
        <w:rPr>
          <w:rFonts w:hint="eastAsia"/>
        </w:rPr>
        <w:t>)</w:t>
      </w:r>
      <w:r w:rsidR="000C65E5">
        <w:rPr>
          <w:rFonts w:hint="eastAsia"/>
        </w:rPr>
        <w:t>に</w:t>
      </w:r>
      <w:r>
        <w:rPr>
          <w:rFonts w:hint="eastAsia"/>
        </w:rPr>
        <w:t>したことで</w:t>
      </w:r>
      <w:r w:rsidR="000C65E5">
        <w:rPr>
          <w:rFonts w:hint="eastAsia"/>
        </w:rPr>
        <w:t>、下記の画像のように色の境界がはっきりすると思います。</w:t>
      </w:r>
    </w:p>
    <w:p w:rsidR="000C65E5" w:rsidRDefault="000C65E5" w:rsidP="000C65E5">
      <w:pPr>
        <w:jc w:val="center"/>
      </w:pPr>
      <w:r>
        <w:rPr>
          <w:noProof/>
        </w:rPr>
        <w:drawing>
          <wp:inline distT="0" distB="0" distL="0" distR="0">
            <wp:extent cx="3224784" cy="1669020"/>
            <wp:effectExtent l="0" t="0" r="0" b="762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テクスチャマッピング_NEAREST.png"/>
                    <pic:cNvPicPr/>
                  </pic:nvPicPr>
                  <pic:blipFill>
                    <a:blip r:embed="rId12">
                      <a:extLst>
                        <a:ext uri="{28A0092B-C50C-407E-A947-70E740481C1C}">
                          <a14:useLocalDpi xmlns:a14="http://schemas.microsoft.com/office/drawing/2010/main" val="0"/>
                        </a:ext>
                      </a:extLst>
                    </a:blip>
                    <a:stretch>
                      <a:fillRect/>
                    </a:stretch>
                  </pic:blipFill>
                  <pic:spPr>
                    <a:xfrm>
                      <a:off x="0" y="0"/>
                      <a:ext cx="3279346" cy="1697259"/>
                    </a:xfrm>
                    <a:prstGeom prst="rect">
                      <a:avLst/>
                    </a:prstGeom>
                  </pic:spPr>
                </pic:pic>
              </a:graphicData>
            </a:graphic>
          </wp:inline>
        </w:drawing>
      </w:r>
    </w:p>
    <w:p w:rsidR="006E26F5" w:rsidRDefault="006E26F5" w:rsidP="00483AB7">
      <w:r>
        <w:rPr>
          <w:rFonts w:hint="eastAsia"/>
        </w:rPr>
        <w:t>次の図は、</w:t>
      </w:r>
      <w:r w:rsidR="00F17626">
        <w:rPr>
          <w:rFonts w:hint="eastAsia"/>
        </w:rPr>
        <w:t>フィルタの種類によって</w:t>
      </w:r>
      <w:r>
        <w:rPr>
          <w:rFonts w:hint="eastAsia"/>
        </w:rPr>
        <w:t>フラグメント</w:t>
      </w:r>
      <w:r w:rsidR="00201008">
        <w:rPr>
          <w:rFonts w:hint="eastAsia"/>
        </w:rPr>
        <w:t>の</w:t>
      </w:r>
      <w:r w:rsidR="00F17626">
        <w:rPr>
          <w:rFonts w:hint="eastAsia"/>
        </w:rPr>
        <w:t>色がどう変わるか</w:t>
      </w:r>
      <w:r>
        <w:rPr>
          <w:rFonts w:hint="eastAsia"/>
        </w:rPr>
        <w:t>を示したものです。</w:t>
      </w:r>
    </w:p>
    <w:p w:rsidR="00E22DE6" w:rsidRDefault="00E22DE6" w:rsidP="00E22DE6">
      <w:pPr>
        <w:jc w:val="center"/>
      </w:pPr>
      <w:r>
        <w:rPr>
          <w:rFonts w:hint="eastAsia"/>
          <w:noProof/>
        </w:rPr>
        <w:drawing>
          <wp:inline distT="0" distB="0" distL="0" distR="0">
            <wp:extent cx="4750279" cy="2010241"/>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バイリニア補間.png"/>
                    <pic:cNvPicPr/>
                  </pic:nvPicPr>
                  <pic:blipFill>
                    <a:blip r:embed="rId13">
                      <a:extLst>
                        <a:ext uri="{28A0092B-C50C-407E-A947-70E740481C1C}">
                          <a14:useLocalDpi xmlns:a14="http://schemas.microsoft.com/office/drawing/2010/main" val="0"/>
                        </a:ext>
                      </a:extLst>
                    </a:blip>
                    <a:stretch>
                      <a:fillRect/>
                    </a:stretch>
                  </pic:blipFill>
                  <pic:spPr>
                    <a:xfrm>
                      <a:off x="0" y="0"/>
                      <a:ext cx="4771802" cy="2019349"/>
                    </a:xfrm>
                    <a:prstGeom prst="rect">
                      <a:avLst/>
                    </a:prstGeom>
                  </pic:spPr>
                </pic:pic>
              </a:graphicData>
            </a:graphic>
          </wp:inline>
        </w:drawing>
      </w:r>
    </w:p>
    <w:p w:rsidR="00483AB7" w:rsidRPr="00483AB7" w:rsidRDefault="00E22DE6" w:rsidP="00483AB7">
      <w:r>
        <w:t>太い枠線で区切られた矩形はテクスチャのピクセルを示しています。細い枠線はフラグメントを示しています。</w:t>
      </w:r>
      <w:r>
        <w:br/>
      </w:r>
      <w:r w:rsidR="006E26F5">
        <w:rPr>
          <w:rFonts w:hint="eastAsia"/>
        </w:rPr>
        <w:t>GL_NEAREST</w:t>
      </w:r>
      <w:r w:rsidR="006E26F5">
        <w:rPr>
          <w:rFonts w:hint="eastAsia"/>
        </w:rPr>
        <w:t>は</w:t>
      </w:r>
      <w:r w:rsidR="00F20BB4">
        <w:rPr>
          <w:rFonts w:hint="eastAsia"/>
        </w:rPr>
        <w:t>各</w:t>
      </w:r>
      <w:r w:rsidR="006E26F5">
        <w:rPr>
          <w:rFonts w:hint="eastAsia"/>
        </w:rPr>
        <w:t>フラグメントの中心が指している色だけが使われます。</w:t>
      </w:r>
      <w:r w:rsidR="006E26F5">
        <w:rPr>
          <w:rFonts w:hint="eastAsia"/>
        </w:rPr>
        <w:t>GL_LINEAR</w:t>
      </w:r>
      <w:r w:rsidR="006E26F5">
        <w:rPr>
          <w:rFonts w:hint="eastAsia"/>
        </w:rPr>
        <w:t>は、フラグメントに近い</w:t>
      </w:r>
      <w:r w:rsidR="006E26F5">
        <w:rPr>
          <w:rFonts w:hint="eastAsia"/>
        </w:rPr>
        <w:t>4</w:t>
      </w:r>
      <w:r w:rsidR="006E26F5">
        <w:rPr>
          <w:rFonts w:hint="eastAsia"/>
        </w:rPr>
        <w:t>つのピクセルを選び、</w:t>
      </w:r>
      <w:r w:rsidR="00F20BB4">
        <w:rPr>
          <w:rFonts w:hint="eastAsia"/>
        </w:rPr>
        <w:t>それらの</w:t>
      </w:r>
      <w:r w:rsidR="006E26F5">
        <w:rPr>
          <w:rFonts w:hint="eastAsia"/>
        </w:rPr>
        <w:t>ピクセルまでの距離の比で</w:t>
      </w:r>
      <w:r w:rsidR="00441E81">
        <w:rPr>
          <w:rFonts w:hint="eastAsia"/>
        </w:rPr>
        <w:t>、色を</w:t>
      </w:r>
      <w:r w:rsidR="006E26F5">
        <w:rPr>
          <w:rFonts w:hint="eastAsia"/>
        </w:rPr>
        <w:t>混ぜ合わせます。</w:t>
      </w:r>
      <w:r w:rsidR="000C65E5">
        <w:t>2</w:t>
      </w:r>
      <w:r>
        <w:t>種類のフィルタの使い分けですが、基本的に</w:t>
      </w:r>
      <w:r w:rsidR="000C65E5">
        <w:t>は</w:t>
      </w:r>
      <w:r w:rsidR="000C65E5">
        <w:rPr>
          <w:rFonts w:hint="eastAsia"/>
        </w:rPr>
        <w:t>GL_LINEAR(</w:t>
      </w:r>
      <w:r w:rsidR="000C65E5">
        <w:rPr>
          <w:rFonts w:hint="eastAsia"/>
        </w:rPr>
        <w:t>じーえる・りにあ</w:t>
      </w:r>
      <w:r w:rsidR="000C65E5">
        <w:rPr>
          <w:rFonts w:hint="eastAsia"/>
        </w:rPr>
        <w:t>)</w:t>
      </w:r>
      <w:r w:rsidR="000C65E5">
        <w:rPr>
          <w:rFonts w:hint="eastAsia"/>
        </w:rPr>
        <w:t>を</w:t>
      </w:r>
      <w:r>
        <w:rPr>
          <w:rFonts w:hint="eastAsia"/>
        </w:rPr>
        <w:t>使ってください。そして、</w:t>
      </w:r>
      <w:r>
        <w:rPr>
          <w:rFonts w:hint="eastAsia"/>
        </w:rPr>
        <w:t>GL_LINEAR</w:t>
      </w:r>
      <w:r>
        <w:rPr>
          <w:rFonts w:hint="eastAsia"/>
        </w:rPr>
        <w:t>ではあまり綺麗な表示にならなかったときだけ</w:t>
      </w:r>
      <w:r w:rsidR="000C65E5">
        <w:rPr>
          <w:rFonts w:hint="eastAsia"/>
        </w:rPr>
        <w:t>GL_NEAREST</w:t>
      </w:r>
      <w:r>
        <w:rPr>
          <w:rFonts w:hint="eastAsia"/>
        </w:rPr>
        <w:t>を試してみる</w:t>
      </w:r>
      <w:r w:rsidR="00025823">
        <w:rPr>
          <w:rFonts w:hint="eastAsia"/>
        </w:rPr>
        <w:t>のが</w:t>
      </w:r>
      <w:r w:rsidR="000C65E5">
        <w:rPr>
          <w:rFonts w:hint="eastAsia"/>
        </w:rPr>
        <w:t>いいでしょう。</w:t>
      </w:r>
    </w:p>
    <w:p w:rsidR="004774DD" w:rsidRDefault="004774DD" w:rsidP="004774DD">
      <w:pPr>
        <w:pStyle w:val="2"/>
      </w:pPr>
      <w:r>
        <w:rPr>
          <w:rFonts w:hint="eastAsia"/>
        </w:rPr>
        <w:t>0</w:t>
      </w:r>
      <w:r w:rsidR="008A3D5D">
        <w:t>.0</w:t>
      </w:r>
      <w:r>
        <w:rPr>
          <w:rFonts w:hint="eastAsia"/>
        </w:rPr>
        <w:t>～</w:t>
      </w:r>
      <w:r>
        <w:rPr>
          <w:rFonts w:hint="eastAsia"/>
        </w:rPr>
        <w:t>1</w:t>
      </w:r>
      <w:r w:rsidR="008A3D5D">
        <w:t>.0</w:t>
      </w:r>
      <w:r w:rsidR="008A3D5D">
        <w:t>の範囲</w:t>
      </w:r>
      <w:r>
        <w:rPr>
          <w:rFonts w:hint="eastAsia"/>
        </w:rPr>
        <w:t>をこえるテクスチャ座標</w:t>
      </w:r>
    </w:p>
    <w:p w:rsidR="005468F0" w:rsidRDefault="0003674C" w:rsidP="004774DD">
      <w:r>
        <w:rPr>
          <w:rFonts w:hint="eastAsia"/>
        </w:rPr>
        <w:t>2.1</w:t>
      </w:r>
      <w:r w:rsidR="000C65E5">
        <w:rPr>
          <w:rFonts w:hint="eastAsia"/>
        </w:rPr>
        <w:t>節</w:t>
      </w:r>
      <w:r>
        <w:rPr>
          <w:rFonts w:hint="eastAsia"/>
        </w:rPr>
        <w:t>で</w:t>
      </w:r>
      <w:r w:rsidR="000C65E5">
        <w:rPr>
          <w:rFonts w:hint="eastAsia"/>
        </w:rPr>
        <w:t>は</w:t>
      </w:r>
      <w:r>
        <w:rPr>
          <w:rFonts w:hint="eastAsia"/>
        </w:rPr>
        <w:t>「テクスチャ座標系は画像の左下が</w:t>
      </w:r>
      <w:r>
        <w:rPr>
          <w:rFonts w:hint="eastAsia"/>
        </w:rPr>
        <w:t>(0,0)</w:t>
      </w:r>
      <w:r>
        <w:rPr>
          <w:rFonts w:hint="eastAsia"/>
        </w:rPr>
        <w:t>、右上が</w:t>
      </w:r>
      <w:r>
        <w:rPr>
          <w:rFonts w:hint="eastAsia"/>
        </w:rPr>
        <w:t>(1,1)</w:t>
      </w:r>
      <w:r>
        <w:rPr>
          <w:rFonts w:hint="eastAsia"/>
        </w:rPr>
        <w:t>」と説明しました。では、テクスチャ座標に</w:t>
      </w:r>
      <w:r>
        <w:rPr>
          <w:rFonts w:hint="eastAsia"/>
        </w:rPr>
        <w:t>0</w:t>
      </w:r>
      <w:r>
        <w:rPr>
          <w:rFonts w:hint="eastAsia"/>
        </w:rPr>
        <w:t>未満や</w:t>
      </w:r>
      <w:r>
        <w:rPr>
          <w:rFonts w:hint="eastAsia"/>
        </w:rPr>
        <w:t>1</w:t>
      </w:r>
      <w:r>
        <w:rPr>
          <w:rFonts w:hint="eastAsia"/>
        </w:rPr>
        <w:t>より大きい数値を指定したらどうなるのでしょうか。</w:t>
      </w:r>
    </w:p>
    <w:p w:rsidR="005468F0" w:rsidRPr="00F91AAA" w:rsidRDefault="0003674C" w:rsidP="00F91AAA">
      <w:r>
        <w:lastRenderedPageBreak/>
        <w:t>答えは「テクスチャのパラメータによる」です。試しに、</w:t>
      </w:r>
      <w:r w:rsidR="003713F9">
        <w:t>パラメータ</w:t>
      </w:r>
      <w:r w:rsidR="000C65E5">
        <w:t>を変えずに、</w:t>
      </w:r>
      <w:r>
        <w:t>家モデルのテクスチャ座標を変更し</w:t>
      </w:r>
      <w:r w:rsidR="003713F9">
        <w:t>たらどうなるかを見</w:t>
      </w:r>
      <w:r>
        <w:t>てみましょう。</w:t>
      </w:r>
      <w:r w:rsidR="005468F0">
        <w:br/>
      </w:r>
      <w:r w:rsidR="003713F9">
        <w:rPr>
          <w:rFonts w:hint="eastAsia"/>
        </w:rPr>
        <w:t>家モデルの頂点データを、次のように変更してください。</w:t>
      </w:r>
    </w:p>
    <w:p w:rsidR="003713F9" w:rsidRPr="00201567" w:rsidRDefault="003713F9" w:rsidP="003713F9">
      <w:pPr>
        <w:pStyle w:val="ac"/>
      </w:pPr>
      <w:r w:rsidRPr="00201567">
        <w:t xml:space="preserve">  </w:t>
      </w:r>
      <w:r w:rsidRPr="00201567">
        <w:rPr>
          <w:color w:val="008000"/>
        </w:rPr>
        <w:t xml:space="preserve">// </w:t>
      </w:r>
      <w:r w:rsidRPr="00201567">
        <w:rPr>
          <w:rFonts w:hint="eastAsia"/>
          <w:color w:val="008000"/>
        </w:rPr>
        <w:t>家</w:t>
      </w:r>
      <w:r w:rsidRPr="00201567">
        <w:br/>
      </w:r>
      <w:r w:rsidRPr="003713F9">
        <w:rPr>
          <w:b/>
          <w:color w:val="FF0000"/>
        </w:rPr>
        <w:t>-</w:t>
      </w:r>
      <w:r w:rsidRPr="003713F9">
        <w:rPr>
          <w:color w:val="FF0000"/>
        </w:rPr>
        <w:t xml:space="preserve">  { { 2.8f, 0.0f, 3.0f}, {0.4f, 0.3f, 0.2f, 1.0f}, { 0.0f, 0.0f } },</w:t>
      </w:r>
      <w:r w:rsidRPr="003713F9">
        <w:rPr>
          <w:color w:val="FF0000"/>
        </w:rPr>
        <w:br/>
      </w:r>
      <w:r w:rsidRPr="003713F9">
        <w:rPr>
          <w:b/>
          <w:color w:val="FF0000"/>
        </w:rPr>
        <w:t>-</w:t>
      </w:r>
      <w:r w:rsidRPr="003713F9">
        <w:rPr>
          <w:color w:val="FF0000"/>
        </w:rPr>
        <w:t xml:space="preserve">  { { 3.0f, 4.0f, 3.0f}, {0.6f, 0.5f, 0.3f, 1.0f}, { 0.0f, 0.7f } },</w:t>
      </w:r>
      <w:r w:rsidRPr="003713F9">
        <w:rPr>
          <w:color w:val="FF0000"/>
        </w:rPr>
        <w:br/>
      </w:r>
      <w:r w:rsidRPr="003713F9">
        <w:rPr>
          <w:b/>
          <w:color w:val="FF0000"/>
        </w:rPr>
        <w:t>-</w:t>
      </w:r>
      <w:r w:rsidRPr="003713F9">
        <w:rPr>
          <w:color w:val="FF0000"/>
        </w:rPr>
        <w:t xml:space="preserve">  { { 0.0f, 6.0f, 3.0f}, {0.5f, 0.4f, 0.2f, 1.0f}, { 0.5f, 1.0f } },</w:t>
      </w:r>
      <w:r w:rsidRPr="003713F9">
        <w:rPr>
          <w:color w:val="FF0000"/>
        </w:rPr>
        <w:br/>
      </w:r>
      <w:r w:rsidRPr="003713F9">
        <w:rPr>
          <w:b/>
          <w:color w:val="FF0000"/>
        </w:rPr>
        <w:t>-</w:t>
      </w:r>
      <w:r w:rsidRPr="003713F9">
        <w:rPr>
          <w:color w:val="FF0000"/>
        </w:rPr>
        <w:t xml:space="preserve">  { {-3.0f, 4.0f, 3.0f}, {0.6f, 0.5f, 0.3f, 1.0f}, { 1.0f, 0.7f } },</w:t>
      </w:r>
      <w:r w:rsidRPr="003713F9">
        <w:rPr>
          <w:color w:val="FF0000"/>
        </w:rPr>
        <w:br/>
      </w:r>
      <w:r w:rsidRPr="003713F9">
        <w:rPr>
          <w:b/>
          <w:color w:val="FF0000"/>
        </w:rPr>
        <w:t>-</w:t>
      </w:r>
      <w:r w:rsidRPr="003713F9">
        <w:rPr>
          <w:color w:val="FF0000"/>
        </w:rPr>
        <w:t xml:space="preserve">  { {-2.8f, 0.0f, 3.0f}, {0.4f, 0.3f, 0.2f, 1.0f}, { 1.0f, 0.0f } },</w:t>
      </w:r>
      <w:r w:rsidRPr="003713F9">
        <w:rPr>
          <w:color w:val="FF0000"/>
        </w:rPr>
        <w:br/>
      </w:r>
      <w:r w:rsidRPr="003713F9">
        <w:rPr>
          <w:b/>
          <w:color w:val="FF0000"/>
        </w:rPr>
        <w:t>-</w:t>
      </w:r>
      <w:r w:rsidRPr="003713F9">
        <w:rPr>
          <w:color w:val="FF0000"/>
        </w:rPr>
        <w:br/>
      </w:r>
      <w:r w:rsidRPr="003713F9">
        <w:rPr>
          <w:b/>
          <w:color w:val="FF0000"/>
        </w:rPr>
        <w:t>-</w:t>
      </w:r>
      <w:r w:rsidRPr="003713F9">
        <w:rPr>
          <w:color w:val="FF0000"/>
        </w:rPr>
        <w:t xml:space="preserve">  { {-2.8f, 0.0f,-3.0f}, {0.4f, 0.3f, 0.2f, 1.0f}, { 0.0f, 0.0f } },</w:t>
      </w:r>
      <w:r w:rsidRPr="003713F9">
        <w:rPr>
          <w:color w:val="FF0000"/>
        </w:rPr>
        <w:br/>
      </w:r>
      <w:r w:rsidRPr="003713F9">
        <w:rPr>
          <w:b/>
          <w:color w:val="FF0000"/>
        </w:rPr>
        <w:t>-</w:t>
      </w:r>
      <w:r w:rsidRPr="003713F9">
        <w:rPr>
          <w:color w:val="FF0000"/>
        </w:rPr>
        <w:t xml:space="preserve">  { {-3.0f, 4.0f,-3.0f}, {0.6f, 0.5f, 0.3f, 1.0f}, { 0.0f, 0.7f } },</w:t>
      </w:r>
      <w:r w:rsidRPr="003713F9">
        <w:rPr>
          <w:color w:val="FF0000"/>
        </w:rPr>
        <w:br/>
      </w:r>
      <w:r w:rsidRPr="003713F9">
        <w:rPr>
          <w:b/>
          <w:color w:val="FF0000"/>
        </w:rPr>
        <w:t>-</w:t>
      </w:r>
      <w:r w:rsidRPr="003713F9">
        <w:rPr>
          <w:color w:val="FF0000"/>
        </w:rPr>
        <w:t xml:space="preserve">  { { 0.0f, 6.0f,-3.0f}, {0.5f, 0.4f, 0.2f, 1.0f}, { 0.5f, 1.0f } },</w:t>
      </w:r>
      <w:r w:rsidRPr="003713F9">
        <w:rPr>
          <w:color w:val="FF0000"/>
        </w:rPr>
        <w:br/>
      </w:r>
      <w:r w:rsidRPr="003713F9">
        <w:rPr>
          <w:b/>
          <w:color w:val="FF0000"/>
        </w:rPr>
        <w:t>-</w:t>
      </w:r>
      <w:r w:rsidRPr="003713F9">
        <w:rPr>
          <w:color w:val="FF0000"/>
        </w:rPr>
        <w:t xml:space="preserve">  { { 3.0f, 4.0f,-3.0f}, {0.6f, 0.5f, 0.3f, 1.0f}, { 1.0f, 0.7f } },</w:t>
      </w:r>
      <w:r w:rsidRPr="003713F9">
        <w:rPr>
          <w:color w:val="FF0000"/>
        </w:rPr>
        <w:br/>
      </w:r>
      <w:r w:rsidRPr="003713F9">
        <w:rPr>
          <w:b/>
          <w:color w:val="FF0000"/>
        </w:rPr>
        <w:t>-</w:t>
      </w:r>
      <w:r w:rsidRPr="003713F9">
        <w:rPr>
          <w:color w:val="FF0000"/>
        </w:rPr>
        <w:t xml:space="preserve">  { { 2.8f, 0.0f,-3.0f}, {0.4f, 0.3f, 0.2f, 1.0f}, { 1.0f, 0.0f } },</w:t>
      </w:r>
      <w:r w:rsidRPr="003713F9">
        <w:rPr>
          <w:color w:val="FF0000"/>
        </w:rPr>
        <w:br/>
      </w:r>
      <w:r w:rsidRPr="003713F9">
        <w:rPr>
          <w:b/>
          <w:color w:val="FF0000"/>
        </w:rPr>
        <w:t>-</w:t>
      </w:r>
      <w:r w:rsidRPr="003713F9">
        <w:rPr>
          <w:color w:val="FF0000"/>
        </w:rPr>
        <w:br/>
      </w:r>
      <w:r w:rsidRPr="003713F9">
        <w:rPr>
          <w:b/>
          <w:color w:val="FF0000"/>
        </w:rPr>
        <w:t>-</w:t>
      </w:r>
      <w:r w:rsidRPr="003713F9">
        <w:rPr>
          <w:color w:val="FF0000"/>
        </w:rPr>
        <w:t xml:space="preserve">  { { 3.0f, 4.0f, 3.0f}, {0.2f, 0.1f, 0.1f, 1.0f}, { 0.0f, 0.0f } },</w:t>
      </w:r>
      <w:r w:rsidRPr="003713F9">
        <w:rPr>
          <w:color w:val="FF0000"/>
        </w:rPr>
        <w:br/>
        <w:t>-  { { 0.0f, 6.0f, 3.0f}, {0.3f, 0.2f, 0.2f, 1.0f}, { 0.5f, 0.0f } },</w:t>
      </w:r>
      <w:r w:rsidRPr="003713F9">
        <w:rPr>
          <w:color w:val="FF0000"/>
        </w:rPr>
        <w:br/>
      </w:r>
      <w:r w:rsidRPr="003713F9">
        <w:rPr>
          <w:b/>
          <w:color w:val="FF0000"/>
        </w:rPr>
        <w:t>-</w:t>
      </w:r>
      <w:r w:rsidRPr="003713F9">
        <w:rPr>
          <w:color w:val="FF0000"/>
        </w:rPr>
        <w:t xml:space="preserve">  { {-3.0f, 4.0f, 3.0f}, {0.2f, 0.1f, 0.1f, 1.0f}, { 1.0f, 0.0f } },</w:t>
      </w:r>
      <w:r w:rsidRPr="003713F9">
        <w:rPr>
          <w:color w:val="FF0000"/>
        </w:rPr>
        <w:br/>
      </w:r>
      <w:r w:rsidRPr="003713F9">
        <w:rPr>
          <w:b/>
          <w:color w:val="FF0000"/>
        </w:rPr>
        <w:t>-</w:t>
      </w:r>
      <w:r w:rsidRPr="003713F9">
        <w:rPr>
          <w:color w:val="FF0000"/>
        </w:rPr>
        <w:t xml:space="preserve">  { {-3.0f, 4.0f,-3.0f}, {0.2f, 0.1f, 0.1f, 1.0f}, { 1.0f, 1.0f } },</w:t>
      </w:r>
      <w:r w:rsidRPr="003713F9">
        <w:rPr>
          <w:color w:val="FF0000"/>
        </w:rPr>
        <w:br/>
      </w:r>
      <w:r w:rsidRPr="003713F9">
        <w:rPr>
          <w:b/>
          <w:color w:val="FF0000"/>
        </w:rPr>
        <w:t>-</w:t>
      </w:r>
      <w:r w:rsidRPr="003713F9">
        <w:rPr>
          <w:color w:val="FF0000"/>
        </w:rPr>
        <w:t xml:space="preserve">  { { 0.0f, 6.0f,-3.0f}, {0.3f, 0.2f, 0.2f, 1.0f}, { 0.5f, 1.0f } },</w:t>
      </w:r>
      <w:r w:rsidRPr="003713F9">
        <w:rPr>
          <w:color w:val="FF0000"/>
        </w:rPr>
        <w:br/>
      </w:r>
      <w:r w:rsidRPr="003713F9">
        <w:rPr>
          <w:b/>
          <w:color w:val="FF0000"/>
        </w:rPr>
        <w:t>-</w:t>
      </w:r>
      <w:r w:rsidRPr="003713F9">
        <w:rPr>
          <w:color w:val="FF0000"/>
        </w:rPr>
        <w:t xml:space="preserve">  { { 3.0f, 4.0f,-3.0f}, {0.2f, 0.1f, 0.1f, 1.0f}, { 0.0f, 1.0f } },</w:t>
      </w:r>
      <w:r>
        <w:br/>
      </w:r>
      <w:r w:rsidRPr="00201567">
        <w:rPr>
          <w:b/>
          <w:color w:val="FF0000"/>
        </w:rPr>
        <w:t>+</w:t>
      </w:r>
      <w:r w:rsidRPr="00201567">
        <w:t xml:space="preserve">  { { 2.8f, 0.0f, 3.0f}, {0.4f, 0.3f, 0.2f, 1.0f}</w:t>
      </w:r>
      <w:r>
        <w:t>, {-2.0f,-2.0f</w:t>
      </w:r>
      <w:r w:rsidRPr="00201567">
        <w:t xml:space="preserve"> } },</w:t>
      </w:r>
      <w:r w:rsidRPr="00201567">
        <w:br/>
      </w:r>
      <w:r w:rsidRPr="00201567">
        <w:rPr>
          <w:b/>
          <w:color w:val="FF0000"/>
        </w:rPr>
        <w:t>+</w:t>
      </w:r>
      <w:r w:rsidRPr="00201567">
        <w:t xml:space="preserve">  { { 3.0f, 4.0f, 3.0f</w:t>
      </w:r>
      <w:r>
        <w:t>}, {0.6f, 0.5f, 0.3f, 1.0f}, {-2</w:t>
      </w:r>
      <w:r w:rsidRPr="00201567">
        <w:t>.0f</w:t>
      </w:r>
      <w:r>
        <w:t>, 0.8</w:t>
      </w:r>
      <w:r w:rsidRPr="00201567">
        <w:t>f } },</w:t>
      </w:r>
      <w:r w:rsidRPr="00201567">
        <w:br/>
      </w:r>
      <w:r w:rsidRPr="00201567">
        <w:rPr>
          <w:b/>
          <w:color w:val="FF0000"/>
        </w:rPr>
        <w:t>+</w:t>
      </w:r>
      <w:r w:rsidRPr="00201567">
        <w:t xml:space="preserve">  { { 0.0f, 6.0f, 3.0f},</w:t>
      </w:r>
      <w:r>
        <w:t xml:space="preserve"> {0.5f, 0.4f, 0.2f, 1.0f}, { 0.0</w:t>
      </w:r>
      <w:r w:rsidRPr="00201567">
        <w:t>f</w:t>
      </w:r>
      <w:r>
        <w:t>, 2</w:t>
      </w:r>
      <w:r w:rsidRPr="00201567">
        <w:t>.0f } },</w:t>
      </w:r>
      <w:r w:rsidRPr="00201567">
        <w:br/>
      </w:r>
      <w:r w:rsidRPr="00201567">
        <w:rPr>
          <w:b/>
          <w:color w:val="FF0000"/>
        </w:rPr>
        <w:t>+</w:t>
      </w:r>
      <w:r w:rsidRPr="00201567">
        <w:t xml:space="preserve">  { {-3.0f, 4.0f, 3.0f</w:t>
      </w:r>
      <w:r>
        <w:t>}, {0.6f, 0.5f, 0.3f, 1.0f}, { 2</w:t>
      </w:r>
      <w:r w:rsidRPr="00201567">
        <w:t>.0f</w:t>
      </w:r>
      <w:r>
        <w:t>, 0.8</w:t>
      </w:r>
      <w:r w:rsidRPr="00201567">
        <w:t>f } },</w:t>
      </w:r>
      <w:r w:rsidRPr="00201567">
        <w:br/>
      </w:r>
      <w:r w:rsidRPr="00201567">
        <w:rPr>
          <w:b/>
          <w:color w:val="FF0000"/>
        </w:rPr>
        <w:t>+</w:t>
      </w:r>
      <w:r w:rsidRPr="00201567">
        <w:t xml:space="preserve">  { {-2.8f, 0.0f, 3.0f</w:t>
      </w:r>
      <w:r>
        <w:t>}, {0.4f, 0.3f, 0.2f, 1.0f}, { 2</w:t>
      </w:r>
      <w:r w:rsidR="007A4C9A">
        <w:t>.0f,</w:t>
      </w:r>
      <w:r w:rsidR="007A4C9A">
        <w:rPr>
          <w:rFonts w:hint="eastAsia"/>
        </w:rPr>
        <w:t>-2</w:t>
      </w:r>
      <w:r w:rsidRPr="00201567">
        <w:t>.0f } },</w:t>
      </w:r>
      <w:r w:rsidRPr="00201567">
        <w:br/>
      </w:r>
      <w:r w:rsidRPr="00201567">
        <w:rPr>
          <w:b/>
          <w:color w:val="FF0000"/>
        </w:rPr>
        <w:t>+</w:t>
      </w:r>
      <w:r w:rsidRPr="00201567">
        <w:br/>
      </w:r>
      <w:r w:rsidRPr="00201567">
        <w:rPr>
          <w:b/>
          <w:color w:val="FF0000"/>
        </w:rPr>
        <w:t>+</w:t>
      </w:r>
      <w:r w:rsidRPr="00201567">
        <w:t xml:space="preserve">  { {-2.8f, 0.0f,-3.0f}, {0.4</w:t>
      </w:r>
      <w:r>
        <w:t>f, 0.3f, 0.2f, 1.0f}, {-2.0f,-2</w:t>
      </w:r>
      <w:r w:rsidRPr="00201567">
        <w:t>.0f } },</w:t>
      </w:r>
      <w:r w:rsidRPr="00201567">
        <w:br/>
      </w:r>
      <w:r w:rsidRPr="00201567">
        <w:rPr>
          <w:b/>
          <w:color w:val="FF0000"/>
        </w:rPr>
        <w:t>+</w:t>
      </w:r>
      <w:r w:rsidRPr="00201567">
        <w:t xml:space="preserve">  { {-3.0f, 4.0f,-3.0f</w:t>
      </w:r>
      <w:r>
        <w:t>}, {0.6f, 0.5f, 0.3f, 1.0f}, {-2</w:t>
      </w:r>
      <w:r w:rsidRPr="00201567">
        <w:t>.0f</w:t>
      </w:r>
      <w:r>
        <w:t>, 0.8</w:t>
      </w:r>
      <w:r w:rsidRPr="00201567">
        <w:t>f } },</w:t>
      </w:r>
      <w:r w:rsidRPr="00201567">
        <w:br/>
      </w:r>
      <w:r w:rsidRPr="00201567">
        <w:rPr>
          <w:b/>
          <w:color w:val="FF0000"/>
        </w:rPr>
        <w:t>+</w:t>
      </w:r>
      <w:r w:rsidRPr="00201567">
        <w:t xml:space="preserve">  { { 0.0f, 6.0f,-3.0f</w:t>
      </w:r>
      <w:r>
        <w:t>}, {0.5f, 0.4f, 0.2f, 1.0f}, { 0.0</w:t>
      </w:r>
      <w:r w:rsidRPr="00201567">
        <w:t>f</w:t>
      </w:r>
      <w:r>
        <w:t>, 2</w:t>
      </w:r>
      <w:r w:rsidRPr="00201567">
        <w:t>.0f } },</w:t>
      </w:r>
      <w:r w:rsidRPr="00201567">
        <w:br/>
      </w:r>
      <w:r w:rsidRPr="00201567">
        <w:rPr>
          <w:b/>
          <w:color w:val="FF0000"/>
        </w:rPr>
        <w:t>+</w:t>
      </w:r>
      <w:r w:rsidRPr="00201567">
        <w:t xml:space="preserve">  { { 3.0f, 4.0f,-3.0f</w:t>
      </w:r>
      <w:r>
        <w:t>}, {0.6f, 0.5f, 0.3f, 1.0f}, { 2</w:t>
      </w:r>
      <w:r w:rsidRPr="00201567">
        <w:t>.0f</w:t>
      </w:r>
      <w:r>
        <w:t>, 0.8</w:t>
      </w:r>
      <w:r w:rsidRPr="00201567">
        <w:t>f } },</w:t>
      </w:r>
      <w:r w:rsidRPr="00201567">
        <w:br/>
      </w:r>
      <w:r w:rsidRPr="00201567">
        <w:rPr>
          <w:b/>
          <w:color w:val="FF0000"/>
        </w:rPr>
        <w:t>+</w:t>
      </w:r>
      <w:r w:rsidRPr="00201567">
        <w:t xml:space="preserve">  { { 2.8f, 0.0f,-3.0f</w:t>
      </w:r>
      <w:r>
        <w:t>}, {0.4f, 0.3f, 0.2f, 1.0f}, { 2.0f,-2</w:t>
      </w:r>
      <w:r w:rsidRPr="00201567">
        <w:t>.0f } },</w:t>
      </w:r>
      <w:r w:rsidRPr="00201567">
        <w:br/>
      </w:r>
      <w:r w:rsidRPr="00201567">
        <w:rPr>
          <w:b/>
          <w:color w:val="FF0000"/>
        </w:rPr>
        <w:t>+</w:t>
      </w:r>
      <w:r w:rsidRPr="00201567">
        <w:br/>
      </w:r>
      <w:r w:rsidRPr="00201567">
        <w:rPr>
          <w:b/>
          <w:color w:val="FF0000"/>
        </w:rPr>
        <w:t>+</w:t>
      </w:r>
      <w:r w:rsidRPr="00201567">
        <w:t xml:space="preserve">  { { 3.0f, 4.0f, 3.0f}, {0.</w:t>
      </w:r>
      <w:r>
        <w:t>2f, 0.1f, 0.1f, 1.0f}, {-2.0f,-2</w:t>
      </w:r>
      <w:r w:rsidRPr="00201567">
        <w:t>.0f } },</w:t>
      </w:r>
      <w:r w:rsidRPr="00201567">
        <w:br/>
      </w:r>
      <w:r w:rsidRPr="00201567">
        <w:rPr>
          <w:b/>
          <w:color w:val="FF0000"/>
        </w:rPr>
        <w:t>+</w:t>
      </w:r>
      <w:r w:rsidRPr="00201567">
        <w:t xml:space="preserve">  { { 0.0f, 6.0f, 3.0f</w:t>
      </w:r>
      <w:r>
        <w:t>}, {0.3f, 0.2f, 0.2f, 1.0f}, { 0.0f,-2</w:t>
      </w:r>
      <w:r w:rsidRPr="00201567">
        <w:t>.0f } },</w:t>
      </w:r>
      <w:r w:rsidRPr="00201567">
        <w:br/>
      </w:r>
      <w:r w:rsidRPr="00201567">
        <w:rPr>
          <w:b/>
          <w:color w:val="FF0000"/>
        </w:rPr>
        <w:t>+</w:t>
      </w:r>
      <w:r w:rsidRPr="00201567">
        <w:t xml:space="preserve">  { {-3.0f, 4.0f, 3.0f</w:t>
      </w:r>
      <w:r>
        <w:t>}, {0.2f, 0.1f, 0.1f, 1.0f}, { 2.0f,-2</w:t>
      </w:r>
      <w:r w:rsidRPr="00201567">
        <w:t>.0f } },</w:t>
      </w:r>
      <w:r w:rsidRPr="00201567">
        <w:br/>
      </w:r>
      <w:r w:rsidRPr="00201567">
        <w:rPr>
          <w:b/>
          <w:color w:val="FF0000"/>
        </w:rPr>
        <w:t>+</w:t>
      </w:r>
      <w:r w:rsidRPr="00201567">
        <w:t xml:space="preserve">  { {-3.0f, 4.0f,-3.0f</w:t>
      </w:r>
      <w:r>
        <w:t>}, {0.2f, 0.1f, 0.1f, 1.0f}, { 2</w:t>
      </w:r>
      <w:r w:rsidRPr="00201567">
        <w:t>.0f</w:t>
      </w:r>
      <w:r>
        <w:t>, 2</w:t>
      </w:r>
      <w:r w:rsidRPr="00201567">
        <w:t>.0f } },</w:t>
      </w:r>
      <w:r w:rsidRPr="00201567">
        <w:br/>
      </w:r>
      <w:r w:rsidRPr="00201567">
        <w:rPr>
          <w:b/>
          <w:color w:val="FF0000"/>
        </w:rPr>
        <w:t>+</w:t>
      </w:r>
      <w:r w:rsidRPr="00201567">
        <w:t xml:space="preserve">  { { 0.0f, 6.0f,-3.0f</w:t>
      </w:r>
      <w:r>
        <w:t>}, {0.3f, 0.2f, 0.2f, 1.0f}, { 0.0</w:t>
      </w:r>
      <w:r w:rsidRPr="00201567">
        <w:t>f</w:t>
      </w:r>
      <w:r>
        <w:t>, 2</w:t>
      </w:r>
      <w:r w:rsidRPr="00201567">
        <w:t>.0f } },</w:t>
      </w:r>
      <w:r w:rsidRPr="00201567">
        <w:br/>
      </w:r>
      <w:r w:rsidRPr="00201567">
        <w:rPr>
          <w:b/>
          <w:color w:val="FF0000"/>
        </w:rPr>
        <w:t>+</w:t>
      </w:r>
      <w:r w:rsidRPr="00201567">
        <w:t xml:space="preserve">  { { 3.0f, 4.0f,-3.0f</w:t>
      </w:r>
      <w:r>
        <w:t>}, {0.2f, 0.1f, 0.1f, 1.0f}, {-2</w:t>
      </w:r>
      <w:r w:rsidRPr="00201567">
        <w:t>.0f</w:t>
      </w:r>
      <w:r>
        <w:t>, 2</w:t>
      </w:r>
      <w:r w:rsidRPr="00201567">
        <w:t>.0f } },</w:t>
      </w:r>
      <w:r>
        <w:br/>
      </w:r>
      <w:r>
        <w:br/>
      </w:r>
      <w:r w:rsidRPr="00201567">
        <w:t xml:space="preserve">  </w:t>
      </w:r>
      <w:r w:rsidRPr="00201567">
        <w:rPr>
          <w:color w:val="008000"/>
        </w:rPr>
        <w:t xml:space="preserve">// </w:t>
      </w:r>
      <w:r>
        <w:rPr>
          <w:rFonts w:hint="eastAsia"/>
          <w:color w:val="008000"/>
        </w:rPr>
        <w:t>岩</w:t>
      </w:r>
    </w:p>
    <w:p w:rsidR="003713F9" w:rsidRDefault="008A3D5D" w:rsidP="004774DD">
      <w:r>
        <w:t>テクスチャ座標を</w:t>
      </w:r>
      <w:r>
        <w:rPr>
          <w:rFonts w:hint="eastAsia"/>
        </w:rPr>
        <w:t>4</w:t>
      </w:r>
      <w:r>
        <w:rPr>
          <w:rFonts w:hint="eastAsia"/>
        </w:rPr>
        <w:t>倍して</w:t>
      </w:r>
      <w:r>
        <w:rPr>
          <w:rFonts w:hint="eastAsia"/>
        </w:rPr>
        <w:t>2</w:t>
      </w:r>
      <w:r>
        <w:rPr>
          <w:rFonts w:hint="eastAsia"/>
        </w:rPr>
        <w:t>を引いてみました。</w:t>
      </w:r>
      <w:r>
        <w:br/>
      </w:r>
      <w:r>
        <w:t>変更したら、</w:t>
      </w:r>
      <w:r w:rsidRPr="005C03C8">
        <w:rPr>
          <w:b/>
        </w:rPr>
        <w:t>ビルドして実行してください。</w:t>
      </w:r>
      <w:r w:rsidR="005C03C8">
        <w:rPr>
          <w:rFonts w:hint="eastAsia"/>
        </w:rPr>
        <w:t>以下のような画像が表示されたら成功です。</w:t>
      </w:r>
    </w:p>
    <w:p w:rsidR="005C03C8" w:rsidRPr="005C03C8" w:rsidRDefault="005C03C8" w:rsidP="005C03C8">
      <w:pPr>
        <w:jc w:val="center"/>
      </w:pPr>
      <w:r>
        <w:rPr>
          <w:rFonts w:hint="eastAsia"/>
          <w:noProof/>
        </w:rPr>
        <w:drawing>
          <wp:inline distT="0" distB="0" distL="0" distR="0">
            <wp:extent cx="2450592" cy="1527723"/>
            <wp:effectExtent l="0" t="0" r="6985"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テクスチャマッピング_Over0to1.png"/>
                    <pic:cNvPicPr/>
                  </pic:nvPicPr>
                  <pic:blipFill>
                    <a:blip r:embed="rId14">
                      <a:extLst>
                        <a:ext uri="{28A0092B-C50C-407E-A947-70E740481C1C}">
                          <a14:useLocalDpi xmlns:a14="http://schemas.microsoft.com/office/drawing/2010/main" val="0"/>
                        </a:ext>
                      </a:extLst>
                    </a:blip>
                    <a:stretch>
                      <a:fillRect/>
                    </a:stretch>
                  </pic:blipFill>
                  <pic:spPr>
                    <a:xfrm>
                      <a:off x="0" y="0"/>
                      <a:ext cx="2469862" cy="1539736"/>
                    </a:xfrm>
                    <a:prstGeom prst="rect">
                      <a:avLst/>
                    </a:prstGeom>
                  </pic:spPr>
                </pic:pic>
              </a:graphicData>
            </a:graphic>
          </wp:inline>
        </w:drawing>
      </w:r>
    </w:p>
    <w:p w:rsidR="007E2D8A" w:rsidRDefault="005C03C8" w:rsidP="005468F0">
      <w:r>
        <w:rPr>
          <w:rFonts w:hint="eastAsia"/>
        </w:rPr>
        <w:lastRenderedPageBreak/>
        <w:t>なんだか奇妙な表示ですが、</w:t>
      </w:r>
      <w:r>
        <w:t>これは</w:t>
      </w:r>
      <w:r w:rsidR="007E2D8A">
        <w:t>ラップ・モード</w:t>
      </w:r>
      <w:r>
        <w:rPr>
          <w:rFonts w:hint="eastAsia"/>
        </w:rPr>
        <w:t>GL_CLAMP_TO_EDGE(</w:t>
      </w:r>
      <w:r>
        <w:rPr>
          <w:rFonts w:hint="eastAsia"/>
        </w:rPr>
        <w:t>じーえる・くらんぷ・とぅ・えっじ</w:t>
      </w:r>
      <w:r>
        <w:rPr>
          <w:rFonts w:hint="eastAsia"/>
        </w:rPr>
        <w:t>)</w:t>
      </w:r>
      <w:r>
        <w:rPr>
          <w:rFonts w:hint="eastAsia"/>
        </w:rPr>
        <w:t>の効果です。</w:t>
      </w:r>
    </w:p>
    <w:p w:rsidR="005468F0" w:rsidRDefault="005468F0">
      <w:pPr>
        <w:spacing w:after="0" w:line="240" w:lineRule="auto"/>
      </w:pPr>
      <w:r>
        <w:br w:type="page"/>
      </w:r>
    </w:p>
    <w:p w:rsidR="005C03C8" w:rsidRPr="007E2D8A" w:rsidRDefault="007E2D8A" w:rsidP="007E2D8A">
      <w:r>
        <w:lastRenderedPageBreak/>
        <w:t>さて、</w:t>
      </w:r>
      <w:r w:rsidR="005C03C8">
        <w:t>今度はテクスチャ作成関数を次のように変更してください。</w:t>
      </w:r>
    </w:p>
    <w:p w:rsidR="005C03C8" w:rsidRDefault="005C03C8" w:rsidP="005C03C8">
      <w:pPr>
        <w:pStyle w:val="ac"/>
      </w:pPr>
      <w:r>
        <w:rPr>
          <w:b/>
          <w:color w:val="FF0000"/>
        </w:rPr>
        <w:t xml:space="preserve"> </w:t>
      </w:r>
      <w:r w:rsidRPr="009B351C">
        <w:rPr>
          <w:color w:val="008000"/>
        </w:rPr>
        <w:t>//</w:t>
      </w:r>
      <w:r>
        <w:rPr>
          <w:color w:val="008000"/>
        </w:rPr>
        <w:t xml:space="preserve"> </w:t>
      </w:r>
      <w:r>
        <w:rPr>
          <w:color w:val="008000"/>
        </w:rPr>
        <w:t>テクスチャのパラメータを設定する</w:t>
      </w:r>
      <w:r>
        <w:rPr>
          <w:rFonts w:hint="eastAsia"/>
          <w:color w:val="008000"/>
        </w:rPr>
        <w:t>.</w:t>
      </w:r>
      <w:r>
        <w:rPr>
          <w:b/>
          <w:color w:val="FF0000"/>
        </w:rPr>
        <w:br/>
        <w:t xml:space="preserve"> </w:t>
      </w:r>
      <w:r>
        <w:t>glTexParameteri(</w:t>
      </w:r>
      <w:r>
        <w:rPr>
          <w:color w:val="6F008A"/>
        </w:rPr>
        <w:t>GL_TEXTURE_2D</w:t>
      </w:r>
      <w:r>
        <w:t xml:space="preserve">, </w:t>
      </w:r>
      <w:r>
        <w:rPr>
          <w:color w:val="6F008A"/>
        </w:rPr>
        <w:t>GL_TEXTURE_MAX_LEVEL</w:t>
      </w:r>
      <w:r>
        <w:t>, 0);</w:t>
      </w:r>
      <w:r>
        <w:br/>
        <w:t xml:space="preserve"> glTexParameteri(</w:t>
      </w:r>
      <w:r>
        <w:rPr>
          <w:color w:val="6F008A"/>
        </w:rPr>
        <w:t>GL_TEXTURE_2D</w:t>
      </w:r>
      <w:r>
        <w:t xml:space="preserve">, </w:t>
      </w:r>
      <w:r>
        <w:rPr>
          <w:color w:val="6F008A"/>
        </w:rPr>
        <w:t>GL_TEXTURE_MIN_FILTER</w:t>
      </w:r>
      <w:r>
        <w:t xml:space="preserve">, </w:t>
      </w:r>
      <w:r>
        <w:rPr>
          <w:color w:val="6F008A"/>
        </w:rPr>
        <w:t>GL_NEAREST</w:t>
      </w:r>
      <w:r>
        <w:t>);</w:t>
      </w:r>
      <w:r>
        <w:br/>
        <w:t xml:space="preserve"> glTexParameteri(</w:t>
      </w:r>
      <w:r>
        <w:rPr>
          <w:color w:val="6F008A"/>
        </w:rPr>
        <w:t>GL_TEXTURE_2D</w:t>
      </w:r>
      <w:r>
        <w:t xml:space="preserve">, </w:t>
      </w:r>
      <w:r>
        <w:rPr>
          <w:color w:val="6F008A"/>
        </w:rPr>
        <w:t>GL_TEXTURE_MAG_FILTER</w:t>
      </w:r>
      <w:r>
        <w:t xml:space="preserve">, </w:t>
      </w:r>
      <w:r>
        <w:rPr>
          <w:color w:val="6F008A"/>
        </w:rPr>
        <w:t>GL_NEAREST</w:t>
      </w:r>
      <w:r>
        <w:t>);</w:t>
      </w:r>
      <w:r>
        <w:br/>
      </w:r>
      <w:r w:rsidRPr="005C03C8">
        <w:rPr>
          <w:b/>
          <w:color w:val="FF0000"/>
        </w:rPr>
        <w:t>-</w:t>
      </w:r>
      <w:r w:rsidRPr="005C03C8">
        <w:rPr>
          <w:color w:val="FF0000"/>
        </w:rPr>
        <w:t>glTexParameteri(GL_TEXTURE_2D, GL_TEXTURE_WRAP_S, GL_CLAMP_TO_EDGE);</w:t>
      </w:r>
      <w:r w:rsidRPr="005C03C8">
        <w:rPr>
          <w:color w:val="FF0000"/>
        </w:rPr>
        <w:br/>
      </w:r>
      <w:r w:rsidRPr="005C03C8">
        <w:rPr>
          <w:b/>
          <w:color w:val="FF0000"/>
        </w:rPr>
        <w:t>-</w:t>
      </w:r>
      <w:r w:rsidRPr="005C03C8">
        <w:rPr>
          <w:color w:val="FF0000"/>
        </w:rPr>
        <w:t>glTexParameteri(GL_TEXTURE_2D, GL_TEXTURE_WRAP_T, GL_CLAMP_TO_EDGE);</w:t>
      </w:r>
      <w:r>
        <w:br/>
      </w:r>
      <w:r w:rsidRPr="001D16D9">
        <w:rPr>
          <w:b/>
          <w:color w:val="FF0000"/>
        </w:rPr>
        <w:t>+</w:t>
      </w:r>
      <w:r>
        <w:t>glTexParameteri(</w:t>
      </w:r>
      <w:r>
        <w:rPr>
          <w:color w:val="6F008A"/>
        </w:rPr>
        <w:t>GL_TEXTURE_2D</w:t>
      </w:r>
      <w:r>
        <w:t xml:space="preserve">, </w:t>
      </w:r>
      <w:r>
        <w:rPr>
          <w:color w:val="6F008A"/>
        </w:rPr>
        <w:t>GL_TEXTURE_WRAP_S</w:t>
      </w:r>
      <w:r>
        <w:t xml:space="preserve">, </w:t>
      </w:r>
      <w:r>
        <w:rPr>
          <w:color w:val="6F008A"/>
        </w:rPr>
        <w:t>GL_REPEAT</w:t>
      </w:r>
      <w:r>
        <w:t>);</w:t>
      </w:r>
      <w:r>
        <w:br/>
      </w:r>
      <w:r w:rsidRPr="001D16D9">
        <w:rPr>
          <w:b/>
          <w:color w:val="FF0000"/>
        </w:rPr>
        <w:t>+</w:t>
      </w:r>
      <w:r>
        <w:t>glTexParameteri(</w:t>
      </w:r>
      <w:r>
        <w:rPr>
          <w:color w:val="6F008A"/>
        </w:rPr>
        <w:t>GL_TEXTURE_2D</w:t>
      </w:r>
      <w:r>
        <w:t xml:space="preserve">, </w:t>
      </w:r>
      <w:r>
        <w:rPr>
          <w:color w:val="6F008A"/>
        </w:rPr>
        <w:t>GL_TEXTURE_WRAP_T</w:t>
      </w:r>
      <w:r>
        <w:t xml:space="preserve">, </w:t>
      </w:r>
      <w:r>
        <w:rPr>
          <w:color w:val="6F008A"/>
        </w:rPr>
        <w:t>GL_REPEAT</w:t>
      </w:r>
      <w:r>
        <w:t>);</w:t>
      </w:r>
      <w:r>
        <w:br/>
      </w:r>
      <w:r>
        <w:rPr>
          <w:b/>
          <w:color w:val="FF0000"/>
        </w:rPr>
        <w:br/>
        <w:t xml:space="preserve"> </w:t>
      </w:r>
      <w:r>
        <w:t>glBindTexture(</w:t>
      </w:r>
      <w:r>
        <w:rPr>
          <w:color w:val="6F008A"/>
        </w:rPr>
        <w:t>GL_TEXTURE_2D</w:t>
      </w:r>
      <w:r>
        <w:t>, 0);</w:t>
      </w:r>
    </w:p>
    <w:p w:rsidR="005C03C8" w:rsidRDefault="005C03C8" w:rsidP="004774DD">
      <w:r>
        <w:t>変更したら、</w:t>
      </w:r>
      <w:r w:rsidRPr="005C03C8">
        <w:rPr>
          <w:b/>
        </w:rPr>
        <w:t>ビルドして実行してください。</w:t>
      </w:r>
      <w:r>
        <w:rPr>
          <w:rFonts w:hint="eastAsia"/>
        </w:rPr>
        <w:t>以下のような画像が表示されたら成功です。</w:t>
      </w:r>
    </w:p>
    <w:p w:rsidR="005C03C8" w:rsidRPr="005C03C8" w:rsidRDefault="005C03C8" w:rsidP="005C03C8">
      <w:pPr>
        <w:jc w:val="center"/>
      </w:pPr>
      <w:r>
        <w:rPr>
          <w:rFonts w:hint="eastAsia"/>
          <w:noProof/>
        </w:rPr>
        <w:drawing>
          <wp:inline distT="0" distB="0" distL="0" distR="0">
            <wp:extent cx="2602992" cy="1675259"/>
            <wp:effectExtent l="0" t="0" r="6985" b="127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テクスチャマッピング_REPEAT.png"/>
                    <pic:cNvPicPr/>
                  </pic:nvPicPr>
                  <pic:blipFill>
                    <a:blip r:embed="rId15">
                      <a:extLst>
                        <a:ext uri="{28A0092B-C50C-407E-A947-70E740481C1C}">
                          <a14:useLocalDpi xmlns:a14="http://schemas.microsoft.com/office/drawing/2010/main" val="0"/>
                        </a:ext>
                      </a:extLst>
                    </a:blip>
                    <a:stretch>
                      <a:fillRect/>
                    </a:stretch>
                  </pic:blipFill>
                  <pic:spPr>
                    <a:xfrm>
                      <a:off x="0" y="0"/>
                      <a:ext cx="2611476" cy="1680719"/>
                    </a:xfrm>
                    <a:prstGeom prst="rect">
                      <a:avLst/>
                    </a:prstGeom>
                  </pic:spPr>
                </pic:pic>
              </a:graphicData>
            </a:graphic>
          </wp:inline>
        </w:drawing>
      </w:r>
    </w:p>
    <w:p w:rsidR="004774DD" w:rsidRDefault="005C03C8" w:rsidP="004774DD">
      <w:r>
        <w:rPr>
          <w:rFonts w:hint="eastAsia"/>
        </w:rPr>
        <w:t>レンガ造りの家のようになりましたね。これが</w:t>
      </w:r>
      <w:r>
        <w:rPr>
          <w:rFonts w:hint="eastAsia"/>
        </w:rPr>
        <w:t>GL_REPEAT</w:t>
      </w:r>
      <w:r>
        <w:rPr>
          <w:rFonts w:hint="eastAsia"/>
        </w:rPr>
        <w:t>の効果です。</w:t>
      </w:r>
    </w:p>
    <w:p w:rsidR="005C03C8" w:rsidRDefault="005C03C8" w:rsidP="004774DD">
      <w:r>
        <w:rPr>
          <w:rFonts w:hint="eastAsia"/>
        </w:rPr>
        <w:t>テクスチャ座標が</w:t>
      </w:r>
      <w:r>
        <w:rPr>
          <w:rFonts w:hint="eastAsia"/>
        </w:rPr>
        <w:t>0.</w:t>
      </w:r>
      <w:r>
        <w:t>0</w:t>
      </w:r>
      <w:r>
        <w:t>～</w:t>
      </w:r>
      <w:r>
        <w:rPr>
          <w:rFonts w:hint="eastAsia"/>
        </w:rPr>
        <w:t>1.0</w:t>
      </w:r>
      <w:r>
        <w:rPr>
          <w:rFonts w:hint="eastAsia"/>
        </w:rPr>
        <w:t>をこえる場合</w:t>
      </w:r>
      <w:r w:rsidR="008E15B7">
        <w:rPr>
          <w:rFonts w:hint="eastAsia"/>
        </w:rPr>
        <w:t>、</w:t>
      </w:r>
      <w:r>
        <w:t>次の図で示すようにラップ・モードによって異なる見た目になります。</w:t>
      </w:r>
    </w:p>
    <w:p w:rsidR="005C03C8" w:rsidRDefault="005C03C8" w:rsidP="008E15B7">
      <w:pPr>
        <w:pStyle w:val="af8"/>
        <w:jc w:val="center"/>
      </w:pPr>
      <w:r>
        <w:rPr>
          <w:noProof/>
        </w:rPr>
        <w:drawing>
          <wp:inline distT="0" distB="0" distL="0" distR="0">
            <wp:extent cx="5608320" cy="1509333"/>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RAP_MODE.png"/>
                    <pic:cNvPicPr/>
                  </pic:nvPicPr>
                  <pic:blipFill>
                    <a:blip r:embed="rId16">
                      <a:extLst>
                        <a:ext uri="{28A0092B-C50C-407E-A947-70E740481C1C}">
                          <a14:useLocalDpi xmlns:a14="http://schemas.microsoft.com/office/drawing/2010/main" val="0"/>
                        </a:ext>
                      </a:extLst>
                    </a:blip>
                    <a:stretch>
                      <a:fillRect/>
                    </a:stretch>
                  </pic:blipFill>
                  <pic:spPr>
                    <a:xfrm>
                      <a:off x="0" y="0"/>
                      <a:ext cx="5661037" cy="1523520"/>
                    </a:xfrm>
                    <a:prstGeom prst="rect">
                      <a:avLst/>
                    </a:prstGeom>
                  </pic:spPr>
                </pic:pic>
              </a:graphicData>
            </a:graphic>
          </wp:inline>
        </w:drawing>
      </w:r>
    </w:p>
    <w:p w:rsidR="005C03C8" w:rsidRDefault="008E15B7" w:rsidP="004774DD">
      <w:r>
        <w:rPr>
          <w:rFonts w:hint="eastAsia"/>
        </w:rPr>
        <w:t>上</w:t>
      </w:r>
      <w:r w:rsidR="005C03C8">
        <w:rPr>
          <w:rFonts w:hint="eastAsia"/>
        </w:rPr>
        <w:t>図の</w:t>
      </w:r>
      <w:r>
        <w:rPr>
          <w:rFonts w:hint="eastAsia"/>
        </w:rPr>
        <w:t>赤枠が</w:t>
      </w:r>
      <w:r>
        <w:rPr>
          <w:rFonts w:hint="eastAsia"/>
        </w:rPr>
        <w:t>0.0</w:t>
      </w:r>
      <w:r>
        <w:rPr>
          <w:rFonts w:hint="eastAsia"/>
        </w:rPr>
        <w:t>～</w:t>
      </w:r>
      <w:r>
        <w:rPr>
          <w:rFonts w:hint="eastAsia"/>
        </w:rPr>
        <w:t>1.0</w:t>
      </w:r>
      <w:r>
        <w:rPr>
          <w:rFonts w:hint="eastAsia"/>
        </w:rPr>
        <w:t>の範囲です。テクスチャ座標がこの範囲の外側にあるとき、ラップ・モードが</w:t>
      </w:r>
      <w:r>
        <w:rPr>
          <w:rFonts w:hint="eastAsia"/>
        </w:rPr>
        <w:t>GL_REPEAT</w:t>
      </w:r>
      <w:r>
        <w:rPr>
          <w:rFonts w:hint="eastAsia"/>
        </w:rPr>
        <w:t>のときは同じ画像が無限に繰り返されます。</w:t>
      </w:r>
      <w:r>
        <w:rPr>
          <w:rFonts w:hint="eastAsia"/>
        </w:rPr>
        <w:t>GL_MIRRORED_REPEAT</w:t>
      </w:r>
      <w:r>
        <w:rPr>
          <w:rFonts w:hint="eastAsia"/>
        </w:rPr>
        <w:t>の場合、鏡に写したような画像が無限に繰り返されます。</w:t>
      </w:r>
      <w:r>
        <w:rPr>
          <w:rFonts w:hint="eastAsia"/>
        </w:rPr>
        <w:t>GL_CLAMP_TO_EDGE</w:t>
      </w:r>
      <w:r>
        <w:rPr>
          <w:rFonts w:hint="eastAsia"/>
        </w:rPr>
        <w:t>では、画像の端のピクセルだけが無限に繰り返されます。そして、</w:t>
      </w:r>
      <w:r>
        <w:rPr>
          <w:rFonts w:hint="eastAsia"/>
        </w:rPr>
        <w:t>GL_CLAMP_TO_BORDER</w:t>
      </w:r>
      <w:r>
        <w:rPr>
          <w:rFonts w:hint="eastAsia"/>
        </w:rPr>
        <w:t>は、「ボーダー・カラー」という別のパラメータで設定した色になります。</w:t>
      </w:r>
      <w:r>
        <w:br/>
      </w:r>
      <w:r>
        <w:t>ボーダー・カラーを設定するには</w:t>
      </w:r>
      <w:r>
        <w:rPr>
          <w:rFonts w:hint="eastAsia"/>
        </w:rPr>
        <w:t>gl</w:t>
      </w:r>
      <w:r>
        <w:t>TexParameter</w:t>
      </w:r>
      <w:r w:rsidR="00221058">
        <w:t>fv</w:t>
      </w:r>
      <w:r w:rsidR="00221058">
        <w:t>関数の第</w:t>
      </w:r>
      <w:r w:rsidR="00221058">
        <w:rPr>
          <w:rFonts w:hint="eastAsia"/>
        </w:rPr>
        <w:t>2</w:t>
      </w:r>
      <w:r w:rsidR="00221058">
        <w:rPr>
          <w:rFonts w:hint="eastAsia"/>
        </w:rPr>
        <w:t>引数に</w:t>
      </w:r>
      <w:r w:rsidR="00221058">
        <w:rPr>
          <w:rFonts w:hint="eastAsia"/>
        </w:rPr>
        <w:t>GL_</w:t>
      </w:r>
      <w:r w:rsidR="00221058">
        <w:t>TEXTURE_BORDER_COLOR</w:t>
      </w:r>
      <w:r w:rsidR="00252E89">
        <w:t>(</w:t>
      </w:r>
      <w:r w:rsidR="00252E89">
        <w:t>じーえる・てくすちゃ・ぼーだー・からー</w:t>
      </w:r>
      <w:r w:rsidR="00252E89">
        <w:t>)</w:t>
      </w:r>
      <w:r w:rsidR="00221058">
        <w:t>という値を設定し、第</w:t>
      </w:r>
      <w:r w:rsidR="00221058">
        <w:rPr>
          <w:rFonts w:hint="eastAsia"/>
        </w:rPr>
        <w:t>3</w:t>
      </w:r>
      <w:r w:rsidR="00221058">
        <w:rPr>
          <w:rFonts w:hint="eastAsia"/>
        </w:rPr>
        <w:t>引数に</w:t>
      </w:r>
      <w:r w:rsidR="00221058">
        <w:rPr>
          <w:rFonts w:hint="eastAsia"/>
        </w:rPr>
        <w:t>RGBA</w:t>
      </w:r>
      <w:r w:rsidR="00221058">
        <w:rPr>
          <w:rFonts w:hint="eastAsia"/>
        </w:rPr>
        <w:t>の順で色データを格納した</w:t>
      </w:r>
      <w:r w:rsidR="00221058">
        <w:rPr>
          <w:rFonts w:hint="eastAsia"/>
        </w:rPr>
        <w:t>float</w:t>
      </w:r>
      <w:r w:rsidR="00221058">
        <w:rPr>
          <w:rFonts w:hint="eastAsia"/>
        </w:rPr>
        <w:t>型配列へのポインタを設定します。</w:t>
      </w:r>
    </w:p>
    <w:p w:rsidR="007D6A4A" w:rsidRDefault="007E2D8A" w:rsidP="005646EA">
      <w:pPr>
        <w:pStyle w:val="af8"/>
      </w:pPr>
      <w:r w:rsidRPr="007E2D8A">
        <w:rPr>
          <w:b/>
        </w:rPr>
        <w:lastRenderedPageBreak/>
        <w:t>[</w:t>
      </w:r>
      <w:r w:rsidRPr="007E2D8A">
        <w:rPr>
          <w:b/>
        </w:rPr>
        <w:t>課題</w:t>
      </w:r>
      <w:r w:rsidRPr="007E2D8A">
        <w:rPr>
          <w:rFonts w:hint="eastAsia"/>
          <w:b/>
        </w:rPr>
        <w:t>01</w:t>
      </w:r>
      <w:r w:rsidRPr="007E2D8A">
        <w:rPr>
          <w:b/>
        </w:rPr>
        <w:t>]</w:t>
      </w:r>
      <w:r>
        <w:t xml:space="preserve"> </w:t>
      </w:r>
      <w:r>
        <w:t>テクスチャの模様を変更してください。</w:t>
      </w:r>
    </w:p>
    <w:p w:rsidR="001065D3" w:rsidRDefault="007E2D8A" w:rsidP="005646EA">
      <w:pPr>
        <w:pStyle w:val="af8"/>
      </w:pPr>
      <w:r w:rsidRPr="007E2D8A">
        <w:rPr>
          <w:rFonts w:hint="eastAsia"/>
          <w:b/>
        </w:rPr>
        <w:t>[</w:t>
      </w:r>
      <w:r w:rsidRPr="007E2D8A">
        <w:rPr>
          <w:rFonts w:hint="eastAsia"/>
          <w:b/>
        </w:rPr>
        <w:t>課題</w:t>
      </w:r>
      <w:r w:rsidRPr="007E2D8A">
        <w:rPr>
          <w:rFonts w:hint="eastAsia"/>
          <w:b/>
        </w:rPr>
        <w:t>02</w:t>
      </w:r>
      <w:r w:rsidRPr="007E2D8A">
        <w:rPr>
          <w:b/>
        </w:rPr>
        <w:t>]</w:t>
      </w:r>
      <w:r>
        <w:t xml:space="preserve"> </w:t>
      </w:r>
      <w:r>
        <w:t>木と岩の頂点データに、テクスチャ座標を設定してください。</w:t>
      </w:r>
    </w:p>
    <w:p w:rsidR="002A7184" w:rsidRPr="007D6A4A" w:rsidRDefault="001065D3" w:rsidP="007D6A4A">
      <w:pPr>
        <w:pStyle w:val="af8"/>
      </w:pPr>
      <w:r w:rsidRPr="001065D3">
        <w:rPr>
          <w:rFonts w:hint="eastAsia"/>
          <w:b/>
        </w:rPr>
        <w:t>[</w:t>
      </w:r>
      <w:r w:rsidRPr="001065D3">
        <w:rPr>
          <w:rFonts w:hint="eastAsia"/>
          <w:b/>
        </w:rPr>
        <w:t>課題</w:t>
      </w:r>
      <w:r w:rsidRPr="001065D3">
        <w:rPr>
          <w:rFonts w:hint="eastAsia"/>
          <w:b/>
        </w:rPr>
        <w:t>03]</w:t>
      </w:r>
      <w:r>
        <w:t xml:space="preserve"> </w:t>
      </w:r>
      <w:r>
        <w:t>木のモデルのためのテクスチャを作成して、そのテクスチャを使って木を表示してください。</w:t>
      </w:r>
    </w:p>
    <w:sectPr w:rsidR="002A7184" w:rsidRPr="007D6A4A">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7A84" w:rsidRDefault="008A7A84" w:rsidP="0016079E">
      <w:pPr>
        <w:spacing w:after="0" w:line="240" w:lineRule="auto"/>
      </w:pPr>
      <w:r>
        <w:separator/>
      </w:r>
    </w:p>
  </w:endnote>
  <w:endnote w:type="continuationSeparator" w:id="0">
    <w:p w:rsidR="008A7A84" w:rsidRDefault="008A7A84" w:rsidP="00160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5D3" w:rsidRDefault="001065D3">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D67C0E">
      <w:rPr>
        <w:b/>
        <w:bCs/>
        <w:noProof/>
      </w:rPr>
      <w:t>23</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D67C0E">
      <w:rPr>
        <w:b/>
        <w:bCs/>
        <w:noProof/>
      </w:rPr>
      <w:t>24</w:t>
    </w:r>
    <w:r>
      <w:rPr>
        <w:b/>
        <w:bCs/>
        <w:sz w:val="24"/>
        <w:szCs w:val="24"/>
      </w:rPr>
      <w:fldChar w:fldCharType="end"/>
    </w:r>
  </w:p>
  <w:p w:rsidR="001065D3" w:rsidRDefault="001065D3">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7A84" w:rsidRDefault="008A7A84" w:rsidP="0016079E">
      <w:pPr>
        <w:spacing w:after="0" w:line="240" w:lineRule="auto"/>
      </w:pPr>
      <w:r>
        <w:separator/>
      </w:r>
    </w:p>
  </w:footnote>
  <w:footnote w:type="continuationSeparator" w:id="0">
    <w:p w:rsidR="008A7A84" w:rsidRDefault="008A7A84" w:rsidP="001607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4F469E66"/>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2C6E2758"/>
    <w:multiLevelType w:val="hybridMultilevel"/>
    <w:tmpl w:val="1920406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bordersDoNotSurroundHeader/>
  <w:bordersDoNotSurroundFooter/>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172"/>
    <w:rsid w:val="00005BB4"/>
    <w:rsid w:val="00007488"/>
    <w:rsid w:val="00010429"/>
    <w:rsid w:val="00016357"/>
    <w:rsid w:val="00017FED"/>
    <w:rsid w:val="00021816"/>
    <w:rsid w:val="0002564C"/>
    <w:rsid w:val="00025823"/>
    <w:rsid w:val="000307F7"/>
    <w:rsid w:val="00031A0F"/>
    <w:rsid w:val="0003240E"/>
    <w:rsid w:val="000346D9"/>
    <w:rsid w:val="00034F1A"/>
    <w:rsid w:val="0003674C"/>
    <w:rsid w:val="00037D4F"/>
    <w:rsid w:val="00040DBA"/>
    <w:rsid w:val="0004364C"/>
    <w:rsid w:val="00044820"/>
    <w:rsid w:val="000524E2"/>
    <w:rsid w:val="00052F4F"/>
    <w:rsid w:val="00057D3D"/>
    <w:rsid w:val="00060FF1"/>
    <w:rsid w:val="00065532"/>
    <w:rsid w:val="000706E0"/>
    <w:rsid w:val="00071413"/>
    <w:rsid w:val="00071B7F"/>
    <w:rsid w:val="0007269C"/>
    <w:rsid w:val="00074C09"/>
    <w:rsid w:val="000753DB"/>
    <w:rsid w:val="00076B4B"/>
    <w:rsid w:val="00083495"/>
    <w:rsid w:val="000862CC"/>
    <w:rsid w:val="00086673"/>
    <w:rsid w:val="0008697A"/>
    <w:rsid w:val="00090FF9"/>
    <w:rsid w:val="000972E5"/>
    <w:rsid w:val="000974E8"/>
    <w:rsid w:val="00097B65"/>
    <w:rsid w:val="00097FF4"/>
    <w:rsid w:val="000A58CE"/>
    <w:rsid w:val="000A6EFA"/>
    <w:rsid w:val="000B0529"/>
    <w:rsid w:val="000B1208"/>
    <w:rsid w:val="000B20B7"/>
    <w:rsid w:val="000B41A6"/>
    <w:rsid w:val="000C3298"/>
    <w:rsid w:val="000C65E5"/>
    <w:rsid w:val="000C7185"/>
    <w:rsid w:val="000C7601"/>
    <w:rsid w:val="000C7720"/>
    <w:rsid w:val="000C7863"/>
    <w:rsid w:val="000D1C6B"/>
    <w:rsid w:val="000D7137"/>
    <w:rsid w:val="000D7C13"/>
    <w:rsid w:val="000E0BF6"/>
    <w:rsid w:val="000E22F4"/>
    <w:rsid w:val="000E3859"/>
    <w:rsid w:val="000E689A"/>
    <w:rsid w:val="000E7636"/>
    <w:rsid w:val="000F10E8"/>
    <w:rsid w:val="000F6B13"/>
    <w:rsid w:val="000F7AE8"/>
    <w:rsid w:val="00100B29"/>
    <w:rsid w:val="0010134D"/>
    <w:rsid w:val="0010169C"/>
    <w:rsid w:val="001055E5"/>
    <w:rsid w:val="001065D3"/>
    <w:rsid w:val="00106904"/>
    <w:rsid w:val="0010747F"/>
    <w:rsid w:val="00107A54"/>
    <w:rsid w:val="0011189D"/>
    <w:rsid w:val="0011311F"/>
    <w:rsid w:val="00120158"/>
    <w:rsid w:val="0014092D"/>
    <w:rsid w:val="00140D33"/>
    <w:rsid w:val="001452EE"/>
    <w:rsid w:val="001454B4"/>
    <w:rsid w:val="0015669D"/>
    <w:rsid w:val="0016079E"/>
    <w:rsid w:val="00163F91"/>
    <w:rsid w:val="0016409B"/>
    <w:rsid w:val="00167FE5"/>
    <w:rsid w:val="001718ED"/>
    <w:rsid w:val="00172D06"/>
    <w:rsid w:val="001747D2"/>
    <w:rsid w:val="00175AFF"/>
    <w:rsid w:val="00183D85"/>
    <w:rsid w:val="00184FC7"/>
    <w:rsid w:val="0018507C"/>
    <w:rsid w:val="001913CA"/>
    <w:rsid w:val="001A0273"/>
    <w:rsid w:val="001A0865"/>
    <w:rsid w:val="001A13AA"/>
    <w:rsid w:val="001A4A99"/>
    <w:rsid w:val="001A61BB"/>
    <w:rsid w:val="001A676B"/>
    <w:rsid w:val="001A6B63"/>
    <w:rsid w:val="001B09DF"/>
    <w:rsid w:val="001B2885"/>
    <w:rsid w:val="001B76D7"/>
    <w:rsid w:val="001C09CB"/>
    <w:rsid w:val="001C4F97"/>
    <w:rsid w:val="001C58B7"/>
    <w:rsid w:val="001C5E01"/>
    <w:rsid w:val="001D1693"/>
    <w:rsid w:val="001D16D9"/>
    <w:rsid w:val="001D2978"/>
    <w:rsid w:val="001D3A4E"/>
    <w:rsid w:val="001D48EB"/>
    <w:rsid w:val="001D70D0"/>
    <w:rsid w:val="001E0362"/>
    <w:rsid w:val="001E3E47"/>
    <w:rsid w:val="001E7D2F"/>
    <w:rsid w:val="001F2FEC"/>
    <w:rsid w:val="00200BD1"/>
    <w:rsid w:val="00201008"/>
    <w:rsid w:val="00201567"/>
    <w:rsid w:val="00207D53"/>
    <w:rsid w:val="00216D45"/>
    <w:rsid w:val="00221058"/>
    <w:rsid w:val="00224F14"/>
    <w:rsid w:val="00225388"/>
    <w:rsid w:val="002255DE"/>
    <w:rsid w:val="00226930"/>
    <w:rsid w:val="00231D4B"/>
    <w:rsid w:val="00232CD2"/>
    <w:rsid w:val="0023541B"/>
    <w:rsid w:val="00236379"/>
    <w:rsid w:val="002366C0"/>
    <w:rsid w:val="00236C60"/>
    <w:rsid w:val="0024304E"/>
    <w:rsid w:val="00243CE9"/>
    <w:rsid w:val="00245122"/>
    <w:rsid w:val="0025093F"/>
    <w:rsid w:val="002513CB"/>
    <w:rsid w:val="00252E89"/>
    <w:rsid w:val="00253EFD"/>
    <w:rsid w:val="00254172"/>
    <w:rsid w:val="00254A5C"/>
    <w:rsid w:val="00255030"/>
    <w:rsid w:val="00260284"/>
    <w:rsid w:val="00262360"/>
    <w:rsid w:val="00264D51"/>
    <w:rsid w:val="0026501E"/>
    <w:rsid w:val="0026530D"/>
    <w:rsid w:val="00265C0D"/>
    <w:rsid w:val="0027332A"/>
    <w:rsid w:val="0027556B"/>
    <w:rsid w:val="00276A75"/>
    <w:rsid w:val="00283503"/>
    <w:rsid w:val="0029013E"/>
    <w:rsid w:val="00290C98"/>
    <w:rsid w:val="00292F31"/>
    <w:rsid w:val="00293BAD"/>
    <w:rsid w:val="002A0AAA"/>
    <w:rsid w:val="002A0FD6"/>
    <w:rsid w:val="002A1C91"/>
    <w:rsid w:val="002A42D4"/>
    <w:rsid w:val="002A7184"/>
    <w:rsid w:val="002B269D"/>
    <w:rsid w:val="002B3E1A"/>
    <w:rsid w:val="002B60ED"/>
    <w:rsid w:val="002B6135"/>
    <w:rsid w:val="002B66DD"/>
    <w:rsid w:val="002C2A8E"/>
    <w:rsid w:val="002C2FAB"/>
    <w:rsid w:val="002C3484"/>
    <w:rsid w:val="002C5472"/>
    <w:rsid w:val="002C71E0"/>
    <w:rsid w:val="002D53F8"/>
    <w:rsid w:val="002D555D"/>
    <w:rsid w:val="002D5FC7"/>
    <w:rsid w:val="002D6417"/>
    <w:rsid w:val="002E4576"/>
    <w:rsid w:val="002F0B2F"/>
    <w:rsid w:val="002F2A25"/>
    <w:rsid w:val="002F43F8"/>
    <w:rsid w:val="002F4B5E"/>
    <w:rsid w:val="00300A77"/>
    <w:rsid w:val="00302753"/>
    <w:rsid w:val="003076CA"/>
    <w:rsid w:val="00313E7A"/>
    <w:rsid w:val="0031483E"/>
    <w:rsid w:val="00316E31"/>
    <w:rsid w:val="003205D9"/>
    <w:rsid w:val="00322CA2"/>
    <w:rsid w:val="003234F8"/>
    <w:rsid w:val="003269A0"/>
    <w:rsid w:val="00331A82"/>
    <w:rsid w:val="00332FA7"/>
    <w:rsid w:val="003346C9"/>
    <w:rsid w:val="00335069"/>
    <w:rsid w:val="00335A2C"/>
    <w:rsid w:val="00340178"/>
    <w:rsid w:val="00340AA1"/>
    <w:rsid w:val="003448CF"/>
    <w:rsid w:val="00352243"/>
    <w:rsid w:val="00355B19"/>
    <w:rsid w:val="00360F67"/>
    <w:rsid w:val="003700EB"/>
    <w:rsid w:val="003713F9"/>
    <w:rsid w:val="003745C2"/>
    <w:rsid w:val="003804AA"/>
    <w:rsid w:val="003855D7"/>
    <w:rsid w:val="0038764B"/>
    <w:rsid w:val="003934CE"/>
    <w:rsid w:val="003A019C"/>
    <w:rsid w:val="003A04E5"/>
    <w:rsid w:val="003A2036"/>
    <w:rsid w:val="003A276F"/>
    <w:rsid w:val="003A466E"/>
    <w:rsid w:val="003A5DE4"/>
    <w:rsid w:val="003A73A9"/>
    <w:rsid w:val="003B3AF9"/>
    <w:rsid w:val="003B487C"/>
    <w:rsid w:val="003B5E33"/>
    <w:rsid w:val="003B6AAC"/>
    <w:rsid w:val="003C07B2"/>
    <w:rsid w:val="003C52F3"/>
    <w:rsid w:val="003D15D4"/>
    <w:rsid w:val="003D1E37"/>
    <w:rsid w:val="003D64A7"/>
    <w:rsid w:val="003D74FA"/>
    <w:rsid w:val="003E46E7"/>
    <w:rsid w:val="003E53B3"/>
    <w:rsid w:val="003E798F"/>
    <w:rsid w:val="003F3190"/>
    <w:rsid w:val="00400249"/>
    <w:rsid w:val="00401910"/>
    <w:rsid w:val="00402171"/>
    <w:rsid w:val="004027A5"/>
    <w:rsid w:val="00422C91"/>
    <w:rsid w:val="00423D75"/>
    <w:rsid w:val="00435E1E"/>
    <w:rsid w:val="00437C59"/>
    <w:rsid w:val="00441E81"/>
    <w:rsid w:val="00441F5B"/>
    <w:rsid w:val="00442E3D"/>
    <w:rsid w:val="00443EA6"/>
    <w:rsid w:val="00444517"/>
    <w:rsid w:val="00444E53"/>
    <w:rsid w:val="0044696E"/>
    <w:rsid w:val="00446FC5"/>
    <w:rsid w:val="004528AC"/>
    <w:rsid w:val="00452EC4"/>
    <w:rsid w:val="00456C37"/>
    <w:rsid w:val="00457858"/>
    <w:rsid w:val="00460083"/>
    <w:rsid w:val="004606D4"/>
    <w:rsid w:val="0046141A"/>
    <w:rsid w:val="00465D18"/>
    <w:rsid w:val="00470DA1"/>
    <w:rsid w:val="00472659"/>
    <w:rsid w:val="00475A8E"/>
    <w:rsid w:val="004774DD"/>
    <w:rsid w:val="00481D6F"/>
    <w:rsid w:val="00483AB7"/>
    <w:rsid w:val="00486611"/>
    <w:rsid w:val="00487F8F"/>
    <w:rsid w:val="004916FE"/>
    <w:rsid w:val="00491E9C"/>
    <w:rsid w:val="00496F3F"/>
    <w:rsid w:val="004A0FEF"/>
    <w:rsid w:val="004A1397"/>
    <w:rsid w:val="004A13DE"/>
    <w:rsid w:val="004A250E"/>
    <w:rsid w:val="004A2D17"/>
    <w:rsid w:val="004A7AB8"/>
    <w:rsid w:val="004B0631"/>
    <w:rsid w:val="004B4A51"/>
    <w:rsid w:val="004B5F14"/>
    <w:rsid w:val="004C17AA"/>
    <w:rsid w:val="004C1835"/>
    <w:rsid w:val="004C20A2"/>
    <w:rsid w:val="004D026B"/>
    <w:rsid w:val="004D6CF0"/>
    <w:rsid w:val="004E0381"/>
    <w:rsid w:val="004E077F"/>
    <w:rsid w:val="004E6B96"/>
    <w:rsid w:val="004E788A"/>
    <w:rsid w:val="004F1738"/>
    <w:rsid w:val="004F1EFE"/>
    <w:rsid w:val="004F4D65"/>
    <w:rsid w:val="005036CA"/>
    <w:rsid w:val="0051308E"/>
    <w:rsid w:val="00514798"/>
    <w:rsid w:val="00515BE6"/>
    <w:rsid w:val="00516B5C"/>
    <w:rsid w:val="00517713"/>
    <w:rsid w:val="005177BC"/>
    <w:rsid w:val="0052015C"/>
    <w:rsid w:val="0052303D"/>
    <w:rsid w:val="00527E6A"/>
    <w:rsid w:val="00533693"/>
    <w:rsid w:val="0053442B"/>
    <w:rsid w:val="005345DB"/>
    <w:rsid w:val="0053549A"/>
    <w:rsid w:val="00535DEC"/>
    <w:rsid w:val="00536363"/>
    <w:rsid w:val="00543CFB"/>
    <w:rsid w:val="005468F0"/>
    <w:rsid w:val="00553A89"/>
    <w:rsid w:val="00561AD2"/>
    <w:rsid w:val="00563DCC"/>
    <w:rsid w:val="005646EA"/>
    <w:rsid w:val="0056528B"/>
    <w:rsid w:val="005663DF"/>
    <w:rsid w:val="00570966"/>
    <w:rsid w:val="0058130D"/>
    <w:rsid w:val="00581A1C"/>
    <w:rsid w:val="00584DEA"/>
    <w:rsid w:val="0058758C"/>
    <w:rsid w:val="00587F3D"/>
    <w:rsid w:val="00590320"/>
    <w:rsid w:val="00594FD5"/>
    <w:rsid w:val="005A1A3C"/>
    <w:rsid w:val="005A576E"/>
    <w:rsid w:val="005A6040"/>
    <w:rsid w:val="005A7F30"/>
    <w:rsid w:val="005B513D"/>
    <w:rsid w:val="005B6EE2"/>
    <w:rsid w:val="005C03C8"/>
    <w:rsid w:val="005C1236"/>
    <w:rsid w:val="005C23C2"/>
    <w:rsid w:val="005D05BE"/>
    <w:rsid w:val="005D1539"/>
    <w:rsid w:val="005D2583"/>
    <w:rsid w:val="005D5C55"/>
    <w:rsid w:val="005D71A9"/>
    <w:rsid w:val="005D7232"/>
    <w:rsid w:val="005E07A8"/>
    <w:rsid w:val="005E0C50"/>
    <w:rsid w:val="005E2B7B"/>
    <w:rsid w:val="005F0996"/>
    <w:rsid w:val="005F1674"/>
    <w:rsid w:val="005F2742"/>
    <w:rsid w:val="005F5C41"/>
    <w:rsid w:val="005F6ACC"/>
    <w:rsid w:val="0060045E"/>
    <w:rsid w:val="00601F06"/>
    <w:rsid w:val="006038BB"/>
    <w:rsid w:val="00604067"/>
    <w:rsid w:val="006050F1"/>
    <w:rsid w:val="00605559"/>
    <w:rsid w:val="00606D7B"/>
    <w:rsid w:val="0061054B"/>
    <w:rsid w:val="00612068"/>
    <w:rsid w:val="00612BD0"/>
    <w:rsid w:val="006132D4"/>
    <w:rsid w:val="00614EFD"/>
    <w:rsid w:val="00616A28"/>
    <w:rsid w:val="00621303"/>
    <w:rsid w:val="00622ABE"/>
    <w:rsid w:val="00623DC5"/>
    <w:rsid w:val="0063483B"/>
    <w:rsid w:val="00634E3A"/>
    <w:rsid w:val="0063746C"/>
    <w:rsid w:val="00640500"/>
    <w:rsid w:val="00640905"/>
    <w:rsid w:val="006436BC"/>
    <w:rsid w:val="00644294"/>
    <w:rsid w:val="00644694"/>
    <w:rsid w:val="006450EC"/>
    <w:rsid w:val="00645854"/>
    <w:rsid w:val="0064759F"/>
    <w:rsid w:val="00650BB7"/>
    <w:rsid w:val="00654515"/>
    <w:rsid w:val="006568B8"/>
    <w:rsid w:val="006577A1"/>
    <w:rsid w:val="00661425"/>
    <w:rsid w:val="00661A7D"/>
    <w:rsid w:val="00674514"/>
    <w:rsid w:val="00683B12"/>
    <w:rsid w:val="00684FC3"/>
    <w:rsid w:val="0068720B"/>
    <w:rsid w:val="00693672"/>
    <w:rsid w:val="006A0D17"/>
    <w:rsid w:val="006A1EB6"/>
    <w:rsid w:val="006A5FD5"/>
    <w:rsid w:val="006B3BD7"/>
    <w:rsid w:val="006B6D91"/>
    <w:rsid w:val="006B6FFB"/>
    <w:rsid w:val="006C3D8C"/>
    <w:rsid w:val="006C517E"/>
    <w:rsid w:val="006C5988"/>
    <w:rsid w:val="006C6DFB"/>
    <w:rsid w:val="006C7035"/>
    <w:rsid w:val="006D029D"/>
    <w:rsid w:val="006D1F23"/>
    <w:rsid w:val="006E26F5"/>
    <w:rsid w:val="006E623F"/>
    <w:rsid w:val="006F1BE7"/>
    <w:rsid w:val="006F3FB4"/>
    <w:rsid w:val="006F4E50"/>
    <w:rsid w:val="006F679E"/>
    <w:rsid w:val="00702C40"/>
    <w:rsid w:val="007059BB"/>
    <w:rsid w:val="00705D47"/>
    <w:rsid w:val="00707EDE"/>
    <w:rsid w:val="00712AEC"/>
    <w:rsid w:val="0071321B"/>
    <w:rsid w:val="0071463E"/>
    <w:rsid w:val="007203E5"/>
    <w:rsid w:val="00723F25"/>
    <w:rsid w:val="0072635E"/>
    <w:rsid w:val="00731B65"/>
    <w:rsid w:val="00734565"/>
    <w:rsid w:val="0074663F"/>
    <w:rsid w:val="007503F5"/>
    <w:rsid w:val="00753E2E"/>
    <w:rsid w:val="007563A8"/>
    <w:rsid w:val="0075776C"/>
    <w:rsid w:val="00766601"/>
    <w:rsid w:val="0076704E"/>
    <w:rsid w:val="00767B1D"/>
    <w:rsid w:val="00771194"/>
    <w:rsid w:val="00771284"/>
    <w:rsid w:val="00771821"/>
    <w:rsid w:val="00771ADF"/>
    <w:rsid w:val="00775D9D"/>
    <w:rsid w:val="00784960"/>
    <w:rsid w:val="00785739"/>
    <w:rsid w:val="00790E2B"/>
    <w:rsid w:val="00791571"/>
    <w:rsid w:val="0079177B"/>
    <w:rsid w:val="00792BA5"/>
    <w:rsid w:val="007A00C2"/>
    <w:rsid w:val="007A2EFA"/>
    <w:rsid w:val="007A4C9A"/>
    <w:rsid w:val="007A586D"/>
    <w:rsid w:val="007A5EEE"/>
    <w:rsid w:val="007A6033"/>
    <w:rsid w:val="007A6DBA"/>
    <w:rsid w:val="007A7F86"/>
    <w:rsid w:val="007B2B05"/>
    <w:rsid w:val="007B4427"/>
    <w:rsid w:val="007C0627"/>
    <w:rsid w:val="007C21B5"/>
    <w:rsid w:val="007C3CA3"/>
    <w:rsid w:val="007C3D0F"/>
    <w:rsid w:val="007D06D4"/>
    <w:rsid w:val="007D1861"/>
    <w:rsid w:val="007D1ADB"/>
    <w:rsid w:val="007D49BD"/>
    <w:rsid w:val="007D5304"/>
    <w:rsid w:val="007D6A4A"/>
    <w:rsid w:val="007D768E"/>
    <w:rsid w:val="007E066C"/>
    <w:rsid w:val="007E0F5E"/>
    <w:rsid w:val="007E14ED"/>
    <w:rsid w:val="007E1F56"/>
    <w:rsid w:val="007E2D8A"/>
    <w:rsid w:val="007E2E73"/>
    <w:rsid w:val="0080206C"/>
    <w:rsid w:val="00803479"/>
    <w:rsid w:val="008041FA"/>
    <w:rsid w:val="008146B1"/>
    <w:rsid w:val="00816ABC"/>
    <w:rsid w:val="00822834"/>
    <w:rsid w:val="00822D79"/>
    <w:rsid w:val="00831A0B"/>
    <w:rsid w:val="00837ACD"/>
    <w:rsid w:val="008411A1"/>
    <w:rsid w:val="008429E1"/>
    <w:rsid w:val="00843744"/>
    <w:rsid w:val="008461D4"/>
    <w:rsid w:val="0084712C"/>
    <w:rsid w:val="00847C4D"/>
    <w:rsid w:val="00852627"/>
    <w:rsid w:val="00855213"/>
    <w:rsid w:val="008555DE"/>
    <w:rsid w:val="008562CC"/>
    <w:rsid w:val="00861D48"/>
    <w:rsid w:val="00864A5E"/>
    <w:rsid w:val="00875D90"/>
    <w:rsid w:val="00881261"/>
    <w:rsid w:val="00894278"/>
    <w:rsid w:val="008950EE"/>
    <w:rsid w:val="00895B8D"/>
    <w:rsid w:val="00896D9F"/>
    <w:rsid w:val="00897891"/>
    <w:rsid w:val="008A0E8C"/>
    <w:rsid w:val="008A2736"/>
    <w:rsid w:val="008A3D5D"/>
    <w:rsid w:val="008A770F"/>
    <w:rsid w:val="008A7A84"/>
    <w:rsid w:val="008B1AD1"/>
    <w:rsid w:val="008B4BDA"/>
    <w:rsid w:val="008B5FBA"/>
    <w:rsid w:val="008B72CC"/>
    <w:rsid w:val="008C0ABE"/>
    <w:rsid w:val="008C3557"/>
    <w:rsid w:val="008C3C23"/>
    <w:rsid w:val="008E15B7"/>
    <w:rsid w:val="008E1D95"/>
    <w:rsid w:val="008E465F"/>
    <w:rsid w:val="008F07AF"/>
    <w:rsid w:val="008F28A2"/>
    <w:rsid w:val="008F4ABE"/>
    <w:rsid w:val="008F7B98"/>
    <w:rsid w:val="00901A98"/>
    <w:rsid w:val="00907ACC"/>
    <w:rsid w:val="00911894"/>
    <w:rsid w:val="00913F48"/>
    <w:rsid w:val="009172FF"/>
    <w:rsid w:val="00925D86"/>
    <w:rsid w:val="00926D13"/>
    <w:rsid w:val="0092774B"/>
    <w:rsid w:val="009317C9"/>
    <w:rsid w:val="00931D8E"/>
    <w:rsid w:val="00932B62"/>
    <w:rsid w:val="0093773B"/>
    <w:rsid w:val="00941F89"/>
    <w:rsid w:val="00942739"/>
    <w:rsid w:val="00942EDF"/>
    <w:rsid w:val="00943275"/>
    <w:rsid w:val="00943DEC"/>
    <w:rsid w:val="00944660"/>
    <w:rsid w:val="0094712A"/>
    <w:rsid w:val="00953B6B"/>
    <w:rsid w:val="00954612"/>
    <w:rsid w:val="009600C7"/>
    <w:rsid w:val="00960A71"/>
    <w:rsid w:val="009651FE"/>
    <w:rsid w:val="00967B8B"/>
    <w:rsid w:val="00975EA2"/>
    <w:rsid w:val="00981690"/>
    <w:rsid w:val="00985BBC"/>
    <w:rsid w:val="0099396A"/>
    <w:rsid w:val="009A084C"/>
    <w:rsid w:val="009A3063"/>
    <w:rsid w:val="009A4B71"/>
    <w:rsid w:val="009A51A3"/>
    <w:rsid w:val="009A5C0B"/>
    <w:rsid w:val="009B351C"/>
    <w:rsid w:val="009B4A51"/>
    <w:rsid w:val="009C3DE4"/>
    <w:rsid w:val="009D382D"/>
    <w:rsid w:val="009D5F30"/>
    <w:rsid w:val="009E163F"/>
    <w:rsid w:val="009E29F4"/>
    <w:rsid w:val="009E2A0B"/>
    <w:rsid w:val="009E3CC6"/>
    <w:rsid w:val="009E7DA0"/>
    <w:rsid w:val="009F05AA"/>
    <w:rsid w:val="009F1058"/>
    <w:rsid w:val="009F3889"/>
    <w:rsid w:val="00A0030B"/>
    <w:rsid w:val="00A01A3D"/>
    <w:rsid w:val="00A12D19"/>
    <w:rsid w:val="00A132FB"/>
    <w:rsid w:val="00A15627"/>
    <w:rsid w:val="00A2158B"/>
    <w:rsid w:val="00A21AA0"/>
    <w:rsid w:val="00A21C72"/>
    <w:rsid w:val="00A251BF"/>
    <w:rsid w:val="00A25869"/>
    <w:rsid w:val="00A27301"/>
    <w:rsid w:val="00A277AA"/>
    <w:rsid w:val="00A30173"/>
    <w:rsid w:val="00A304F2"/>
    <w:rsid w:val="00A308C8"/>
    <w:rsid w:val="00A30D0E"/>
    <w:rsid w:val="00A353AD"/>
    <w:rsid w:val="00A35520"/>
    <w:rsid w:val="00A37269"/>
    <w:rsid w:val="00A42842"/>
    <w:rsid w:val="00A46E11"/>
    <w:rsid w:val="00A524DA"/>
    <w:rsid w:val="00A53B95"/>
    <w:rsid w:val="00A545B3"/>
    <w:rsid w:val="00A55462"/>
    <w:rsid w:val="00A56D51"/>
    <w:rsid w:val="00A61BC5"/>
    <w:rsid w:val="00A64FCB"/>
    <w:rsid w:val="00A753B6"/>
    <w:rsid w:val="00A759B1"/>
    <w:rsid w:val="00A770C5"/>
    <w:rsid w:val="00A805CF"/>
    <w:rsid w:val="00A822D0"/>
    <w:rsid w:val="00A82DB7"/>
    <w:rsid w:val="00A83D8B"/>
    <w:rsid w:val="00A90609"/>
    <w:rsid w:val="00A92C5C"/>
    <w:rsid w:val="00A97897"/>
    <w:rsid w:val="00AA0C5F"/>
    <w:rsid w:val="00AA0DF5"/>
    <w:rsid w:val="00AA340A"/>
    <w:rsid w:val="00AA5846"/>
    <w:rsid w:val="00AB0217"/>
    <w:rsid w:val="00AB3ABD"/>
    <w:rsid w:val="00AB6F75"/>
    <w:rsid w:val="00AC09E1"/>
    <w:rsid w:val="00AC2590"/>
    <w:rsid w:val="00AC4142"/>
    <w:rsid w:val="00AD28EC"/>
    <w:rsid w:val="00AD32F9"/>
    <w:rsid w:val="00AD706A"/>
    <w:rsid w:val="00AE47F0"/>
    <w:rsid w:val="00AE6B4A"/>
    <w:rsid w:val="00AF427D"/>
    <w:rsid w:val="00B00FB5"/>
    <w:rsid w:val="00B0157C"/>
    <w:rsid w:val="00B01C99"/>
    <w:rsid w:val="00B01E00"/>
    <w:rsid w:val="00B02856"/>
    <w:rsid w:val="00B029C1"/>
    <w:rsid w:val="00B07BB6"/>
    <w:rsid w:val="00B13A44"/>
    <w:rsid w:val="00B156AC"/>
    <w:rsid w:val="00B17017"/>
    <w:rsid w:val="00B218FE"/>
    <w:rsid w:val="00B25563"/>
    <w:rsid w:val="00B30CA6"/>
    <w:rsid w:val="00B4101B"/>
    <w:rsid w:val="00B41938"/>
    <w:rsid w:val="00B44DDB"/>
    <w:rsid w:val="00B47DCA"/>
    <w:rsid w:val="00B5274F"/>
    <w:rsid w:val="00B54A17"/>
    <w:rsid w:val="00B55542"/>
    <w:rsid w:val="00B61FC8"/>
    <w:rsid w:val="00B64D02"/>
    <w:rsid w:val="00B659A2"/>
    <w:rsid w:val="00B66563"/>
    <w:rsid w:val="00B714F2"/>
    <w:rsid w:val="00B71CAE"/>
    <w:rsid w:val="00B74365"/>
    <w:rsid w:val="00B748E8"/>
    <w:rsid w:val="00B75650"/>
    <w:rsid w:val="00B75A2D"/>
    <w:rsid w:val="00B768BE"/>
    <w:rsid w:val="00B8120D"/>
    <w:rsid w:val="00B839D5"/>
    <w:rsid w:val="00B83FB5"/>
    <w:rsid w:val="00B93871"/>
    <w:rsid w:val="00B93DC9"/>
    <w:rsid w:val="00B97670"/>
    <w:rsid w:val="00BA0DDE"/>
    <w:rsid w:val="00BA2B34"/>
    <w:rsid w:val="00BA586A"/>
    <w:rsid w:val="00BA7C6D"/>
    <w:rsid w:val="00BB06B6"/>
    <w:rsid w:val="00BB7F2D"/>
    <w:rsid w:val="00BC22D0"/>
    <w:rsid w:val="00BC295A"/>
    <w:rsid w:val="00BC297E"/>
    <w:rsid w:val="00BC63CB"/>
    <w:rsid w:val="00BC668A"/>
    <w:rsid w:val="00BC6D26"/>
    <w:rsid w:val="00BD2401"/>
    <w:rsid w:val="00BD2F57"/>
    <w:rsid w:val="00BD306C"/>
    <w:rsid w:val="00BD4FF9"/>
    <w:rsid w:val="00BD77DB"/>
    <w:rsid w:val="00BE0597"/>
    <w:rsid w:val="00BE2731"/>
    <w:rsid w:val="00BE2AB0"/>
    <w:rsid w:val="00BE3A24"/>
    <w:rsid w:val="00BE7E61"/>
    <w:rsid w:val="00BF6DBE"/>
    <w:rsid w:val="00C0565F"/>
    <w:rsid w:val="00C07B65"/>
    <w:rsid w:val="00C122B9"/>
    <w:rsid w:val="00C12FBC"/>
    <w:rsid w:val="00C16BDD"/>
    <w:rsid w:val="00C217DA"/>
    <w:rsid w:val="00C21D45"/>
    <w:rsid w:val="00C270F0"/>
    <w:rsid w:val="00C3195F"/>
    <w:rsid w:val="00C31B7C"/>
    <w:rsid w:val="00C40681"/>
    <w:rsid w:val="00C412C4"/>
    <w:rsid w:val="00C4175B"/>
    <w:rsid w:val="00C420DE"/>
    <w:rsid w:val="00C4289F"/>
    <w:rsid w:val="00C440F2"/>
    <w:rsid w:val="00C454DD"/>
    <w:rsid w:val="00C4651F"/>
    <w:rsid w:val="00C52076"/>
    <w:rsid w:val="00C5556A"/>
    <w:rsid w:val="00C5723F"/>
    <w:rsid w:val="00C636AF"/>
    <w:rsid w:val="00C63D6D"/>
    <w:rsid w:val="00C666A6"/>
    <w:rsid w:val="00C8123B"/>
    <w:rsid w:val="00C81820"/>
    <w:rsid w:val="00C81B8E"/>
    <w:rsid w:val="00C8643A"/>
    <w:rsid w:val="00C92172"/>
    <w:rsid w:val="00C92B6B"/>
    <w:rsid w:val="00C967CF"/>
    <w:rsid w:val="00CA109B"/>
    <w:rsid w:val="00CA1809"/>
    <w:rsid w:val="00CA2DCC"/>
    <w:rsid w:val="00CB0F4C"/>
    <w:rsid w:val="00CB11FA"/>
    <w:rsid w:val="00CB1976"/>
    <w:rsid w:val="00CB2FD4"/>
    <w:rsid w:val="00CB55E9"/>
    <w:rsid w:val="00CB6042"/>
    <w:rsid w:val="00CC30CE"/>
    <w:rsid w:val="00CC3656"/>
    <w:rsid w:val="00CC63E9"/>
    <w:rsid w:val="00CD048C"/>
    <w:rsid w:val="00CD1BE8"/>
    <w:rsid w:val="00CD645B"/>
    <w:rsid w:val="00CD74A4"/>
    <w:rsid w:val="00CE0D15"/>
    <w:rsid w:val="00CE14AA"/>
    <w:rsid w:val="00CF0099"/>
    <w:rsid w:val="00CF036A"/>
    <w:rsid w:val="00CF042E"/>
    <w:rsid w:val="00CF2B06"/>
    <w:rsid w:val="00CF563B"/>
    <w:rsid w:val="00CF57C0"/>
    <w:rsid w:val="00D02963"/>
    <w:rsid w:val="00D035A9"/>
    <w:rsid w:val="00D06356"/>
    <w:rsid w:val="00D07844"/>
    <w:rsid w:val="00D12CBF"/>
    <w:rsid w:val="00D13D2A"/>
    <w:rsid w:val="00D16563"/>
    <w:rsid w:val="00D20FAA"/>
    <w:rsid w:val="00D213EC"/>
    <w:rsid w:val="00D21A3A"/>
    <w:rsid w:val="00D22E64"/>
    <w:rsid w:val="00D24035"/>
    <w:rsid w:val="00D24413"/>
    <w:rsid w:val="00D248C2"/>
    <w:rsid w:val="00D24C89"/>
    <w:rsid w:val="00D26208"/>
    <w:rsid w:val="00D31810"/>
    <w:rsid w:val="00D35107"/>
    <w:rsid w:val="00D450DA"/>
    <w:rsid w:val="00D4538F"/>
    <w:rsid w:val="00D476B3"/>
    <w:rsid w:val="00D51568"/>
    <w:rsid w:val="00D5395B"/>
    <w:rsid w:val="00D545C1"/>
    <w:rsid w:val="00D57D98"/>
    <w:rsid w:val="00D630A0"/>
    <w:rsid w:val="00D67C0E"/>
    <w:rsid w:val="00D71C9C"/>
    <w:rsid w:val="00D73F7F"/>
    <w:rsid w:val="00D771A9"/>
    <w:rsid w:val="00D807F6"/>
    <w:rsid w:val="00D8760E"/>
    <w:rsid w:val="00D91B5C"/>
    <w:rsid w:val="00D973C4"/>
    <w:rsid w:val="00DA1A10"/>
    <w:rsid w:val="00DA4581"/>
    <w:rsid w:val="00DA618D"/>
    <w:rsid w:val="00DA6568"/>
    <w:rsid w:val="00DA7C2A"/>
    <w:rsid w:val="00DB1C98"/>
    <w:rsid w:val="00DB2068"/>
    <w:rsid w:val="00DB370F"/>
    <w:rsid w:val="00DB3F95"/>
    <w:rsid w:val="00DB70FD"/>
    <w:rsid w:val="00DB7210"/>
    <w:rsid w:val="00DC6806"/>
    <w:rsid w:val="00DD21D4"/>
    <w:rsid w:val="00DD584A"/>
    <w:rsid w:val="00DE23EA"/>
    <w:rsid w:val="00DE2D22"/>
    <w:rsid w:val="00DE377A"/>
    <w:rsid w:val="00DE60C7"/>
    <w:rsid w:val="00DE731F"/>
    <w:rsid w:val="00DF0874"/>
    <w:rsid w:val="00DF108E"/>
    <w:rsid w:val="00DF2E9D"/>
    <w:rsid w:val="00DF5DD7"/>
    <w:rsid w:val="00E00C73"/>
    <w:rsid w:val="00E01429"/>
    <w:rsid w:val="00E04A6F"/>
    <w:rsid w:val="00E079EF"/>
    <w:rsid w:val="00E10088"/>
    <w:rsid w:val="00E1032A"/>
    <w:rsid w:val="00E10FCC"/>
    <w:rsid w:val="00E13103"/>
    <w:rsid w:val="00E16430"/>
    <w:rsid w:val="00E175D6"/>
    <w:rsid w:val="00E208F6"/>
    <w:rsid w:val="00E224A1"/>
    <w:rsid w:val="00E22DE6"/>
    <w:rsid w:val="00E23A4A"/>
    <w:rsid w:val="00E3498B"/>
    <w:rsid w:val="00E40384"/>
    <w:rsid w:val="00E42313"/>
    <w:rsid w:val="00E43C32"/>
    <w:rsid w:val="00E443E5"/>
    <w:rsid w:val="00E46BD8"/>
    <w:rsid w:val="00E46DB5"/>
    <w:rsid w:val="00E474A3"/>
    <w:rsid w:val="00E534CE"/>
    <w:rsid w:val="00E53EC6"/>
    <w:rsid w:val="00E5441F"/>
    <w:rsid w:val="00E6606A"/>
    <w:rsid w:val="00E67764"/>
    <w:rsid w:val="00E713D7"/>
    <w:rsid w:val="00E74AE8"/>
    <w:rsid w:val="00E74BFA"/>
    <w:rsid w:val="00E751FD"/>
    <w:rsid w:val="00E764EE"/>
    <w:rsid w:val="00E81369"/>
    <w:rsid w:val="00E81A97"/>
    <w:rsid w:val="00E83F51"/>
    <w:rsid w:val="00E84C58"/>
    <w:rsid w:val="00E867FF"/>
    <w:rsid w:val="00E924B5"/>
    <w:rsid w:val="00E979E0"/>
    <w:rsid w:val="00EA264F"/>
    <w:rsid w:val="00EA2E83"/>
    <w:rsid w:val="00EA36D9"/>
    <w:rsid w:val="00EA43A5"/>
    <w:rsid w:val="00EB0567"/>
    <w:rsid w:val="00EB19FF"/>
    <w:rsid w:val="00EB4170"/>
    <w:rsid w:val="00EC43B7"/>
    <w:rsid w:val="00EC560F"/>
    <w:rsid w:val="00EC7B10"/>
    <w:rsid w:val="00ED0176"/>
    <w:rsid w:val="00ED1065"/>
    <w:rsid w:val="00ED1571"/>
    <w:rsid w:val="00ED216E"/>
    <w:rsid w:val="00ED512F"/>
    <w:rsid w:val="00ED61AC"/>
    <w:rsid w:val="00EE1474"/>
    <w:rsid w:val="00EE1F7D"/>
    <w:rsid w:val="00EE3F5D"/>
    <w:rsid w:val="00EF0628"/>
    <w:rsid w:val="00EF3412"/>
    <w:rsid w:val="00EF7674"/>
    <w:rsid w:val="00F03448"/>
    <w:rsid w:val="00F1500A"/>
    <w:rsid w:val="00F17626"/>
    <w:rsid w:val="00F20BB4"/>
    <w:rsid w:val="00F20CD6"/>
    <w:rsid w:val="00F26763"/>
    <w:rsid w:val="00F324E0"/>
    <w:rsid w:val="00F3268D"/>
    <w:rsid w:val="00F40FA9"/>
    <w:rsid w:val="00F43134"/>
    <w:rsid w:val="00F5040C"/>
    <w:rsid w:val="00F52344"/>
    <w:rsid w:val="00F6066F"/>
    <w:rsid w:val="00F61303"/>
    <w:rsid w:val="00F649B0"/>
    <w:rsid w:val="00F6573B"/>
    <w:rsid w:val="00F77F45"/>
    <w:rsid w:val="00F80175"/>
    <w:rsid w:val="00F8183E"/>
    <w:rsid w:val="00F83D9F"/>
    <w:rsid w:val="00F86539"/>
    <w:rsid w:val="00F905D4"/>
    <w:rsid w:val="00F91AAA"/>
    <w:rsid w:val="00F93C2D"/>
    <w:rsid w:val="00F9465C"/>
    <w:rsid w:val="00F95E21"/>
    <w:rsid w:val="00FA2FC4"/>
    <w:rsid w:val="00FA5509"/>
    <w:rsid w:val="00FA56A1"/>
    <w:rsid w:val="00FB374D"/>
    <w:rsid w:val="00FB3D58"/>
    <w:rsid w:val="00FB5632"/>
    <w:rsid w:val="00FB6D30"/>
    <w:rsid w:val="00FB76A2"/>
    <w:rsid w:val="00FC263C"/>
    <w:rsid w:val="00FC31BF"/>
    <w:rsid w:val="00FC36AC"/>
    <w:rsid w:val="00FC6E77"/>
    <w:rsid w:val="00FD0197"/>
    <w:rsid w:val="00FD1AC2"/>
    <w:rsid w:val="00FD2BBD"/>
    <w:rsid w:val="00FD2FC3"/>
    <w:rsid w:val="00FD3F7F"/>
    <w:rsid w:val="00FD5813"/>
    <w:rsid w:val="00FD7DDD"/>
    <w:rsid w:val="00FE02B8"/>
    <w:rsid w:val="00FE03EF"/>
    <w:rsid w:val="00FE1008"/>
    <w:rsid w:val="00FE13B0"/>
    <w:rsid w:val="00FE446B"/>
    <w:rsid w:val="00FE4BBC"/>
    <w:rsid w:val="00FE6A6C"/>
    <w:rsid w:val="00FF10D8"/>
    <w:rsid w:val="00FF29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1C314DC-2646-4822-8E5D-CF80CD856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7863"/>
    <w:pPr>
      <w:spacing w:after="160" w:line="0" w:lineRule="atLeast"/>
    </w:pPr>
    <w:rPr>
      <w:rFonts w:eastAsia="Meiryo UI"/>
      <w:sz w:val="22"/>
      <w:szCs w:val="22"/>
    </w:rPr>
  </w:style>
  <w:style w:type="paragraph" w:styleId="1">
    <w:name w:val="heading 1"/>
    <w:basedOn w:val="a"/>
    <w:next w:val="a"/>
    <w:link w:val="10"/>
    <w:uiPriority w:val="9"/>
    <w:qFormat/>
    <w:rsid w:val="000C7863"/>
    <w:pPr>
      <w:keepNext/>
      <w:keepLines/>
      <w:numPr>
        <w:numId w:val="12"/>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0C7863"/>
    <w:pPr>
      <w:keepNext/>
      <w:keepLines/>
      <w:numPr>
        <w:ilvl w:val="1"/>
        <w:numId w:val="12"/>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unhideWhenUsed/>
    <w:qFormat/>
    <w:rsid w:val="000C7863"/>
    <w:pPr>
      <w:keepNext/>
      <w:keepLines/>
      <w:numPr>
        <w:ilvl w:val="2"/>
        <w:numId w:val="12"/>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0C7863"/>
    <w:pPr>
      <w:keepNext/>
      <w:keepLines/>
      <w:numPr>
        <w:ilvl w:val="3"/>
        <w:numId w:val="12"/>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0C7863"/>
    <w:pPr>
      <w:keepNext/>
      <w:keepLines/>
      <w:numPr>
        <w:ilvl w:val="4"/>
        <w:numId w:val="12"/>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0C7863"/>
    <w:pPr>
      <w:keepNext/>
      <w:keepLines/>
      <w:numPr>
        <w:ilvl w:val="5"/>
        <w:numId w:val="12"/>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0C7863"/>
    <w:pPr>
      <w:keepNext/>
      <w:keepLines/>
      <w:numPr>
        <w:ilvl w:val="6"/>
        <w:numId w:val="12"/>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0C7863"/>
    <w:pPr>
      <w:keepNext/>
      <w:keepLines/>
      <w:numPr>
        <w:ilvl w:val="7"/>
        <w:numId w:val="12"/>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0C7863"/>
    <w:pPr>
      <w:keepNext/>
      <w:keepLines/>
      <w:numPr>
        <w:ilvl w:val="8"/>
        <w:numId w:val="12"/>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0C7863"/>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0C7863"/>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0C7863"/>
    <w:pPr>
      <w:numPr>
        <w:ilvl w:val="1"/>
      </w:numPr>
    </w:pPr>
    <w:rPr>
      <w:rFonts w:eastAsia="SimSun"/>
      <w:color w:val="5A5A5A"/>
      <w:spacing w:val="10"/>
      <w:sz w:val="20"/>
      <w:szCs w:val="20"/>
    </w:rPr>
  </w:style>
  <w:style w:type="character" w:customStyle="1" w:styleId="a6">
    <w:name w:val="サブタイトルの文字"/>
    <w:link w:val="a5"/>
    <w:uiPriority w:val="11"/>
    <w:rsid w:val="000C7863"/>
    <w:rPr>
      <w:color w:val="5A5A5A"/>
      <w:spacing w:val="10"/>
    </w:rPr>
  </w:style>
  <w:style w:type="character" w:customStyle="1" w:styleId="10">
    <w:name w:val="見出し 1 (文字)"/>
    <w:link w:val="1"/>
    <w:uiPriority w:val="9"/>
    <w:rsid w:val="000C7863"/>
    <w:rPr>
      <w:rFonts w:ascii="Calibri Light" w:eastAsia="Meiryo UI" w:hAnsi="Calibri Light" w:cs="Times New Roman"/>
      <w:b/>
      <w:bCs/>
      <w:color w:val="000000"/>
      <w:sz w:val="36"/>
      <w:szCs w:val="36"/>
    </w:rPr>
  </w:style>
  <w:style w:type="character" w:customStyle="1" w:styleId="20">
    <w:name w:val="見出し 2 (文字)"/>
    <w:link w:val="2"/>
    <w:uiPriority w:val="9"/>
    <w:rsid w:val="000C7863"/>
    <w:rPr>
      <w:rFonts w:ascii="Calibri Light" w:eastAsia="Meiryo UI" w:hAnsi="Calibri Light" w:cs="Times New Roman"/>
      <w:b/>
      <w:bCs/>
      <w:color w:val="000000"/>
      <w:sz w:val="28"/>
      <w:szCs w:val="28"/>
    </w:rPr>
  </w:style>
  <w:style w:type="character" w:customStyle="1" w:styleId="30">
    <w:name w:val="見出し 3 (文字)"/>
    <w:link w:val="3"/>
    <w:uiPriority w:val="9"/>
    <w:rsid w:val="000C7863"/>
    <w:rPr>
      <w:rFonts w:ascii="Calibri Light" w:hAnsi="Calibri Light" w:cs="Times New Roman"/>
      <w:b/>
      <w:bCs/>
      <w:color w:val="000000"/>
    </w:rPr>
  </w:style>
  <w:style w:type="character" w:customStyle="1" w:styleId="40">
    <w:name w:val="見出し 4 (文字)"/>
    <w:link w:val="4"/>
    <w:uiPriority w:val="9"/>
    <w:semiHidden/>
    <w:rsid w:val="000C7863"/>
    <w:rPr>
      <w:rFonts w:ascii="Calibri Light" w:hAnsi="Calibri Light" w:cs="Times New Roman"/>
      <w:b/>
      <w:bCs/>
      <w:i/>
      <w:iCs/>
      <w:color w:val="000000"/>
    </w:rPr>
  </w:style>
  <w:style w:type="character" w:customStyle="1" w:styleId="50">
    <w:name w:val="見出し 5 (文字)"/>
    <w:link w:val="5"/>
    <w:uiPriority w:val="9"/>
    <w:semiHidden/>
    <w:rsid w:val="000C7863"/>
    <w:rPr>
      <w:rFonts w:ascii="Calibri Light" w:hAnsi="Calibri Light" w:cs="Times New Roman"/>
      <w:color w:val="252525"/>
    </w:rPr>
  </w:style>
  <w:style w:type="character" w:customStyle="1" w:styleId="60">
    <w:name w:val="見出し 6 (文字)"/>
    <w:link w:val="6"/>
    <w:uiPriority w:val="9"/>
    <w:semiHidden/>
    <w:rsid w:val="000C7863"/>
    <w:rPr>
      <w:rFonts w:ascii="Calibri Light" w:hAnsi="Calibri Light" w:cs="Times New Roman"/>
      <w:i/>
      <w:iCs/>
      <w:color w:val="252525"/>
    </w:rPr>
  </w:style>
  <w:style w:type="character" w:customStyle="1" w:styleId="70">
    <w:name w:val="見出し 7 (文字)"/>
    <w:link w:val="7"/>
    <w:uiPriority w:val="9"/>
    <w:semiHidden/>
    <w:rsid w:val="000C7863"/>
    <w:rPr>
      <w:rFonts w:ascii="Calibri Light" w:hAnsi="Calibri Light" w:cs="Times New Roman"/>
      <w:i/>
      <w:iCs/>
      <w:color w:val="404040"/>
    </w:rPr>
  </w:style>
  <w:style w:type="character" w:customStyle="1" w:styleId="80">
    <w:name w:val="見出し 8 (文字)"/>
    <w:link w:val="8"/>
    <w:uiPriority w:val="9"/>
    <w:semiHidden/>
    <w:rsid w:val="000C7863"/>
    <w:rPr>
      <w:rFonts w:ascii="Calibri Light" w:hAnsi="Calibri Light" w:cs="Times New Roman"/>
      <w:color w:val="404040"/>
    </w:rPr>
  </w:style>
  <w:style w:type="character" w:customStyle="1" w:styleId="90">
    <w:name w:val="見出し 9 (文字)"/>
    <w:link w:val="9"/>
    <w:uiPriority w:val="9"/>
    <w:semiHidden/>
    <w:rsid w:val="000C7863"/>
    <w:rPr>
      <w:rFonts w:ascii="Calibri Light" w:hAnsi="Calibri Light" w:cs="Times New Roman"/>
      <w:i/>
      <w:iCs/>
      <w:color w:val="404040"/>
    </w:rPr>
  </w:style>
  <w:style w:type="character" w:styleId="a7">
    <w:name w:val="Subtle Emphasis"/>
    <w:uiPriority w:val="19"/>
    <w:qFormat/>
    <w:rsid w:val="000C7863"/>
    <w:rPr>
      <w:rFonts w:eastAsia="Meiryo UI"/>
      <w:i/>
      <w:iCs/>
      <w:color w:val="404040"/>
    </w:rPr>
  </w:style>
  <w:style w:type="character" w:styleId="a8">
    <w:name w:val="Emphasis"/>
    <w:uiPriority w:val="20"/>
    <w:qFormat/>
    <w:rsid w:val="000C7863"/>
    <w:rPr>
      <w:rFonts w:eastAsia="Meiryo UI"/>
      <w:i/>
      <w:iCs/>
      <w:color w:val="auto"/>
    </w:rPr>
  </w:style>
  <w:style w:type="character" w:styleId="21">
    <w:name w:val="Intense Emphasis"/>
    <w:uiPriority w:val="21"/>
    <w:qFormat/>
    <w:rsid w:val="000C7863"/>
    <w:rPr>
      <w:rFonts w:eastAsia="Meiryo UI"/>
      <w:b/>
      <w:bCs/>
      <w:i/>
      <w:iCs/>
      <w:caps/>
    </w:rPr>
  </w:style>
  <w:style w:type="character" w:styleId="a9">
    <w:name w:val="Strong"/>
    <w:uiPriority w:val="22"/>
    <w:qFormat/>
    <w:rsid w:val="000C7863"/>
    <w:rPr>
      <w:rFonts w:eastAsia="Meiryo UI"/>
      <w:b/>
      <w:bCs/>
      <w:color w:val="000000"/>
    </w:rPr>
  </w:style>
  <w:style w:type="paragraph" w:customStyle="1" w:styleId="aa">
    <w:name w:val="引用"/>
    <w:basedOn w:val="a"/>
    <w:next w:val="a"/>
    <w:link w:val="ab"/>
    <w:uiPriority w:val="29"/>
    <w:qFormat/>
    <w:rsid w:val="000C7863"/>
    <w:pPr>
      <w:spacing w:before="160"/>
      <w:ind w:left="720" w:right="720"/>
    </w:pPr>
    <w:rPr>
      <w:rFonts w:eastAsia="SimSun"/>
      <w:i/>
      <w:iCs/>
      <w:color w:val="000000"/>
      <w:sz w:val="20"/>
      <w:szCs w:val="20"/>
    </w:rPr>
  </w:style>
  <w:style w:type="character" w:customStyle="1" w:styleId="ab">
    <w:name w:val="引用の文字"/>
    <w:link w:val="aa"/>
    <w:uiPriority w:val="29"/>
    <w:rsid w:val="000C7863"/>
    <w:rPr>
      <w:i/>
      <w:iCs/>
      <w:color w:val="000000"/>
    </w:rPr>
  </w:style>
  <w:style w:type="paragraph" w:styleId="ac">
    <w:name w:val="Quote"/>
    <w:basedOn w:val="a"/>
    <w:next w:val="a"/>
    <w:link w:val="ad"/>
    <w:uiPriority w:val="30"/>
    <w:qFormat/>
    <w:rsid w:val="000C7863"/>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d">
    <w:name w:val="引用文 (文字)"/>
    <w:link w:val="ac"/>
    <w:uiPriority w:val="30"/>
    <w:rsid w:val="000C7863"/>
    <w:rPr>
      <w:rFonts w:ascii="Courier New" w:eastAsia="ＭＳ Ｐ明朝" w:hAnsi="Courier New"/>
      <w:color w:val="000000"/>
      <w:sz w:val="17"/>
      <w:szCs w:val="22"/>
      <w:shd w:val="clear" w:color="auto" w:fill="F2F2F2"/>
    </w:rPr>
  </w:style>
  <w:style w:type="character" w:styleId="ae">
    <w:name w:val="Subtle Reference"/>
    <w:uiPriority w:val="31"/>
    <w:qFormat/>
    <w:rsid w:val="000C7863"/>
    <w:rPr>
      <w:rFonts w:eastAsia="Meiryo UI"/>
      <w:smallCaps/>
      <w:color w:val="404040"/>
      <w:u w:val="single" w:color="7F7F7F"/>
    </w:rPr>
  </w:style>
  <w:style w:type="character" w:styleId="22">
    <w:name w:val="Intense Reference"/>
    <w:uiPriority w:val="32"/>
    <w:qFormat/>
    <w:rsid w:val="000C7863"/>
    <w:rPr>
      <w:rFonts w:eastAsia="Meiryo UI"/>
      <w:b/>
      <w:bCs/>
      <w:smallCaps/>
      <w:u w:val="single"/>
    </w:rPr>
  </w:style>
  <w:style w:type="character" w:styleId="af">
    <w:name w:val="Book Title"/>
    <w:uiPriority w:val="33"/>
    <w:qFormat/>
    <w:rsid w:val="000C7863"/>
    <w:rPr>
      <w:rFonts w:eastAsia="Meiryo UI"/>
      <w:b w:val="0"/>
      <w:bCs w:val="0"/>
      <w:smallCaps/>
      <w:spacing w:val="5"/>
    </w:rPr>
  </w:style>
  <w:style w:type="paragraph" w:customStyle="1" w:styleId="af0">
    <w:name w:val="標題"/>
    <w:basedOn w:val="a"/>
    <w:next w:val="a"/>
    <w:uiPriority w:val="35"/>
    <w:semiHidden/>
    <w:unhideWhenUsed/>
    <w:qFormat/>
    <w:rsid w:val="000C7863"/>
    <w:pPr>
      <w:spacing w:after="200" w:line="240" w:lineRule="auto"/>
    </w:pPr>
    <w:rPr>
      <w:i/>
      <w:iCs/>
      <w:color w:val="323232"/>
      <w:sz w:val="18"/>
      <w:szCs w:val="18"/>
    </w:rPr>
  </w:style>
  <w:style w:type="paragraph" w:styleId="af1">
    <w:name w:val="TOC Heading"/>
    <w:basedOn w:val="1"/>
    <w:next w:val="a"/>
    <w:uiPriority w:val="39"/>
    <w:semiHidden/>
    <w:unhideWhenUsed/>
    <w:qFormat/>
    <w:rsid w:val="000C7863"/>
    <w:pPr>
      <w:outlineLvl w:val="9"/>
    </w:pPr>
  </w:style>
  <w:style w:type="paragraph" w:styleId="af2">
    <w:name w:val="No Spacing"/>
    <w:uiPriority w:val="1"/>
    <w:qFormat/>
    <w:rsid w:val="000C7863"/>
    <w:rPr>
      <w:rFonts w:eastAsia="Meiryo UI"/>
      <w:sz w:val="22"/>
      <w:szCs w:val="22"/>
    </w:rPr>
  </w:style>
  <w:style w:type="paragraph" w:styleId="af3">
    <w:name w:val="List Paragraph"/>
    <w:basedOn w:val="a"/>
    <w:uiPriority w:val="34"/>
    <w:qFormat/>
    <w:rsid w:val="000C7863"/>
    <w:pPr>
      <w:ind w:left="720"/>
      <w:contextualSpacing/>
    </w:pPr>
  </w:style>
  <w:style w:type="paragraph" w:styleId="af4">
    <w:name w:val="Title"/>
    <w:basedOn w:val="a"/>
    <w:next w:val="a"/>
    <w:link w:val="af5"/>
    <w:uiPriority w:val="10"/>
    <w:qFormat/>
    <w:rsid w:val="000C7863"/>
    <w:pPr>
      <w:spacing w:before="240" w:after="120"/>
      <w:jc w:val="center"/>
      <w:outlineLvl w:val="0"/>
    </w:pPr>
    <w:rPr>
      <w:rFonts w:ascii="Calibri Light" w:hAnsi="Calibri Light" w:cs="Times New Roman"/>
      <w:sz w:val="32"/>
      <w:szCs w:val="32"/>
    </w:rPr>
  </w:style>
  <w:style w:type="character" w:customStyle="1" w:styleId="af5">
    <w:name w:val="表題 (文字)"/>
    <w:link w:val="af4"/>
    <w:uiPriority w:val="10"/>
    <w:rsid w:val="000C7863"/>
    <w:rPr>
      <w:rFonts w:ascii="Calibri Light" w:eastAsia="Meiryo UI" w:hAnsi="Calibri Light" w:cs="Times New Roman"/>
      <w:sz w:val="32"/>
      <w:szCs w:val="32"/>
    </w:rPr>
  </w:style>
  <w:style w:type="paragraph" w:styleId="af6">
    <w:name w:val="Subtitle"/>
    <w:basedOn w:val="a"/>
    <w:next w:val="a"/>
    <w:link w:val="af7"/>
    <w:uiPriority w:val="11"/>
    <w:qFormat/>
    <w:rsid w:val="000C7863"/>
    <w:pPr>
      <w:jc w:val="center"/>
      <w:outlineLvl w:val="1"/>
    </w:pPr>
    <w:rPr>
      <w:rFonts w:ascii="Calibri Light" w:hAnsi="Calibri Light"/>
      <w:sz w:val="24"/>
      <w:szCs w:val="24"/>
    </w:rPr>
  </w:style>
  <w:style w:type="character" w:customStyle="1" w:styleId="af7">
    <w:name w:val="副題 (文字)"/>
    <w:link w:val="af6"/>
    <w:uiPriority w:val="11"/>
    <w:rsid w:val="000C7863"/>
    <w:rPr>
      <w:rFonts w:ascii="Calibri Light" w:eastAsia="Meiryo UI" w:hAnsi="Calibri Light"/>
      <w:sz w:val="24"/>
      <w:szCs w:val="24"/>
    </w:rPr>
  </w:style>
  <w:style w:type="paragraph" w:customStyle="1" w:styleId="af8">
    <w:name w:val="引用文(書かないコード用)"/>
    <w:basedOn w:val="ac"/>
    <w:next w:val="a"/>
    <w:link w:val="af9"/>
    <w:qFormat/>
    <w:rsid w:val="000C7863"/>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f9">
    <w:name w:val="引用文(書かないコード用) (文字)"/>
    <w:link w:val="af8"/>
    <w:rsid w:val="000C7863"/>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16079E"/>
    <w:pPr>
      <w:tabs>
        <w:tab w:val="center" w:pos="4252"/>
        <w:tab w:val="right" w:pos="8504"/>
      </w:tabs>
      <w:snapToGrid w:val="0"/>
    </w:pPr>
  </w:style>
  <w:style w:type="character" w:customStyle="1" w:styleId="afb">
    <w:name w:val="ヘッダー (文字)"/>
    <w:link w:val="afa"/>
    <w:uiPriority w:val="99"/>
    <w:rsid w:val="0016079E"/>
    <w:rPr>
      <w:rFonts w:eastAsia="Meiryo UI"/>
      <w:sz w:val="22"/>
      <w:szCs w:val="22"/>
    </w:rPr>
  </w:style>
  <w:style w:type="paragraph" w:styleId="afc">
    <w:name w:val="footer"/>
    <w:basedOn w:val="a"/>
    <w:link w:val="afd"/>
    <w:uiPriority w:val="99"/>
    <w:unhideWhenUsed/>
    <w:rsid w:val="0016079E"/>
    <w:pPr>
      <w:tabs>
        <w:tab w:val="center" w:pos="4252"/>
        <w:tab w:val="right" w:pos="8504"/>
      </w:tabs>
      <w:snapToGrid w:val="0"/>
    </w:pPr>
  </w:style>
  <w:style w:type="character" w:customStyle="1" w:styleId="afd">
    <w:name w:val="フッター (文字)"/>
    <w:link w:val="afc"/>
    <w:uiPriority w:val="99"/>
    <w:rsid w:val="0016079E"/>
    <w:rPr>
      <w:rFonts w:eastAsia="Meiryo UI"/>
      <w:sz w:val="22"/>
      <w:szCs w:val="22"/>
    </w:rPr>
  </w:style>
  <w:style w:type="table" w:styleId="afe">
    <w:name w:val="Table Grid"/>
    <w:basedOn w:val="a1"/>
    <w:uiPriority w:val="39"/>
    <w:rsid w:val="002755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caption"/>
    <w:basedOn w:val="a"/>
    <w:next w:val="a"/>
    <w:uiPriority w:val="35"/>
    <w:semiHidden/>
    <w:unhideWhenUsed/>
    <w:qFormat/>
    <w:rsid w:val="000C7863"/>
    <w:rPr>
      <w:b/>
      <w:bCs/>
      <w:sz w:val="21"/>
      <w:szCs w:val="21"/>
    </w:rPr>
  </w:style>
  <w:style w:type="paragraph" w:styleId="23">
    <w:name w:val="Intense Quote"/>
    <w:basedOn w:val="a"/>
    <w:next w:val="a"/>
    <w:link w:val="24"/>
    <w:uiPriority w:val="30"/>
    <w:qFormat/>
    <w:rsid w:val="000C7863"/>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0C7863"/>
    <w:rPr>
      <w:rFonts w:eastAsia="Meiryo UI"/>
      <w:i/>
      <w:iCs/>
      <w:color w:val="5B9BD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6214</TotalTime>
  <Pages>24</Pages>
  <Words>4043</Words>
  <Characters>23049</Characters>
  <Application>Microsoft Office Word</Application>
  <DocSecurity>0</DocSecurity>
  <Lines>192</Lines>
  <Paragraphs>54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236</cp:revision>
  <dcterms:created xsi:type="dcterms:W3CDTF">2018-10-01T16:32:00Z</dcterms:created>
  <dcterms:modified xsi:type="dcterms:W3CDTF">2018-10-30T10:58:00Z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