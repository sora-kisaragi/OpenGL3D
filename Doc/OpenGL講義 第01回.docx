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C374AF" w:rsidRDefault="00C374AF">
      <w:pPr>
        <w:spacing w:after="0" w:line="240" w:lineRule="auto"/>
        <w:rPr>
          <w:rFonts w:ascii="Calibri Light" w:hAnsi="Calibri Light" w:cs="Times New Roman"/>
          <w:b/>
          <w:bCs/>
          <w:color w:val="000000"/>
          <w:sz w:val="28"/>
          <w:szCs w:val="28"/>
        </w:rPr>
      </w:pPr>
      <w:r>
        <w:br w:type="page"/>
      </w:r>
    </w:p>
    <w:p w:rsidR="00A01FD6" w:rsidRDefault="00A01FD6" w:rsidP="00A01FD6">
      <w:pPr>
        <w:pStyle w:val="2"/>
      </w:pPr>
      <w:r>
        <w:lastRenderedPageBreak/>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lastRenderedPageBreak/>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rsidR="00C374AF">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 w:rsidR="00884C29" w:rsidRPr="00884C29" w:rsidRDefault="00884C29" w:rsidP="00884C29">
      <w:pPr>
        <w:pStyle w:val="af8"/>
      </w:pPr>
      <w:r w:rsidRPr="00884C29">
        <w:rPr>
          <w:b/>
        </w:rPr>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8B6797" w:rsidP="004F13B7">
      <w:pPr>
        <w:pStyle w:val="ac"/>
        <w:rPr>
          <w:color w:val="008000"/>
        </w:rPr>
      </w:pPr>
      <w:r>
        <w:rPr>
          <w:b/>
          <w:color w:val="FF0000"/>
        </w:rPr>
        <w:t>-</w:t>
      </w:r>
      <w:r w:rsidRPr="008B6797">
        <w:rPr>
          <w:color w:val="FF0000"/>
        </w:rPr>
        <w:t>#pragma once</w:t>
      </w:r>
      <w:r>
        <w:rPr>
          <w:b/>
          <w:color w:val="FF0000"/>
        </w:rPr>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@file GLFWEW.h</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808080"/>
        </w:rPr>
        <w:t>#ifndef</w:t>
      </w:r>
      <w:r w:rsidR="004F13B7">
        <w:t xml:space="preserve"> GLFWEW_</w:t>
      </w:r>
      <w:r w:rsidR="005B4EB2">
        <w:t>H_</w:t>
      </w:r>
      <w:r w:rsidR="004F13B7">
        <w:t>INCLUDED</w:t>
      </w:r>
      <w:r w:rsidR="004F13B7">
        <w:br/>
      </w:r>
      <w:r w:rsidR="009C4217"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009C4217" w:rsidRPr="00DB625D">
        <w:rPr>
          <w:b/>
          <w:color w:val="FF0000"/>
        </w:rPr>
        <w:t>+</w:t>
      </w:r>
      <w:r w:rsidR="004F13B7">
        <w:rPr>
          <w:color w:val="808080"/>
        </w:rPr>
        <w:t>#include</w:t>
      </w:r>
      <w:r w:rsidR="004F13B7">
        <w:t xml:space="preserve"> </w:t>
      </w:r>
      <w:r w:rsidR="004F13B7">
        <w:rPr>
          <w:color w:val="A31515"/>
        </w:rPr>
        <w:t>&lt;GL/glew.h&gt;</w:t>
      </w:r>
      <w:r w:rsidR="004F13B7">
        <w:br/>
      </w:r>
      <w:r w:rsidR="009C4217" w:rsidRPr="00DB625D">
        <w:rPr>
          <w:b/>
          <w:color w:val="FF0000"/>
        </w:rPr>
        <w:t>+</w:t>
      </w:r>
      <w:r w:rsidR="004F13B7">
        <w:rPr>
          <w:color w:val="808080"/>
        </w:rPr>
        <w:t>#include</w:t>
      </w:r>
      <w:r w:rsidR="004F13B7">
        <w:t xml:space="preserve"> </w:t>
      </w:r>
      <w:r w:rsidR="004F13B7">
        <w:rPr>
          <w:color w:val="A31515"/>
        </w:rPr>
        <w:t>&lt;GLFW/glfw3.h&gt;</w:t>
      </w:r>
      <w:r w:rsidR="004F13B7">
        <w:br/>
      </w:r>
      <w:r w:rsidR="009C4217" w:rsidRPr="00DB625D">
        <w:rPr>
          <w:b/>
          <w:color w:val="FF0000"/>
        </w:rPr>
        <w:t>+</w:t>
      </w:r>
      <w:r w:rsidR="004F13B7">
        <w:br/>
      </w:r>
      <w:r w:rsidR="009C4217" w:rsidRPr="00DB625D">
        <w:rPr>
          <w:b/>
          <w:color w:val="FF0000"/>
        </w:rPr>
        <w:t>+</w:t>
      </w:r>
      <w:r w:rsidR="004F13B7">
        <w:rPr>
          <w:color w:val="0000FF"/>
        </w:rPr>
        <w:t>namespace</w:t>
      </w:r>
      <w:r w:rsidR="004F13B7">
        <w:t xml:space="preserve"> GLFWEW {</w:t>
      </w:r>
      <w:r w:rsidR="004F13B7">
        <w:br/>
      </w:r>
      <w:r w:rsidR="009C4217" w:rsidRPr="00DB625D">
        <w:rPr>
          <w:b/>
          <w:color w:val="FF0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00FF"/>
        </w:rPr>
        <w:t>class</w:t>
      </w:r>
      <w:r w:rsidR="004F13B7">
        <w:t xml:space="preserve"> </w:t>
      </w:r>
      <w:r w:rsidR="004F13B7">
        <w:rPr>
          <w:color w:val="2B91AF"/>
        </w:rPr>
        <w:t>Window</w:t>
      </w:r>
      <w:r w:rsidR="008318CC">
        <w:br/>
      </w:r>
      <w:r w:rsidR="009C4217" w:rsidRPr="00DB625D">
        <w:rPr>
          <w:b/>
          <w:color w:val="FF0000"/>
        </w:rPr>
        <w:t>+</w:t>
      </w:r>
      <w:r w:rsidR="004F13B7">
        <w:t>{</w:t>
      </w:r>
      <w:r w:rsidR="004F13B7">
        <w:br/>
      </w:r>
      <w:r w:rsidR="009C4217" w:rsidRPr="00DB625D">
        <w:rPr>
          <w:b/>
          <w:color w:val="FF0000"/>
        </w:rPr>
        <w:t>+</w:t>
      </w:r>
      <w:r w:rsidR="004F13B7">
        <w:rPr>
          <w:color w:val="0000FF"/>
        </w:rPr>
        <w:t>public</w:t>
      </w:r>
      <w:r w:rsidR="004F13B7">
        <w:t>:</w:t>
      </w:r>
      <w:r w:rsidR="000A028E">
        <w:br/>
      </w:r>
      <w:r w:rsidR="009C4217"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009C4217"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009C4217"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009C4217"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009C4217" w:rsidRPr="00DB625D">
        <w:rPr>
          <w:b/>
          <w:color w:val="FF0000"/>
        </w:rPr>
        <w:t>+</w:t>
      </w:r>
      <w:r w:rsidR="00AB5C7C">
        <w:rPr>
          <w:color w:val="0000FF"/>
        </w:rPr>
        <w:br/>
      </w:r>
      <w:r w:rsidR="009C4217" w:rsidRPr="00DB625D">
        <w:rPr>
          <w:b/>
          <w:color w:val="FF0000"/>
        </w:rPr>
        <w:t>+</w:t>
      </w:r>
      <w:r w:rsidR="004F13B7">
        <w:rPr>
          <w:color w:val="0000FF"/>
        </w:rPr>
        <w:t>private</w:t>
      </w:r>
      <w:r w:rsidR="004F13B7">
        <w:t>:</w:t>
      </w:r>
      <w:r w:rsidR="004F13B7">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br/>
      </w:r>
      <w:r w:rsidR="009C4217"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009C4217"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009C4217"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009C4217" w:rsidRPr="00DB625D">
        <w:rPr>
          <w:b/>
          <w:color w:val="FF0000"/>
        </w:rPr>
        <w:t>+</w:t>
      </w:r>
      <w:r w:rsidR="004F13B7">
        <w:t>};</w:t>
      </w:r>
      <w:r w:rsidR="004F13B7">
        <w:br/>
      </w:r>
      <w:r w:rsidR="009C4217" w:rsidRPr="00DB625D">
        <w:rPr>
          <w:b/>
          <w:color w:val="FF0000"/>
        </w:rPr>
        <w:t>+</w:t>
      </w:r>
      <w:r w:rsidR="004F13B7">
        <w:br/>
      </w:r>
      <w:r w:rsidR="009C4217" w:rsidRPr="00DB625D">
        <w:rPr>
          <w:b/>
          <w:color w:val="FF0000"/>
        </w:rPr>
        <w:t>+</w:t>
      </w:r>
      <w:r w:rsidR="004F13B7">
        <w:t xml:space="preserve">} </w:t>
      </w:r>
      <w:r w:rsidR="004F13B7">
        <w:rPr>
          <w:color w:val="008000"/>
        </w:rPr>
        <w:t>// namespace GLFWEW</w:t>
      </w:r>
      <w:r w:rsidR="004F13B7">
        <w:br/>
      </w:r>
      <w:r w:rsidR="009C4217" w:rsidRPr="00DB625D">
        <w:rPr>
          <w:b/>
          <w:color w:val="FF0000"/>
        </w:rPr>
        <w:t>+</w:t>
      </w:r>
      <w:r w:rsidR="004F13B7">
        <w:br/>
      </w:r>
      <w:r w:rsidR="009C4217"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8B6797">
        <w:rPr>
          <w:rFonts w:hint="eastAsia"/>
        </w:rPr>
        <w:t>クラスを利用することができません。ですから</w:t>
      </w:r>
      <w:r w:rsidR="00AA6B65">
        <w:rPr>
          <w:rFonts w:hint="eastAsia"/>
        </w:rPr>
        <w:t>、</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DB40FD" w:rsidRDefault="008B6797" w:rsidP="009A6C85">
      <w:r>
        <w:t>本講義では「</w:t>
      </w:r>
      <w:r>
        <w:rPr>
          <w:rFonts w:hint="eastAsia"/>
        </w:rPr>
        <w:t>#pragma once</w:t>
      </w:r>
      <w:r>
        <w:t>」のかわりに「インクルード・ガード」という技法を使っていくので、「</w:t>
      </w:r>
      <w:r>
        <w:rPr>
          <w:rFonts w:hint="eastAsia"/>
        </w:rPr>
        <w:t>#pragma once</w:t>
      </w:r>
      <w:r>
        <w:rPr>
          <w:rFonts w:hint="eastAsia"/>
        </w:rPr>
        <w:t>」を削除しています。</w:t>
      </w:r>
      <w:r w:rsidR="00DB40FD">
        <w:rPr>
          <w:rFonts w:hint="eastAsia"/>
        </w:rPr>
        <w:t>そうする理由は、「</w:t>
      </w:r>
      <w:r w:rsidR="00DB40FD">
        <w:rPr>
          <w:rFonts w:hint="eastAsia"/>
        </w:rPr>
        <w:t>#pragma once</w:t>
      </w:r>
      <w:r w:rsidR="00DB40FD">
        <w:rPr>
          <w:rFonts w:hint="eastAsia"/>
        </w:rPr>
        <w:t>は</w:t>
      </w:r>
      <w:r w:rsidR="00DB40FD">
        <w:rPr>
          <w:rFonts w:hint="eastAsia"/>
        </w:rPr>
        <w:t>C++</w:t>
      </w:r>
      <w:r w:rsidR="00DB40FD">
        <w:rPr>
          <w:rFonts w:hint="eastAsia"/>
        </w:rPr>
        <w:t>標準の機能ではないから」ということに尽きます。標準の機能にならないのにはいろいろな理由があるのですが、本講義では割愛します。対して、</w:t>
      </w:r>
      <w:r>
        <w:rPr>
          <w:rFonts w:hint="eastAsia"/>
        </w:rPr>
        <w:t>インクルード・ガード</w:t>
      </w:r>
      <w:r w:rsidR="00DB40FD">
        <w:rPr>
          <w:rFonts w:hint="eastAsia"/>
        </w:rPr>
        <w:t>は</w:t>
      </w:r>
      <w:r w:rsidR="00DB40FD">
        <w:rPr>
          <w:rFonts w:hint="eastAsia"/>
        </w:rPr>
        <w:t>#pragma once</w:t>
      </w:r>
      <w:r w:rsidR="00DB40FD">
        <w:rPr>
          <w:rFonts w:hint="eastAsia"/>
        </w:rPr>
        <w:t>と同じくファイルの多重インクルードを防ぐことができ、さらに</w:t>
      </w:r>
      <w:r w:rsidR="00DB40FD">
        <w:rPr>
          <w:rFonts w:hint="eastAsia"/>
        </w:rPr>
        <w:t>C++</w:t>
      </w:r>
      <w:r w:rsidR="00DB40FD">
        <w:rPr>
          <w:rFonts w:hint="eastAsia"/>
        </w:rPr>
        <w:t>標準の機能で実現されているので、あらゆる環境で気兼ねなく使うことができます。実際、多くのプログラムが</w:t>
      </w:r>
      <w:r w:rsidR="00DB40FD">
        <w:rPr>
          <w:rFonts w:hint="eastAsia"/>
        </w:rPr>
        <w:t>#pragma once</w:t>
      </w:r>
      <w:r w:rsidR="00DB40FD">
        <w:rPr>
          <w:rFonts w:hint="eastAsia"/>
        </w:rPr>
        <w:t>を避けてインクルード・ガードを採用しています。使い方を学んで損はないと思います。</w:t>
      </w:r>
      <w:r w:rsidR="00DB40FD">
        <w:br/>
      </w:r>
      <w:r w:rsidR="00902DB4">
        <w:t>さて、</w:t>
      </w:r>
      <w:r w:rsidR="00DB40FD">
        <w:t>インクルード・ガードは</w:t>
      </w:r>
      <w:r w:rsidR="00902DB4">
        <w:t>次の形をしています。</w:t>
      </w:r>
    </w:p>
    <w:p w:rsidR="00DB40FD" w:rsidRDefault="00DB40FD" w:rsidP="00DB40FD">
      <w:pPr>
        <w:pStyle w:val="af8"/>
      </w:pPr>
      <w:r>
        <w:rPr>
          <w:rFonts w:hint="eastAsia"/>
        </w:rPr>
        <w:t xml:space="preserve">#ifndef </w:t>
      </w:r>
      <w:r>
        <w:t>ファイル固有の名前</w:t>
      </w:r>
      <w:r>
        <w:br/>
        <w:t>#define</w:t>
      </w:r>
      <w:r>
        <w:t>ファイル固有の名前</w:t>
      </w:r>
      <w:r>
        <w:br/>
      </w:r>
      <w:r>
        <w:br/>
        <w:t>…</w:t>
      </w:r>
      <w:r>
        <w:rPr>
          <w:rFonts w:hint="eastAsia"/>
        </w:rPr>
        <w:t>多重インクルードを防ぎたいプログラム</w:t>
      </w:r>
      <w:r>
        <w:t>…</w:t>
      </w:r>
      <w:r>
        <w:br/>
      </w:r>
      <w:r>
        <w:br/>
        <w:t>#endif</w:t>
      </w:r>
    </w:p>
    <w:p w:rsidR="00DB40FD" w:rsidRDefault="00902DB4" w:rsidP="009A6C85">
      <w:r>
        <w:t>これがどのように働くのか、ヘッダファイル</w:t>
      </w:r>
      <w:r>
        <w:rPr>
          <w:rFonts w:hint="eastAsia"/>
        </w:rPr>
        <w:t>A.h</w:t>
      </w:r>
      <w:r>
        <w:rPr>
          <w:rFonts w:hint="eastAsia"/>
        </w:rPr>
        <w:t>と</w:t>
      </w:r>
      <w:r>
        <w:t>ソースファイル</w:t>
      </w:r>
      <w:r>
        <w:rPr>
          <w:rFonts w:hint="eastAsia"/>
        </w:rPr>
        <w:t>B.cpp</w:t>
      </w:r>
      <w:r>
        <w:rPr>
          <w:rFonts w:hint="eastAsia"/>
        </w:rPr>
        <w:t>を例に説明します。</w:t>
      </w:r>
      <w:r w:rsidR="00DB40FD">
        <w:br/>
      </w:r>
      <w:r w:rsidR="00DB40FD">
        <w:rPr>
          <w:rFonts w:hint="eastAsia"/>
        </w:rPr>
        <w:t>A.</w:t>
      </w:r>
      <w:r w:rsidR="00DB40FD">
        <w:t>h</w:t>
      </w:r>
      <w:r>
        <w:t>は</w:t>
      </w:r>
      <w:r w:rsidR="00DB40FD">
        <w:t>インクルード・ガード</w:t>
      </w:r>
      <w:r>
        <w:t>されており、その</w:t>
      </w:r>
      <w:r w:rsidR="00DB40FD">
        <w:t>ファイル固有の名前</w:t>
      </w:r>
      <w:r>
        <w:t>は「</w:t>
      </w:r>
      <w:r w:rsidR="00DB40FD">
        <w:rPr>
          <w:rFonts w:hint="eastAsia"/>
        </w:rPr>
        <w:t>A_H_INCLUDED</w:t>
      </w:r>
      <w:r>
        <w:rPr>
          <w:rFonts w:hint="eastAsia"/>
        </w:rPr>
        <w:t>」</w:t>
      </w:r>
      <w:r w:rsidR="00DB40FD">
        <w:rPr>
          <w:rFonts w:hint="eastAsia"/>
        </w:rPr>
        <w:t>だとしましょう。</w:t>
      </w:r>
      <w:r w:rsidR="00DB40FD">
        <w:rPr>
          <w:rFonts w:hint="eastAsia"/>
        </w:rPr>
        <w:t>A</w:t>
      </w:r>
      <w:r w:rsidR="00DB40FD">
        <w:t>.h</w:t>
      </w:r>
      <w:r w:rsidR="00DB40FD">
        <w:t>が</w:t>
      </w:r>
      <w:r>
        <w:t>B.cpp</w:t>
      </w:r>
      <w:r>
        <w:t>に</w:t>
      </w:r>
      <w:r>
        <w:rPr>
          <w:rFonts w:hint="eastAsia"/>
        </w:rPr>
        <w:t>初めて</w:t>
      </w:r>
      <w:r w:rsidR="00DB40FD">
        <w:rPr>
          <w:rFonts w:hint="eastAsia"/>
        </w:rPr>
        <w:t>インクルードされ</w:t>
      </w:r>
      <w:r>
        <w:rPr>
          <w:rFonts w:hint="eastAsia"/>
        </w:rPr>
        <w:t>たとき</w:t>
      </w:r>
      <w:r w:rsidR="00DB40FD">
        <w:rPr>
          <w:rFonts w:hint="eastAsia"/>
        </w:rPr>
        <w:t>、</w:t>
      </w:r>
      <w:r>
        <w:rPr>
          <w:rFonts w:hint="eastAsia"/>
        </w:rPr>
        <w:t>A_H_INCLUDED</w:t>
      </w:r>
      <w:r>
        <w:rPr>
          <w:rFonts w:hint="eastAsia"/>
        </w:rPr>
        <w:t>という名前は未定義です。そのため、</w:t>
      </w:r>
      <w:r>
        <w:rPr>
          <w:rFonts w:hint="eastAsia"/>
        </w:rPr>
        <w:t>#ifnde</w:t>
      </w:r>
      <w:r>
        <w:t>f</w:t>
      </w:r>
      <w:r>
        <w:t>の条件</w:t>
      </w:r>
      <w:r>
        <w:rPr>
          <w:rFonts w:hint="eastAsia"/>
        </w:rPr>
        <w:t>(</w:t>
      </w:r>
      <w:r>
        <w:rPr>
          <w:rFonts w:hint="eastAsia"/>
        </w:rPr>
        <w:t>指定された名前が未定義なら</w:t>
      </w:r>
      <w:r>
        <w:rPr>
          <w:rFonts w:hint="eastAsia"/>
        </w:rPr>
        <w:t>#endif</w:t>
      </w:r>
      <w:r>
        <w:rPr>
          <w:rFonts w:hint="eastAsia"/>
        </w:rPr>
        <w:t>までを実行</w:t>
      </w:r>
      <w:r>
        <w:rPr>
          <w:rFonts w:hint="eastAsia"/>
        </w:rPr>
        <w:t>)</w:t>
      </w:r>
      <w:r>
        <w:t>が</w:t>
      </w:r>
      <w:r>
        <w:rPr>
          <w:rFonts w:hint="eastAsia"/>
        </w:rPr>
        <w:t>成立し、次の行の</w:t>
      </w:r>
      <w:r>
        <w:rPr>
          <w:rFonts w:hint="eastAsia"/>
        </w:rPr>
        <w:t>#define</w:t>
      </w:r>
      <w:r>
        <w:rPr>
          <w:rFonts w:hint="eastAsia"/>
        </w:rPr>
        <w:t>によって</w:t>
      </w:r>
      <w:r>
        <w:rPr>
          <w:rFonts w:hint="eastAsia"/>
        </w:rPr>
        <w:t>A_H_INCLUDED</w:t>
      </w:r>
      <w:r>
        <w:rPr>
          <w:rFonts w:hint="eastAsia"/>
        </w:rPr>
        <w:t>が定義されます。</w:t>
      </w:r>
      <w:r>
        <w:rPr>
          <w:rFonts w:hint="eastAsia"/>
        </w:rPr>
        <w:t>A.h</w:t>
      </w:r>
      <w:r>
        <w:rPr>
          <w:rFonts w:hint="eastAsia"/>
        </w:rPr>
        <w:t>がもう一度</w:t>
      </w:r>
      <w:r>
        <w:rPr>
          <w:rFonts w:hint="eastAsia"/>
        </w:rPr>
        <w:t>B.pp</w:t>
      </w:r>
      <w:r>
        <w:rPr>
          <w:rFonts w:hint="eastAsia"/>
        </w:rPr>
        <w:t>に</w:t>
      </w:r>
      <w:r w:rsidR="00DB40FD">
        <w:rPr>
          <w:rFonts w:hint="eastAsia"/>
        </w:rPr>
        <w:t>インクルード</w:t>
      </w:r>
      <w:r>
        <w:rPr>
          <w:rFonts w:hint="eastAsia"/>
        </w:rPr>
        <w:t>されたとき、</w:t>
      </w:r>
      <w:r>
        <w:rPr>
          <w:rFonts w:hint="eastAsia"/>
        </w:rPr>
        <w:t>A_H_INCLUDED</w:t>
      </w:r>
      <w:r>
        <w:rPr>
          <w:rFonts w:hint="eastAsia"/>
        </w:rPr>
        <w:t>は最初のインクルードのときに定義されているので、今度は</w:t>
      </w:r>
      <w:r>
        <w:rPr>
          <w:rFonts w:hint="eastAsia"/>
        </w:rPr>
        <w:t>#ifndef</w:t>
      </w:r>
      <w:r>
        <w:rPr>
          <w:rFonts w:hint="eastAsia"/>
        </w:rPr>
        <w:t>は不成立となり、</w:t>
      </w:r>
      <w:r>
        <w:rPr>
          <w:rFonts w:hint="eastAsia"/>
        </w:rPr>
        <w:t>#endif</w:t>
      </w:r>
      <w:r>
        <w:rPr>
          <w:rFonts w:hint="eastAsia"/>
        </w:rPr>
        <w:t>までの内容は無視されます。</w:t>
      </w:r>
    </w:p>
    <w:p w:rsidR="00A841E6" w:rsidRDefault="00A841E6">
      <w:pPr>
        <w:spacing w:after="0" w:line="240" w:lineRule="auto"/>
        <w:rPr>
          <w:rFonts w:ascii="Calibri Light" w:hAnsi="Calibri Light" w:cs="Times New Roman"/>
          <w:b/>
          <w:bCs/>
          <w:color w:val="000000"/>
          <w:sz w:val="28"/>
          <w:szCs w:val="28"/>
        </w:rPr>
      </w:pPr>
      <w:r>
        <w:br w:type="page"/>
      </w:r>
    </w:p>
    <w:p w:rsidR="007F4AE5" w:rsidRDefault="007F4AE5" w:rsidP="007F4AE5">
      <w:pPr>
        <w:pStyle w:val="2"/>
      </w:pPr>
      <w:r>
        <w:lastRenderedPageBreak/>
        <w:t>ソースファイルの追加</w:t>
      </w:r>
    </w:p>
    <w:p w:rsidR="0009365F" w:rsidRDefault="0009365F" w:rsidP="007F4AE5">
      <w:r>
        <w:rPr>
          <w:rFonts w:hint="eastAsia"/>
        </w:rPr>
        <w:t>ヘッダファイルと同様にして、「</w:t>
      </w:r>
      <w:r w:rsidR="00E61EB1">
        <w:rPr>
          <w:rFonts w:hint="eastAsia"/>
        </w:rPr>
        <w:t>GLFW</w:t>
      </w:r>
      <w:r w:rsidR="00E61EB1">
        <w:t>E</w:t>
      </w:r>
      <w:r>
        <w:rPr>
          <w:rFonts w:hint="eastAsia"/>
        </w:rPr>
        <w:t>W.cpp</w:t>
      </w:r>
      <w:r>
        <w:rPr>
          <w:rFonts w:hint="eastAsia"/>
        </w:rPr>
        <w:t>」ファイルを</w:t>
      </w:r>
      <w:r>
        <w:rPr>
          <w:rFonts w:hint="eastAsia"/>
        </w:rPr>
        <w:t>Src</w:t>
      </w:r>
      <w:r>
        <w:rPr>
          <w:rFonts w:hint="eastAsia"/>
        </w:rPr>
        <w:t>フォルダに追加してください。</w:t>
      </w:r>
      <w:r>
        <w:br/>
      </w:r>
      <w:r>
        <w:t>追加したら</w:t>
      </w:r>
      <w:r w:rsidR="00E61EB1">
        <w:rPr>
          <w:rFonts w:hint="eastAsia"/>
        </w:rPr>
        <w:t>GLFWE</w:t>
      </w:r>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w:t>
      </w:r>
      <w:r w:rsidR="00E61EB1">
        <w:rPr>
          <w:color w:val="008000"/>
        </w:rPr>
        <w:t>W</w:t>
      </w:r>
      <w:r w:rsidR="00B12C80">
        <w:rPr>
          <w:color w:val="008000"/>
        </w:rPr>
        <w:t>.cpp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Pr="003053FC" w:rsidRDefault="00C85E9D" w:rsidP="00A841E6">
      <w:pPr>
        <w:pStyle w:val="ac"/>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lastRenderedPageBreak/>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Pr="00BE5E99" w:rsidRDefault="00917128" w:rsidP="006D71F8">
      <w:pPr>
        <w:pStyle w:val="ac"/>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6D71F8" w:rsidRDefault="006D71F8">
      <w:pPr>
        <w:spacing w:after="0" w:line="240" w:lineRule="auto"/>
        <w:rPr>
          <w:rFonts w:ascii="Courier New" w:eastAsia="ＭＳ Ｐ明朝" w:hAnsi="Courier New"/>
          <w:b/>
          <w:color w:val="FF0000"/>
          <w:sz w:val="17"/>
        </w:rPr>
      </w:pPr>
      <w:r>
        <w:rPr>
          <w:b/>
          <w:color w:val="FF0000"/>
        </w:rPr>
        <w:br w:type="page"/>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sidR="00141E8D">
        <w:rPr>
          <w:b/>
          <w:color w:val="FF0000"/>
        </w:rPr>
        <w:t>-</w:t>
      </w:r>
      <w:r w:rsidRPr="00141E8D">
        <w:rPr>
          <w:b/>
          <w:color w:val="FF0000"/>
        </w:rPr>
        <w:t xml:space="preserve">  </w:t>
      </w:r>
      <w:r w:rsidRPr="00141E8D">
        <w:rPr>
          <w:color w:val="FF0000"/>
        </w:rPr>
        <w:t>glfwSetErrorCallback(ErrorCallback);</w:t>
      </w:r>
      <w:r w:rsidRPr="00141E8D">
        <w:rPr>
          <w:color w:val="FF0000"/>
        </w:rPr>
        <w:br/>
      </w:r>
      <w:r w:rsidR="00141E8D" w:rsidRPr="00141E8D">
        <w:rPr>
          <w:b/>
          <w:color w:val="FF0000"/>
        </w:rPr>
        <w:t>-</w:t>
      </w:r>
      <w:r w:rsidRPr="00141E8D">
        <w:rPr>
          <w:b/>
          <w:color w:val="FF0000"/>
        </w:rPr>
        <w:br/>
      </w:r>
      <w:r>
        <w:rPr>
          <w:b/>
          <w:color w:val="FF0000"/>
        </w:rPr>
        <w:t>-</w:t>
      </w:r>
      <w:r w:rsidRPr="006D71F8">
        <w:rPr>
          <w:b/>
          <w:color w:val="FF0000"/>
        </w:rPr>
        <w:t xml:space="preserve">  </w:t>
      </w:r>
      <w:r w:rsidRPr="006D71F8">
        <w:rPr>
          <w:color w:val="FF0000"/>
        </w:rPr>
        <w:t>// GLFW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(glfwInit() != GL_TRUE) {</w:t>
      </w:r>
      <w:r w:rsidRPr="006D71F8">
        <w:rPr>
          <w:color w:val="FF0000"/>
        </w:rPr>
        <w:br/>
      </w:r>
      <w:r w:rsidRPr="006D71F8">
        <w:rPr>
          <w:b/>
          <w:color w:val="FF0000"/>
        </w:rPr>
        <w:t>-</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xml:space="preserve">-  </w:t>
      </w:r>
      <w:r w:rsidRPr="006D71F8">
        <w:rPr>
          <w:color w:val="FF0000"/>
        </w:rPr>
        <w:t>// GLEW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(glewInit() != GLEW_OK) {</w:t>
      </w:r>
      <w:r w:rsidRPr="006D71F8">
        <w:rPr>
          <w:color w:val="FF0000"/>
        </w:rPr>
        <w:br/>
      </w:r>
      <w:r w:rsidRPr="006D71F8">
        <w:rPr>
          <w:b/>
          <w:color w:val="FF0000"/>
        </w:rPr>
        <w:t xml:space="preserve">-  </w:t>
      </w:r>
      <w:r w:rsidRPr="006D71F8">
        <w:rPr>
          <w:color w:val="FF0000"/>
        </w:rPr>
        <w:t xml:space="preserve">  std::cerr &lt;&lt; "ERROR: GLEW</w:t>
      </w:r>
      <w:r w:rsidRPr="006D71F8">
        <w:rPr>
          <w:color w:val="FF0000"/>
        </w:rPr>
        <w:t>の初期化に失敗しました</w:t>
      </w:r>
      <w:r w:rsidRPr="006D71F8">
        <w:rPr>
          <w:rFonts w:hint="eastAsia"/>
          <w:color w:val="FF0000"/>
        </w:rPr>
        <w:t>.</w:t>
      </w:r>
      <w:r w:rsidRPr="006D71F8">
        <w:rPr>
          <w:color w:val="FF0000"/>
        </w:rPr>
        <w:t>" &lt;&lt; std::endl;</w:t>
      </w:r>
      <w:r w:rsidRPr="006D71F8">
        <w:rPr>
          <w:color w:val="FF0000"/>
        </w:rPr>
        <w:br/>
      </w:r>
      <w:r w:rsidRPr="006D71F8">
        <w:rPr>
          <w:b/>
          <w:color w:val="FF0000"/>
        </w:rPr>
        <w:t xml:space="preserve">-  </w:t>
      </w:r>
      <w:r w:rsidRPr="006D71F8">
        <w:rPr>
          <w:color w:val="FF0000"/>
        </w:rPr>
        <w:t xml:space="preserve">  glfwTerminate();</w:t>
      </w:r>
      <w:r w:rsidRPr="006D71F8">
        <w:rPr>
          <w:color w:val="FF0000"/>
        </w:rPr>
        <w:br/>
      </w:r>
      <w:r w:rsidRPr="006D71F8">
        <w:rPr>
          <w:b/>
          <w:color w:val="FF0000"/>
        </w:rPr>
        <w:t xml:space="preserve">-  </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002C7D34">
        <w:rPr>
          <w:color w:val="FF0000"/>
        </w:rPr>
        <w:br/>
      </w:r>
      <w:r w:rsidR="002C7D34" w:rsidRPr="006D71F8">
        <w:rPr>
          <w:b/>
          <w:color w:val="FF0000"/>
        </w:rPr>
        <w:t>-</w:t>
      </w:r>
      <w:r>
        <w:br/>
      </w:r>
      <w:r w:rsidR="002C7D34" w:rsidRPr="002C7D34">
        <w:rPr>
          <w:rFonts w:hint="eastAsia"/>
          <w:b/>
          <w:color w:val="FF0000"/>
        </w:rPr>
        <w:t>-</w:t>
      </w:r>
      <w:r w:rsidR="002C7D34" w:rsidRPr="002C7D34">
        <w:rPr>
          <w:b/>
          <w:color w:val="FF0000"/>
        </w:rPr>
        <w:t xml:space="preserve">  </w:t>
      </w:r>
      <w:r w:rsidR="002C7D34" w:rsidRPr="002C7D34">
        <w:rPr>
          <w:color w:val="FF0000"/>
        </w:rPr>
        <w:t>// OpenGL</w:t>
      </w:r>
      <w:r w:rsidR="002C7D34" w:rsidRPr="002C7D34">
        <w:rPr>
          <w:color w:val="FF0000"/>
        </w:rPr>
        <w:t>の情報をコンソールウィンドウへ出力する</w:t>
      </w:r>
      <w:r w:rsidR="002C7D34" w:rsidRPr="002C7D34">
        <w:rPr>
          <w:rFonts w:hint="eastAsia"/>
          <w:color w:val="FF0000"/>
        </w:rPr>
        <w:t>.</w:t>
      </w:r>
      <w:r w:rsidR="002C7D34" w:rsidRPr="002C7D34">
        <w:rPr>
          <w:color w:val="FF0000"/>
        </w:rPr>
        <w:br/>
      </w:r>
      <w:r w:rsidR="002C7D34" w:rsidRPr="002C7D34">
        <w:rPr>
          <w:b/>
          <w:color w:val="FF0000"/>
        </w:rPr>
        <w:t>-</w:t>
      </w:r>
      <w:r w:rsidR="002C7D34" w:rsidRPr="002C7D34">
        <w:rPr>
          <w:b/>
          <w:color w:val="FF0000"/>
        </w:rPr>
        <w:t xml:space="preserve">  </w:t>
      </w:r>
      <w:r w:rsidR="002C7D34" w:rsidRPr="002C7D34">
        <w:rPr>
          <w:color w:val="FF0000"/>
        </w:rPr>
        <w:t>const GLubyte* rende</w:t>
      </w:r>
      <w:bookmarkStart w:id="0" w:name="_GoBack"/>
      <w:bookmarkEnd w:id="0"/>
      <w:r w:rsidR="002C7D34" w:rsidRPr="002C7D34">
        <w:rPr>
          <w:color w:val="FF0000"/>
        </w:rPr>
        <w:t>rer = glGetString(GL_RENDERER);</w:t>
      </w:r>
      <w:r w:rsidR="002C7D34" w:rsidRPr="002C7D34">
        <w:rPr>
          <w:color w:val="FF0000"/>
        </w:rPr>
        <w:br/>
      </w:r>
      <w:r w:rsidR="002C7D34" w:rsidRPr="002C7D34">
        <w:rPr>
          <w:b/>
          <w:color w:val="FF0000"/>
        </w:rPr>
        <w:t>-</w:t>
      </w:r>
      <w:r w:rsidR="002C7D34" w:rsidRPr="002C7D34">
        <w:rPr>
          <w:b/>
          <w:color w:val="FF0000"/>
        </w:rPr>
        <w:t xml:space="preserve">  </w:t>
      </w:r>
      <w:r w:rsidR="002C7D34" w:rsidRPr="002C7D34">
        <w:rPr>
          <w:color w:val="FF0000"/>
        </w:rPr>
        <w:t>std::cout &lt;&lt; "Renderer: " &lt;&lt; renderer &lt;&lt; std::endl;</w:t>
      </w:r>
      <w:r w:rsidR="002C7D34" w:rsidRPr="002C7D34">
        <w:rPr>
          <w:color w:val="FF0000"/>
        </w:rPr>
        <w:br/>
      </w:r>
      <w:r w:rsidR="002C7D34" w:rsidRPr="002C7D34">
        <w:rPr>
          <w:b/>
          <w:color w:val="FF0000"/>
        </w:rPr>
        <w:t>-</w:t>
      </w:r>
      <w:r w:rsidR="002C7D34" w:rsidRPr="002C7D34">
        <w:rPr>
          <w:b/>
          <w:color w:val="FF0000"/>
        </w:rPr>
        <w:t xml:space="preserve">  </w:t>
      </w:r>
      <w:r w:rsidR="002C7D34" w:rsidRPr="002C7D34">
        <w:rPr>
          <w:color w:val="FF0000"/>
        </w:rPr>
        <w:t>const GLubyte* version = glGetString(GL_VERSION);</w:t>
      </w:r>
      <w:r w:rsidR="002C7D34" w:rsidRPr="002C7D34">
        <w:rPr>
          <w:color w:val="FF0000"/>
        </w:rPr>
        <w:br/>
      </w:r>
      <w:r w:rsidR="002C7D34" w:rsidRPr="002C7D34">
        <w:rPr>
          <w:b/>
          <w:color w:val="FF0000"/>
        </w:rPr>
        <w:t>-</w:t>
      </w:r>
      <w:r w:rsidR="002C7D34" w:rsidRPr="002C7D34">
        <w:rPr>
          <w:b/>
          <w:color w:val="FF0000"/>
        </w:rPr>
        <w:t xml:space="preserve">  </w:t>
      </w:r>
      <w:r w:rsidR="002C7D34" w:rsidRPr="002C7D34">
        <w:rPr>
          <w:color w:val="FF0000"/>
        </w:rPr>
        <w:t>std::cout &lt;&lt; "Version: " &lt;&lt; version &lt;&lt;</w:t>
      </w:r>
      <w:r w:rsidR="002C7D34" w:rsidRPr="002C7D34">
        <w:rPr>
          <w:color w:val="FF0000"/>
        </w:rPr>
        <w:t xml:space="preserve"> std::endl;</w:t>
      </w:r>
      <w:r w:rsidR="002C7D34">
        <w:rPr>
          <w:b/>
          <w:color w:val="FF0000"/>
        </w:rPr>
        <w:br/>
      </w:r>
      <w:r w:rsidRPr="00DB625D">
        <w:rPr>
          <w:b/>
          <w:color w:val="FF0000"/>
        </w:rPr>
        <w:t>+</w:t>
      </w:r>
      <w:r>
        <w:rPr>
          <w:b/>
          <w:color w:val="FF0000"/>
        </w:rPr>
        <w:t xml:space="preserve">  </w:t>
      </w:r>
      <w:r w:rsidR="00D97BA0">
        <w:t>GLFWEW::</w:t>
      </w:r>
      <w:r w:rsidR="00D97BA0">
        <w:rPr>
          <w:color w:val="2B91AF"/>
        </w:rPr>
        <w:t>Window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sidR="00F54E88" w:rsidRPr="007751F6">
        <w:rPr>
          <w:b/>
          <w:color w:val="FF0000"/>
        </w:rPr>
        <w:t>-</w:t>
      </w:r>
      <w:r w:rsidR="00A77CA8" w:rsidRPr="00F54E88">
        <w:rPr>
          <w:b/>
          <w:color w:val="FF0000"/>
        </w:rPr>
        <w:t xml:space="preserve">  </w:t>
      </w:r>
      <w:r w:rsidR="00D97BA0" w:rsidRPr="00F54E88">
        <w:rPr>
          <w:color w:val="FF0000"/>
        </w:rPr>
        <w:t>while</w:t>
      </w:r>
      <w:r w:rsidR="00F54E88" w:rsidRPr="00F54E88">
        <w:rPr>
          <w:color w:val="FF0000"/>
        </w:rPr>
        <w:t xml:space="preserve"> (!glfwWindow</w:t>
      </w:r>
      <w:r w:rsidR="00D97BA0" w:rsidRPr="00F54E88">
        <w:rPr>
          <w:color w:val="FF0000"/>
        </w:rPr>
        <w:t>ShouldClose(</w:t>
      </w:r>
      <w:r w:rsidR="001E1415">
        <w:rPr>
          <w:rFonts w:hint="eastAsia"/>
          <w:color w:val="FF0000"/>
        </w:rPr>
        <w:t>window</w:t>
      </w:r>
      <w:r w:rsidR="00D97BA0" w:rsidRPr="00F54E88">
        <w:rPr>
          <w:color w:val="FF0000"/>
        </w:rPr>
        <w:t>)) {</w:t>
      </w:r>
      <w:r w:rsidR="00D97BA0">
        <w:br/>
      </w:r>
      <w:r w:rsidR="00F54E88">
        <w:rPr>
          <w:rFonts w:hint="eastAsia"/>
          <w:b/>
          <w:color w:val="FF0000"/>
        </w:rPr>
        <w:t>+</w:t>
      </w:r>
      <w:r w:rsidR="00F54E88">
        <w:rPr>
          <w:b/>
          <w:color w:val="FF0000"/>
        </w:rPr>
        <w:t xml:space="preserve">  </w:t>
      </w:r>
      <w:r w:rsidR="00F54E88">
        <w:rPr>
          <w:color w:val="0000FF"/>
        </w:rPr>
        <w:t>while</w:t>
      </w:r>
      <w:r w:rsidR="00F54E88">
        <w:t xml:space="preserve"> (!window.ShouldClose()) {</w:t>
      </w:r>
      <w:r w:rsidR="00F54E88">
        <w:br/>
      </w:r>
      <w:r>
        <w:rPr>
          <w:b/>
          <w:color w:val="FF0000"/>
        </w:rPr>
        <w:t xml:space="preserve">  </w:t>
      </w:r>
      <w:r w:rsidR="00A77CA8">
        <w:rPr>
          <w:b/>
          <w:color w:val="FF0000"/>
        </w:rPr>
        <w:t xml:space="preserve">  </w:t>
      </w:r>
      <w:r>
        <w:rPr>
          <w:b/>
          <w:color w:val="FF0000"/>
        </w:rPr>
        <w:t xml:space="preserve"> </w:t>
      </w:r>
      <w:r>
        <w:rPr>
          <w:rFonts w:hint="eastAsia"/>
        </w:rPr>
        <w:t>gl</w:t>
      </w:r>
      <w:r>
        <w:t>ClearColor(0.1f,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lastRenderedPageBreak/>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24F" w:rsidRDefault="0076024F" w:rsidP="00C82186">
      <w:pPr>
        <w:spacing w:after="0" w:line="240" w:lineRule="auto"/>
      </w:pPr>
      <w:r>
        <w:separator/>
      </w:r>
    </w:p>
  </w:endnote>
  <w:endnote w:type="continuationSeparator" w:id="0">
    <w:p w:rsidR="0076024F" w:rsidRDefault="0076024F"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C7D34">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C7D34">
      <w:rPr>
        <w:b/>
        <w:bCs/>
        <w:noProof/>
      </w:rPr>
      <w:t>28</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24F" w:rsidRDefault="0076024F" w:rsidP="00C82186">
      <w:pPr>
        <w:spacing w:after="0" w:line="240" w:lineRule="auto"/>
      </w:pPr>
      <w:r>
        <w:separator/>
      </w:r>
    </w:p>
  </w:footnote>
  <w:footnote w:type="continuationSeparator" w:id="0">
    <w:p w:rsidR="0076024F" w:rsidRDefault="0076024F"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1E8D"/>
    <w:rsid w:val="00143D7C"/>
    <w:rsid w:val="001625BF"/>
    <w:rsid w:val="00173977"/>
    <w:rsid w:val="001850EA"/>
    <w:rsid w:val="00191DA9"/>
    <w:rsid w:val="001A113F"/>
    <w:rsid w:val="001A28DF"/>
    <w:rsid w:val="001A7962"/>
    <w:rsid w:val="001B68E0"/>
    <w:rsid w:val="001C0976"/>
    <w:rsid w:val="001C6EEF"/>
    <w:rsid w:val="001D617E"/>
    <w:rsid w:val="001E1415"/>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C7D34"/>
    <w:rsid w:val="002E073D"/>
    <w:rsid w:val="002E20FF"/>
    <w:rsid w:val="002E3890"/>
    <w:rsid w:val="002E44E3"/>
    <w:rsid w:val="002E65F5"/>
    <w:rsid w:val="003040D5"/>
    <w:rsid w:val="003053FC"/>
    <w:rsid w:val="00305AB3"/>
    <w:rsid w:val="00312B25"/>
    <w:rsid w:val="003237EA"/>
    <w:rsid w:val="0035038E"/>
    <w:rsid w:val="00361AE7"/>
    <w:rsid w:val="00362379"/>
    <w:rsid w:val="00377DE2"/>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49C9"/>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D71F8"/>
    <w:rsid w:val="006E5064"/>
    <w:rsid w:val="007006C1"/>
    <w:rsid w:val="0070767B"/>
    <w:rsid w:val="00713BB0"/>
    <w:rsid w:val="00721BB7"/>
    <w:rsid w:val="00725675"/>
    <w:rsid w:val="007376C3"/>
    <w:rsid w:val="007414BA"/>
    <w:rsid w:val="00757147"/>
    <w:rsid w:val="00757244"/>
    <w:rsid w:val="0076024F"/>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97"/>
    <w:rsid w:val="008B67DD"/>
    <w:rsid w:val="008C0FA4"/>
    <w:rsid w:val="008C5A8C"/>
    <w:rsid w:val="008F4E74"/>
    <w:rsid w:val="0090177A"/>
    <w:rsid w:val="00902DB4"/>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41E6"/>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374AF"/>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40FD"/>
    <w:rsid w:val="00DB625D"/>
    <w:rsid w:val="00DC185E"/>
    <w:rsid w:val="00DD3655"/>
    <w:rsid w:val="00DD45E7"/>
    <w:rsid w:val="00DD7EC6"/>
    <w:rsid w:val="00E027EC"/>
    <w:rsid w:val="00E1119B"/>
    <w:rsid w:val="00E114AC"/>
    <w:rsid w:val="00E15F04"/>
    <w:rsid w:val="00E16C18"/>
    <w:rsid w:val="00E3403E"/>
    <w:rsid w:val="00E41E3F"/>
    <w:rsid w:val="00E439E4"/>
    <w:rsid w:val="00E50C99"/>
    <w:rsid w:val="00E61EB1"/>
    <w:rsid w:val="00E974E5"/>
    <w:rsid w:val="00EA4135"/>
    <w:rsid w:val="00EA6BBD"/>
    <w:rsid w:val="00EB638E"/>
    <w:rsid w:val="00ED3D6D"/>
    <w:rsid w:val="00ED762A"/>
    <w:rsid w:val="00F00B91"/>
    <w:rsid w:val="00F01C89"/>
    <w:rsid w:val="00F24767"/>
    <w:rsid w:val="00F25D83"/>
    <w:rsid w:val="00F41CFE"/>
    <w:rsid w:val="00F438D3"/>
    <w:rsid w:val="00F50F6E"/>
    <w:rsid w:val="00F54E88"/>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399</TotalTime>
  <Pages>28</Pages>
  <Words>3364</Words>
  <Characters>19177</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40</cp:revision>
  <dcterms:created xsi:type="dcterms:W3CDTF">2018-09-20T06:44:00Z</dcterms:created>
  <dcterms:modified xsi:type="dcterms:W3CDTF">2018-10-03T04:14:00Z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