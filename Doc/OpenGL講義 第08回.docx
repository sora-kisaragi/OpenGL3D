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916859">
        <w:rPr>
          <w:rFonts w:hint="eastAsia"/>
          <w:lang w:val="ja-JP"/>
        </w:rPr>
        <w:t>08</w:t>
      </w:r>
      <w:r>
        <w:rPr>
          <w:rFonts w:hint="eastAsia"/>
          <w:lang w:val="ja-JP"/>
        </w:rPr>
        <w:t>回</w:t>
      </w:r>
      <w:r>
        <w:rPr>
          <w:rFonts w:hint="eastAsia"/>
          <w:lang w:val="ja-JP"/>
        </w:rPr>
        <w:t>]</w:t>
      </w:r>
    </w:p>
    <w:p w:rsidR="00D26208" w:rsidRDefault="00FE07C0">
      <w:pPr>
        <w:pStyle w:val="a3"/>
        <w:rPr>
          <w:lang w:val="ja-JP"/>
        </w:rPr>
      </w:pPr>
      <w:r>
        <w:rPr>
          <w:lang w:val="ja-JP"/>
        </w:rPr>
        <w:t>あなたのクラスは何ですか？</w:t>
      </w:r>
    </w:p>
    <w:p w:rsidR="004E55B9" w:rsidRDefault="004E55B9" w:rsidP="004E55B9">
      <w:pPr>
        <w:rPr>
          <w:lang w:val="ja-JP"/>
        </w:rPr>
      </w:pPr>
    </w:p>
    <w:p w:rsidR="005D012C" w:rsidRPr="0067627A" w:rsidRDefault="004468FF" w:rsidP="004E55B9">
      <w:pPr>
        <w:pStyle w:val="1"/>
      </w:pPr>
      <w:r>
        <w:rPr>
          <w:lang w:val="ja-JP"/>
        </w:rPr>
        <w:t>プログラム</w:t>
      </w:r>
      <w:r w:rsidR="007668F8">
        <w:rPr>
          <w:lang w:val="ja-JP"/>
        </w:rPr>
        <w:t>・</w:t>
      </w:r>
      <w:r w:rsidR="00B049A9">
        <w:rPr>
          <w:lang w:val="ja-JP"/>
        </w:rPr>
        <w:t>オブジェクトのクラス化</w:t>
      </w:r>
    </w:p>
    <w:p w:rsidR="001324F5" w:rsidRPr="0067627A" w:rsidRDefault="0065724A" w:rsidP="001324F5">
      <w:pPr>
        <w:pStyle w:val="2"/>
      </w:pPr>
      <w:r>
        <w:rPr>
          <w:rFonts w:hint="eastAsia"/>
          <w:lang w:val="ja-JP"/>
        </w:rPr>
        <w:t>クラスの名前を決める</w:t>
      </w:r>
    </w:p>
    <w:p w:rsidR="00027EF5" w:rsidRDefault="00B73DC2" w:rsidP="004E55B9">
      <w:pPr>
        <w:rPr>
          <w:lang w:val="ja-JP"/>
        </w:rPr>
      </w:pPr>
      <w:r>
        <w:rPr>
          <w:rFonts w:hint="eastAsia"/>
          <w:lang w:val="ja-JP"/>
        </w:rPr>
        <w:t>テクスチャに</w:t>
      </w:r>
      <w:r>
        <w:rPr>
          <w:rFonts w:hint="eastAsia"/>
          <w:lang w:val="ja-JP"/>
        </w:rPr>
        <w:t>MVP</w:t>
      </w:r>
      <w:r>
        <w:rPr>
          <w:rFonts w:hint="eastAsia"/>
          <w:lang w:val="ja-JP"/>
        </w:rPr>
        <w:t>行列にライトと、順調に</w:t>
      </w:r>
      <w:r w:rsidR="007668F8">
        <w:rPr>
          <w:lang w:val="ja-JP"/>
        </w:rPr>
        <w:t>モデルを描画するために設定すべき変数が増えてき</w:t>
      </w:r>
      <w:r>
        <w:rPr>
          <w:lang w:val="ja-JP"/>
        </w:rPr>
        <w:t>ました。</w:t>
      </w:r>
      <w:r w:rsidR="007668F8">
        <w:rPr>
          <w:lang w:val="ja-JP"/>
        </w:rPr>
        <w:br/>
      </w:r>
      <w:r>
        <w:rPr>
          <w:lang w:val="ja-JP"/>
        </w:rPr>
        <w:t>しかし、モデルの描画</w:t>
      </w:r>
      <w:r w:rsidR="007668F8">
        <w:rPr>
          <w:lang w:val="ja-JP"/>
        </w:rPr>
        <w:t>に必要なプログラム</w:t>
      </w:r>
      <w:r>
        <w:rPr>
          <w:lang w:val="ja-JP"/>
        </w:rPr>
        <w:t>は、異なるモデルであっても大きな違いはありません</w:t>
      </w:r>
      <w:r w:rsidR="007668F8">
        <w:rPr>
          <w:lang w:val="ja-JP"/>
        </w:rPr>
        <w:t>。こういうときは、プログラムを関数にまとめてしまうのが定石ですが、今回はそれをさらに進めて、</w:t>
      </w:r>
      <w:r w:rsidR="007668F8">
        <w:rPr>
          <w:rFonts w:hint="eastAsia"/>
          <w:lang w:val="ja-JP"/>
        </w:rPr>
        <w:t>C++</w:t>
      </w:r>
      <w:r w:rsidR="007668F8">
        <w:rPr>
          <w:rFonts w:hint="eastAsia"/>
          <w:lang w:val="ja-JP"/>
        </w:rPr>
        <w:t>の</w:t>
      </w:r>
      <w:r w:rsidR="007668F8">
        <w:rPr>
          <w:lang w:val="ja-JP"/>
        </w:rPr>
        <w:t>クラスとしてまとめていこうと思います。</w:t>
      </w:r>
    </w:p>
    <w:p w:rsidR="005569E9" w:rsidRDefault="005569E9" w:rsidP="004E55B9">
      <w:pPr>
        <w:rPr>
          <w:lang w:val="ja-JP"/>
        </w:rPr>
      </w:pPr>
      <w:r>
        <w:rPr>
          <w:rFonts w:hint="eastAsia"/>
          <w:lang w:val="ja-JP"/>
        </w:rPr>
        <w:t>クラスを作るとき最初に考えるのは、「</w:t>
      </w:r>
      <w:r w:rsidR="0017025E">
        <w:rPr>
          <w:rFonts w:hint="eastAsia"/>
          <w:lang w:val="ja-JP"/>
        </w:rPr>
        <w:t>クラスの目的」です。つまり、「</w:t>
      </w:r>
      <w:r>
        <w:rPr>
          <w:rFonts w:hint="eastAsia"/>
          <w:lang w:val="ja-JP"/>
        </w:rPr>
        <w:t>これから作るクラスに何をさせたいのか。」ということです。今回の場合、「モデルを表示するためのさまざまなプログラムを簡単に扱えるようにしたい</w:t>
      </w:r>
      <w:r w:rsidR="0017025E">
        <w:rPr>
          <w:lang w:val="ja-JP"/>
        </w:rPr>
        <w:t xml:space="preserve"> </w:t>
      </w:r>
      <w:r w:rsidR="0017025E">
        <w:rPr>
          <w:lang w:val="ja-JP"/>
        </w:rPr>
        <w:t>。」ということになるでしょうが、「モデルを手軽に表示したい。</w:t>
      </w:r>
      <w:r>
        <w:rPr>
          <w:rFonts w:hint="eastAsia"/>
          <w:lang w:val="ja-JP"/>
        </w:rPr>
        <w:t>」という</w:t>
      </w:r>
      <w:r w:rsidR="0017025E">
        <w:rPr>
          <w:rFonts w:hint="eastAsia"/>
          <w:lang w:val="ja-JP"/>
        </w:rPr>
        <w:t>のが目的</w:t>
      </w:r>
      <w:r>
        <w:rPr>
          <w:rFonts w:hint="eastAsia"/>
          <w:lang w:val="ja-JP"/>
        </w:rPr>
        <w:t>になります。</w:t>
      </w:r>
      <w:r>
        <w:rPr>
          <w:lang w:val="ja-JP"/>
        </w:rPr>
        <w:br/>
      </w:r>
      <w:r>
        <w:rPr>
          <w:lang w:val="ja-JP"/>
        </w:rPr>
        <w:t>次に、それらのプログラムが扱う対象を調べて、それらを扱うのにふさわしいクラス名を考えます。</w:t>
      </w:r>
      <w:r>
        <w:rPr>
          <w:lang w:val="ja-JP"/>
        </w:rPr>
        <w:br/>
      </w:r>
      <w:r>
        <w:rPr>
          <w:lang w:val="ja-JP"/>
        </w:rPr>
        <w:t>例えば、モデルを表示するためには以下の作業が必要です。</w:t>
      </w:r>
    </w:p>
    <w:p w:rsidR="005569E9" w:rsidRDefault="00521F73" w:rsidP="004E55B9">
      <w:pPr>
        <w:rPr>
          <w:lang w:val="ja-JP"/>
        </w:rPr>
      </w:pPr>
      <w:r>
        <w:rPr>
          <w:rFonts w:hint="eastAsia"/>
          <w:lang w:val="ja-JP"/>
        </w:rPr>
        <w:t xml:space="preserve">- </w:t>
      </w:r>
      <w:r w:rsidR="005569E9">
        <w:rPr>
          <w:lang w:val="ja-JP"/>
        </w:rPr>
        <w:t>プログラム・オブジェクトの設定</w:t>
      </w:r>
      <w:r w:rsidR="0017025E">
        <w:rPr>
          <w:lang w:val="ja-JP"/>
        </w:rPr>
        <w:br/>
      </w:r>
      <w:r w:rsidR="0017025E">
        <w:rPr>
          <w:rFonts w:hint="eastAsia"/>
          <w:lang w:val="ja-JP"/>
        </w:rPr>
        <w:t>- VAO</w:t>
      </w:r>
      <w:r w:rsidR="0017025E">
        <w:rPr>
          <w:rFonts w:hint="eastAsia"/>
          <w:lang w:val="ja-JP"/>
        </w:rPr>
        <w:t>の設定</w:t>
      </w:r>
      <w:r>
        <w:rPr>
          <w:lang w:val="ja-JP"/>
        </w:rPr>
        <w:br/>
      </w:r>
      <w:r>
        <w:rPr>
          <w:rFonts w:hint="eastAsia"/>
          <w:lang w:val="ja-JP"/>
        </w:rPr>
        <w:t>-</w:t>
      </w:r>
      <w:r>
        <w:rPr>
          <w:lang w:val="ja-JP"/>
        </w:rPr>
        <w:t>テクスチャの設定</w:t>
      </w:r>
      <w:r>
        <w:rPr>
          <w:lang w:val="ja-JP"/>
        </w:rPr>
        <w:br/>
      </w:r>
      <w:r>
        <w:rPr>
          <w:rFonts w:hint="eastAsia"/>
          <w:lang w:val="ja-JP"/>
        </w:rPr>
        <w:t>-</w:t>
      </w:r>
      <w:r>
        <w:rPr>
          <w:lang w:val="ja-JP"/>
        </w:rPr>
        <w:t>ライトの設定</w:t>
      </w:r>
      <w:r>
        <w:rPr>
          <w:lang w:val="ja-JP"/>
        </w:rPr>
        <w:br/>
      </w:r>
      <w:r>
        <w:rPr>
          <w:rFonts w:hint="eastAsia"/>
          <w:lang w:val="ja-JP"/>
        </w:rPr>
        <w:t xml:space="preserve">- </w:t>
      </w:r>
      <w:r>
        <w:rPr>
          <w:lang w:val="ja-JP"/>
        </w:rPr>
        <w:t>MVP</w:t>
      </w:r>
      <w:r>
        <w:rPr>
          <w:lang w:val="ja-JP"/>
        </w:rPr>
        <w:t>行列の設定</w:t>
      </w:r>
      <w:r>
        <w:rPr>
          <w:lang w:val="ja-JP"/>
        </w:rPr>
        <w:br/>
      </w:r>
      <w:r>
        <w:rPr>
          <w:rFonts w:hint="eastAsia"/>
          <w:lang w:val="ja-JP"/>
        </w:rPr>
        <w:t>-</w:t>
      </w:r>
      <w:r>
        <w:rPr>
          <w:lang w:val="ja-JP"/>
        </w:rPr>
        <w:t>モデルの描画</w:t>
      </w:r>
    </w:p>
    <w:p w:rsidR="00521F73" w:rsidRDefault="00521F73" w:rsidP="004E55B9">
      <w:pPr>
        <w:rPr>
          <w:lang w:val="ja-JP"/>
        </w:rPr>
      </w:pPr>
      <w:r>
        <w:rPr>
          <w:lang w:val="ja-JP"/>
        </w:rPr>
        <w:t>これら</w:t>
      </w:r>
      <w:r w:rsidR="00CB1D40">
        <w:rPr>
          <w:lang w:val="ja-JP"/>
        </w:rPr>
        <w:t>は</w:t>
      </w:r>
      <w:r>
        <w:rPr>
          <w:lang w:val="ja-JP"/>
        </w:rPr>
        <w:t>結局のところ</w:t>
      </w:r>
      <w:r w:rsidR="00CB1D40">
        <w:rPr>
          <w:lang w:val="ja-JP"/>
        </w:rPr>
        <w:t>、特定の</w:t>
      </w:r>
      <w:r>
        <w:rPr>
          <w:lang w:val="ja-JP"/>
        </w:rPr>
        <w:t>プログラム・オブジェクト</w:t>
      </w:r>
      <w:r w:rsidR="00CB1D40">
        <w:rPr>
          <w:lang w:val="ja-JP"/>
        </w:rPr>
        <w:t>の管理下にある</w:t>
      </w:r>
      <w:r w:rsidR="00CB1D40">
        <w:rPr>
          <w:rFonts w:hint="eastAsia"/>
          <w:lang w:val="ja-JP"/>
        </w:rPr>
        <w:t>GPU</w:t>
      </w:r>
      <w:r w:rsidR="00CB1D40">
        <w:rPr>
          <w:rFonts w:hint="eastAsia"/>
          <w:lang w:val="ja-JP"/>
        </w:rPr>
        <w:t>メモリに向けて、</w:t>
      </w:r>
      <w:r>
        <w:rPr>
          <w:lang w:val="ja-JP"/>
        </w:rPr>
        <w:t>データを</w:t>
      </w:r>
      <w:r w:rsidR="00CB1D40">
        <w:rPr>
          <w:lang w:val="ja-JP"/>
        </w:rPr>
        <w:t>送り込む操作にほかなりません。</w:t>
      </w:r>
      <w:r w:rsidR="009C66B4">
        <w:rPr>
          <w:lang w:val="ja-JP"/>
        </w:rPr>
        <w:t>ですから、クラス名は</w:t>
      </w:r>
      <w:r w:rsidR="009C66B4">
        <w:rPr>
          <w:rFonts w:hint="eastAsia"/>
          <w:lang w:val="ja-JP"/>
        </w:rPr>
        <w:t>ProgramObject</w:t>
      </w:r>
      <w:r w:rsidR="009C66B4">
        <w:rPr>
          <w:rFonts w:hint="eastAsia"/>
          <w:lang w:val="ja-JP"/>
        </w:rPr>
        <w:t>…としたいところですが、</w:t>
      </w:r>
      <w:r w:rsidR="009C66B4">
        <w:rPr>
          <w:rFonts w:hint="eastAsia"/>
          <w:lang w:val="ja-JP"/>
        </w:rPr>
        <w:t>OpenGL</w:t>
      </w:r>
      <w:r w:rsidR="009C66B4">
        <w:rPr>
          <w:rFonts w:hint="eastAsia"/>
          <w:lang w:val="ja-JP"/>
        </w:rPr>
        <w:t>では猫も杓子も「オブジェクト」なので「</w:t>
      </w:r>
      <w:r w:rsidR="009C66B4">
        <w:rPr>
          <w:rFonts w:hint="eastAsia"/>
          <w:lang w:val="ja-JP"/>
        </w:rPr>
        <w:t>Object</w:t>
      </w:r>
      <w:r w:rsidR="009C66B4">
        <w:rPr>
          <w:rFonts w:hint="eastAsia"/>
          <w:lang w:val="ja-JP"/>
        </w:rPr>
        <w:t>」の部分がなくても意味は通じるはずです。ということで、クラス名は「</w:t>
      </w:r>
      <w:r w:rsidR="009C66B4">
        <w:rPr>
          <w:rFonts w:hint="eastAsia"/>
          <w:lang w:val="ja-JP"/>
        </w:rPr>
        <w:t>Program</w:t>
      </w:r>
      <w:r w:rsidR="009C66B4">
        <w:rPr>
          <w:rFonts w:hint="eastAsia"/>
          <w:lang w:val="ja-JP"/>
        </w:rPr>
        <w:t>」としましょう。</w:t>
      </w:r>
      <w:r w:rsidR="009C66B4">
        <w:rPr>
          <w:lang w:val="ja-JP"/>
        </w:rPr>
        <w:br/>
      </w:r>
      <w:r w:rsidR="009C66B4">
        <w:rPr>
          <w:rFonts w:hint="eastAsia"/>
          <w:lang w:val="ja-JP"/>
        </w:rPr>
        <w:t>とはいえ、「</w:t>
      </w:r>
      <w:r w:rsidR="009C66B4">
        <w:rPr>
          <w:rFonts w:hint="eastAsia"/>
          <w:lang w:val="ja-JP"/>
        </w:rPr>
        <w:t>Program</w:t>
      </w:r>
      <w:r w:rsidR="009C66B4">
        <w:rPr>
          <w:rFonts w:hint="eastAsia"/>
          <w:lang w:val="ja-JP"/>
        </w:rPr>
        <w:t>」という名前は名詞として一般的すぎます。そこで名前空間と組み合わせることを考えます。</w:t>
      </w:r>
      <w:r w:rsidR="009C66B4">
        <w:rPr>
          <w:lang w:val="ja-JP"/>
        </w:rPr>
        <w:t>現在、プログラム・オブジェクトを作成する関数は</w:t>
      </w:r>
      <w:r w:rsidR="009C66B4">
        <w:rPr>
          <w:rFonts w:hint="eastAsia"/>
          <w:lang w:val="ja-JP"/>
        </w:rPr>
        <w:t>Shader</w:t>
      </w:r>
      <w:r w:rsidR="009C66B4">
        <w:rPr>
          <w:rFonts w:hint="eastAsia"/>
          <w:lang w:val="ja-JP"/>
        </w:rPr>
        <w:t>名前空間に定義しています。ですから</w:t>
      </w:r>
      <w:r w:rsidR="009C66B4">
        <w:rPr>
          <w:rFonts w:hint="eastAsia"/>
          <w:lang w:val="ja-JP"/>
        </w:rPr>
        <w:t>Program</w:t>
      </w:r>
      <w:r w:rsidR="009C66B4">
        <w:rPr>
          <w:rFonts w:hint="eastAsia"/>
          <w:lang w:val="ja-JP"/>
        </w:rPr>
        <w:t>クラスも</w:t>
      </w:r>
      <w:r w:rsidR="009C66B4">
        <w:rPr>
          <w:rFonts w:hint="eastAsia"/>
          <w:lang w:val="ja-JP"/>
        </w:rPr>
        <w:t>Shader</w:t>
      </w:r>
      <w:r w:rsidR="009C66B4">
        <w:rPr>
          <w:rFonts w:hint="eastAsia"/>
          <w:lang w:val="ja-JP"/>
        </w:rPr>
        <w:t>名前空間に定義するのが良さそうです。</w:t>
      </w:r>
      <w:r w:rsidR="0065724A">
        <w:rPr>
          <w:lang w:val="ja-JP"/>
        </w:rPr>
        <w:br/>
      </w:r>
      <w:r w:rsidR="0065724A">
        <w:rPr>
          <w:rFonts w:hint="eastAsia"/>
          <w:lang w:val="ja-JP"/>
        </w:rPr>
        <w:t>つまり、</w:t>
      </w:r>
      <w:r w:rsidR="009C66B4">
        <w:rPr>
          <w:rFonts w:hint="eastAsia"/>
          <w:lang w:val="ja-JP"/>
        </w:rPr>
        <w:t>名前空間名を加えたクラス名は「</w:t>
      </w:r>
      <w:r w:rsidR="009C66B4">
        <w:rPr>
          <w:rFonts w:hint="eastAsia"/>
          <w:lang w:val="ja-JP"/>
        </w:rPr>
        <w:t>Shader::Program</w:t>
      </w:r>
      <w:r w:rsidR="009C66B4">
        <w:rPr>
          <w:rFonts w:hint="eastAsia"/>
          <w:lang w:val="ja-JP"/>
        </w:rPr>
        <w:t>」</w:t>
      </w:r>
      <w:r w:rsidR="0065724A">
        <w:rPr>
          <w:rFonts w:hint="eastAsia"/>
          <w:lang w:val="ja-JP"/>
        </w:rPr>
        <w:t>になるわけです。</w:t>
      </w:r>
      <w:r w:rsidR="009C66B4">
        <w:rPr>
          <w:rFonts w:hint="eastAsia"/>
          <w:lang w:val="ja-JP"/>
        </w:rPr>
        <w:t>これなら、何を表現するための</w:t>
      </w:r>
      <w:r w:rsidR="0065724A">
        <w:rPr>
          <w:rFonts w:hint="eastAsia"/>
          <w:lang w:val="ja-JP"/>
        </w:rPr>
        <w:t>クラスなのか</w:t>
      </w:r>
      <w:r w:rsidR="009C66B4">
        <w:rPr>
          <w:rFonts w:hint="eastAsia"/>
          <w:lang w:val="ja-JP"/>
        </w:rPr>
        <w:t>が十分に伝わりそうですね。</w:t>
      </w:r>
    </w:p>
    <w:p w:rsidR="00CB1D40" w:rsidRDefault="00E936FE" w:rsidP="004E55B9">
      <w:pPr>
        <w:rPr>
          <w:lang w:val="ja-JP"/>
        </w:rPr>
      </w:pPr>
      <w:r>
        <w:rPr>
          <w:lang w:val="ja-JP"/>
        </w:rPr>
        <w:lastRenderedPageBreak/>
        <w:t>早速クラスを作りましょう。</w:t>
      </w:r>
      <w:r>
        <w:rPr>
          <w:rFonts w:hint="eastAsia"/>
          <w:lang w:val="ja-JP"/>
        </w:rPr>
        <w:t>Shader</w:t>
      </w:r>
      <w:r>
        <w:rPr>
          <w:lang w:val="ja-JP"/>
        </w:rPr>
        <w:t>.h</w:t>
      </w:r>
      <w:r>
        <w:rPr>
          <w:lang w:val="ja-JP"/>
        </w:rPr>
        <w:t>に次のプログラムを追加してください。</w:t>
      </w:r>
    </w:p>
    <w:p w:rsidR="00E936FE" w:rsidRDefault="00E27A8F" w:rsidP="00E936FE">
      <w:pPr>
        <w:pStyle w:val="ac"/>
      </w:pPr>
      <w:r>
        <w:rPr>
          <w:color w:val="0000FF"/>
        </w:rPr>
        <w:t xml:space="preserve"> </w:t>
      </w:r>
      <w:r w:rsidR="00E936FE">
        <w:rPr>
          <w:color w:val="0000FF"/>
        </w:rPr>
        <w:t>namespace</w:t>
      </w:r>
      <w:r w:rsidR="00E936FE">
        <w:t xml:space="preserve"> Shader {</w:t>
      </w:r>
      <w:r w:rsidR="00E936FE">
        <w:br/>
      </w:r>
      <w:r w:rsidR="00E936FE">
        <w:br/>
      </w:r>
      <w:r>
        <w:rPr>
          <w:color w:val="2B91AF"/>
        </w:rPr>
        <w:t xml:space="preserve"> </w:t>
      </w:r>
      <w:r w:rsidR="00E936FE">
        <w:rPr>
          <w:color w:val="2B91AF"/>
        </w:rPr>
        <w:t>GLuint</w:t>
      </w:r>
      <w:r w:rsidR="00E936FE">
        <w:t xml:space="preserve"> Build(</w:t>
      </w:r>
      <w:r w:rsidR="00E936FE">
        <w:rPr>
          <w:color w:val="0000FF"/>
        </w:rPr>
        <w:t>const</w:t>
      </w:r>
      <w:r w:rsidR="00E936FE">
        <w:t xml:space="preserve"> </w:t>
      </w:r>
      <w:r w:rsidR="00E936FE">
        <w:rPr>
          <w:color w:val="2B91AF"/>
        </w:rPr>
        <w:t>GLchar</w:t>
      </w:r>
      <w:r w:rsidR="00E936FE">
        <w:t xml:space="preserve">* </w:t>
      </w:r>
      <w:r w:rsidR="00E936FE">
        <w:rPr>
          <w:color w:val="808080"/>
        </w:rPr>
        <w:t>vsCode</w:t>
      </w:r>
      <w:r w:rsidR="00E936FE">
        <w:t xml:space="preserve">, </w:t>
      </w:r>
      <w:r w:rsidR="00E936FE">
        <w:rPr>
          <w:color w:val="0000FF"/>
        </w:rPr>
        <w:t>const</w:t>
      </w:r>
      <w:r w:rsidR="00E936FE">
        <w:t xml:space="preserve"> </w:t>
      </w:r>
      <w:r w:rsidR="00E936FE">
        <w:rPr>
          <w:color w:val="2B91AF"/>
        </w:rPr>
        <w:t>GLchar</w:t>
      </w:r>
      <w:r w:rsidR="00E936FE">
        <w:t xml:space="preserve">* </w:t>
      </w:r>
      <w:r w:rsidR="00E936FE">
        <w:rPr>
          <w:color w:val="808080"/>
        </w:rPr>
        <w:t>fsCode</w:t>
      </w:r>
      <w:r w:rsidR="00E936FE">
        <w:t>);</w:t>
      </w:r>
      <w:r w:rsidR="00E936FE">
        <w:br/>
      </w:r>
      <w:r>
        <w:rPr>
          <w:color w:val="2B91AF"/>
        </w:rPr>
        <w:t xml:space="preserve"> </w:t>
      </w:r>
      <w:r w:rsidR="00E936FE">
        <w:rPr>
          <w:color w:val="2B91AF"/>
        </w:rPr>
        <w:t>GLuint</w:t>
      </w:r>
      <w:r w:rsidR="00E936FE">
        <w:t xml:space="preserve"> BuildFromFile(</w:t>
      </w:r>
      <w:r w:rsidR="00E936FE">
        <w:rPr>
          <w:color w:val="0000FF"/>
        </w:rPr>
        <w:t>const</w:t>
      </w:r>
      <w:r w:rsidR="00E936FE">
        <w:t xml:space="preserve"> </w:t>
      </w:r>
      <w:r w:rsidR="00E936FE">
        <w:rPr>
          <w:color w:val="0000FF"/>
        </w:rPr>
        <w:t>char</w:t>
      </w:r>
      <w:r w:rsidR="00E936FE">
        <w:t xml:space="preserve">* </w:t>
      </w:r>
      <w:r w:rsidR="00E936FE">
        <w:rPr>
          <w:color w:val="808080"/>
        </w:rPr>
        <w:t>vsPath</w:t>
      </w:r>
      <w:r w:rsidR="00E936FE">
        <w:t xml:space="preserve">, </w:t>
      </w:r>
      <w:r w:rsidR="00E936FE">
        <w:rPr>
          <w:color w:val="0000FF"/>
        </w:rPr>
        <w:t>const</w:t>
      </w:r>
      <w:r w:rsidR="00E936FE">
        <w:t xml:space="preserve"> </w:t>
      </w:r>
      <w:r w:rsidR="00E936FE">
        <w:rPr>
          <w:color w:val="0000FF"/>
        </w:rPr>
        <w:t>char</w:t>
      </w:r>
      <w:r w:rsidR="00E936FE">
        <w:t xml:space="preserve">* </w:t>
      </w:r>
      <w:r w:rsidR="00E936FE">
        <w:rPr>
          <w:color w:val="808080"/>
        </w:rPr>
        <w:t>fsPath</w:t>
      </w:r>
      <w:r w:rsidR="00E936FE">
        <w:t>);</w:t>
      </w:r>
      <w:r w:rsidR="00E936FE">
        <w:br/>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8000"/>
        </w:rPr>
        <w:t xml:space="preserve">* </w:t>
      </w:r>
      <w:r w:rsidR="00E936FE">
        <w:rPr>
          <w:rFonts w:hint="eastAsia"/>
          <w:color w:val="008000"/>
        </w:rPr>
        <w:t>シェーダー・プログラム</w:t>
      </w:r>
      <w:r w:rsidR="00E936FE">
        <w:rPr>
          <w:color w:val="008000"/>
        </w:rPr>
        <w:t>.</w:t>
      </w:r>
      <w:r w:rsidR="00E936FE">
        <w:br/>
      </w:r>
      <w:r w:rsidR="00E936FE" w:rsidRPr="00E936FE">
        <w:rPr>
          <w:color w:val="FF0000"/>
        </w:rPr>
        <w:t>+</w:t>
      </w:r>
      <w:r w:rsidR="00E936FE">
        <w:rPr>
          <w:color w:val="008000"/>
        </w:rPr>
        <w:t>*/</w:t>
      </w:r>
      <w:r w:rsidR="00E936FE">
        <w:br/>
      </w:r>
      <w:r w:rsidR="00E936FE" w:rsidRPr="00E936FE">
        <w:rPr>
          <w:color w:val="FF0000"/>
        </w:rPr>
        <w:t>+</w:t>
      </w:r>
      <w:r w:rsidR="00E936FE">
        <w:rPr>
          <w:color w:val="0000FF"/>
        </w:rPr>
        <w:t>class</w:t>
      </w:r>
      <w:r w:rsidR="00E936FE">
        <w:t xml:space="preserve"> </w:t>
      </w:r>
      <w:r w:rsidR="00E936FE">
        <w:rPr>
          <w:color w:val="2B91AF"/>
        </w:rPr>
        <w:t>Program</w:t>
      </w:r>
      <w:r w:rsidR="00E936FE">
        <w:br/>
      </w:r>
      <w:r w:rsidR="00E936FE" w:rsidRPr="00E936FE">
        <w:rPr>
          <w:color w:val="FF0000"/>
        </w:rPr>
        <w:t>+</w:t>
      </w:r>
      <w:r w:rsidR="00E936FE">
        <w:t>{</w:t>
      </w:r>
      <w:r w:rsidR="00E936FE">
        <w:br/>
      </w:r>
      <w:r w:rsidR="00E936FE" w:rsidRPr="00E936FE">
        <w:rPr>
          <w:color w:val="FF0000"/>
        </w:rPr>
        <w:t>+</w:t>
      </w:r>
      <w:r w:rsidR="00E936FE">
        <w:t>};</w:t>
      </w:r>
      <w:r w:rsidR="00E936FE">
        <w:br/>
      </w:r>
      <w:r w:rsidR="00E936FE" w:rsidRPr="00E936FE">
        <w:rPr>
          <w:color w:val="FF0000"/>
        </w:rPr>
        <w:t>+</w:t>
      </w:r>
      <w:r w:rsidR="00E936FE">
        <w:br/>
      </w:r>
      <w:r>
        <w:t xml:space="preserve"> </w:t>
      </w:r>
      <w:r w:rsidR="00E936FE">
        <w:t xml:space="preserve">} </w:t>
      </w:r>
      <w:r w:rsidR="00E936FE">
        <w:rPr>
          <w:color w:val="008000"/>
        </w:rPr>
        <w:t>// namespace Shader</w:t>
      </w:r>
      <w:r w:rsidR="00E936FE">
        <w:br/>
      </w:r>
      <w:r w:rsidR="00E936FE">
        <w:br/>
      </w:r>
      <w:r>
        <w:rPr>
          <w:color w:val="808080"/>
        </w:rPr>
        <w:t xml:space="preserve"> </w:t>
      </w:r>
      <w:r w:rsidR="00E936FE">
        <w:rPr>
          <w:color w:val="808080"/>
        </w:rPr>
        <w:t>#endif</w:t>
      </w:r>
      <w:r w:rsidR="00E936FE">
        <w:t xml:space="preserve"> </w:t>
      </w:r>
      <w:r w:rsidR="00E936FE">
        <w:rPr>
          <w:color w:val="008000"/>
        </w:rPr>
        <w:t>// SHADER_H_INCLUDED</w:t>
      </w:r>
    </w:p>
    <w:p w:rsidR="00F82FB0" w:rsidRDefault="00F82FB0" w:rsidP="00F82FB0">
      <w:pPr>
        <w:pStyle w:val="2"/>
      </w:pPr>
      <w:r>
        <w:t>コンストラクタとデストラクタ</w:t>
      </w:r>
      <w:r w:rsidR="008B7D75">
        <w:t>の宣言</w:t>
      </w:r>
    </w:p>
    <w:p w:rsidR="0040600C" w:rsidRDefault="0017025E" w:rsidP="00E936FE">
      <w:r>
        <w:rPr>
          <w:rFonts w:hint="eastAsia"/>
        </w:rPr>
        <w:t>次に、</w:t>
      </w:r>
      <w:r>
        <w:rPr>
          <w:rFonts w:hint="eastAsia"/>
        </w:rPr>
        <w:t>Program</w:t>
      </w:r>
      <w:r>
        <w:rPr>
          <w:rFonts w:hint="eastAsia"/>
        </w:rPr>
        <w:t>クラスに必要なメンバ関数を考えます。</w:t>
      </w:r>
      <w:r w:rsidR="0040600C">
        <w:rPr>
          <w:rFonts w:hint="eastAsia"/>
        </w:rPr>
        <w:t>まずコンストラクタとデストラクタを決めましょう。</w:t>
      </w:r>
      <w:r w:rsidR="0040600C">
        <w:t>コンストラクタやデストラクタをどのように定義するかは、プログラム全体の設計方針に関わります。今回は、コンストラクタでプログラム・オブジェクトの</w:t>
      </w:r>
      <w:r w:rsidR="0040600C">
        <w:rPr>
          <w:rFonts w:hint="eastAsia"/>
        </w:rPr>
        <w:t>ID</w:t>
      </w:r>
      <w:r w:rsidR="0040600C">
        <w:rPr>
          <w:rFonts w:hint="eastAsia"/>
        </w:rPr>
        <w:t>を受け取り、デストラクタで受け取ったプログラム・オブジェクトを破棄するという形にしてみます。</w:t>
      </w:r>
      <w:r w:rsidR="0040600C">
        <w:t>それでは、</w:t>
      </w:r>
      <w:r w:rsidR="0040600C">
        <w:rPr>
          <w:rFonts w:hint="eastAsia"/>
        </w:rPr>
        <w:t>Program</w:t>
      </w:r>
      <w:r w:rsidR="0040600C">
        <w:rPr>
          <w:rFonts w:hint="eastAsia"/>
        </w:rPr>
        <w:t>クラスに次のプログラムを追加してください。</w:t>
      </w:r>
    </w:p>
    <w:p w:rsidR="007B7B7A" w:rsidRDefault="007B7B7A" w:rsidP="007B7B7A">
      <w:pPr>
        <w:pStyle w:val="ac"/>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r>
        <w:br/>
      </w:r>
      <w:r>
        <w:rPr>
          <w:color w:val="FF0000"/>
        </w:rPr>
        <w:t xml:space="preserve"> </w:t>
      </w:r>
      <w:r>
        <w:t>{</w:t>
      </w:r>
      <w:r>
        <w:br/>
      </w:r>
      <w:r w:rsidRPr="00E936FE">
        <w:rPr>
          <w:color w:val="FF0000"/>
        </w:rPr>
        <w:t>+</w:t>
      </w:r>
      <w:r>
        <w:rPr>
          <w:color w:val="0000FF"/>
        </w:rPr>
        <w:t>public</w:t>
      </w:r>
      <w:r>
        <w:t>:</w:t>
      </w:r>
      <w:r>
        <w:br/>
      </w:r>
      <w:r w:rsidRPr="00E936FE">
        <w:rPr>
          <w:color w:val="FF0000"/>
        </w:rPr>
        <w:t>+</w:t>
      </w:r>
      <w:r>
        <w:t xml:space="preserve">  </w:t>
      </w:r>
      <w:r>
        <w:rPr>
          <w:color w:val="0000FF"/>
        </w:rPr>
        <w:t>explicit</w:t>
      </w:r>
      <w:r>
        <w:t xml:space="preserve"> Program(</w:t>
      </w:r>
      <w:r>
        <w:rPr>
          <w:color w:val="2B91AF"/>
        </w:rPr>
        <w:t>GLuint</w:t>
      </w:r>
      <w:r>
        <w:t xml:space="preserve"> </w:t>
      </w:r>
      <w:r>
        <w:rPr>
          <w:color w:val="808080"/>
        </w:rPr>
        <w:t>programId</w:t>
      </w:r>
      <w:r>
        <w:t>);</w:t>
      </w:r>
      <w:r>
        <w:br/>
      </w:r>
      <w:r w:rsidRPr="00E936FE">
        <w:rPr>
          <w:color w:val="FF0000"/>
        </w:rPr>
        <w:t>+</w:t>
      </w:r>
      <w:r>
        <w:t xml:space="preserve">  ~Program();</w:t>
      </w:r>
      <w:r w:rsidR="003A1C9C">
        <w:br/>
      </w:r>
      <w:r w:rsidR="003A1C9C" w:rsidRPr="00E936FE">
        <w:rPr>
          <w:color w:val="FF0000"/>
        </w:rPr>
        <w:t>+</w:t>
      </w:r>
      <w:r w:rsidR="003A1C9C">
        <w:rPr>
          <w:color w:val="FF0000"/>
        </w:rPr>
        <w:br/>
      </w:r>
      <w:r w:rsidR="003A1C9C" w:rsidRPr="00E936FE">
        <w:rPr>
          <w:color w:val="FF0000"/>
        </w:rPr>
        <w:t>+</w:t>
      </w:r>
      <w:r w:rsidR="003A1C9C">
        <w:rPr>
          <w:color w:val="0000FF"/>
        </w:rPr>
        <w:t>public</w:t>
      </w:r>
      <w:r w:rsidR="003A1C9C">
        <w:t>:</w:t>
      </w:r>
      <w:r w:rsidR="003A1C9C">
        <w:br/>
      </w:r>
      <w:r w:rsidR="003A1C9C" w:rsidRPr="00E936FE">
        <w:rPr>
          <w:color w:val="FF0000"/>
        </w:rPr>
        <w:t>+</w:t>
      </w:r>
      <w:r w:rsidR="003A1C9C">
        <w:rPr>
          <w:color w:val="FF0000"/>
        </w:rPr>
        <w:t xml:space="preserve">　　</w:t>
      </w:r>
      <w:r w:rsidR="003A1C9C">
        <w:rPr>
          <w:color w:val="2B91AF"/>
        </w:rPr>
        <w:t>GLuint</w:t>
      </w:r>
      <w:r w:rsidR="003A1C9C">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br/>
      </w:r>
      <w:r>
        <w:rPr>
          <w:color w:val="FF0000"/>
        </w:rPr>
        <w:t xml:space="preserve"> </w:t>
      </w:r>
      <w:r w:rsidR="005038AB">
        <w:t>};</w:t>
      </w:r>
    </w:p>
    <w:p w:rsidR="007B7B7A" w:rsidRDefault="007B7B7A" w:rsidP="00E936FE">
      <w:r>
        <w:t>コンストラクタには</w:t>
      </w:r>
      <w:r>
        <w:rPr>
          <w:rFonts w:hint="eastAsia"/>
        </w:rPr>
        <w:t>explicit(</w:t>
      </w:r>
      <w:r>
        <w:rPr>
          <w:rFonts w:hint="eastAsia"/>
        </w:rPr>
        <w:t>えくすぷりしっと</w:t>
      </w:r>
      <w:r>
        <w:rPr>
          <w:rFonts w:hint="eastAsia"/>
        </w:rPr>
        <w:t>)</w:t>
      </w:r>
      <w:r>
        <w:rPr>
          <w:rFonts w:hint="eastAsia"/>
        </w:rPr>
        <w:t>というキーワードを指定しています。</w:t>
      </w:r>
      <w:r>
        <w:rPr>
          <w:rFonts w:hint="eastAsia"/>
        </w:rPr>
        <w:t>1</w:t>
      </w:r>
      <w:r>
        <w:rPr>
          <w:rFonts w:hint="eastAsia"/>
        </w:rPr>
        <w:t>個の引数だけを受け取るコンストラクタは「変換コンストラクタ」と呼ばれ、暗黙の型変換の対象とみなされます。コンストラクタに</w:t>
      </w:r>
      <w:r>
        <w:rPr>
          <w:rFonts w:hint="eastAsia"/>
        </w:rPr>
        <w:t>explicit</w:t>
      </w:r>
      <w:r>
        <w:rPr>
          <w:rFonts w:hint="eastAsia"/>
        </w:rPr>
        <w:t>キーワードを使うと、暗黙の型変換の対象</w:t>
      </w:r>
      <w:r w:rsidR="001D7C25">
        <w:rPr>
          <w:rFonts w:hint="eastAsia"/>
        </w:rPr>
        <w:t>外であると宣言したことになります。</w:t>
      </w:r>
      <w:r w:rsidR="001D7C25">
        <w:br/>
      </w:r>
      <w:r w:rsidR="001D7C25">
        <w:t>暗黙の型変換の何が問題なのか、次の例を考えてみましょう。</w:t>
      </w:r>
    </w:p>
    <w:p w:rsidR="001D7C25" w:rsidRPr="001D7C25" w:rsidRDefault="001D7C25" w:rsidP="001D7C25">
      <w:pPr>
        <w:pStyle w:val="af8"/>
      </w:pPr>
      <w:r>
        <w:rPr>
          <w:color w:val="0000FF"/>
        </w:rPr>
        <w:t>class</w:t>
      </w:r>
      <w:r>
        <w:t xml:space="preserve"> </w:t>
      </w:r>
      <w:r>
        <w:rPr>
          <w:color w:val="2B91AF"/>
        </w:rPr>
        <w:t>Program</w:t>
      </w:r>
      <w:r>
        <w:br/>
        <w:t>{</w:t>
      </w:r>
      <w:r>
        <w:br/>
      </w:r>
      <w:r>
        <w:rPr>
          <w:color w:val="0000FF"/>
        </w:rPr>
        <w:t>public</w:t>
      </w:r>
      <w:r>
        <w:t>:</w:t>
      </w:r>
      <w:r>
        <w:br/>
        <w:t xml:space="preserve">  Program(</w:t>
      </w:r>
      <w:r>
        <w:rPr>
          <w:color w:val="2B91AF"/>
        </w:rPr>
        <w:t>GLuint</w:t>
      </w:r>
      <w:r>
        <w:t xml:space="preserve"> </w:t>
      </w:r>
      <w:r>
        <w:rPr>
          <w:color w:val="808080"/>
        </w:rPr>
        <w:t>programId</w:t>
      </w:r>
      <w:r>
        <w:t>);</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Pr>
          <w:b/>
          <w:color w:val="FF0000"/>
        </w:rPr>
        <w:t>/*</w:t>
      </w:r>
      <w:r w:rsidRPr="001D7C25">
        <w:rPr>
          <w:b/>
          <w:color w:val="FF0000"/>
        </w:rPr>
        <w:t xml:space="preserve"> !?</w:t>
      </w:r>
      <w:r>
        <w:rPr>
          <w:b/>
          <w:color w:val="FF0000"/>
        </w:rPr>
        <w:t xml:space="preserve"> */</w:t>
      </w:r>
    </w:p>
    <w:p w:rsidR="005038AB" w:rsidRDefault="001D7C25" w:rsidP="00E936FE">
      <w:r>
        <w:lastRenderedPageBreak/>
        <w:t>上記のプログラム例では、</w:t>
      </w:r>
      <w:r>
        <w:rPr>
          <w:rFonts w:hint="eastAsia"/>
        </w:rPr>
        <w:t>DoSomethingToProg</w:t>
      </w:r>
      <w:r>
        <w:rPr>
          <w:rFonts w:hint="eastAsia"/>
        </w:rPr>
        <w:t>という関数に</w:t>
      </w:r>
      <w:r>
        <w:rPr>
          <w:rFonts w:hint="eastAsia"/>
        </w:rPr>
        <w:t>texId</w:t>
      </w:r>
      <w:r>
        <w:rPr>
          <w:rFonts w:hint="eastAsia"/>
        </w:rPr>
        <w:t>を設定してしまっています</w:t>
      </w:r>
      <w:r>
        <w:rPr>
          <w:rFonts w:hint="eastAsia"/>
        </w:rPr>
        <w:t>(</w:t>
      </w:r>
      <w:r>
        <w:rPr>
          <w:rFonts w:hint="eastAsia"/>
        </w:rPr>
        <w:t>コピペしたときに書き換え忘れたのでしょうか</w:t>
      </w:r>
      <w:r>
        <w:rPr>
          <w:rFonts w:hint="eastAsia"/>
        </w:rPr>
        <w:t>)</w:t>
      </w:r>
      <w:r>
        <w:rPr>
          <w:rFonts w:hint="eastAsia"/>
        </w:rPr>
        <w:t>。しかし、このプログラムのビルドは成功します。</w:t>
      </w:r>
    </w:p>
    <w:p w:rsidR="007B7B7A" w:rsidRDefault="001D7C25" w:rsidP="00E936FE">
      <w:r>
        <w:t>種明かしはこうです。</w:t>
      </w:r>
      <w:r>
        <w:rPr>
          <w:rFonts w:hint="eastAsia"/>
        </w:rPr>
        <w:t>DoSomethingToProg</w:t>
      </w:r>
      <w:r>
        <w:rPr>
          <w:rFonts w:hint="eastAsia"/>
        </w:rPr>
        <w:t>関数の引数は</w:t>
      </w:r>
      <w:r>
        <w:rPr>
          <w:rFonts w:hint="eastAsia"/>
        </w:rPr>
        <w:t>const Program</w:t>
      </w:r>
      <w:r>
        <w:t>&amp;</w:t>
      </w:r>
      <w:r>
        <w:t>ですから、そのままでは</w:t>
      </w:r>
      <w:r>
        <w:rPr>
          <w:rFonts w:hint="eastAsia"/>
        </w:rPr>
        <w:t>texId</w:t>
      </w:r>
      <w:r>
        <w:rPr>
          <w:rFonts w:hint="eastAsia"/>
        </w:rPr>
        <w:t>を設定できません。しかし</w:t>
      </w:r>
      <w:r>
        <w:t>、</w:t>
      </w:r>
      <w:r>
        <w:rPr>
          <w:rFonts w:hint="eastAsia"/>
        </w:rPr>
        <w:t>Program</w:t>
      </w:r>
      <w:r>
        <w:rPr>
          <w:rFonts w:hint="eastAsia"/>
        </w:rPr>
        <w:t>には</w:t>
      </w:r>
      <w:r>
        <w:rPr>
          <w:rFonts w:hint="eastAsia"/>
        </w:rPr>
        <w:t>GLuint</w:t>
      </w:r>
      <w:r>
        <w:rPr>
          <w:rFonts w:hint="eastAsia"/>
        </w:rPr>
        <w:t>を受け付ける変換コンストラクタが定義されています。そこで、コンピューターはこのコンストラクタを使って</w:t>
      </w:r>
      <w:r>
        <w:rPr>
          <w:rFonts w:hint="eastAsia"/>
        </w:rPr>
        <w:t>texId</w:t>
      </w:r>
      <w:r>
        <w:rPr>
          <w:rFonts w:hint="eastAsia"/>
        </w:rPr>
        <w:t>を</w:t>
      </w:r>
      <w:r>
        <w:rPr>
          <w:rFonts w:hint="eastAsia"/>
        </w:rPr>
        <w:t>Program</w:t>
      </w:r>
      <w:r>
        <w:rPr>
          <w:rFonts w:hint="eastAsia"/>
        </w:rPr>
        <w:t>型に変換するプログラムを挿入し</w:t>
      </w:r>
      <w:r>
        <w:rPr>
          <w:rFonts w:hint="eastAsia"/>
        </w:rPr>
        <w:t>(</w:t>
      </w:r>
      <w:r>
        <w:rPr>
          <w:rFonts w:hint="eastAsia"/>
        </w:rPr>
        <w:t>これが暗黙の型変換です</w:t>
      </w:r>
      <w:r>
        <w:rPr>
          <w:rFonts w:hint="eastAsia"/>
        </w:rPr>
        <w:t>)</w:t>
      </w:r>
      <w:r>
        <w:rPr>
          <w:rFonts w:hint="eastAsia"/>
        </w:rPr>
        <w:t>、その結果、上記のプログラムはめでたくビルドに成功する、というわけです。</w:t>
      </w:r>
    </w:p>
    <w:p w:rsidR="001D7C25" w:rsidRDefault="001D7C25" w:rsidP="00E936FE">
      <w:r>
        <w:t>当然ながら、テクスチャ</w:t>
      </w:r>
      <w:r>
        <w:rPr>
          <w:rFonts w:hint="eastAsia"/>
        </w:rPr>
        <w:t>ID</w:t>
      </w:r>
      <w:r>
        <w:rPr>
          <w:rFonts w:hint="eastAsia"/>
        </w:rPr>
        <w:t>をプログラム・オブジェクト</w:t>
      </w:r>
      <w:r w:rsidR="00355F75">
        <w:rPr>
          <w:rFonts w:hint="eastAsia"/>
        </w:rPr>
        <w:t>の</w:t>
      </w:r>
      <w:r w:rsidR="00355F75">
        <w:rPr>
          <w:rFonts w:hint="eastAsia"/>
        </w:rPr>
        <w:t>ID</w:t>
      </w:r>
      <w:r w:rsidR="00355F75">
        <w:rPr>
          <w:rFonts w:hint="eastAsia"/>
        </w:rPr>
        <w:t>として使う</w:t>
      </w:r>
      <w:r w:rsidR="005B71F5">
        <w:rPr>
          <w:rFonts w:hint="eastAsia"/>
        </w:rPr>
        <w:t>と、実行時に不可思議なエラーを起こしてプログラムが止まってしまいます</w:t>
      </w:r>
      <w:r>
        <w:rPr>
          <w:rFonts w:hint="eastAsia"/>
        </w:rPr>
        <w:t>。ですから、こういったことが起こらないようにしたいですよね。そこで</w:t>
      </w:r>
      <w:r>
        <w:rPr>
          <w:rFonts w:hint="eastAsia"/>
        </w:rPr>
        <w:t>explicit</w:t>
      </w:r>
      <w:r>
        <w:rPr>
          <w:rFonts w:hint="eastAsia"/>
        </w:rPr>
        <w:t>キーワードの出番です。次のように</w:t>
      </w:r>
      <w:r>
        <w:rPr>
          <w:rFonts w:hint="eastAsia"/>
        </w:rPr>
        <w:t>explicit</w:t>
      </w:r>
      <w:r>
        <w:rPr>
          <w:rFonts w:hint="eastAsia"/>
        </w:rPr>
        <w:t>を指定すると、</w:t>
      </w:r>
      <w:r>
        <w:rPr>
          <w:rFonts w:hint="eastAsia"/>
        </w:rPr>
        <w:t>texId</w:t>
      </w:r>
      <w:r>
        <w:rPr>
          <w:rFonts w:hint="eastAsia"/>
        </w:rPr>
        <w:t>を指定しても、暗黙の型変換が起こらないのでめでたくエラーになるというわけです。</w:t>
      </w:r>
    </w:p>
    <w:p w:rsidR="001D7C25" w:rsidRDefault="001D7C25" w:rsidP="001D7C25">
      <w:pPr>
        <w:pStyle w:val="af8"/>
        <w:rPr>
          <w:b/>
          <w:color w:val="FF0000"/>
        </w:rPr>
      </w:pPr>
      <w:r>
        <w:rPr>
          <w:color w:val="0000FF"/>
        </w:rPr>
        <w:t>class</w:t>
      </w:r>
      <w:r>
        <w:t xml:space="preserve"> </w:t>
      </w:r>
      <w:r>
        <w:rPr>
          <w:color w:val="2B91AF"/>
        </w:rPr>
        <w:t>Program</w:t>
      </w:r>
      <w:r>
        <w:br/>
        <w:t>{</w:t>
      </w:r>
      <w:r>
        <w:br/>
      </w:r>
      <w:r>
        <w:rPr>
          <w:color w:val="0000FF"/>
        </w:rPr>
        <w:t>public</w:t>
      </w:r>
      <w:r>
        <w:t>:</w:t>
      </w:r>
      <w:r>
        <w:br/>
        <w:t xml:space="preserve">  </w:t>
      </w:r>
      <w:r>
        <w:rPr>
          <w:color w:val="0000FF"/>
        </w:rPr>
        <w:t>explicit</w:t>
      </w:r>
      <w:r>
        <w:t xml:space="preserve"> Program(</w:t>
      </w:r>
      <w:r>
        <w:rPr>
          <w:color w:val="2B91AF"/>
        </w:rPr>
        <w:t>GLuint</w:t>
      </w:r>
      <w:r>
        <w:t xml:space="preserve"> </w:t>
      </w:r>
      <w:r>
        <w:rPr>
          <w:color w:val="808080"/>
        </w:rPr>
        <w:t>programId</w:t>
      </w:r>
      <w:r>
        <w:t>);</w:t>
      </w:r>
      <w:r w:rsidRPr="001D7C25">
        <w:rPr>
          <w:b/>
          <w:color w:val="FF0000"/>
        </w:rPr>
        <w:t xml:space="preserve"> </w:t>
      </w:r>
      <w:r>
        <w:rPr>
          <w:b/>
          <w:color w:val="FF0000"/>
        </w:rPr>
        <w:t xml:space="preserve">/* </w:t>
      </w:r>
      <w:r>
        <w:rPr>
          <w:rFonts w:hint="eastAsia"/>
          <w:b/>
          <w:color w:val="FF0000"/>
        </w:rPr>
        <w:t>explicit</w:t>
      </w:r>
      <w:r>
        <w:rPr>
          <w:rFonts w:hint="eastAsia"/>
          <w:b/>
          <w:color w:val="FF0000"/>
        </w:rPr>
        <w:t>キーワードを追加</w:t>
      </w:r>
      <w:r>
        <w:rPr>
          <w:b/>
          <w:color w:val="FF0000"/>
        </w:rPr>
        <w:t xml:space="preserve"> */</w:t>
      </w:r>
      <w:r>
        <w:br/>
        <w:t>};</w:t>
      </w:r>
      <w:r>
        <w:br/>
      </w:r>
      <w:r>
        <w:rPr>
          <w:color w:val="0000FF"/>
        </w:rPr>
        <w:br/>
        <w:t xml:space="preserve">void </w:t>
      </w:r>
      <w:r>
        <w:t>DoSomethingToTex(</w:t>
      </w:r>
      <w:r>
        <w:rPr>
          <w:color w:val="2B91AF"/>
        </w:rPr>
        <w:t>GLuint</w:t>
      </w:r>
      <w:r>
        <w:t xml:space="preserve"> </w:t>
      </w:r>
      <w:r>
        <w:rPr>
          <w:color w:val="808080"/>
        </w:rPr>
        <w:t>texId</w:t>
      </w:r>
      <w:r>
        <w:t>);</w:t>
      </w:r>
      <w:r>
        <w:rPr>
          <w:color w:val="808080"/>
        </w:rPr>
        <w:br/>
      </w:r>
      <w:r>
        <w:rPr>
          <w:color w:val="0000FF"/>
        </w:rPr>
        <w:t xml:space="preserve">void </w:t>
      </w:r>
      <w:r>
        <w:t>DoSomethingToProg(</w:t>
      </w:r>
      <w:r>
        <w:rPr>
          <w:color w:val="0000FF"/>
        </w:rPr>
        <w:t>const</w:t>
      </w:r>
      <w:r>
        <w:rPr>
          <w:color w:val="2B91AF"/>
        </w:rPr>
        <w:t xml:space="preserve"> Program</w:t>
      </w:r>
      <w:r>
        <w:t xml:space="preserve">&amp; </w:t>
      </w:r>
      <w:r>
        <w:rPr>
          <w:color w:val="808080"/>
        </w:rPr>
        <w:t>programId</w:t>
      </w:r>
      <w:r>
        <w:t>);</w:t>
      </w:r>
      <w:r>
        <w:br/>
        <w:t>…</w:t>
      </w:r>
      <w:r>
        <w:br/>
      </w:r>
      <w:r>
        <w:rPr>
          <w:color w:val="2B91AF"/>
        </w:rPr>
        <w:t>Program</w:t>
      </w:r>
      <w:r>
        <w:t xml:space="preserve"> prog;</w:t>
      </w:r>
      <w:r>
        <w:br/>
      </w:r>
      <w:r>
        <w:rPr>
          <w:color w:val="2B91AF"/>
        </w:rPr>
        <w:t>GLuint</w:t>
      </w:r>
      <w:r>
        <w:t xml:space="preserve"> texId;</w:t>
      </w:r>
      <w:r>
        <w:br/>
        <w:t>…</w:t>
      </w:r>
      <w:r>
        <w:br/>
        <w:t>DoSomethingToTex(texId);</w:t>
      </w:r>
      <w:r>
        <w:br/>
        <w:t xml:space="preserve">DoSomethingToProg(texId); </w:t>
      </w:r>
      <w:r w:rsidR="00842E22">
        <w:rPr>
          <w:b/>
          <w:color w:val="FF0000"/>
        </w:rPr>
        <w:t xml:space="preserve">/* </w:t>
      </w:r>
      <w:r w:rsidR="00842E22">
        <w:rPr>
          <w:b/>
          <w:color w:val="FF0000"/>
        </w:rPr>
        <w:t>ここでビルドに失敗する</w:t>
      </w:r>
      <w:r>
        <w:rPr>
          <w:b/>
          <w:color w:val="FF0000"/>
        </w:rPr>
        <w:t xml:space="preserve"> */</w:t>
      </w:r>
    </w:p>
    <w:p w:rsidR="008B7D75" w:rsidRPr="008B7D75" w:rsidRDefault="00842E22" w:rsidP="008B7D75">
      <w:r>
        <w:rPr>
          <w:rFonts w:hint="eastAsia"/>
        </w:rPr>
        <w:t>コンストラクタに対して</w:t>
      </w:r>
      <w:r w:rsidR="008B7D75">
        <w:rPr>
          <w:rFonts w:hint="eastAsia"/>
        </w:rPr>
        <w:t>デストラクタ</w:t>
      </w:r>
      <w:r>
        <w:rPr>
          <w:rFonts w:hint="eastAsia"/>
        </w:rPr>
        <w:t>で</w:t>
      </w:r>
      <w:r w:rsidR="008B7D75">
        <w:rPr>
          <w:rFonts w:hint="eastAsia"/>
        </w:rPr>
        <w:t>は特に変わったことはしていません。</w:t>
      </w:r>
      <w:r w:rsidR="008B7D75">
        <w:t>メンバ変数には、プログラム</w:t>
      </w:r>
      <w:r>
        <w:t>・オブジェクトの</w:t>
      </w:r>
      <w:r w:rsidR="008B7D75">
        <w:rPr>
          <w:rFonts w:hint="eastAsia"/>
        </w:rPr>
        <w:t>ID</w:t>
      </w:r>
      <w:r w:rsidR="0001626A">
        <w:rPr>
          <w:rFonts w:hint="eastAsia"/>
        </w:rPr>
        <w:t>を持</w:t>
      </w:r>
      <w:r w:rsidR="008B7D75">
        <w:rPr>
          <w:rFonts w:hint="eastAsia"/>
        </w:rPr>
        <w:t>たせます。この変数にはコンストラクタの引数をコピーしておき、必要に応じて</w:t>
      </w:r>
      <w:r w:rsidR="008B7D75">
        <w:rPr>
          <w:rFonts w:hint="eastAsia"/>
        </w:rPr>
        <w:t>OpenGL</w:t>
      </w:r>
      <w:r>
        <w:rPr>
          <w:rFonts w:hint="eastAsia"/>
        </w:rPr>
        <w:t>関数の引数として</w:t>
      </w:r>
      <w:r w:rsidR="008B7D75">
        <w:rPr>
          <w:rFonts w:hint="eastAsia"/>
        </w:rPr>
        <w:t>使います。</w:t>
      </w:r>
    </w:p>
    <w:p w:rsidR="001D7C25" w:rsidRPr="001D7C25" w:rsidRDefault="008B7D75" w:rsidP="008B7D75">
      <w:pPr>
        <w:pStyle w:val="2"/>
      </w:pPr>
      <w:r>
        <w:t>メンバ関数の宣言</w:t>
      </w:r>
    </w:p>
    <w:p w:rsidR="0040600C" w:rsidRDefault="0040600C" w:rsidP="00E936FE">
      <w:r>
        <w:rPr>
          <w:rFonts w:hint="eastAsia"/>
        </w:rPr>
        <w:t>残りは</w:t>
      </w:r>
      <w:r w:rsidR="0017025E">
        <w:rPr>
          <w:rFonts w:hint="eastAsia"/>
        </w:rPr>
        <w:t>、</w:t>
      </w:r>
      <w:r w:rsidR="00E27A8F">
        <w:rPr>
          <w:rFonts w:hint="eastAsia"/>
        </w:rPr>
        <w:t>モデルの描画に必要な機能は先に列挙済みですので、あとはメンバ関数名、引数、戻り値を決めるだけです。</w:t>
      </w:r>
      <w:r w:rsidR="008B7D75">
        <w:rPr>
          <w:rFonts w:hint="eastAsia"/>
        </w:rPr>
        <w:t>必要なのは以下の</w:t>
      </w:r>
      <w:r w:rsidR="008B7D75">
        <w:rPr>
          <w:rFonts w:hint="eastAsia"/>
        </w:rPr>
        <w:t>6</w:t>
      </w:r>
      <w:r w:rsidR="008B7D75">
        <w:rPr>
          <w:rFonts w:hint="eastAsia"/>
        </w:rPr>
        <w:t>つでした。</w:t>
      </w:r>
    </w:p>
    <w:p w:rsidR="0040600C" w:rsidRDefault="0040600C" w:rsidP="0040600C">
      <w:pPr>
        <w:rPr>
          <w:lang w:val="ja-JP"/>
        </w:rPr>
      </w:pPr>
      <w:r w:rsidRPr="001D7C25">
        <w:rPr>
          <w:rFonts w:hint="eastAsia"/>
        </w:rPr>
        <w:t xml:space="preserve">- </w:t>
      </w:r>
      <w:r>
        <w:rPr>
          <w:lang w:val="ja-JP"/>
        </w:rPr>
        <w:t>プログラム・オブジェクトの設定</w:t>
      </w:r>
      <w:r w:rsidRPr="001D7C25">
        <w:br/>
      </w:r>
      <w:r w:rsidRPr="001D7C25">
        <w:rPr>
          <w:rFonts w:hint="eastAsia"/>
        </w:rPr>
        <w:t>- VAO</w:t>
      </w:r>
      <w:r>
        <w:rPr>
          <w:rFonts w:hint="eastAsia"/>
          <w:lang w:val="ja-JP"/>
        </w:rPr>
        <w:t>の設定</w:t>
      </w:r>
      <w:r w:rsidRPr="001D7C25">
        <w:br/>
      </w:r>
      <w:r w:rsidRPr="001D7C25">
        <w:rPr>
          <w:rFonts w:hint="eastAsia"/>
        </w:rPr>
        <w:t>-</w:t>
      </w:r>
      <w:r>
        <w:rPr>
          <w:lang w:val="ja-JP"/>
        </w:rPr>
        <w:t>テクスチャの設定</w:t>
      </w:r>
      <w:r w:rsidRPr="001D7C25">
        <w:br/>
      </w:r>
      <w:r w:rsidRPr="001D7C25">
        <w:rPr>
          <w:rFonts w:hint="eastAsia"/>
        </w:rPr>
        <w:t>-</w:t>
      </w:r>
      <w:r>
        <w:rPr>
          <w:lang w:val="ja-JP"/>
        </w:rPr>
        <w:t>ライトの設定</w:t>
      </w:r>
      <w:r w:rsidRPr="001D7C25">
        <w:br/>
      </w:r>
      <w:r w:rsidRPr="001D7C25">
        <w:rPr>
          <w:rFonts w:hint="eastAsia"/>
        </w:rPr>
        <w:t xml:space="preserve">- </w:t>
      </w:r>
      <w:r w:rsidRPr="001D7C25">
        <w:t>MVP</w:t>
      </w:r>
      <w:r>
        <w:rPr>
          <w:lang w:val="ja-JP"/>
        </w:rPr>
        <w:t>行列の設定</w:t>
      </w:r>
      <w:r w:rsidRPr="001D7C25">
        <w:br/>
      </w:r>
      <w:r w:rsidRPr="001D7C25">
        <w:rPr>
          <w:rFonts w:hint="eastAsia"/>
        </w:rPr>
        <w:t>-</w:t>
      </w:r>
      <w:r>
        <w:rPr>
          <w:lang w:val="ja-JP"/>
        </w:rPr>
        <w:t>モデルの描画</w:t>
      </w:r>
    </w:p>
    <w:p w:rsidR="008B7D75" w:rsidRDefault="008B7D75" w:rsidP="0040600C">
      <w:pPr>
        <w:rPr>
          <w:lang w:val="ja-JP"/>
        </w:rPr>
      </w:pPr>
      <w:r>
        <w:rPr>
          <w:rFonts w:hint="eastAsia"/>
          <w:lang w:val="ja-JP"/>
        </w:rPr>
        <w:lastRenderedPageBreak/>
        <w:t>「プログラム・オブジェクトの設定」は、</w:t>
      </w:r>
      <w:r>
        <w:rPr>
          <w:rFonts w:hint="eastAsia"/>
          <w:lang w:val="ja-JP"/>
        </w:rPr>
        <w:t>glUseProgram</w:t>
      </w:r>
      <w:r>
        <w:rPr>
          <w:rFonts w:hint="eastAsia"/>
          <w:lang w:val="ja-JP"/>
        </w:rPr>
        <w:t>関数のことです。これは</w:t>
      </w:r>
      <w:r w:rsidR="00E6467D">
        <w:rPr>
          <w:rFonts w:hint="eastAsia"/>
          <w:lang w:val="ja-JP"/>
        </w:rPr>
        <w:t>「</w:t>
      </w:r>
      <w:r>
        <w:rPr>
          <w:rFonts w:hint="eastAsia"/>
          <w:lang w:val="ja-JP"/>
        </w:rPr>
        <w:t>Use(</w:t>
      </w:r>
      <w:r>
        <w:rPr>
          <w:rFonts w:hint="eastAsia"/>
          <w:lang w:val="ja-JP"/>
        </w:rPr>
        <w:t>ゆーず</w:t>
      </w:r>
      <w:r>
        <w:rPr>
          <w:rFonts w:hint="eastAsia"/>
          <w:lang w:val="ja-JP"/>
        </w:rPr>
        <w:t>)</w:t>
      </w:r>
      <w:r w:rsidR="00E6467D">
        <w:rPr>
          <w:rFonts w:hint="eastAsia"/>
          <w:lang w:val="ja-JP"/>
        </w:rPr>
        <w:t>」</w:t>
      </w:r>
      <w:r>
        <w:rPr>
          <w:rFonts w:hint="eastAsia"/>
          <w:lang w:val="ja-JP"/>
        </w:rPr>
        <w:t>という名前でいいでしょう。プログラム</w:t>
      </w:r>
      <w:r>
        <w:rPr>
          <w:rFonts w:hint="eastAsia"/>
          <w:lang w:val="ja-JP"/>
        </w:rPr>
        <w:t>ID</w:t>
      </w:r>
      <w:r w:rsidR="00E6467D">
        <w:rPr>
          <w:rFonts w:hint="eastAsia"/>
          <w:lang w:val="ja-JP"/>
        </w:rPr>
        <w:t>を</w:t>
      </w:r>
      <w:r>
        <w:rPr>
          <w:rFonts w:hint="eastAsia"/>
          <w:lang w:val="ja-JP"/>
        </w:rPr>
        <w:t>メンバ変数として保持しているので</w:t>
      </w:r>
      <w:r w:rsidR="00E6467D">
        <w:rPr>
          <w:rFonts w:hint="eastAsia"/>
          <w:lang w:val="ja-JP"/>
        </w:rPr>
        <w:t>、引数は不要です。</w:t>
      </w:r>
    </w:p>
    <w:p w:rsidR="00E6467D" w:rsidRDefault="00E6467D" w:rsidP="0040600C">
      <w:pPr>
        <w:rPr>
          <w:rFonts w:hint="eastAsia"/>
          <w:lang w:val="ja-JP"/>
        </w:rPr>
      </w:pPr>
      <w:r>
        <w:rPr>
          <w:lang w:val="ja-JP"/>
        </w:rPr>
        <w:t>「</w:t>
      </w:r>
      <w:r>
        <w:rPr>
          <w:rFonts w:hint="eastAsia"/>
          <w:lang w:val="ja-JP"/>
        </w:rPr>
        <w:t>VAO</w:t>
      </w:r>
      <w:r>
        <w:rPr>
          <w:rFonts w:hint="eastAsia"/>
          <w:lang w:val="ja-JP"/>
        </w:rPr>
        <w:t>の設定</w:t>
      </w:r>
      <w:r>
        <w:rPr>
          <w:lang w:val="ja-JP"/>
        </w:rPr>
        <w:t>」は、</w:t>
      </w:r>
      <w:r>
        <w:rPr>
          <w:rFonts w:hint="eastAsia"/>
          <w:lang w:val="ja-JP"/>
        </w:rPr>
        <w:t>glBindVertexArray</w:t>
      </w:r>
      <w:r>
        <w:rPr>
          <w:rFonts w:hint="eastAsia"/>
          <w:lang w:val="ja-JP"/>
        </w:rPr>
        <w:t>関数のことです。</w:t>
      </w:r>
      <w:r w:rsidR="00045A65">
        <w:rPr>
          <w:rFonts w:hint="eastAsia"/>
          <w:lang w:val="ja-JP"/>
        </w:rPr>
        <w:t>V</w:t>
      </w:r>
      <w:r w:rsidR="00045A65">
        <w:rPr>
          <w:lang w:val="ja-JP"/>
        </w:rPr>
        <w:t>AO</w:t>
      </w:r>
      <w:r w:rsidR="00045A65">
        <w:rPr>
          <w:lang w:val="ja-JP"/>
        </w:rPr>
        <w:t>は</w:t>
      </w:r>
      <w:r w:rsidR="00045A65">
        <w:rPr>
          <w:rFonts w:hint="eastAsia"/>
          <w:lang w:val="ja-JP"/>
        </w:rPr>
        <w:t>Vertex Puller(VP)</w:t>
      </w:r>
      <w:r w:rsidR="00045A65">
        <w:rPr>
          <w:rFonts w:hint="eastAsia"/>
          <w:lang w:val="ja-JP"/>
        </w:rPr>
        <w:t>に設定されるパラメータで、</w:t>
      </w:r>
      <w:r w:rsidR="00045A65">
        <w:rPr>
          <w:lang w:val="ja-JP"/>
        </w:rPr>
        <w:t>プログラム・オブジェクトからは独立しています。事実、使用するプログラム・オブジェクトが変わっても、使用する</w:t>
      </w:r>
      <w:r w:rsidR="00045A65">
        <w:rPr>
          <w:rFonts w:hint="eastAsia"/>
          <w:lang w:val="ja-JP"/>
        </w:rPr>
        <w:t>VAO</w:t>
      </w:r>
      <w:r w:rsidR="00045A65">
        <w:rPr>
          <w:rFonts w:hint="eastAsia"/>
          <w:lang w:val="ja-JP"/>
        </w:rPr>
        <w:t>は変化しません。</w:t>
      </w:r>
      <w:r w:rsidR="00045A65">
        <w:rPr>
          <w:lang w:val="ja-JP"/>
        </w:rPr>
        <w:t>つまり、「</w:t>
      </w:r>
      <w:r w:rsidR="00045A65">
        <w:rPr>
          <w:rFonts w:hint="eastAsia"/>
          <w:lang w:val="ja-JP"/>
        </w:rPr>
        <w:t>VAO</w:t>
      </w:r>
      <w:r w:rsidR="00045A65">
        <w:rPr>
          <w:rFonts w:hint="eastAsia"/>
          <w:lang w:val="ja-JP"/>
        </w:rPr>
        <w:t>の設定」は</w:t>
      </w:r>
      <w:r w:rsidR="00045A65">
        <w:rPr>
          <w:lang w:val="ja-JP"/>
        </w:rPr>
        <w:t>プログラム・オブジェクトの管轄外なのです。ですから、この機能はメンバ関数にはしません。</w:t>
      </w:r>
      <w:r w:rsidR="0035264F">
        <w:rPr>
          <w:lang w:val="ja-JP"/>
        </w:rPr>
        <w:t>通常の関数のままにしておきましょう。</w:t>
      </w:r>
    </w:p>
    <w:p w:rsidR="00E6467D" w:rsidRDefault="00E6467D" w:rsidP="0040600C">
      <w:pPr>
        <w:rPr>
          <w:lang w:val="ja-JP"/>
        </w:rPr>
      </w:pPr>
      <w:r>
        <w:rPr>
          <w:lang w:val="ja-JP"/>
        </w:rPr>
        <w:t>「テクスチャの設定」は</w:t>
      </w:r>
      <w:r>
        <w:rPr>
          <w:rFonts w:hint="eastAsia"/>
          <w:lang w:val="ja-JP"/>
        </w:rPr>
        <w:t>glActiveTexture</w:t>
      </w:r>
      <w:r>
        <w:rPr>
          <w:rFonts w:hint="eastAsia"/>
          <w:lang w:val="ja-JP"/>
        </w:rPr>
        <w:t>と</w:t>
      </w:r>
      <w:r>
        <w:rPr>
          <w:rFonts w:hint="eastAsia"/>
          <w:lang w:val="ja-JP"/>
        </w:rPr>
        <w:t>glBindTexture</w:t>
      </w:r>
      <w:r>
        <w:rPr>
          <w:rFonts w:hint="eastAsia"/>
          <w:lang w:val="ja-JP"/>
        </w:rPr>
        <w:t>関数のことです。</w:t>
      </w:r>
      <w:r w:rsidR="002B23B1">
        <w:rPr>
          <w:rFonts w:hint="eastAsia"/>
          <w:lang w:val="ja-JP"/>
        </w:rPr>
        <w:t>関数名は「</w:t>
      </w:r>
      <w:r w:rsidR="002B23B1">
        <w:rPr>
          <w:rFonts w:hint="eastAsia"/>
          <w:lang w:val="ja-JP"/>
        </w:rPr>
        <w:t>BindTexture(</w:t>
      </w:r>
      <w:r w:rsidR="002B23B1">
        <w:rPr>
          <w:rFonts w:hint="eastAsia"/>
          <w:lang w:val="ja-JP"/>
        </w:rPr>
        <w:t>ばいんど・てくすちゃ</w:t>
      </w:r>
      <w:r w:rsidR="002B23B1">
        <w:rPr>
          <w:rFonts w:hint="eastAsia"/>
          <w:lang w:val="ja-JP"/>
        </w:rPr>
        <w:t>)</w:t>
      </w:r>
      <w:r w:rsidR="002B23B1">
        <w:rPr>
          <w:rFonts w:hint="eastAsia"/>
          <w:lang w:val="ja-JP"/>
        </w:rPr>
        <w:t>」でいいと思います。</w:t>
      </w:r>
      <w:r>
        <w:rPr>
          <w:rFonts w:hint="eastAsia"/>
          <w:lang w:val="ja-JP"/>
        </w:rPr>
        <w:t>2</w:t>
      </w:r>
      <w:r>
        <w:rPr>
          <w:rFonts w:hint="eastAsia"/>
          <w:lang w:val="ja-JP"/>
        </w:rPr>
        <w:t>つの関数を</w:t>
      </w:r>
      <w:r w:rsidR="002B23B1">
        <w:rPr>
          <w:rFonts w:hint="eastAsia"/>
          <w:lang w:val="ja-JP"/>
        </w:rPr>
        <w:t>合わせて</w:t>
      </w:r>
      <w:r>
        <w:rPr>
          <w:lang w:val="ja-JP"/>
        </w:rPr>
        <w:t>3</w:t>
      </w:r>
      <w:r>
        <w:rPr>
          <w:lang w:val="ja-JP"/>
        </w:rPr>
        <w:t>つの引数が必要ですが、当面は</w:t>
      </w:r>
      <w:r>
        <w:rPr>
          <w:rFonts w:hint="eastAsia"/>
          <w:lang w:val="ja-JP"/>
        </w:rPr>
        <w:t>2D</w:t>
      </w:r>
      <w:r>
        <w:rPr>
          <w:rFonts w:hint="eastAsia"/>
          <w:lang w:val="ja-JP"/>
        </w:rPr>
        <w:t>テクスチャしか使わない予定なので、</w:t>
      </w:r>
      <w:r>
        <w:rPr>
          <w:rFonts w:hint="eastAsia"/>
          <w:lang w:val="ja-JP"/>
        </w:rPr>
        <w:t>2</w:t>
      </w:r>
      <w:r>
        <w:rPr>
          <w:rFonts w:hint="eastAsia"/>
          <w:lang w:val="ja-JP"/>
        </w:rPr>
        <w:t>つの引数を設定できれば十分でしょう。</w:t>
      </w:r>
    </w:p>
    <w:p w:rsidR="00E6467D" w:rsidRDefault="00E6467D" w:rsidP="0040600C">
      <w:pPr>
        <w:rPr>
          <w:lang w:val="ja-JP"/>
        </w:rPr>
      </w:pPr>
      <w:r>
        <w:rPr>
          <w:lang w:val="ja-JP"/>
        </w:rPr>
        <w:t>「ライトの設定」は、</w:t>
      </w:r>
      <w:r>
        <w:rPr>
          <w:rFonts w:hint="eastAsia"/>
          <w:lang w:val="ja-JP"/>
        </w:rPr>
        <w:t>glUniform3fv</w:t>
      </w:r>
      <w:r>
        <w:rPr>
          <w:rFonts w:hint="eastAsia"/>
          <w:lang w:val="ja-JP"/>
        </w:rPr>
        <w:t>関数を用いて</w:t>
      </w:r>
      <w:r>
        <w:rPr>
          <w:lang w:val="ja-JP"/>
        </w:rPr>
        <w:t>ライトのデータを</w:t>
      </w:r>
      <w:r>
        <w:rPr>
          <w:rFonts w:hint="eastAsia"/>
          <w:lang w:val="ja-JP"/>
        </w:rPr>
        <w:t>GPU</w:t>
      </w:r>
      <w:r>
        <w:rPr>
          <w:rFonts w:hint="eastAsia"/>
          <w:lang w:val="ja-JP"/>
        </w:rPr>
        <w:t>メモリに転送するプログラムのことです。設定するライトデータは多岐にわたるため、構造体にまとめておくほうがよさそうです。</w:t>
      </w:r>
      <w:r w:rsidR="002B23B1">
        <w:rPr>
          <w:rFonts w:hint="eastAsia"/>
          <w:lang w:val="ja-JP"/>
        </w:rPr>
        <w:t>この構造体は「</w:t>
      </w:r>
      <w:r w:rsidR="002B23B1">
        <w:rPr>
          <w:rFonts w:hint="eastAsia"/>
          <w:lang w:val="ja-JP"/>
        </w:rPr>
        <w:t>LightList</w:t>
      </w:r>
      <w:r w:rsidR="002B23B1">
        <w:rPr>
          <w:lang w:val="ja-JP"/>
        </w:rPr>
        <w:t>(</w:t>
      </w:r>
      <w:r w:rsidR="002B23B1">
        <w:rPr>
          <w:lang w:val="ja-JP"/>
        </w:rPr>
        <w:t>らいと・りすと</w:t>
      </w:r>
      <w:r w:rsidR="002B23B1">
        <w:rPr>
          <w:lang w:val="ja-JP"/>
        </w:rPr>
        <w:t>)</w:t>
      </w:r>
      <w:r w:rsidR="002B23B1">
        <w:rPr>
          <w:lang w:val="ja-JP"/>
        </w:rPr>
        <w:t>」という名前にして、メンバ関数名は「</w:t>
      </w:r>
      <w:r w:rsidR="002B23B1">
        <w:rPr>
          <w:rFonts w:hint="eastAsia"/>
          <w:lang w:val="ja-JP"/>
        </w:rPr>
        <w:t>SetLightList(</w:t>
      </w:r>
      <w:r w:rsidR="002B23B1">
        <w:rPr>
          <w:rFonts w:hint="eastAsia"/>
          <w:lang w:val="ja-JP"/>
        </w:rPr>
        <w:t>せっと・らいと・りすと</w:t>
      </w:r>
      <w:r w:rsidR="002B23B1">
        <w:rPr>
          <w:rFonts w:hint="eastAsia"/>
          <w:lang w:val="ja-JP"/>
        </w:rPr>
        <w:t>)</w:t>
      </w:r>
      <w:r w:rsidR="002B23B1">
        <w:rPr>
          <w:lang w:val="ja-JP"/>
        </w:rPr>
        <w:t>」としましょう。引数は</w:t>
      </w:r>
      <w:r w:rsidR="002B23B1">
        <w:rPr>
          <w:rFonts w:hint="eastAsia"/>
          <w:lang w:val="ja-JP"/>
        </w:rPr>
        <w:t>L</w:t>
      </w:r>
      <w:r w:rsidR="002B23B1">
        <w:rPr>
          <w:lang w:val="ja-JP"/>
        </w:rPr>
        <w:t>ightList</w:t>
      </w:r>
      <w:r w:rsidR="002B23B1">
        <w:rPr>
          <w:lang w:val="ja-JP"/>
        </w:rPr>
        <w:t>のポインタか参照になるでしょう。</w:t>
      </w:r>
    </w:p>
    <w:p w:rsidR="00E6467D" w:rsidRDefault="00E6467D" w:rsidP="0040600C">
      <w:pPr>
        <w:rPr>
          <w:lang w:val="ja-JP"/>
        </w:rPr>
      </w:pPr>
      <w:r>
        <w:rPr>
          <w:lang w:val="ja-JP"/>
        </w:rPr>
        <w:t>「</w:t>
      </w:r>
      <w:r>
        <w:rPr>
          <w:rFonts w:hint="eastAsia"/>
          <w:lang w:val="ja-JP"/>
        </w:rPr>
        <w:t>MVP</w:t>
      </w:r>
      <w:r>
        <w:rPr>
          <w:rFonts w:hint="eastAsia"/>
          <w:lang w:val="ja-JP"/>
        </w:rPr>
        <w:t>行列の設定</w:t>
      </w:r>
      <w:r>
        <w:rPr>
          <w:lang w:val="ja-JP"/>
        </w:rPr>
        <w:t>」は、</w:t>
      </w:r>
      <w:r>
        <w:rPr>
          <w:rFonts w:hint="eastAsia"/>
          <w:lang w:val="ja-JP"/>
        </w:rPr>
        <w:t>glUniformMatrix4fv</w:t>
      </w:r>
      <w:r>
        <w:rPr>
          <w:rFonts w:hint="eastAsia"/>
          <w:lang w:val="ja-JP"/>
        </w:rPr>
        <w:t>関数を用いて</w:t>
      </w:r>
      <w:r>
        <w:rPr>
          <w:rFonts w:hint="eastAsia"/>
          <w:lang w:val="ja-JP"/>
        </w:rPr>
        <w:t>MVP</w:t>
      </w:r>
      <w:r>
        <w:rPr>
          <w:rFonts w:hint="eastAsia"/>
          <w:lang w:val="ja-JP"/>
        </w:rPr>
        <w:t>行列を</w:t>
      </w:r>
      <w:r>
        <w:rPr>
          <w:rFonts w:hint="eastAsia"/>
          <w:lang w:val="ja-JP"/>
        </w:rPr>
        <w:t>GPU</w:t>
      </w:r>
      <w:r>
        <w:rPr>
          <w:rFonts w:hint="eastAsia"/>
          <w:lang w:val="ja-JP"/>
        </w:rPr>
        <w:t>メモリに転送することです。</w:t>
      </w:r>
      <w:r w:rsidR="002B23B1">
        <w:rPr>
          <w:rFonts w:hint="eastAsia"/>
          <w:lang w:val="ja-JP"/>
        </w:rPr>
        <w:t>とはいえ、モデル行列は描画のたびに変化します。ですから、この処理は「モデルの描画」としてまとめてしまうほうがよさそうです。ただ、ビュー行列とプロジェクション行列は変化しないので、この</w:t>
      </w:r>
      <w:r w:rsidR="002B23B1">
        <w:rPr>
          <w:rFonts w:hint="eastAsia"/>
          <w:lang w:val="ja-JP"/>
        </w:rPr>
        <w:t>2</w:t>
      </w:r>
      <w:r w:rsidR="002B23B1">
        <w:rPr>
          <w:rFonts w:hint="eastAsia"/>
          <w:lang w:val="ja-JP"/>
        </w:rPr>
        <w:t>つは一度設定すれば十分なはずです。そこで、この</w:t>
      </w:r>
      <w:r w:rsidR="002B23B1">
        <w:rPr>
          <w:rFonts w:hint="eastAsia"/>
          <w:lang w:val="ja-JP"/>
        </w:rPr>
        <w:t>2</w:t>
      </w:r>
      <w:r w:rsidR="002B23B1">
        <w:rPr>
          <w:rFonts w:hint="eastAsia"/>
          <w:lang w:val="ja-JP"/>
        </w:rPr>
        <w:t>つを乗じた行列を引数として受け取るメンバ関数を作ります。</w:t>
      </w:r>
      <w:r w:rsidR="002B23B1">
        <w:rPr>
          <w:lang w:val="ja-JP"/>
        </w:rPr>
        <w:t>関数名は「</w:t>
      </w:r>
      <w:r w:rsidR="002B23B1">
        <w:rPr>
          <w:rFonts w:hint="eastAsia"/>
          <w:lang w:val="ja-JP"/>
        </w:rPr>
        <w:t>SetViewProjection</w:t>
      </w:r>
      <w:r w:rsidR="002B23B1">
        <w:rPr>
          <w:lang w:val="ja-JP"/>
        </w:rPr>
        <w:t>Matrix(</w:t>
      </w:r>
      <w:r w:rsidR="002B23B1">
        <w:rPr>
          <w:lang w:val="ja-JP"/>
        </w:rPr>
        <w:t>せっと・びゅー・ぷろじぇくしょん・まとりくす</w:t>
      </w:r>
      <w:r w:rsidR="002B23B1">
        <w:rPr>
          <w:lang w:val="ja-JP"/>
        </w:rPr>
        <w:t>)</w:t>
      </w:r>
      <w:r w:rsidR="002B23B1">
        <w:rPr>
          <w:lang w:val="ja-JP"/>
        </w:rPr>
        <w:t>」としましょう。</w:t>
      </w:r>
    </w:p>
    <w:p w:rsidR="002B23B1" w:rsidRDefault="002B23B1" w:rsidP="0040600C">
      <w:pPr>
        <w:rPr>
          <w:lang w:val="ja-JP"/>
        </w:rPr>
      </w:pPr>
      <w:r>
        <w:rPr>
          <w:lang w:val="ja-JP"/>
        </w:rPr>
        <w:t>「モデルの描画」は、</w:t>
      </w:r>
      <w:r>
        <w:rPr>
          <w:rFonts w:hint="eastAsia"/>
          <w:lang w:val="ja-JP"/>
        </w:rPr>
        <w:t>glDrawElementsBaseVertex</w:t>
      </w:r>
      <w:r>
        <w:rPr>
          <w:rFonts w:hint="eastAsia"/>
          <w:lang w:val="ja-JP"/>
        </w:rPr>
        <w:t>関数の呼び出しのことです。関数名はずばり「</w:t>
      </w:r>
      <w:r>
        <w:rPr>
          <w:rFonts w:hint="eastAsia"/>
          <w:lang w:val="ja-JP"/>
        </w:rPr>
        <w:t>Draw(</w:t>
      </w:r>
      <w:r>
        <w:rPr>
          <w:rFonts w:hint="eastAsia"/>
          <w:lang w:val="ja-JP"/>
        </w:rPr>
        <w:t>どろー</w:t>
      </w:r>
      <w:r>
        <w:rPr>
          <w:rFonts w:hint="eastAsia"/>
          <w:lang w:val="ja-JP"/>
        </w:rPr>
        <w:t>)</w:t>
      </w:r>
      <w:r>
        <w:rPr>
          <w:rFonts w:hint="eastAsia"/>
          <w:lang w:val="ja-JP"/>
        </w:rPr>
        <w:t>」でいいと思います</w:t>
      </w:r>
      <w:r>
        <w:rPr>
          <w:rFonts w:hint="eastAsia"/>
          <w:lang w:val="ja-JP"/>
        </w:rPr>
        <w:t>(</w:t>
      </w:r>
      <w:r>
        <w:rPr>
          <w:rFonts w:hint="eastAsia"/>
          <w:lang w:val="ja-JP"/>
        </w:rPr>
        <w:t>シンプルにできるならそのほうがよいのです</w:t>
      </w:r>
      <w:r>
        <w:rPr>
          <w:rFonts w:hint="eastAsia"/>
          <w:lang w:val="ja-JP"/>
        </w:rPr>
        <w:t>)</w:t>
      </w:r>
      <w:r>
        <w:rPr>
          <w:rFonts w:hint="eastAsia"/>
          <w:lang w:val="ja-JP"/>
        </w:rPr>
        <w:t>。</w:t>
      </w:r>
      <w:r>
        <w:rPr>
          <w:rFonts w:hint="eastAsia"/>
          <w:lang w:val="ja-JP"/>
        </w:rPr>
        <w:t>Mesh</w:t>
      </w:r>
      <w:r>
        <w:rPr>
          <w:rFonts w:hint="eastAsia"/>
          <w:lang w:val="ja-JP"/>
        </w:rPr>
        <w:t>構造体のメンバ変数を設定するだけですから、</w:t>
      </w:r>
      <w:r>
        <w:rPr>
          <w:rFonts w:hint="eastAsia"/>
          <w:lang w:val="ja-JP"/>
        </w:rPr>
        <w:t>Mesh</w:t>
      </w:r>
      <w:r>
        <w:rPr>
          <w:rFonts w:hint="eastAsia"/>
          <w:lang w:val="ja-JP"/>
        </w:rPr>
        <w:t>構造体のポインタか参照を引数にしましょう。モデル行列も引数として渡したいのですが、ライトのための逆行列を作る関係で、モデル行列そのものを引数にするわけにはいきません。そこで、モデル行列のもとになる移動量・拡大縮小率・回転角の</w:t>
      </w:r>
      <w:r>
        <w:rPr>
          <w:rFonts w:hint="eastAsia"/>
          <w:lang w:val="ja-JP"/>
        </w:rPr>
        <w:t>3</w:t>
      </w:r>
      <w:r>
        <w:rPr>
          <w:rFonts w:hint="eastAsia"/>
          <w:lang w:val="ja-JP"/>
        </w:rPr>
        <w:t>つのパラメーターを引数にします。</w:t>
      </w:r>
    </w:p>
    <w:p w:rsidR="002B23B1" w:rsidRDefault="002B23B1" w:rsidP="0040600C">
      <w:r>
        <w:rPr>
          <w:lang w:val="ja-JP"/>
        </w:rPr>
        <w:t>さて、メンバ関数を宣言する前に、いくつかやっておくことがあります。まず、行列やベクトルを扱うことになるので、</w:t>
      </w:r>
      <w:r>
        <w:rPr>
          <w:rFonts w:hint="eastAsia"/>
          <w:lang w:val="ja-JP"/>
        </w:rPr>
        <w:t>GLM</w:t>
      </w:r>
      <w:r>
        <w:rPr>
          <w:rFonts w:hint="eastAsia"/>
          <w:lang w:val="ja-JP"/>
        </w:rPr>
        <w:t>ライブラリから適切なヘッダファイルをインクルードしなければなりません。</w:t>
      </w:r>
      <w:r>
        <w:rPr>
          <w:lang w:val="ja-JP"/>
        </w:rPr>
        <w:br/>
      </w:r>
      <w:r>
        <w:t>Shader.h</w:t>
      </w:r>
      <w:r>
        <w:t>の先頭付近に次のプログラムを追加してください。</w:t>
      </w:r>
    </w:p>
    <w:p w:rsidR="002B23B1" w:rsidRPr="001D7C25" w:rsidRDefault="002B23B1" w:rsidP="002B23B1">
      <w:pPr>
        <w:pStyle w:val="ac"/>
      </w:pPr>
      <w:r>
        <w:rPr>
          <w:color w:val="008000"/>
        </w:rPr>
        <w:t xml:space="preserve"> /**</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sidRPr="002B23B1">
        <w:rPr>
          <w:color w:val="FF0000"/>
        </w:rPr>
        <w:t>+</w:t>
      </w:r>
      <w:r>
        <w:t xml:space="preserve">#include </w:t>
      </w:r>
      <w:r>
        <w:rPr>
          <w:color w:val="A31515"/>
        </w:rPr>
        <w:t>&lt;glm/vec3.hpp&gt;</w:t>
      </w:r>
      <w:r>
        <w:br/>
      </w:r>
      <w:r w:rsidRPr="002B23B1">
        <w:rPr>
          <w:color w:val="FF0000"/>
        </w:rPr>
        <w:t>+</w:t>
      </w:r>
      <w:r>
        <w:t xml:space="preserve">#include </w:t>
      </w:r>
      <w:r>
        <w:rPr>
          <w:color w:val="A31515"/>
        </w:rPr>
        <w:t>&lt;glm/mat4x4.hpp&gt;</w:t>
      </w:r>
      <w:r>
        <w:rPr>
          <w:color w:val="A31515"/>
        </w:rPr>
        <w:br/>
      </w:r>
      <w:r>
        <w:br/>
      </w:r>
      <w:r>
        <w:rPr>
          <w:color w:val="0000FF"/>
        </w:rPr>
        <w:t xml:space="preserve"> namespace</w:t>
      </w:r>
      <w:r>
        <w:t xml:space="preserve"> Shader {</w:t>
      </w:r>
    </w:p>
    <w:p w:rsidR="00FF1791" w:rsidRDefault="00FF1791" w:rsidP="00E936FE">
      <w:r>
        <w:rPr>
          <w:rFonts w:hint="eastAsia"/>
        </w:rPr>
        <w:lastRenderedPageBreak/>
        <w:t>Mesh</w:t>
      </w:r>
      <w:r>
        <w:rPr>
          <w:rFonts w:hint="eastAsia"/>
        </w:rPr>
        <w:t>構造体は先行宣言だけ追加します。</w:t>
      </w:r>
      <w:r>
        <w:br/>
      </w:r>
      <w:r>
        <w:rPr>
          <w:rFonts w:hint="eastAsia"/>
        </w:rPr>
        <w:t>mat4x4.hpp</w:t>
      </w:r>
      <w:r>
        <w:rPr>
          <w:rFonts w:hint="eastAsia"/>
        </w:rPr>
        <w:t>のインクルード文の下に、次のプログラムを追加してください。</w:t>
      </w:r>
    </w:p>
    <w:p w:rsidR="00FF1791" w:rsidRDefault="00FF1791" w:rsidP="00FF1791">
      <w:pPr>
        <w:pStyle w:val="ac"/>
      </w:pPr>
      <w:r>
        <w:rPr>
          <w:color w:val="008000"/>
        </w:rPr>
        <w:t>/**</w:t>
      </w:r>
      <w:r>
        <w:br/>
      </w:r>
      <w:r>
        <w:rPr>
          <w:color w:val="008000"/>
        </w:rPr>
        <w:t xml:space="preserve"> * @file Shader.h</w:t>
      </w:r>
      <w:r>
        <w:br/>
      </w:r>
      <w:r>
        <w:rPr>
          <w:color w:val="008000"/>
        </w:rPr>
        <w:t xml:space="preserve"> */</w:t>
      </w:r>
      <w:r>
        <w:br/>
        <w:t xml:space="preserve"> #ifndef SHADER_H_INCLUDED</w:t>
      </w:r>
      <w:r>
        <w:br/>
        <w:t xml:space="preserve"> #define </w:t>
      </w:r>
      <w:r>
        <w:rPr>
          <w:color w:val="6F008A"/>
        </w:rPr>
        <w:t>SHADER_H_INCLUDED</w:t>
      </w:r>
      <w:r>
        <w:br/>
        <w:t xml:space="preserve"> #include </w:t>
      </w:r>
      <w:r>
        <w:rPr>
          <w:color w:val="A31515"/>
        </w:rPr>
        <w:t>&lt;GL/glew.h&gt;</w:t>
      </w:r>
      <w:r>
        <w:br/>
      </w:r>
      <w:r>
        <w:rPr>
          <w:color w:val="FF0000"/>
        </w:rPr>
        <w:t xml:space="preserve"> </w:t>
      </w:r>
      <w:r>
        <w:t xml:space="preserve">#include </w:t>
      </w:r>
      <w:r>
        <w:rPr>
          <w:color w:val="A31515"/>
        </w:rPr>
        <w:t>&lt;glm/vec3.hpp&gt;</w:t>
      </w:r>
      <w:r>
        <w:br/>
        <w:t xml:space="preserve"> #include </w:t>
      </w:r>
      <w:r>
        <w:rPr>
          <w:color w:val="A31515"/>
        </w:rPr>
        <w:t>&lt;glm/mat4x4.hpp&gt;</w:t>
      </w:r>
      <w:r>
        <w:rPr>
          <w:color w:val="A31515"/>
        </w:rPr>
        <w:br/>
      </w:r>
      <w:r>
        <w:br/>
      </w:r>
      <w:r w:rsidRPr="002B23B1">
        <w:rPr>
          <w:color w:val="FF0000"/>
        </w:rPr>
        <w:t>+</w:t>
      </w:r>
      <w:r>
        <w:rPr>
          <w:color w:val="0000FF"/>
        </w:rPr>
        <w:t xml:space="preserve">struct </w:t>
      </w:r>
      <w:r>
        <w:rPr>
          <w:color w:val="2B91AF"/>
        </w:rPr>
        <w:t>Mesh</w:t>
      </w:r>
      <w:r>
        <w:t>;</w:t>
      </w:r>
      <w:r>
        <w:rPr>
          <w:color w:val="FF0000"/>
        </w:rPr>
        <w:br/>
      </w:r>
      <w:r w:rsidRPr="002B23B1">
        <w:rPr>
          <w:color w:val="FF0000"/>
        </w:rPr>
        <w:t>+</w:t>
      </w:r>
      <w:r>
        <w:br/>
      </w:r>
      <w:r>
        <w:rPr>
          <w:color w:val="0000FF"/>
        </w:rPr>
        <w:t xml:space="preserve"> namespace</w:t>
      </w:r>
      <w:r>
        <w:t xml:space="preserve"> Shader {</w:t>
      </w:r>
    </w:p>
    <w:p w:rsidR="002B23B1" w:rsidRDefault="002B23B1" w:rsidP="00E936FE">
      <w:r>
        <w:t>次に、ライトの構造体を作らなけばなりません。</w:t>
      </w:r>
      <w:r>
        <w:br/>
      </w:r>
      <w:r w:rsidR="000C0E82">
        <w:t>BuildFrom</w:t>
      </w:r>
      <w:r w:rsidR="000C0E82">
        <w:rPr>
          <w:rFonts w:hint="eastAsia"/>
        </w:rPr>
        <w:t>File</w:t>
      </w:r>
      <w:r w:rsidR="000C0E82">
        <w:rPr>
          <w:rFonts w:hint="eastAsia"/>
        </w:rPr>
        <w:t>関数定義の下</w:t>
      </w:r>
      <w:r>
        <w:rPr>
          <w:rFonts w:hint="eastAsia"/>
        </w:rPr>
        <w:t>に、次のプログラムを追加してください。</w:t>
      </w:r>
    </w:p>
    <w:p w:rsidR="002B23B1" w:rsidRPr="000C0E82" w:rsidRDefault="000C0E82" w:rsidP="000C0E82">
      <w:pPr>
        <w:pStyle w:val="ac"/>
      </w:pPr>
      <w:r>
        <w:rPr>
          <w:color w:val="2B91AF"/>
        </w:rPr>
        <w:t xml:space="preserve"> 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br/>
      </w:r>
      <w:r>
        <w:rPr>
          <w:color w:val="2B91AF"/>
        </w:rPr>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環境光</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AmbientLight</w:t>
      </w:r>
      <w:r>
        <w:br/>
      </w:r>
      <w:r w:rsidRPr="00E936FE">
        <w:rPr>
          <w:color w:val="FF0000"/>
        </w:rPr>
        <w:t>+</w:t>
      </w:r>
      <w:r>
        <w:t>{</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指向性ライト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DirectionalLight</w:t>
      </w:r>
      <w:r>
        <w:br/>
      </w:r>
      <w:r w:rsidRPr="00E936FE">
        <w:rPr>
          <w:color w:val="FF0000"/>
        </w:rPr>
        <w:t>+</w:t>
      </w:r>
      <w:r>
        <w:t>{</w:t>
      </w:r>
      <w:r>
        <w:br/>
      </w:r>
      <w:r w:rsidRPr="00E936FE">
        <w:rPr>
          <w:color w:val="FF0000"/>
        </w:rPr>
        <w:t>+</w:t>
      </w:r>
      <w:r>
        <w:t xml:space="preserve">  glm::</w:t>
      </w:r>
      <w:r>
        <w:rPr>
          <w:color w:val="2B91AF"/>
        </w:rPr>
        <w:t>vec3</w:t>
      </w:r>
      <w:r>
        <w:t xml:space="preserve"> direction;</w:t>
      </w:r>
      <w:r>
        <w:br/>
      </w:r>
      <w:r w:rsidRPr="00E936FE">
        <w:rPr>
          <w:color w:val="FF0000"/>
        </w:rPr>
        <w:t>+</w:t>
      </w:r>
      <w:r>
        <w:t xml:space="preserve">  glm::</w:t>
      </w:r>
      <w:r>
        <w:rPr>
          <w:color w:val="2B91AF"/>
        </w:rPr>
        <w:t>vec3</w:t>
      </w:r>
      <w:r>
        <w:t xml:space="preserve"> color;</w:t>
      </w:r>
      <w:r>
        <w:br/>
      </w:r>
      <w:r w:rsidRPr="00E936FE">
        <w:rPr>
          <w:color w:val="FF0000"/>
        </w:rPr>
        <w:t>+</w:t>
      </w:r>
      <w:r>
        <w:t>};</w:t>
      </w:r>
      <w:r>
        <w:br/>
      </w:r>
      <w:r w:rsidRPr="00E936FE">
        <w:rPr>
          <w:color w:val="FF0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ポイントライト</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PointLight</w:t>
      </w:r>
      <w:r>
        <w:br/>
      </w:r>
      <w:r w:rsidRPr="00E936FE">
        <w:rPr>
          <w:color w:val="FF0000"/>
        </w:rPr>
        <w:t>+</w:t>
      </w:r>
      <w:r>
        <w:t>{</w:t>
      </w:r>
      <w:r>
        <w:br/>
      </w:r>
      <w:r w:rsidRPr="00E936FE">
        <w:rPr>
          <w:color w:val="FF0000"/>
        </w:rPr>
        <w:t>+</w:t>
      </w:r>
      <w:r>
        <w:t xml:space="preserve">  glm::</w:t>
      </w:r>
      <w:r>
        <w:rPr>
          <w:color w:val="2B91AF"/>
        </w:rPr>
        <w:t>vec3</w:t>
      </w:r>
      <w:r>
        <w:t xml:space="preserve"> position[8];</w:t>
      </w:r>
      <w:r>
        <w:br/>
      </w:r>
      <w:r w:rsidRPr="00E936FE">
        <w:rPr>
          <w:color w:val="FF0000"/>
        </w:rPr>
        <w:t>+</w:t>
      </w:r>
      <w:r>
        <w:t xml:space="preserve">  glm::</w:t>
      </w:r>
      <w:r>
        <w:rPr>
          <w:color w:val="2B91AF"/>
        </w:rPr>
        <w:t>vec3</w:t>
      </w:r>
      <w:r>
        <w:t xml:space="preserve"> color[8];</w:t>
      </w:r>
      <w:r>
        <w:br/>
      </w:r>
      <w:r w:rsidRPr="00E936FE">
        <w:rPr>
          <w:color w:val="FF0000"/>
        </w:rPr>
        <w:t>+</w:t>
      </w:r>
      <w:r>
        <w:t>};</w:t>
      </w:r>
      <w:r>
        <w:br/>
      </w:r>
      <w:r w:rsidRPr="00E936FE">
        <w:rPr>
          <w:color w:val="FF0000"/>
        </w:rPr>
        <w:t>+</w:t>
      </w:r>
      <w:r>
        <w:br/>
      </w:r>
      <w:r w:rsidR="00D340FF" w:rsidRPr="00E936FE">
        <w:rPr>
          <w:color w:val="FF0000"/>
        </w:rPr>
        <w:t>+</w:t>
      </w:r>
      <w:r w:rsidR="00D340FF">
        <w:rPr>
          <w:color w:val="008000"/>
        </w:rPr>
        <w:t>/**</w:t>
      </w:r>
      <w:r w:rsidR="00D340FF">
        <w:br/>
      </w:r>
      <w:r w:rsidR="00D340FF" w:rsidRPr="00E936FE">
        <w:rPr>
          <w:color w:val="FF0000"/>
        </w:rPr>
        <w:t>+</w:t>
      </w:r>
      <w:r w:rsidR="00D340FF">
        <w:rPr>
          <w:color w:val="008000"/>
        </w:rPr>
        <w:t xml:space="preserve">* </w:t>
      </w:r>
      <w:r w:rsidR="00D340FF">
        <w:rPr>
          <w:rFonts w:hint="eastAsia"/>
          <w:color w:val="008000"/>
        </w:rPr>
        <w:t>スポットライト</w:t>
      </w:r>
      <w:r w:rsidR="00D340FF">
        <w:rPr>
          <w:color w:val="008000"/>
        </w:rPr>
        <w:t>.</w:t>
      </w:r>
      <w:r w:rsidR="00D340FF">
        <w:br/>
      </w:r>
      <w:r w:rsidR="00D340FF" w:rsidRPr="00E936FE">
        <w:rPr>
          <w:color w:val="FF0000"/>
        </w:rPr>
        <w:t>+</w:t>
      </w:r>
      <w:r w:rsidR="00D340FF">
        <w:rPr>
          <w:color w:val="008000"/>
        </w:rPr>
        <w:t>*/</w:t>
      </w:r>
      <w:r w:rsidR="00D340FF">
        <w:br/>
      </w:r>
      <w:r w:rsidR="00D340FF" w:rsidRPr="00E936FE">
        <w:rPr>
          <w:color w:val="FF0000"/>
        </w:rPr>
        <w:t>+</w:t>
      </w:r>
      <w:r w:rsidR="00D340FF">
        <w:rPr>
          <w:color w:val="0000FF"/>
        </w:rPr>
        <w:t>struct</w:t>
      </w:r>
      <w:r w:rsidR="00D340FF">
        <w:t xml:space="preserve"> </w:t>
      </w:r>
      <w:r w:rsidR="00D340FF">
        <w:rPr>
          <w:color w:val="2B91AF"/>
        </w:rPr>
        <w:t>SpotLight</w:t>
      </w:r>
      <w:r w:rsidR="00D340FF">
        <w:br/>
      </w:r>
      <w:r w:rsidR="00D340FF" w:rsidRPr="00E936FE">
        <w:rPr>
          <w:color w:val="FF0000"/>
        </w:rPr>
        <w:t>+</w:t>
      </w:r>
      <w:r w:rsidR="00D340FF">
        <w:t>{</w:t>
      </w:r>
      <w:r w:rsidR="00D340FF">
        <w:br/>
      </w:r>
      <w:r w:rsidR="00D340FF" w:rsidRPr="00E936FE">
        <w:rPr>
          <w:color w:val="FF0000"/>
        </w:rPr>
        <w:t>+</w:t>
      </w:r>
      <w:r w:rsidR="00D340FF">
        <w:t xml:space="preserve">  glm::</w:t>
      </w:r>
      <w:r w:rsidR="00D340FF">
        <w:rPr>
          <w:color w:val="2B91AF"/>
        </w:rPr>
        <w:t>vec4</w:t>
      </w:r>
      <w:r w:rsidR="00D340FF">
        <w:t xml:space="preserve"> dirAndCutOff[4];</w:t>
      </w:r>
      <w:r w:rsidR="00D340FF">
        <w:br/>
      </w:r>
      <w:r w:rsidR="00D340FF" w:rsidRPr="00E936FE">
        <w:rPr>
          <w:color w:val="FF0000"/>
        </w:rPr>
        <w:t>+</w:t>
      </w:r>
      <w:r w:rsidR="00D340FF">
        <w:t xml:space="preserve">  glm::</w:t>
      </w:r>
      <w:r w:rsidR="00D340FF">
        <w:rPr>
          <w:color w:val="2B91AF"/>
        </w:rPr>
        <w:t>vec4</w:t>
      </w:r>
      <w:r w:rsidR="00D340FF">
        <w:t xml:space="preserve"> posAndInnerCutOff[4];</w:t>
      </w:r>
      <w:r w:rsidR="00D340FF">
        <w:br/>
      </w:r>
      <w:r w:rsidR="00D340FF" w:rsidRPr="00E936FE">
        <w:rPr>
          <w:color w:val="FF0000"/>
        </w:rPr>
        <w:t>+</w:t>
      </w:r>
      <w:r w:rsidR="00D340FF">
        <w:t xml:space="preserve">  glm::</w:t>
      </w:r>
      <w:r w:rsidR="00D340FF">
        <w:rPr>
          <w:color w:val="2B91AF"/>
        </w:rPr>
        <w:t>vec3</w:t>
      </w:r>
      <w:r w:rsidR="00D340FF">
        <w:t xml:space="preserve"> color[4];</w:t>
      </w:r>
      <w:r w:rsidR="00D340FF">
        <w:br/>
      </w:r>
      <w:r w:rsidR="00D340FF" w:rsidRPr="00E936FE">
        <w:rPr>
          <w:color w:val="FF0000"/>
        </w:rPr>
        <w:t>+</w:t>
      </w:r>
      <w:r w:rsidR="00D340FF">
        <w:t>};</w:t>
      </w:r>
      <w:r w:rsidR="00D340FF">
        <w:br/>
      </w:r>
      <w:r w:rsidR="00D340FF" w:rsidRPr="00E936FE">
        <w:rPr>
          <w:color w:val="FF0000"/>
        </w:rPr>
        <w:t>+</w:t>
      </w:r>
      <w:r w:rsidR="00D340FF">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ライトをまとめた構造体</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LightList</w:t>
      </w:r>
      <w:r>
        <w:br/>
      </w:r>
      <w:r w:rsidRPr="00E936FE">
        <w:rPr>
          <w:color w:val="FF0000"/>
        </w:rPr>
        <w:t>+</w:t>
      </w:r>
      <w:r>
        <w:t>{</w:t>
      </w:r>
      <w:r>
        <w:br/>
      </w:r>
      <w:r w:rsidRPr="00E936FE">
        <w:rPr>
          <w:color w:val="FF0000"/>
        </w:rPr>
        <w:t>+</w:t>
      </w:r>
      <w:r>
        <w:t xml:space="preserve">  </w:t>
      </w:r>
      <w:r>
        <w:rPr>
          <w:color w:val="2B91AF"/>
        </w:rPr>
        <w:t>AmbientLight</w:t>
      </w:r>
      <w:r>
        <w:t xml:space="preserve"> ambient;</w:t>
      </w:r>
      <w:r>
        <w:br/>
      </w:r>
      <w:r w:rsidRPr="00E936FE">
        <w:rPr>
          <w:color w:val="FF0000"/>
        </w:rPr>
        <w:t>+</w:t>
      </w:r>
      <w:r>
        <w:t xml:space="preserve">  </w:t>
      </w:r>
      <w:r>
        <w:rPr>
          <w:color w:val="2B91AF"/>
        </w:rPr>
        <w:t>DirectionalLight</w:t>
      </w:r>
      <w:r>
        <w:t xml:space="preserve"> directional;</w:t>
      </w:r>
      <w:r>
        <w:br/>
      </w:r>
      <w:r w:rsidRPr="00E936FE">
        <w:rPr>
          <w:color w:val="FF0000"/>
        </w:rPr>
        <w:t>+</w:t>
      </w:r>
      <w:r>
        <w:t xml:space="preserve">  </w:t>
      </w:r>
      <w:r>
        <w:rPr>
          <w:color w:val="2B91AF"/>
        </w:rPr>
        <w:t>PointLight</w:t>
      </w:r>
      <w:r>
        <w:t xml:space="preserve"> point;</w:t>
      </w:r>
      <w:r>
        <w:br/>
      </w:r>
      <w:r w:rsidR="00C121DE" w:rsidRPr="00E936FE">
        <w:rPr>
          <w:color w:val="FF0000"/>
        </w:rPr>
        <w:t>+</w:t>
      </w:r>
      <w:r w:rsidR="00C121DE">
        <w:t xml:space="preserve">  </w:t>
      </w:r>
      <w:r w:rsidR="00C121DE">
        <w:rPr>
          <w:color w:val="2B91AF"/>
        </w:rPr>
        <w:t>PointLight</w:t>
      </w:r>
      <w:r w:rsidR="00C121DE">
        <w:t xml:space="preserve"> spot;</w:t>
      </w:r>
      <w:r w:rsidR="00C121DE">
        <w:br/>
      </w:r>
      <w:r w:rsidRPr="00E936FE">
        <w:rPr>
          <w:color w:val="FF0000"/>
        </w:rPr>
        <w:lastRenderedPageBreak/>
        <w:t>+</w:t>
      </w:r>
      <w:r>
        <w:t>};</w:t>
      </w:r>
      <w:r>
        <w:br/>
      </w:r>
      <w:r w:rsidRPr="00E936FE">
        <w:rPr>
          <w:color w:val="FF0000"/>
        </w:rPr>
        <w:t>+</w:t>
      </w:r>
      <w:r>
        <w:br/>
      </w:r>
      <w:r>
        <w:rPr>
          <w:color w:val="008000"/>
        </w:rPr>
        <w:t xml:space="preserve"> /**</w:t>
      </w:r>
      <w:r>
        <w:br/>
      </w:r>
      <w:r>
        <w:rPr>
          <w:color w:val="FF0000"/>
        </w:rPr>
        <w:t xml:space="preserve"> </w:t>
      </w:r>
      <w:r>
        <w:rPr>
          <w:color w:val="008000"/>
        </w:rPr>
        <w:t xml:space="preserve">* </w:t>
      </w:r>
      <w:r>
        <w:rPr>
          <w:rFonts w:hint="eastAsia"/>
          <w:color w:val="008000"/>
        </w:rPr>
        <w:t>シェーダー・プログラム</w:t>
      </w:r>
      <w:r>
        <w:rPr>
          <w:color w:val="008000"/>
        </w:rPr>
        <w:t>.</w:t>
      </w:r>
      <w:r>
        <w:br/>
      </w:r>
      <w:r>
        <w:rPr>
          <w:color w:val="FF0000"/>
        </w:rPr>
        <w:t xml:space="preserve"> </w:t>
      </w:r>
      <w:r>
        <w:rPr>
          <w:color w:val="008000"/>
        </w:rPr>
        <w:t>*/</w:t>
      </w:r>
      <w:r>
        <w:br/>
      </w:r>
      <w:r>
        <w:rPr>
          <w:color w:val="FF0000"/>
        </w:rPr>
        <w:t xml:space="preserve"> </w:t>
      </w:r>
      <w:r>
        <w:rPr>
          <w:color w:val="0000FF"/>
        </w:rPr>
        <w:t>class</w:t>
      </w:r>
      <w:r>
        <w:t xml:space="preserve"> </w:t>
      </w:r>
      <w:r>
        <w:rPr>
          <w:color w:val="2B91AF"/>
        </w:rPr>
        <w:t>Program</w:t>
      </w:r>
    </w:p>
    <w:p w:rsidR="00E936FE" w:rsidRDefault="00FF1791" w:rsidP="00FF1791">
      <w:r>
        <w:rPr>
          <w:rFonts w:hint="eastAsia"/>
        </w:rPr>
        <w:t>続いて、メンバ関数を宣言しましょう。</w:t>
      </w:r>
      <w:r w:rsidR="00E27A8F">
        <w:t>Program</w:t>
      </w:r>
      <w:r w:rsidR="00E27A8F">
        <w:t>クラスに、次のプログラムを追加してください。</w:t>
      </w:r>
    </w:p>
    <w:p w:rsidR="00E27A8F" w:rsidRDefault="00E27A8F" w:rsidP="00E27A8F">
      <w:pPr>
        <w:pStyle w:val="ac"/>
      </w:pPr>
      <w:r>
        <w:rPr>
          <w:color w:val="FF0000"/>
        </w:rPr>
        <w:t xml:space="preserve"> </w:t>
      </w:r>
      <w:r>
        <w:rPr>
          <w:color w:val="0000FF"/>
        </w:rPr>
        <w:t>class</w:t>
      </w:r>
      <w:r>
        <w:t xml:space="preserve"> </w:t>
      </w:r>
      <w:r>
        <w:rPr>
          <w:color w:val="2B91AF"/>
        </w:rPr>
        <w:t>Program</w:t>
      </w:r>
      <w:r>
        <w:br/>
      </w:r>
      <w:r>
        <w:rPr>
          <w:color w:val="FF0000"/>
        </w:rPr>
        <w:t xml:space="preserve"> </w:t>
      </w:r>
      <w:r>
        <w:t>{</w:t>
      </w:r>
      <w:r>
        <w:br/>
      </w:r>
      <w:r w:rsidR="008B7D75">
        <w:rPr>
          <w:color w:val="FF0000"/>
        </w:rPr>
        <w:t xml:space="preserve"> </w:t>
      </w:r>
      <w:r>
        <w:rPr>
          <w:color w:val="0000FF"/>
        </w:rPr>
        <w:t>public</w:t>
      </w:r>
      <w:r>
        <w:t>:</w:t>
      </w:r>
      <w:r>
        <w:br/>
      </w:r>
      <w:r w:rsidR="008B7D75">
        <w:rPr>
          <w:color w:val="FF0000"/>
        </w:rPr>
        <w:t xml:space="preserve"> </w:t>
      </w:r>
      <w:r>
        <w:t xml:space="preserve">  </w:t>
      </w:r>
      <w:r>
        <w:rPr>
          <w:color w:val="0000FF"/>
        </w:rPr>
        <w:t>explicit</w:t>
      </w:r>
      <w:r>
        <w:t xml:space="preserve"> Program(</w:t>
      </w:r>
      <w:r>
        <w:rPr>
          <w:color w:val="2B91AF"/>
        </w:rPr>
        <w:t>GLuint</w:t>
      </w:r>
      <w:r>
        <w:t xml:space="preserve"> </w:t>
      </w:r>
      <w:r>
        <w:rPr>
          <w:color w:val="808080"/>
        </w:rPr>
        <w:t>programId</w:t>
      </w:r>
      <w:r>
        <w:t>);</w:t>
      </w:r>
      <w:r>
        <w:br/>
      </w:r>
      <w:r w:rsidR="008B7D75">
        <w:rPr>
          <w:color w:val="FF0000"/>
        </w:rPr>
        <w:t xml:space="preserve"> </w:t>
      </w:r>
      <w:r>
        <w:t xml:space="preserve">  ~Program();</w:t>
      </w:r>
      <w:r>
        <w:br/>
      </w:r>
      <w:r w:rsidRPr="00E936FE">
        <w:rPr>
          <w:color w:val="FF0000"/>
        </w:rPr>
        <w:t>+</w:t>
      </w:r>
      <w:r>
        <w:br/>
      </w:r>
      <w:r w:rsidRPr="00E936FE">
        <w:rPr>
          <w:color w:val="FF0000"/>
        </w:rPr>
        <w:t>+</w:t>
      </w:r>
      <w:r>
        <w:t xml:space="preserve">  </w:t>
      </w:r>
      <w:r>
        <w:rPr>
          <w:color w:val="0000FF"/>
        </w:rPr>
        <w:t>void</w:t>
      </w:r>
      <w:r>
        <w:t xml:space="preserve"> Use();</w:t>
      </w:r>
      <w:r>
        <w:br/>
      </w:r>
      <w:r w:rsidRPr="00E936FE">
        <w:rPr>
          <w:color w:val="FF0000"/>
        </w:rPr>
        <w:t>+</w:t>
      </w:r>
      <w:r>
        <w:t xml:space="preserve">  </w:t>
      </w:r>
      <w:r>
        <w:rPr>
          <w:color w:val="0000FF"/>
        </w:rPr>
        <w:t>void</w:t>
      </w:r>
      <w:r>
        <w:t xml:space="preserve"> BindTexture(</w:t>
      </w:r>
      <w:r>
        <w:rPr>
          <w:color w:val="2B91AF"/>
        </w:rPr>
        <w:t>GLuint</w:t>
      </w:r>
      <w:r>
        <w:t xml:space="preserve">, </w:t>
      </w:r>
      <w:r>
        <w:rPr>
          <w:color w:val="2B91AF"/>
        </w:rPr>
        <w:t>GLuint</w:t>
      </w:r>
      <w:r>
        <w:t>);</w:t>
      </w:r>
      <w:r>
        <w:br/>
      </w:r>
      <w:r w:rsidRPr="00E936FE">
        <w:rPr>
          <w:color w:val="FF0000"/>
        </w:rPr>
        <w:t>+</w:t>
      </w:r>
      <w:r>
        <w:t xml:space="preserve">  </w:t>
      </w:r>
      <w:r>
        <w:rPr>
          <w:color w:val="0000FF"/>
        </w:rPr>
        <w:t>void</w:t>
      </w:r>
      <w:r>
        <w:t xml:space="preserve"> SetLightList(</w:t>
      </w:r>
      <w:r>
        <w:rPr>
          <w:color w:val="0000FF"/>
        </w:rPr>
        <w:t>const</w:t>
      </w:r>
      <w:r>
        <w:t xml:space="preserve"> </w:t>
      </w:r>
      <w:r>
        <w:rPr>
          <w:color w:val="2B91AF"/>
        </w:rPr>
        <w:t>LightList</w:t>
      </w:r>
      <w:r>
        <w:t>&amp;);</w:t>
      </w:r>
      <w:r>
        <w:br/>
      </w:r>
      <w:r w:rsidRPr="00E936FE">
        <w:rPr>
          <w:color w:val="FF0000"/>
        </w:rPr>
        <w:t>+</w:t>
      </w:r>
      <w:r>
        <w:t xml:space="preserve">  </w:t>
      </w:r>
      <w:r>
        <w:rPr>
          <w:color w:val="0000FF"/>
        </w:rPr>
        <w:t>void</w:t>
      </w:r>
      <w:r>
        <w:t xml:space="preserve"> SetViewProjectionMatrix(</w:t>
      </w:r>
      <w:r>
        <w:rPr>
          <w:color w:val="0000FF"/>
        </w:rPr>
        <w:t>const</w:t>
      </w:r>
      <w:r>
        <w:t xml:space="preserve"> glm::</w:t>
      </w:r>
      <w:r>
        <w:rPr>
          <w:color w:val="2B91AF"/>
        </w:rPr>
        <w:t>mat4</w:t>
      </w:r>
      <w:r>
        <w:t>&amp;);</w:t>
      </w:r>
      <w:r>
        <w:br/>
      </w:r>
      <w:r w:rsidRPr="00E936FE">
        <w:rPr>
          <w:color w:val="FF0000"/>
        </w:rPr>
        <w:t>+</w:t>
      </w:r>
      <w:r>
        <w:t xml:space="preserve">  </w:t>
      </w:r>
      <w:r>
        <w:rPr>
          <w:color w:val="0000FF"/>
        </w:rPr>
        <w:t>void</w:t>
      </w:r>
      <w:r>
        <w:t xml:space="preserve"> Draw(</w:t>
      </w:r>
      <w:r>
        <w:rPr>
          <w:color w:val="0000FF"/>
        </w:rPr>
        <w:t>const</w:t>
      </w:r>
      <w:r>
        <w:t xml:space="preserve"> </w:t>
      </w:r>
      <w:r>
        <w:rPr>
          <w:color w:val="2B91AF"/>
        </w:rPr>
        <w:t>Mesh</w:t>
      </w:r>
      <w:r>
        <w:t>&amp;</w:t>
      </w:r>
      <w:r w:rsidR="0040600C">
        <w:t xml:space="preserve"> </w:t>
      </w:r>
      <w:r w:rsidR="0040600C">
        <w:rPr>
          <w:color w:val="808080"/>
        </w:rPr>
        <w:t>mesh</w:t>
      </w:r>
      <w:r>
        <w:t>,</w:t>
      </w:r>
      <w:r w:rsidR="0040600C">
        <w:br/>
      </w:r>
      <w:r w:rsidR="0040600C" w:rsidRPr="00E936FE">
        <w:rPr>
          <w:color w:val="FF0000"/>
        </w:rPr>
        <w:t>+</w:t>
      </w:r>
      <w:r w:rsidR="0040600C">
        <w:t xml:space="preserve">  </w:t>
      </w:r>
      <w:r>
        <w:t xml:space="preserve"> </w:t>
      </w:r>
      <w:r w:rsidR="0040600C">
        <w:t xml:space="preserve"> </w:t>
      </w:r>
      <w:r>
        <w:rPr>
          <w:color w:val="0000FF"/>
        </w:rPr>
        <w:t>const</w:t>
      </w:r>
      <w:r>
        <w:t xml:space="preserve"> glm::</w:t>
      </w:r>
      <w:r>
        <w:rPr>
          <w:color w:val="2B91AF"/>
        </w:rPr>
        <w:t>vec3</w:t>
      </w:r>
      <w:r>
        <w:t xml:space="preserve">&amp; </w:t>
      </w:r>
      <w:r>
        <w:rPr>
          <w:color w:val="808080"/>
        </w:rPr>
        <w:t>t</w:t>
      </w:r>
      <w:r w:rsidR="0040600C">
        <w:rPr>
          <w:color w:val="808080"/>
        </w:rPr>
        <w:t>ranslate</w:t>
      </w:r>
      <w:r>
        <w:t xml:space="preserve">, </w:t>
      </w:r>
      <w:r>
        <w:rPr>
          <w:color w:val="0000FF"/>
        </w:rPr>
        <w:t>const</w:t>
      </w:r>
      <w:r>
        <w:t xml:space="preserve"> glm::</w:t>
      </w:r>
      <w:r>
        <w:rPr>
          <w:color w:val="2B91AF"/>
        </w:rPr>
        <w:t>vec3</w:t>
      </w:r>
      <w:r>
        <w:t xml:space="preserve">&amp; </w:t>
      </w:r>
      <w:r>
        <w:rPr>
          <w:color w:val="808080"/>
        </w:rPr>
        <w:t>r</w:t>
      </w:r>
      <w:r w:rsidR="0040600C">
        <w:rPr>
          <w:color w:val="808080"/>
        </w:rPr>
        <w:t>otate</w:t>
      </w:r>
      <w:r>
        <w:t xml:space="preserve">, </w:t>
      </w:r>
      <w:r>
        <w:rPr>
          <w:color w:val="0000FF"/>
        </w:rPr>
        <w:t>const</w:t>
      </w:r>
      <w:r>
        <w:t xml:space="preserve"> glm::</w:t>
      </w:r>
      <w:r>
        <w:rPr>
          <w:color w:val="2B91AF"/>
        </w:rPr>
        <w:t>vec3</w:t>
      </w:r>
      <w:r>
        <w:t xml:space="preserve">&amp; </w:t>
      </w:r>
      <w:r>
        <w:rPr>
          <w:color w:val="808080"/>
        </w:rPr>
        <w:t>s</w:t>
      </w:r>
      <w:r w:rsidR="0040600C">
        <w:rPr>
          <w:color w:val="808080"/>
        </w:rPr>
        <w:t>cale</w:t>
      </w:r>
      <w:r>
        <w:t>);</w:t>
      </w:r>
      <w:r>
        <w:br/>
      </w:r>
      <w:r w:rsidR="005F591B">
        <w:rPr>
          <w:color w:val="FF0000"/>
        </w:rPr>
        <w:br/>
        <w:t xml:space="preserve"> </w:t>
      </w:r>
      <w:r w:rsidR="005F591B">
        <w:rPr>
          <w:color w:val="0000FF"/>
        </w:rPr>
        <w:t>public</w:t>
      </w:r>
      <w:r w:rsidR="005F591B">
        <w:t>:</w:t>
      </w:r>
      <w:r w:rsidR="005F591B">
        <w:br/>
      </w:r>
      <w:r w:rsidR="005F591B">
        <w:rPr>
          <w:color w:val="FF0000"/>
        </w:rPr>
        <w:t xml:space="preserve">　　</w:t>
      </w:r>
      <w:r w:rsidR="005F591B">
        <w:rPr>
          <w:rFonts w:hint="eastAsia"/>
          <w:color w:val="FF0000"/>
        </w:rPr>
        <w:t xml:space="preserve"> </w:t>
      </w:r>
      <w:r w:rsidR="005F591B">
        <w:rPr>
          <w:color w:val="2B91AF"/>
        </w:rPr>
        <w:t>GLuint</w:t>
      </w:r>
      <w:r w:rsidR="005F591B">
        <w:t xml:space="preserve"> id;</w:t>
      </w:r>
      <w:r w:rsidR="00E33C9C" w:rsidRPr="00E33C9C">
        <w:rPr>
          <w:color w:val="008000"/>
        </w:rPr>
        <w:t xml:space="preserve"> </w:t>
      </w:r>
      <w:r w:rsidR="00E33C9C">
        <w:rPr>
          <w:color w:val="008000"/>
        </w:rPr>
        <w:t xml:space="preserve">// </w:t>
      </w:r>
      <w:r w:rsidR="00E33C9C">
        <w:rPr>
          <w:color w:val="008000"/>
        </w:rPr>
        <w:t>プログラム</w:t>
      </w:r>
      <w:r w:rsidR="00E33C9C">
        <w:rPr>
          <w:rFonts w:hint="eastAsia"/>
          <w:color w:val="008000"/>
        </w:rPr>
        <w:t>ID.</w:t>
      </w:r>
      <w:r w:rsidR="005F591B">
        <w:br/>
      </w:r>
      <w:r>
        <w:rPr>
          <w:color w:val="FF0000"/>
        </w:rPr>
        <w:t xml:space="preserve"> </w:t>
      </w:r>
      <w:r>
        <w:t>};</w:t>
      </w:r>
    </w:p>
    <w:p w:rsidR="00E27A8F" w:rsidRDefault="001C2A67" w:rsidP="001C2A67">
      <w:pPr>
        <w:pStyle w:val="2"/>
      </w:pPr>
      <w:r>
        <w:rPr>
          <w:rFonts w:hint="eastAsia"/>
        </w:rPr>
        <w:t>メンバ変数の定義</w:t>
      </w:r>
    </w:p>
    <w:p w:rsidR="001C2A67" w:rsidRPr="00E27A8F" w:rsidRDefault="001C2A67" w:rsidP="00E936FE">
      <w:r>
        <w:t>次は、どんなメンバ変数が必要かを考えていきます。ライトや</w:t>
      </w:r>
      <w:r>
        <w:rPr>
          <w:rFonts w:hint="eastAsia"/>
        </w:rPr>
        <w:t>MVP</w:t>
      </w:r>
      <w:r>
        <w:rPr>
          <w:rFonts w:hint="eastAsia"/>
        </w:rPr>
        <w:t>行列を</w:t>
      </w:r>
      <w:r>
        <w:rPr>
          <w:rFonts w:hint="eastAsia"/>
        </w:rPr>
        <w:t>GPU</w:t>
      </w:r>
      <w:r>
        <w:rPr>
          <w:rFonts w:hint="eastAsia"/>
        </w:rPr>
        <w:t>メモリに転送するには、転送先</w:t>
      </w:r>
      <w:r>
        <w:rPr>
          <w:rFonts w:hint="eastAsia"/>
        </w:rPr>
        <w:t>uniform</w:t>
      </w:r>
      <w:r>
        <w:rPr>
          <w:rFonts w:hint="eastAsia"/>
        </w:rPr>
        <w:t>変数の位置を知って置かなければなりません。ですから、位置を格納する変数が必要です。</w:t>
      </w:r>
      <w:r>
        <w:br/>
      </w:r>
      <w:r>
        <w:t>また、</w:t>
      </w:r>
      <w:r>
        <w:t>SetLightList</w:t>
      </w:r>
      <w:r>
        <w:t>メンバ関数と</w:t>
      </w:r>
      <w:r>
        <w:rPr>
          <w:rFonts w:hint="eastAsia"/>
        </w:rPr>
        <w:t>SetViewProjectionMatrix</w:t>
      </w:r>
      <w:r>
        <w:rPr>
          <w:rFonts w:hint="eastAsia"/>
        </w:rPr>
        <w:t>メンバ関数の引数は、</w:t>
      </w:r>
      <w:r>
        <w:rPr>
          <w:rFonts w:hint="eastAsia"/>
        </w:rPr>
        <w:t>Draw</w:t>
      </w:r>
      <w:r>
        <w:rPr>
          <w:rFonts w:hint="eastAsia"/>
        </w:rPr>
        <w:t>メンバ関数が実行されるまで保持できなければなりません。そのため、ライトデータとビュー・プロジェクション行列もメンバ変数に必要でしょう。</w:t>
      </w:r>
      <w:r>
        <w:br/>
      </w:r>
      <w:r>
        <w:t>それでは、</w:t>
      </w:r>
      <w:r>
        <w:rPr>
          <w:rFonts w:hint="eastAsia"/>
        </w:rPr>
        <w:t>Program</w:t>
      </w:r>
      <w:r>
        <w:rPr>
          <w:rFonts w:hint="eastAsia"/>
        </w:rPr>
        <w:t>クラスに次のプログラムを追加してください。</w:t>
      </w:r>
    </w:p>
    <w:p w:rsidR="00E936FE" w:rsidRPr="00E936FE" w:rsidRDefault="0001626A" w:rsidP="00E936FE">
      <w:pPr>
        <w:pStyle w:val="ac"/>
      </w:pPr>
      <w:r>
        <w:rPr>
          <w:color w:val="0000FF"/>
        </w:rPr>
        <w:t xml:space="preserve"> </w:t>
      </w:r>
      <w:r w:rsidR="001C2A67">
        <w:t xml:space="preserve">　</w:t>
      </w:r>
      <w:r w:rsidR="00E936FE">
        <w:t xml:space="preserve"> </w:t>
      </w:r>
      <w:r w:rsidR="00E936FE">
        <w:rPr>
          <w:color w:val="0000FF"/>
        </w:rPr>
        <w:t>void</w:t>
      </w:r>
      <w:r w:rsidR="00E936FE">
        <w:t xml:space="preserve"> SetLightList(</w:t>
      </w:r>
      <w:r w:rsidR="00E936FE">
        <w:rPr>
          <w:color w:val="0000FF"/>
        </w:rPr>
        <w:t>const</w:t>
      </w:r>
      <w:r w:rsidR="00E936FE">
        <w:t xml:space="preserve"> </w:t>
      </w:r>
      <w:r w:rsidR="00E936FE">
        <w:rPr>
          <w:color w:val="2B91AF"/>
        </w:rPr>
        <w:t>LightList</w:t>
      </w:r>
      <w:r w:rsidR="00E936FE">
        <w:t>&amp;);</w:t>
      </w:r>
      <w:r w:rsidR="00E936FE">
        <w:br/>
        <w:t xml:space="preserve"> </w:t>
      </w:r>
      <w:r w:rsidR="001C2A67">
        <w:t xml:space="preserve">　</w:t>
      </w:r>
      <w:r w:rsidR="00E936FE">
        <w:t xml:space="preserve"> </w:t>
      </w:r>
      <w:r w:rsidR="00E936FE">
        <w:rPr>
          <w:color w:val="0000FF"/>
        </w:rPr>
        <w:t>void</w:t>
      </w:r>
      <w:r w:rsidR="00E936FE">
        <w:t xml:space="preserve"> SetViewProjectionMatrix(</w:t>
      </w:r>
      <w:r w:rsidR="00E936FE">
        <w:rPr>
          <w:color w:val="0000FF"/>
        </w:rPr>
        <w:t>const</w:t>
      </w:r>
      <w:r w:rsidR="00E936FE">
        <w:t xml:space="preserve"> glm::</w:t>
      </w:r>
      <w:r w:rsidR="00E936FE">
        <w:rPr>
          <w:color w:val="2B91AF"/>
        </w:rPr>
        <w:t>mat4</w:t>
      </w:r>
      <w:r w:rsidR="00E936FE">
        <w:t>&amp;);</w:t>
      </w:r>
      <w:r w:rsidR="00E936FE">
        <w:br/>
      </w:r>
      <w:r w:rsidR="001C2A67">
        <w:rPr>
          <w:color w:val="FF0000"/>
        </w:rPr>
        <w:t xml:space="preserve"> </w:t>
      </w:r>
      <w:r w:rsidR="001C2A67">
        <w:t xml:space="preserve">  </w:t>
      </w:r>
      <w:r w:rsidR="001C2A67">
        <w:rPr>
          <w:color w:val="0000FF"/>
        </w:rPr>
        <w:t>void</w:t>
      </w:r>
      <w:r w:rsidR="001C2A67">
        <w:t xml:space="preserve"> Draw(</w:t>
      </w:r>
      <w:r w:rsidR="001C2A67">
        <w:rPr>
          <w:color w:val="0000FF"/>
        </w:rPr>
        <w:t>const</w:t>
      </w:r>
      <w:r w:rsidR="001C2A67">
        <w:t xml:space="preserve"> </w:t>
      </w:r>
      <w:r w:rsidR="001C2A67">
        <w:rPr>
          <w:color w:val="2B91AF"/>
        </w:rPr>
        <w:t>Mesh</w:t>
      </w:r>
      <w:r w:rsidR="001C2A67">
        <w:t xml:space="preserve">&amp; </w:t>
      </w:r>
      <w:r w:rsidR="001C2A67">
        <w:rPr>
          <w:color w:val="808080"/>
        </w:rPr>
        <w:t>mesh</w:t>
      </w:r>
      <w:r w:rsidR="001C2A67">
        <w:t>,</w:t>
      </w:r>
      <w:r w:rsidR="001C2A67">
        <w:br/>
      </w:r>
      <w:r w:rsidR="001C2A67">
        <w:rPr>
          <w:color w:val="FF0000"/>
        </w:rPr>
        <w:t xml:space="preserve"> </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translate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rotate</w:t>
      </w:r>
      <w:r w:rsidR="001C2A67">
        <w:t xml:space="preserve">, </w:t>
      </w:r>
      <w:r w:rsidR="001C2A67">
        <w:rPr>
          <w:color w:val="0000FF"/>
        </w:rPr>
        <w:t>const</w:t>
      </w:r>
      <w:r w:rsidR="001C2A67">
        <w:t xml:space="preserve"> glm::</w:t>
      </w:r>
      <w:r w:rsidR="001C2A67">
        <w:rPr>
          <w:color w:val="2B91AF"/>
        </w:rPr>
        <w:t>vec3</w:t>
      </w:r>
      <w:r w:rsidR="001C2A67">
        <w:t xml:space="preserve">&amp; </w:t>
      </w:r>
      <w:r w:rsidR="001C2A67">
        <w:rPr>
          <w:color w:val="808080"/>
        </w:rPr>
        <w:t>scale</w:t>
      </w:r>
      <w:r w:rsidR="001C2A67">
        <w:t>);</w:t>
      </w:r>
      <w:r w:rsidR="001C2A67">
        <w:br/>
      </w:r>
      <w:r w:rsidR="00E936FE">
        <w:br/>
      </w:r>
      <w:r w:rsidR="001C2A67">
        <w:rPr>
          <w:color w:val="0000FF"/>
        </w:rPr>
        <w:t xml:space="preserve">　</w:t>
      </w:r>
      <w:r w:rsidR="00E936FE">
        <w:rPr>
          <w:color w:val="0000FF"/>
        </w:rPr>
        <w:t>private</w:t>
      </w:r>
      <w:r w:rsidR="00E936FE">
        <w:t>:</w:t>
      </w:r>
      <w:r w:rsidR="00E936FE">
        <w:br/>
      </w:r>
      <w:r w:rsidR="001C2A67">
        <w:t xml:space="preserve">　</w:t>
      </w:r>
      <w:r w:rsidR="00E936FE">
        <w:t xml:space="preserve">  </w:t>
      </w:r>
      <w:r w:rsidR="00E936FE">
        <w:rPr>
          <w:color w:val="2B91AF"/>
        </w:rPr>
        <w:t>GLuint</w:t>
      </w:r>
      <w:r w:rsidR="00E936FE">
        <w:t xml:space="preserve"> id; </w:t>
      </w:r>
      <w:r w:rsidR="00E936FE">
        <w:rPr>
          <w:color w:val="008000"/>
        </w:rPr>
        <w:t xml:space="preserve">// </w:t>
      </w:r>
      <w:r w:rsidR="00E936FE">
        <w:rPr>
          <w:rFonts w:hint="eastAsia"/>
          <w:color w:val="008000"/>
        </w:rPr>
        <w:t>プログラム</w:t>
      </w:r>
      <w:r w:rsidR="00E936FE">
        <w:rPr>
          <w:color w:val="008000"/>
        </w:rPr>
        <w:t>ID.</w:t>
      </w:r>
      <w:r w:rsidR="00E936FE">
        <w:br/>
      </w:r>
      <w:r w:rsidR="001C2A67" w:rsidRPr="00E936FE">
        <w:rPr>
          <w:color w:val="FF0000"/>
        </w:rPr>
        <w:t>+</w:t>
      </w:r>
      <w:r w:rsidR="00E936FE">
        <w:br/>
      </w:r>
      <w:r w:rsidR="001C2A67" w:rsidRPr="00E936FE">
        <w:rPr>
          <w:color w:val="FF0000"/>
        </w:rPr>
        <w:t>+</w:t>
      </w:r>
      <w:r w:rsidR="00E936FE">
        <w:t xml:space="preserve">  </w:t>
      </w:r>
      <w:r w:rsidR="00E936FE">
        <w:rPr>
          <w:color w:val="008000"/>
        </w:rPr>
        <w:t>// uniform</w:t>
      </w:r>
      <w:r w:rsidR="00E936FE">
        <w:rPr>
          <w:rFonts w:hint="eastAsia"/>
          <w:color w:val="008000"/>
        </w:rPr>
        <w:t>変数の位置</w:t>
      </w:r>
      <w:r w:rsidR="00E936FE">
        <w:rPr>
          <w:color w:val="008000"/>
        </w:rPr>
        <w:t>.</w:t>
      </w:r>
      <w:r w:rsidR="00E936FE">
        <w:br/>
      </w:r>
      <w:r w:rsidR="001C2A67" w:rsidRPr="00E936FE">
        <w:rPr>
          <w:color w:val="FF0000"/>
        </w:rPr>
        <w:t>+</w:t>
      </w:r>
      <w:r w:rsidR="00E936FE">
        <w:t xml:space="preserve">  </w:t>
      </w:r>
      <w:r w:rsidR="00E936FE">
        <w:rPr>
          <w:color w:val="2B91AF"/>
        </w:rPr>
        <w:t>GLint</w:t>
      </w:r>
      <w:r w:rsidR="00E936FE">
        <w:t xml:space="preserve"> locMatMVP;</w:t>
      </w:r>
      <w:r w:rsidR="00E936FE">
        <w:br/>
      </w:r>
      <w:r w:rsidR="00D93EAC" w:rsidRPr="00E936FE">
        <w:rPr>
          <w:color w:val="FF0000"/>
        </w:rPr>
        <w:t>+</w:t>
      </w:r>
      <w:r w:rsidR="00D93EAC">
        <w:t xml:space="preserve">  </w:t>
      </w:r>
      <w:r w:rsidR="00D93EAC">
        <w:rPr>
          <w:color w:val="2B91AF"/>
        </w:rPr>
        <w:t>GLint</w:t>
      </w:r>
      <w:r w:rsidR="00D93EAC">
        <w:t xml:space="preserve"> locAmbLightCol;</w:t>
      </w:r>
      <w:r w:rsidR="00D93EAC">
        <w:br/>
      </w:r>
      <w:r w:rsidR="001C2A67" w:rsidRPr="00E936FE">
        <w:rPr>
          <w:color w:val="FF0000"/>
        </w:rPr>
        <w:t>+</w:t>
      </w:r>
      <w:r w:rsidR="00E936FE">
        <w:t xml:space="preserve">  </w:t>
      </w:r>
      <w:r w:rsidR="00E936FE">
        <w:rPr>
          <w:color w:val="2B91AF"/>
        </w:rPr>
        <w:t>GLint</w:t>
      </w:r>
      <w:r w:rsidR="00E936FE">
        <w:t xml:space="preserve"> locDirLightDir;</w:t>
      </w:r>
      <w:r w:rsidR="00E936FE">
        <w:br/>
      </w:r>
      <w:r w:rsidR="001C2A67" w:rsidRPr="00E936FE">
        <w:rPr>
          <w:color w:val="FF0000"/>
        </w:rPr>
        <w:t>+</w:t>
      </w:r>
      <w:r w:rsidR="00E936FE">
        <w:t xml:space="preserve">  </w:t>
      </w:r>
      <w:r w:rsidR="00E936FE">
        <w:rPr>
          <w:color w:val="2B91AF"/>
        </w:rPr>
        <w:t>GLint</w:t>
      </w:r>
      <w:r w:rsidR="00E936FE">
        <w:t xml:space="preserve"> locDirLightCol;</w:t>
      </w:r>
      <w:r w:rsidR="00E936FE">
        <w:br/>
      </w:r>
      <w:r w:rsidR="00D93EAC" w:rsidRPr="00E936FE">
        <w:rPr>
          <w:color w:val="FF0000"/>
        </w:rPr>
        <w:t>+</w:t>
      </w:r>
      <w:r w:rsidR="00D93EAC">
        <w:t xml:space="preserve">  </w:t>
      </w:r>
      <w:r w:rsidR="00D93EAC">
        <w:rPr>
          <w:color w:val="2B91AF"/>
        </w:rPr>
        <w:t>GLint</w:t>
      </w:r>
      <w:r w:rsidR="00D93EAC">
        <w:t xml:space="preserve"> locPointLightPos;</w:t>
      </w:r>
      <w:r w:rsidR="00D93EAC">
        <w:br/>
      </w:r>
      <w:r w:rsidR="00D93EAC" w:rsidRPr="00E936FE">
        <w:rPr>
          <w:color w:val="FF0000"/>
        </w:rPr>
        <w:t>+</w:t>
      </w:r>
      <w:r w:rsidR="00D93EAC">
        <w:t xml:space="preserve">  </w:t>
      </w:r>
      <w:r w:rsidR="00D93EAC">
        <w:rPr>
          <w:color w:val="2B91AF"/>
        </w:rPr>
        <w:t>GLint</w:t>
      </w:r>
      <w:r w:rsidR="00D93EAC">
        <w:t xml:space="preserve"> locPointLightCol;</w:t>
      </w:r>
      <w:r w:rsidR="00D93EAC">
        <w:br/>
      </w:r>
      <w:r w:rsidR="007758AB" w:rsidRPr="00E936FE">
        <w:rPr>
          <w:color w:val="FF0000"/>
        </w:rPr>
        <w:t>+</w:t>
      </w:r>
      <w:r w:rsidR="007758AB">
        <w:t xml:space="preserve">  </w:t>
      </w:r>
      <w:r w:rsidR="007758AB">
        <w:rPr>
          <w:color w:val="2B91AF"/>
        </w:rPr>
        <w:t>GLint</w:t>
      </w:r>
      <w:r w:rsidR="007758AB">
        <w:t xml:space="preserve"> locSpotLightDir;</w:t>
      </w:r>
      <w:r w:rsidR="007758AB">
        <w:br/>
      </w:r>
      <w:r w:rsidR="007758AB" w:rsidRPr="00E936FE">
        <w:rPr>
          <w:color w:val="FF0000"/>
        </w:rPr>
        <w:t>+</w:t>
      </w:r>
      <w:r w:rsidR="007758AB">
        <w:t xml:space="preserve">  </w:t>
      </w:r>
      <w:r w:rsidR="007758AB">
        <w:rPr>
          <w:color w:val="2B91AF"/>
        </w:rPr>
        <w:t>GLint</w:t>
      </w:r>
      <w:r w:rsidR="007758AB">
        <w:t xml:space="preserve"> locSpotLightPos;</w:t>
      </w:r>
      <w:r w:rsidR="007758AB">
        <w:br/>
      </w:r>
      <w:r w:rsidR="007758AB" w:rsidRPr="00E936FE">
        <w:rPr>
          <w:color w:val="FF0000"/>
        </w:rPr>
        <w:t>+</w:t>
      </w:r>
      <w:r w:rsidR="007758AB">
        <w:t xml:space="preserve">  </w:t>
      </w:r>
      <w:r w:rsidR="007758AB">
        <w:rPr>
          <w:color w:val="2B91AF"/>
        </w:rPr>
        <w:t>GLint</w:t>
      </w:r>
      <w:r w:rsidR="007758AB">
        <w:t xml:space="preserve"> locSpotLightCol;</w:t>
      </w:r>
      <w:r w:rsidR="007758AB">
        <w:br/>
      </w:r>
      <w:r w:rsidR="001C2A67" w:rsidRPr="00E936FE">
        <w:rPr>
          <w:color w:val="FF0000"/>
        </w:rPr>
        <w:t>+</w:t>
      </w:r>
      <w:r w:rsidR="00E936FE">
        <w:br/>
      </w:r>
      <w:r w:rsidR="001C2A67" w:rsidRPr="00E936FE">
        <w:rPr>
          <w:color w:val="FF0000"/>
        </w:rPr>
        <w:t>+</w:t>
      </w:r>
      <w:r w:rsidR="00E936FE">
        <w:t xml:space="preserve">  glm::</w:t>
      </w:r>
      <w:r w:rsidR="00E936FE">
        <w:rPr>
          <w:color w:val="2B91AF"/>
        </w:rPr>
        <w:t>mat4</w:t>
      </w:r>
      <w:r w:rsidR="00E936FE">
        <w:t xml:space="preserve"> matVP;</w:t>
      </w:r>
      <w:r w:rsidRPr="0001626A">
        <w:rPr>
          <w:color w:val="008000"/>
        </w:rPr>
        <w:t xml:space="preserve"> </w:t>
      </w:r>
      <w:r>
        <w:rPr>
          <w:color w:val="008000"/>
        </w:rPr>
        <w:t xml:space="preserve">// </w:t>
      </w:r>
      <w:r>
        <w:rPr>
          <w:color w:val="008000"/>
        </w:rPr>
        <w:t>ビュー・プロジェクション行列</w:t>
      </w:r>
      <w:r>
        <w:rPr>
          <w:rFonts w:hint="eastAsia"/>
          <w:color w:val="008000"/>
        </w:rPr>
        <w:t>.</w:t>
      </w:r>
      <w:r w:rsidR="00E936FE">
        <w:br/>
      </w:r>
      <w:r w:rsidR="001C2A67" w:rsidRPr="00E936FE">
        <w:rPr>
          <w:color w:val="FF0000"/>
        </w:rPr>
        <w:t>+</w:t>
      </w:r>
      <w:r w:rsidR="00E936FE">
        <w:t xml:space="preserve">  </w:t>
      </w:r>
      <w:r w:rsidR="00E936FE">
        <w:rPr>
          <w:color w:val="2B91AF"/>
        </w:rPr>
        <w:t>LightList</w:t>
      </w:r>
      <w:r w:rsidR="00E936FE">
        <w:t xml:space="preserve"> lights;</w:t>
      </w:r>
      <w:r w:rsidR="00E936FE">
        <w:br/>
      </w:r>
      <w:r w:rsidR="001C2A67">
        <w:t xml:space="preserve">　</w:t>
      </w:r>
      <w:r>
        <w:t>};</w:t>
      </w:r>
    </w:p>
    <w:p w:rsidR="00E936FE" w:rsidRPr="00E936FE" w:rsidRDefault="00E8108A" w:rsidP="004E55B9">
      <w:r>
        <w:t>これで</w:t>
      </w:r>
      <w:r>
        <w:rPr>
          <w:rFonts w:hint="eastAsia"/>
        </w:rPr>
        <w:t>Program</w:t>
      </w:r>
      <w:r>
        <w:rPr>
          <w:rFonts w:hint="eastAsia"/>
        </w:rPr>
        <w:t>クラスの定義は完了です。</w:t>
      </w:r>
    </w:p>
    <w:p w:rsidR="00E936FE" w:rsidRPr="00E936FE" w:rsidRDefault="00E8108A" w:rsidP="00E8108A">
      <w:pPr>
        <w:pStyle w:val="2"/>
      </w:pPr>
      <w:r>
        <w:lastRenderedPageBreak/>
        <w:t>頂点データ型をファイルに分ける</w:t>
      </w:r>
    </w:p>
    <w:p w:rsidR="007E737B" w:rsidRDefault="007E737B" w:rsidP="007E737B">
      <w:pPr>
        <w:rPr>
          <w:lang w:val="ja-JP"/>
        </w:rPr>
      </w:pPr>
      <w:r>
        <w:rPr>
          <w:rFonts w:hint="eastAsia"/>
        </w:rPr>
        <w:t>Mesh</w:t>
      </w:r>
      <w:r>
        <w:rPr>
          <w:rFonts w:hint="eastAsia"/>
        </w:rPr>
        <w:t>構造体は宣言しかしていないので、名前しか分かりません。しかし、メッシュ</w:t>
      </w:r>
      <w:r>
        <w:t>を描画するためには、構造体にどのようなメンバ変数があるかが分かっていなければなりません。さらに、メンバ変数の型である</w:t>
      </w:r>
      <w:r>
        <w:rPr>
          <w:rFonts w:hint="eastAsia"/>
        </w:rPr>
        <w:t>Vector3</w:t>
      </w:r>
      <w:r>
        <w:rPr>
          <w:rFonts w:hint="eastAsia"/>
        </w:rPr>
        <w:t>や</w:t>
      </w:r>
      <w:r>
        <w:rPr>
          <w:rFonts w:hint="eastAsia"/>
        </w:rPr>
        <w:t>Color</w:t>
      </w:r>
      <w:r>
        <w:rPr>
          <w:rFonts w:hint="eastAsia"/>
        </w:rPr>
        <w:t>や</w:t>
      </w:r>
      <w:r>
        <w:rPr>
          <w:rFonts w:hint="eastAsia"/>
        </w:rPr>
        <w:t>Vertex</w:t>
      </w:r>
      <w:r>
        <w:rPr>
          <w:rFonts w:hint="eastAsia"/>
        </w:rPr>
        <w:t>といった構造体の知識も必要です。ただし、現在これらは</w:t>
      </w:r>
      <w:r>
        <w:rPr>
          <w:rFonts w:hint="eastAsia"/>
        </w:rPr>
        <w:t>Main.cpp</w:t>
      </w:r>
      <w:r>
        <w:rPr>
          <w:rFonts w:hint="eastAsia"/>
        </w:rPr>
        <w:t>で定義されているので、</w:t>
      </w:r>
      <w:r w:rsidR="00AD6E86">
        <w:t>Shader.cpp</w:t>
      </w:r>
      <w:r>
        <w:rPr>
          <w:rFonts w:hint="eastAsia"/>
        </w:rPr>
        <w:t>から</w:t>
      </w:r>
      <w:r w:rsidR="00AD6E86">
        <w:rPr>
          <w:rFonts w:hint="eastAsia"/>
        </w:rPr>
        <w:t>は</w:t>
      </w:r>
      <w:r>
        <w:rPr>
          <w:rFonts w:hint="eastAsia"/>
        </w:rPr>
        <w:t>見</w:t>
      </w:r>
      <w:r w:rsidR="00AD6E86">
        <w:rPr>
          <w:rFonts w:hint="eastAsia"/>
        </w:rPr>
        <w:t>えま</w:t>
      </w:r>
      <w:r>
        <w:rPr>
          <w:rFonts w:hint="eastAsia"/>
        </w:rPr>
        <w:t>せん。そこで、必要な構造体</w:t>
      </w:r>
      <w:r>
        <w:rPr>
          <w:lang w:val="ja-JP"/>
        </w:rPr>
        <w:t>をファイルに分離してインクルードできるようにしましょう。</w:t>
      </w:r>
    </w:p>
    <w:p w:rsidR="007E737B" w:rsidRDefault="007E737B" w:rsidP="007E737B">
      <w:pPr>
        <w:rPr>
          <w:lang w:val="ja-JP"/>
        </w:rPr>
      </w:pPr>
      <w:r>
        <w:rPr>
          <w:rFonts w:hint="eastAsia"/>
          <w:lang w:val="ja-JP"/>
        </w:rPr>
        <w:t>Src</w:t>
      </w:r>
      <w:r>
        <w:rPr>
          <w:rFonts w:hint="eastAsia"/>
          <w:lang w:val="ja-JP"/>
        </w:rPr>
        <w:t>フォルダに「</w:t>
      </w:r>
      <w:r>
        <w:rPr>
          <w:rFonts w:hint="eastAsia"/>
          <w:lang w:val="ja-JP"/>
        </w:rPr>
        <w:t>Geometry.h(</w:t>
      </w:r>
      <w:r>
        <w:rPr>
          <w:rFonts w:hint="eastAsia"/>
          <w:lang w:val="ja-JP"/>
        </w:rPr>
        <w:t>じおめとり・どっと・えいち</w:t>
      </w:r>
      <w:r>
        <w:rPr>
          <w:rFonts w:hint="eastAsia"/>
          <w:lang w:val="ja-JP"/>
        </w:rPr>
        <w:t>)</w:t>
      </w:r>
      <w:r>
        <w:rPr>
          <w:rFonts w:hint="eastAsia"/>
          <w:lang w:val="ja-JP"/>
        </w:rPr>
        <w:t>」というヘッダーファイルを追加してください</w:t>
      </w:r>
      <w:r>
        <w:rPr>
          <w:rFonts w:hint="eastAsia"/>
          <w:lang w:val="ja-JP"/>
        </w:rPr>
        <w:t>(Geometry=</w:t>
      </w:r>
      <w:r>
        <w:rPr>
          <w:rFonts w:hint="eastAsia"/>
          <w:lang w:val="ja-JP"/>
        </w:rPr>
        <w:t>幾何学、幾何学的形状</w:t>
      </w:r>
      <w:r>
        <w:rPr>
          <w:rFonts w:hint="eastAsia"/>
          <w:lang w:val="ja-JP"/>
        </w:rPr>
        <w:t>)</w:t>
      </w:r>
      <w:r>
        <w:rPr>
          <w:rFonts w:hint="eastAsia"/>
          <w:lang w:val="ja-JP"/>
        </w:rPr>
        <w:t>。</w:t>
      </w:r>
      <w:r>
        <w:rPr>
          <w:lang w:val="ja-JP"/>
        </w:rPr>
        <w:t>そして、</w:t>
      </w:r>
      <w:r>
        <w:rPr>
          <w:rFonts w:hint="eastAsia"/>
          <w:lang w:val="ja-JP"/>
        </w:rPr>
        <w:t>追加した</w:t>
      </w:r>
      <w:r>
        <w:rPr>
          <w:rFonts w:hint="eastAsia"/>
          <w:lang w:val="ja-JP"/>
        </w:rPr>
        <w:t>Geometry.h</w:t>
      </w:r>
      <w:r>
        <w:rPr>
          <w:rFonts w:hint="eastAsia"/>
          <w:lang w:val="ja-JP"/>
        </w:rPr>
        <w:t>を開き、次のプログラムを追加してください。</w:t>
      </w:r>
    </w:p>
    <w:p w:rsidR="00E8108A" w:rsidRPr="00E8108A" w:rsidRDefault="00E8108A" w:rsidP="005D5574">
      <w:pPr>
        <w:pStyle w:val="ac"/>
      </w:pPr>
      <w:r w:rsidRPr="00E936FE">
        <w:rPr>
          <w:color w:val="FF0000"/>
        </w:rPr>
        <w:t>+</w:t>
      </w:r>
      <w:r w:rsidRPr="00E8108A">
        <w:rPr>
          <w:color w:val="008000"/>
        </w:rPr>
        <w:t>/**</w:t>
      </w:r>
      <w:r w:rsidRPr="00E8108A">
        <w:rPr>
          <w:color w:val="008000"/>
        </w:rPr>
        <w:br/>
      </w:r>
      <w:r w:rsidRPr="00E936FE">
        <w:rPr>
          <w:color w:val="FF0000"/>
        </w:rPr>
        <w:t>+</w:t>
      </w:r>
      <w:r w:rsidRPr="00E8108A">
        <w:rPr>
          <w:color w:val="008000"/>
        </w:rPr>
        <w:t>* @file Geometry.h</w:t>
      </w:r>
      <w:r w:rsidRPr="00E8108A">
        <w:rPr>
          <w:color w:val="008000"/>
        </w:rPr>
        <w:br/>
      </w:r>
      <w:r w:rsidRPr="00E936FE">
        <w:rPr>
          <w:color w:val="FF0000"/>
        </w:rPr>
        <w:t>+</w:t>
      </w:r>
      <w:r w:rsidRPr="00E8108A">
        <w:rPr>
          <w:color w:val="008000"/>
        </w:rPr>
        <w:t>*/</w:t>
      </w:r>
      <w:r>
        <w:br/>
      </w:r>
      <w:r w:rsidRPr="00E936FE">
        <w:rPr>
          <w:color w:val="FF0000"/>
        </w:rPr>
        <w:t>+</w:t>
      </w:r>
      <w:r>
        <w:rPr>
          <w:color w:val="808080"/>
        </w:rPr>
        <w:t>#ifndef</w:t>
      </w:r>
      <w:r>
        <w:t xml:space="preserve"> GEOMETRY_H_INCLUDED</w:t>
      </w:r>
      <w:r>
        <w:br/>
      </w:r>
      <w:r w:rsidRPr="00E936FE">
        <w:rPr>
          <w:color w:val="FF0000"/>
        </w:rPr>
        <w:t>+</w:t>
      </w:r>
      <w:r>
        <w:rPr>
          <w:color w:val="808080"/>
        </w:rPr>
        <w:t>#define</w:t>
      </w:r>
      <w:r>
        <w:t xml:space="preserve"> </w:t>
      </w:r>
      <w:r>
        <w:rPr>
          <w:color w:val="6F008A"/>
        </w:rPr>
        <w:t>GEOMETRY_H_INCLUDED</w:t>
      </w:r>
      <w:r>
        <w:br/>
      </w:r>
      <w:r w:rsidRPr="00E936FE">
        <w:rPr>
          <w:color w:val="FF0000"/>
        </w:rPr>
        <w:t>+</w:t>
      </w:r>
      <w:r>
        <w:rPr>
          <w:color w:val="808080"/>
        </w:rPr>
        <w:t>#include</w:t>
      </w:r>
      <w:r>
        <w:t xml:space="preserve"> </w:t>
      </w:r>
      <w:r w:rsidR="0058494E">
        <w:rPr>
          <w:color w:val="A31515"/>
        </w:rPr>
        <w:t>&lt;GL</w:t>
      </w:r>
      <w:r w:rsidR="0058494E">
        <w:rPr>
          <w:rFonts w:hint="eastAsia"/>
          <w:color w:val="A31515"/>
        </w:rPr>
        <w:t>/</w:t>
      </w:r>
      <w:r>
        <w:rPr>
          <w:color w:val="A31515"/>
        </w:rPr>
        <w:t>glew.h&gt;</w:t>
      </w:r>
      <w:r>
        <w:rPr>
          <w:color w:val="A31515"/>
        </w:rPr>
        <w:br/>
      </w:r>
      <w:r w:rsidRPr="00E936FE">
        <w:rPr>
          <w:color w:val="FF0000"/>
        </w:rPr>
        <w:t>+</w:t>
      </w:r>
      <w:r>
        <w:br/>
      </w:r>
      <w:r w:rsidRPr="00E936FE">
        <w:rPr>
          <w:color w:val="FF0000"/>
        </w:rPr>
        <w:t>+</w:t>
      </w:r>
      <w:r>
        <w:rPr>
          <w:color w:val="808080"/>
        </w:rPr>
        <w:t>#endif</w:t>
      </w:r>
      <w:r>
        <w:t xml:space="preserve"> </w:t>
      </w:r>
      <w:r w:rsidRPr="00E8108A">
        <w:rPr>
          <w:color w:val="008000"/>
        </w:rPr>
        <w:t>// GEOMETRY_H_INCLUDED</w:t>
      </w:r>
    </w:p>
    <w:p w:rsidR="00A030D9" w:rsidRPr="00CF0CDE" w:rsidRDefault="00E8108A" w:rsidP="004E55B9">
      <w:r>
        <w:rPr>
          <w:lang w:val="ja-JP"/>
        </w:rPr>
        <w:t>次に、</w:t>
      </w:r>
      <w:r w:rsidRPr="00CF0CDE">
        <w:rPr>
          <w:rFonts w:hint="eastAsia"/>
        </w:rPr>
        <w:t>Main.cpp</w:t>
      </w:r>
      <w:r>
        <w:rPr>
          <w:rFonts w:hint="eastAsia"/>
          <w:lang w:val="ja-JP"/>
        </w:rPr>
        <w:t>から</w:t>
      </w:r>
      <w:r w:rsidRPr="00CF0CDE">
        <w:t>Vector2</w:t>
      </w:r>
      <w:r w:rsidRPr="00CF0CDE">
        <w:rPr>
          <w:rFonts w:hint="eastAsia"/>
        </w:rPr>
        <w:t>, Vector3, Color</w:t>
      </w:r>
      <w:r w:rsidRPr="00CF0CDE">
        <w:t>, Vertex</w:t>
      </w:r>
      <w:r>
        <w:rPr>
          <w:lang w:val="ja-JP"/>
        </w:rPr>
        <w:t>構造体を切り取って、</w:t>
      </w:r>
    </w:p>
    <w:p w:rsidR="00A030D9" w:rsidRPr="00A030D9" w:rsidRDefault="00A030D9" w:rsidP="00A030D9">
      <w:pPr>
        <w:pStyle w:val="ac"/>
      </w:pPr>
      <w:r>
        <w:rPr>
          <w:color w:val="008000"/>
        </w:rPr>
        <w:t xml:space="preserve"> /**</w:t>
      </w:r>
      <w:r>
        <w:br/>
      </w:r>
      <w:r>
        <w:rPr>
          <w:color w:val="008000"/>
        </w:rPr>
        <w:t xml:space="preserve"> * @file Main.cpp</w:t>
      </w:r>
      <w:r>
        <w:br/>
      </w:r>
      <w:r>
        <w:rPr>
          <w:color w:val="008000"/>
        </w:rPr>
        <w:t xml:space="preserve"> */</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&lt;vector&gt;</w:t>
      </w:r>
      <w:r>
        <w:br/>
      </w:r>
      <w:r>
        <w:br/>
      </w:r>
      <w:r w:rsidRPr="00A030D9">
        <w:rPr>
          <w:color w:val="FF0000"/>
        </w:rPr>
        <w:t>-/// 2D</w:t>
      </w:r>
      <w:r w:rsidRPr="00A030D9">
        <w:rPr>
          <w:rFonts w:hint="eastAsia"/>
          <w:color w:val="FF0000"/>
        </w:rPr>
        <w:t>ベクトル型</w:t>
      </w:r>
      <w:r w:rsidRPr="00A030D9">
        <w:rPr>
          <w:color w:val="FF0000"/>
        </w:rPr>
        <w:t>.</w:t>
      </w:r>
      <w:r w:rsidRPr="00A030D9">
        <w:rPr>
          <w:color w:val="FF0000"/>
        </w:rPr>
        <w:br/>
        <w:t>-struct Vector2</w:t>
      </w:r>
      <w:r w:rsidRPr="00A030D9">
        <w:rPr>
          <w:color w:val="FF0000"/>
        </w:rPr>
        <w:br/>
        <w:t>-{</w:t>
      </w:r>
      <w:r w:rsidRPr="00A030D9">
        <w:rPr>
          <w:color w:val="FF0000"/>
        </w:rPr>
        <w:br/>
        <w:t>-  float x, y;</w:t>
      </w:r>
      <w:r w:rsidRPr="00A030D9">
        <w:rPr>
          <w:color w:val="FF0000"/>
        </w:rPr>
        <w:br/>
        <w:t>-};</w:t>
      </w:r>
      <w:r w:rsidRPr="00A030D9">
        <w:rPr>
          <w:color w:val="FF0000"/>
        </w:rPr>
        <w:br/>
        <w:t>-</w:t>
      </w:r>
      <w:r w:rsidRPr="00A030D9">
        <w:rPr>
          <w:color w:val="FF0000"/>
        </w:rPr>
        <w:br/>
        <w:t>-/// 3D</w:t>
      </w:r>
      <w:r w:rsidRPr="00A030D9">
        <w:rPr>
          <w:rFonts w:hint="eastAsia"/>
          <w:color w:val="FF0000"/>
        </w:rPr>
        <w:t>ベクトル型</w:t>
      </w:r>
      <w:r w:rsidRPr="00A030D9">
        <w:rPr>
          <w:color w:val="FF0000"/>
        </w:rPr>
        <w:t>.</w:t>
      </w:r>
      <w:r w:rsidRPr="00A030D9">
        <w:rPr>
          <w:color w:val="FF0000"/>
        </w:rPr>
        <w:br/>
        <w:t>-struct Vector3</w:t>
      </w:r>
      <w:r w:rsidRPr="00A030D9">
        <w:rPr>
          <w:color w:val="FF0000"/>
        </w:rPr>
        <w:br/>
        <w:t>-{</w:t>
      </w:r>
      <w:r w:rsidRPr="00A030D9">
        <w:rPr>
          <w:color w:val="FF0000"/>
        </w:rPr>
        <w:br/>
        <w:t>-  float x, y, z;</w:t>
      </w:r>
      <w:r w:rsidRPr="00A030D9">
        <w:rPr>
          <w:color w:val="FF0000"/>
        </w:rPr>
        <w:br/>
        <w:t>-};</w:t>
      </w:r>
      <w:r w:rsidRPr="00A030D9">
        <w:rPr>
          <w:color w:val="FF0000"/>
        </w:rPr>
        <w:br/>
        <w:t>-</w:t>
      </w:r>
      <w:r w:rsidRPr="00A030D9">
        <w:rPr>
          <w:color w:val="FF0000"/>
        </w:rPr>
        <w:br/>
        <w:t>-/// RGBA</w:t>
      </w:r>
      <w:r w:rsidRPr="00A030D9">
        <w:rPr>
          <w:rFonts w:hint="eastAsia"/>
          <w:color w:val="FF0000"/>
        </w:rPr>
        <w:t>カラー型</w:t>
      </w:r>
      <w:r w:rsidRPr="00A030D9">
        <w:rPr>
          <w:color w:val="FF0000"/>
        </w:rPr>
        <w:t>.</w:t>
      </w:r>
      <w:r w:rsidRPr="00A030D9">
        <w:rPr>
          <w:color w:val="FF0000"/>
        </w:rPr>
        <w:br/>
        <w:t>-struct Color</w:t>
      </w:r>
      <w:r w:rsidRPr="00A030D9">
        <w:rPr>
          <w:color w:val="FF0000"/>
        </w:rPr>
        <w:br/>
        <w:t>-{</w:t>
      </w:r>
      <w:r w:rsidRPr="00A030D9">
        <w:rPr>
          <w:color w:val="FF0000"/>
        </w:rPr>
        <w:br/>
        <w:t>-  float r, g, b, a;</w:t>
      </w:r>
      <w:r w:rsidRPr="00A030D9">
        <w:rPr>
          <w:color w:val="FF0000"/>
        </w:rPr>
        <w:br/>
        <w:t>-};</w:t>
      </w:r>
      <w:r w:rsidRPr="00A030D9">
        <w:rPr>
          <w:color w:val="FF0000"/>
        </w:rPr>
        <w:br/>
        <w:t>-</w:t>
      </w:r>
      <w:r w:rsidRPr="00A030D9">
        <w:rPr>
          <w:color w:val="FF0000"/>
        </w:rPr>
        <w:br/>
        <w:t xml:space="preserve">-/// </w:t>
      </w:r>
      <w:r w:rsidRPr="00A030D9">
        <w:rPr>
          <w:rFonts w:hint="eastAsia"/>
          <w:color w:val="FF0000"/>
        </w:rPr>
        <w:t>頂点データ型</w:t>
      </w:r>
      <w:r w:rsidRPr="00A030D9">
        <w:rPr>
          <w:color w:val="FF0000"/>
        </w:rPr>
        <w:t>.</w:t>
      </w:r>
      <w:r w:rsidRPr="00A030D9">
        <w:rPr>
          <w:color w:val="FF0000"/>
        </w:rPr>
        <w:br/>
        <w:t>-struct Vertex</w:t>
      </w:r>
      <w:r w:rsidRPr="00A030D9">
        <w:rPr>
          <w:color w:val="FF0000"/>
        </w:rPr>
        <w:br/>
        <w:t>-{</w:t>
      </w:r>
      <w:r w:rsidRPr="00A030D9">
        <w:rPr>
          <w:color w:val="FF0000"/>
        </w:rPr>
        <w:br/>
        <w:t xml:space="preserve">-  Vector3 position; ///&lt; </w:t>
      </w:r>
      <w:r w:rsidRPr="00A030D9">
        <w:rPr>
          <w:rFonts w:hint="eastAsia"/>
          <w:color w:val="FF0000"/>
        </w:rPr>
        <w:t>座標</w:t>
      </w:r>
      <w:r w:rsidRPr="00A030D9">
        <w:rPr>
          <w:color w:val="FF0000"/>
        </w:rPr>
        <w:br/>
        <w:t xml:space="preserve">-  Color color; ///&lt; </w:t>
      </w:r>
      <w:r w:rsidRPr="00A030D9">
        <w:rPr>
          <w:rFonts w:hint="eastAsia"/>
          <w:color w:val="FF0000"/>
        </w:rPr>
        <w:t>色</w:t>
      </w:r>
      <w:r w:rsidRPr="00A030D9">
        <w:rPr>
          <w:color w:val="FF0000"/>
        </w:rPr>
        <w:br/>
        <w:t xml:space="preserve">-  Vector2 texCoord; ///&lt; </w:t>
      </w:r>
      <w:r w:rsidRPr="00A030D9">
        <w:rPr>
          <w:rFonts w:hint="eastAsia"/>
          <w:color w:val="FF0000"/>
        </w:rPr>
        <w:t>テクスチャ座標</w:t>
      </w:r>
      <w:r w:rsidRPr="00A030D9">
        <w:rPr>
          <w:color w:val="FF0000"/>
        </w:rPr>
        <w:t>.</w:t>
      </w:r>
      <w:r w:rsidRPr="00A030D9">
        <w:rPr>
          <w:color w:val="FF0000"/>
        </w:rPr>
        <w:br/>
        <w:t xml:space="preserve">-  Vector3 normal; ///&lt; </w:t>
      </w:r>
      <w:r w:rsidRPr="00A030D9">
        <w:rPr>
          <w:rFonts w:hint="eastAsia"/>
          <w:color w:val="FF0000"/>
        </w:rPr>
        <w:t>法線</w:t>
      </w:r>
      <w:r w:rsidRPr="00A030D9">
        <w:rPr>
          <w:color w:val="FF0000"/>
        </w:rPr>
        <w:t>.</w:t>
      </w:r>
      <w:r w:rsidRPr="00A030D9">
        <w:rPr>
          <w:color w:val="FF0000"/>
        </w:rPr>
        <w:br/>
        <w:t>-};</w:t>
      </w:r>
      <w:r w:rsidRPr="00A030D9">
        <w:rPr>
          <w:color w:val="FF0000"/>
        </w:rPr>
        <w:br/>
        <w:t>-</w:t>
      </w:r>
      <w:r>
        <w:br/>
      </w:r>
      <w:r>
        <w:rPr>
          <w:color w:val="006400"/>
        </w:rPr>
        <w:t xml:space="preserve"> /// </w:t>
      </w:r>
      <w:r>
        <w:rPr>
          <w:rFonts w:hint="eastAsia"/>
          <w:color w:val="006400"/>
        </w:rPr>
        <w:t>頂点データ</w:t>
      </w:r>
      <w:r>
        <w:rPr>
          <w:color w:val="006400"/>
        </w:rPr>
        <w:t>.</w:t>
      </w:r>
      <w:r>
        <w:br/>
      </w:r>
      <w:r>
        <w:rPr>
          <w:color w:val="0000FF"/>
        </w:rPr>
        <w:t xml:space="preserve"> const</w:t>
      </w:r>
      <w:r>
        <w:t xml:space="preserve"> </w:t>
      </w:r>
      <w:r>
        <w:rPr>
          <w:color w:val="2B91AF"/>
        </w:rPr>
        <w:t>Vertex</w:t>
      </w:r>
      <w:r>
        <w:t xml:space="preserve"> vertices[] = {</w:t>
      </w:r>
    </w:p>
    <w:p w:rsidR="00E8108A" w:rsidRPr="005D5574" w:rsidRDefault="00E8108A" w:rsidP="004E55B9">
      <w:r w:rsidRPr="00CF0CDE">
        <w:rPr>
          <w:rFonts w:hint="eastAsia"/>
        </w:rPr>
        <w:lastRenderedPageBreak/>
        <w:t>Geomet</w:t>
      </w:r>
      <w:r w:rsidRPr="00CF0CDE">
        <w:t>ry.h</w:t>
      </w:r>
      <w:r>
        <w:rPr>
          <w:lang w:val="ja-JP"/>
        </w:rPr>
        <w:t>に貼り付けてください。</w:t>
      </w:r>
    </w:p>
    <w:p w:rsidR="00EE46EE" w:rsidRPr="005D5574" w:rsidRDefault="005D5574" w:rsidP="005D5574">
      <w:pPr>
        <w:pStyle w:val="ac"/>
      </w:pPr>
      <w:r>
        <w:t xml:space="preserve"> </w:t>
      </w:r>
      <w:r>
        <w:rPr>
          <w:color w:val="808080"/>
        </w:rPr>
        <w:t>#ifndef</w:t>
      </w:r>
      <w:r>
        <w:t xml:space="preserve"> GEOMETRY_H_INCLUDED</w:t>
      </w:r>
      <w:r>
        <w:br/>
      </w:r>
      <w:r>
        <w:rPr>
          <w:color w:val="808080"/>
        </w:rPr>
        <w:t xml:space="preserve"> #define</w:t>
      </w:r>
      <w:r>
        <w:t xml:space="preserve"> </w:t>
      </w:r>
      <w:r>
        <w:rPr>
          <w:color w:val="6F008A"/>
        </w:rPr>
        <w:t>GEOMETRY_H_INCLUDED</w:t>
      </w:r>
      <w:r>
        <w:br/>
      </w:r>
      <w:r>
        <w:rPr>
          <w:color w:val="808080"/>
        </w:rPr>
        <w:t xml:space="preserve"> #include</w:t>
      </w:r>
      <w:r>
        <w:t xml:space="preserve"> </w:t>
      </w:r>
      <w:r>
        <w:rPr>
          <w:color w:val="A31515"/>
        </w:rPr>
        <w:t>&lt;GL\glew.h&gt;</w:t>
      </w:r>
      <w:r>
        <w:br/>
        <w:t xml:space="preserve"> </w:t>
      </w:r>
      <w:r>
        <w:br/>
      </w:r>
      <w:r w:rsidRPr="00E936FE">
        <w:rPr>
          <w:color w:val="FF0000"/>
        </w:rPr>
        <w:t>+</w:t>
      </w:r>
      <w:r>
        <w:rPr>
          <w:color w:val="006400"/>
        </w:rPr>
        <w:t>/// 2D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Vector2</w:t>
      </w:r>
      <w:r>
        <w:br/>
      </w:r>
      <w:r w:rsidRPr="00E936FE">
        <w:rPr>
          <w:color w:val="FF0000"/>
        </w:rPr>
        <w:t>+</w:t>
      </w:r>
      <w:r>
        <w:t>{</w:t>
      </w:r>
      <w:r>
        <w:br/>
      </w:r>
      <w:r w:rsidRPr="00E936FE">
        <w:rPr>
          <w:color w:val="FF0000"/>
        </w:rPr>
        <w:t>+</w:t>
      </w:r>
      <w:r>
        <w:t xml:space="preserve">  </w:t>
      </w:r>
      <w:r>
        <w:rPr>
          <w:color w:val="0000FF"/>
        </w:rPr>
        <w:t>float</w:t>
      </w:r>
      <w:r>
        <w:t xml:space="preserve"> x, y;</w:t>
      </w:r>
      <w:r>
        <w:br/>
      </w:r>
      <w:r w:rsidRPr="00E936FE">
        <w:rPr>
          <w:color w:val="FF0000"/>
        </w:rPr>
        <w:t>+</w:t>
      </w:r>
      <w:r>
        <w:t>};</w:t>
      </w:r>
      <w:r>
        <w:br/>
      </w:r>
      <w:r w:rsidRPr="00E936FE">
        <w:rPr>
          <w:color w:val="FF0000"/>
        </w:rPr>
        <w:t>+</w:t>
      </w:r>
      <w:r>
        <w:br/>
      </w:r>
      <w:r w:rsidRPr="00E936FE">
        <w:rPr>
          <w:color w:val="FF0000"/>
        </w:rPr>
        <w:t>+</w:t>
      </w:r>
      <w:r>
        <w:rPr>
          <w:color w:val="006400"/>
        </w:rPr>
        <w:t>/// 3D</w:t>
      </w:r>
      <w:r>
        <w:rPr>
          <w:rFonts w:hint="eastAsia"/>
          <w:color w:val="006400"/>
        </w:rPr>
        <w:t>ベクトル型</w:t>
      </w:r>
      <w:r>
        <w:rPr>
          <w:color w:val="006400"/>
        </w:rPr>
        <w:t>.</w:t>
      </w:r>
      <w:r>
        <w:br/>
      </w:r>
      <w:r w:rsidRPr="00E936FE">
        <w:rPr>
          <w:color w:val="FF0000"/>
        </w:rPr>
        <w:t>+</w:t>
      </w:r>
      <w:r>
        <w:rPr>
          <w:color w:val="0000FF"/>
        </w:rPr>
        <w:t>struct</w:t>
      </w:r>
      <w:r>
        <w:t xml:space="preserve"> </w:t>
      </w:r>
      <w:r>
        <w:rPr>
          <w:color w:val="2B91AF"/>
        </w:rPr>
        <w:t>Vector3</w:t>
      </w:r>
      <w:r>
        <w:br/>
      </w:r>
      <w:r w:rsidRPr="00E936FE">
        <w:rPr>
          <w:color w:val="FF0000"/>
        </w:rPr>
        <w:t>+</w:t>
      </w:r>
      <w:r>
        <w:t>{</w:t>
      </w:r>
      <w:r>
        <w:br/>
      </w:r>
      <w:r w:rsidRPr="00E936FE">
        <w:rPr>
          <w:color w:val="FF0000"/>
        </w:rPr>
        <w:t>+</w:t>
      </w:r>
      <w:r>
        <w:t xml:space="preserve">  </w:t>
      </w:r>
      <w:r>
        <w:rPr>
          <w:color w:val="0000FF"/>
        </w:rPr>
        <w:t>float</w:t>
      </w:r>
      <w:r>
        <w:t xml:space="preserve"> x, y, z;</w:t>
      </w:r>
      <w:r>
        <w:br/>
      </w:r>
      <w:r w:rsidRPr="00E936FE">
        <w:rPr>
          <w:color w:val="FF0000"/>
        </w:rPr>
        <w:t>+</w:t>
      </w:r>
      <w:r>
        <w:t>};</w:t>
      </w:r>
      <w:r>
        <w:br/>
      </w:r>
      <w:r w:rsidRPr="00E936FE">
        <w:rPr>
          <w:color w:val="FF0000"/>
        </w:rPr>
        <w:t>+</w:t>
      </w:r>
      <w:r>
        <w:br/>
      </w:r>
      <w:r w:rsidRPr="00E936FE">
        <w:rPr>
          <w:color w:val="FF0000"/>
        </w:rPr>
        <w:t>+</w:t>
      </w:r>
      <w:r>
        <w:rPr>
          <w:color w:val="006400"/>
        </w:rPr>
        <w:t>/// RGBA</w:t>
      </w:r>
      <w:r>
        <w:rPr>
          <w:rFonts w:hint="eastAsia"/>
          <w:color w:val="006400"/>
        </w:rPr>
        <w:t>カラー型</w:t>
      </w:r>
      <w:r>
        <w:rPr>
          <w:color w:val="006400"/>
        </w:rPr>
        <w:t>.</w:t>
      </w:r>
      <w:r>
        <w:br/>
      </w:r>
      <w:r w:rsidRPr="00E936FE">
        <w:rPr>
          <w:color w:val="FF0000"/>
        </w:rPr>
        <w:t>+</w:t>
      </w:r>
      <w:r>
        <w:rPr>
          <w:color w:val="0000FF"/>
        </w:rPr>
        <w:t>struct</w:t>
      </w:r>
      <w:r>
        <w:t xml:space="preserve"> </w:t>
      </w:r>
      <w:r>
        <w:rPr>
          <w:color w:val="2B91AF"/>
        </w:rPr>
        <w:t>Color</w:t>
      </w:r>
      <w:r>
        <w:br/>
      </w:r>
      <w:r w:rsidRPr="00E936FE">
        <w:rPr>
          <w:color w:val="FF0000"/>
        </w:rPr>
        <w:t>+</w:t>
      </w:r>
      <w:r>
        <w:t>{</w:t>
      </w:r>
      <w:r>
        <w:br/>
      </w:r>
      <w:r w:rsidRPr="00E936FE">
        <w:rPr>
          <w:color w:val="FF0000"/>
        </w:rPr>
        <w:t>+</w:t>
      </w:r>
      <w:r>
        <w:t xml:space="preserve">  </w:t>
      </w:r>
      <w:r>
        <w:rPr>
          <w:color w:val="0000FF"/>
        </w:rPr>
        <w:t>float</w:t>
      </w:r>
      <w:r>
        <w:t xml:space="preserve"> r, g, b, a;</w:t>
      </w:r>
      <w:r>
        <w:br/>
      </w:r>
      <w:r w:rsidRPr="00E936FE">
        <w:rPr>
          <w:color w:val="FF0000"/>
        </w:rPr>
        <w:t>+</w:t>
      </w:r>
      <w:r>
        <w:t>};</w:t>
      </w:r>
      <w:r>
        <w:br/>
      </w:r>
      <w:r w:rsidRPr="00E936FE">
        <w:rPr>
          <w:color w:val="FF0000"/>
        </w:rPr>
        <w:t>+</w:t>
      </w:r>
      <w:r>
        <w:br/>
      </w:r>
      <w:r w:rsidRPr="00E936FE">
        <w:rPr>
          <w:color w:val="FF0000"/>
        </w:rPr>
        <w:t>+</w:t>
      </w:r>
      <w:r>
        <w:rPr>
          <w:color w:val="006400"/>
        </w:rPr>
        <w:t xml:space="preserve">/// </w:t>
      </w:r>
      <w:r>
        <w:rPr>
          <w:rFonts w:hint="eastAsia"/>
          <w:color w:val="006400"/>
        </w:rPr>
        <w:t>頂点データ型</w:t>
      </w:r>
      <w:r>
        <w:rPr>
          <w:color w:val="006400"/>
        </w:rPr>
        <w:t>.</w:t>
      </w:r>
      <w:r>
        <w:br/>
      </w:r>
      <w:r w:rsidRPr="00E936FE">
        <w:rPr>
          <w:color w:val="FF0000"/>
        </w:rPr>
        <w:t>+</w:t>
      </w:r>
      <w:r>
        <w:rPr>
          <w:color w:val="0000FF"/>
        </w:rPr>
        <w:t>struct</w:t>
      </w:r>
      <w:r>
        <w:t xml:space="preserve"> </w:t>
      </w:r>
      <w:r>
        <w:rPr>
          <w:color w:val="2B91AF"/>
        </w:rPr>
        <w:t>Vertex</w:t>
      </w:r>
      <w:r>
        <w:br/>
      </w:r>
      <w:r w:rsidRPr="00E936FE">
        <w:rPr>
          <w:color w:val="FF0000"/>
        </w:rPr>
        <w:t>+</w:t>
      </w:r>
      <w:r>
        <w:t>{</w:t>
      </w:r>
      <w:r>
        <w:br/>
      </w:r>
      <w:r w:rsidRPr="00E936FE">
        <w:rPr>
          <w:color w:val="FF0000"/>
        </w:rPr>
        <w:t>+</w:t>
      </w:r>
      <w:r>
        <w:t xml:space="preserve">  </w:t>
      </w:r>
      <w:r>
        <w:rPr>
          <w:color w:val="2B91AF"/>
        </w:rPr>
        <w:t>Vector3</w:t>
      </w:r>
      <w:r>
        <w:t xml:space="preserve"> position; </w:t>
      </w:r>
      <w:r>
        <w:rPr>
          <w:color w:val="006400"/>
        </w:rPr>
        <w:t xml:space="preserve">///&lt; </w:t>
      </w:r>
      <w:r>
        <w:rPr>
          <w:rFonts w:hint="eastAsia"/>
          <w:color w:val="006400"/>
        </w:rPr>
        <w:t>座標</w:t>
      </w:r>
      <w:r>
        <w:br/>
      </w:r>
      <w:r w:rsidRPr="00E936FE">
        <w:rPr>
          <w:color w:val="FF0000"/>
        </w:rPr>
        <w:t>+</w:t>
      </w:r>
      <w:r>
        <w:t xml:space="preserve">  </w:t>
      </w:r>
      <w:r>
        <w:rPr>
          <w:color w:val="2B91AF"/>
        </w:rPr>
        <w:t>Color</w:t>
      </w:r>
      <w:r>
        <w:t xml:space="preserve"> color; </w:t>
      </w:r>
      <w:r>
        <w:rPr>
          <w:color w:val="006400"/>
        </w:rPr>
        <w:t xml:space="preserve">///&lt; </w:t>
      </w:r>
      <w:r>
        <w:rPr>
          <w:rFonts w:hint="eastAsia"/>
          <w:color w:val="006400"/>
        </w:rPr>
        <w:t>色</w:t>
      </w:r>
      <w:r>
        <w:br/>
      </w:r>
      <w:r w:rsidRPr="00E936FE">
        <w:rPr>
          <w:color w:val="FF0000"/>
        </w:rPr>
        <w:t>+</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sidRPr="00E936FE">
        <w:rPr>
          <w:color w:val="FF0000"/>
        </w:rPr>
        <w:t>+</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EE46EE" w:rsidRDefault="00A030D9" w:rsidP="004E55B9">
      <w:r>
        <w:rPr>
          <w:rFonts w:hint="eastAsia"/>
        </w:rPr>
        <w:t>同様に</w:t>
      </w:r>
      <w:r>
        <w:rPr>
          <w:rFonts w:hint="eastAsia"/>
        </w:rPr>
        <w:t>Mesh</w:t>
      </w:r>
      <w:r>
        <w:rPr>
          <w:rFonts w:hint="eastAsia"/>
        </w:rPr>
        <w:t>構造体を切り取り、</w:t>
      </w:r>
    </w:p>
    <w:p w:rsidR="00A030D9" w:rsidRDefault="00A030D9" w:rsidP="00A030D9">
      <w:pPr>
        <w:pStyle w:val="ac"/>
      </w:pPr>
      <w:r>
        <w:t xml:space="preserve">  0, 1, 2, 2, 3, 0,</w:t>
      </w:r>
      <w:r>
        <w:br/>
        <w:t xml:space="preserve">  4, 5, 6, 7, 8, 9,</w:t>
      </w:r>
      <w:r>
        <w:br/>
        <w:t>};</w:t>
      </w:r>
      <w:r>
        <w:br/>
      </w:r>
      <w:r>
        <w:br/>
      </w:r>
      <w:r w:rsidRPr="00A030D9">
        <w:rPr>
          <w:color w:val="FF0000"/>
        </w:rPr>
        <w:t>-/**</w:t>
      </w:r>
      <w:r w:rsidRPr="00A030D9">
        <w:rPr>
          <w:color w:val="FF0000"/>
        </w:rPr>
        <w:br/>
        <w:t xml:space="preserve">-* </w:t>
      </w:r>
      <w:r w:rsidRPr="00A030D9">
        <w:rPr>
          <w:rFonts w:hint="eastAsia"/>
          <w:color w:val="FF0000"/>
        </w:rPr>
        <w:t>ポリゴン表示単位</w:t>
      </w:r>
      <w:r w:rsidRPr="00A030D9">
        <w:rPr>
          <w:color w:val="FF0000"/>
        </w:rPr>
        <w:t>.</w:t>
      </w:r>
      <w:r w:rsidRPr="00A030D9">
        <w:rPr>
          <w:color w:val="FF0000"/>
        </w:rPr>
        <w:br/>
        <w:t>-*/</w:t>
      </w:r>
      <w:r w:rsidRPr="00A030D9">
        <w:rPr>
          <w:color w:val="FF0000"/>
        </w:rPr>
        <w:br/>
        <w:t>-struct Mesh</w:t>
      </w:r>
      <w:r w:rsidRPr="00A030D9">
        <w:rPr>
          <w:color w:val="FF0000"/>
        </w:rPr>
        <w:br/>
        <w:t>-{</w:t>
      </w:r>
      <w:r w:rsidRPr="00A030D9">
        <w:rPr>
          <w:color w:val="FF0000"/>
        </w:rPr>
        <w:br/>
        <w:t xml:space="preserve">-  GLenum mode; ///&lt; </w:t>
      </w:r>
      <w:r w:rsidRPr="00A030D9">
        <w:rPr>
          <w:rFonts w:hint="eastAsia"/>
          <w:color w:val="FF0000"/>
        </w:rPr>
        <w:t>プリミティブの種類</w:t>
      </w:r>
      <w:r w:rsidRPr="00A030D9">
        <w:rPr>
          <w:color w:val="FF0000"/>
        </w:rPr>
        <w:t>.</w:t>
      </w:r>
      <w:r w:rsidRPr="00A030D9">
        <w:rPr>
          <w:color w:val="FF0000"/>
        </w:rPr>
        <w:br/>
        <w:t xml:space="preserve">-  GLsizei count; ///&lt; </w:t>
      </w:r>
      <w:r w:rsidRPr="00A030D9">
        <w:rPr>
          <w:rFonts w:hint="eastAsia"/>
          <w:color w:val="FF0000"/>
        </w:rPr>
        <w:t>描画するインデックス数</w:t>
      </w:r>
      <w:r w:rsidRPr="00A030D9">
        <w:rPr>
          <w:color w:val="FF0000"/>
        </w:rPr>
        <w:t>.</w:t>
      </w:r>
      <w:r w:rsidRPr="00A030D9">
        <w:rPr>
          <w:color w:val="FF0000"/>
        </w:rPr>
        <w:br/>
        <w:t xml:space="preserve">-  const GLvoid* indices; ///&lt; </w:t>
      </w:r>
      <w:r w:rsidRPr="00A030D9">
        <w:rPr>
          <w:rFonts w:hint="eastAsia"/>
          <w:color w:val="FF0000"/>
        </w:rPr>
        <w:t>描画開始インデックスのバイトオフセット</w:t>
      </w:r>
      <w:r w:rsidRPr="00A030D9">
        <w:rPr>
          <w:color w:val="FF0000"/>
        </w:rPr>
        <w:t>.</w:t>
      </w:r>
      <w:r w:rsidRPr="00A030D9">
        <w:rPr>
          <w:color w:val="FF0000"/>
        </w:rPr>
        <w:br/>
        <w:t xml:space="preserve">-  GLint baseVertex; ///&lt; </w:t>
      </w:r>
      <w:r w:rsidRPr="00A030D9">
        <w:rPr>
          <w:rFonts w:hint="eastAsia"/>
          <w:color w:val="FF0000"/>
        </w:rPr>
        <w:t>インデックス</w:t>
      </w:r>
      <w:r w:rsidRPr="00A030D9">
        <w:rPr>
          <w:color w:val="FF0000"/>
        </w:rPr>
        <w:t>0</w:t>
      </w:r>
      <w:r w:rsidRPr="00A030D9">
        <w:rPr>
          <w:rFonts w:hint="eastAsia"/>
          <w:color w:val="FF0000"/>
        </w:rPr>
        <w:t>とみなされる頂点配列内の位置</w:t>
      </w:r>
      <w:r w:rsidRPr="00A030D9">
        <w:rPr>
          <w:color w:val="FF0000"/>
        </w:rPr>
        <w:t>.</w:t>
      </w:r>
      <w:r w:rsidRPr="00A030D9">
        <w:rPr>
          <w:color w:val="FF0000"/>
        </w:rPr>
        <w:br/>
        <w:t>-};</w:t>
      </w:r>
      <w:r w:rsidRPr="00A030D9">
        <w:rPr>
          <w:color w:val="FF0000"/>
        </w:rPr>
        <w:br/>
        <w:t>-</w:t>
      </w:r>
      <w:r>
        <w:br/>
      </w:r>
      <w:r>
        <w:rPr>
          <w:color w:val="008000"/>
        </w:rPr>
        <w:t>/**</w:t>
      </w:r>
      <w:r>
        <w:br/>
      </w:r>
      <w:r>
        <w:rPr>
          <w:color w:val="008000"/>
        </w:rPr>
        <w:t xml:space="preserve">* </w:t>
      </w:r>
      <w:r>
        <w:rPr>
          <w:rFonts w:hint="eastAsia"/>
          <w:color w:val="008000"/>
        </w:rPr>
        <w:t>メッシュ配列</w:t>
      </w:r>
      <w:r>
        <w:rPr>
          <w:color w:val="008000"/>
        </w:rPr>
        <w:t>.</w:t>
      </w:r>
      <w:r>
        <w:br/>
      </w:r>
      <w:r>
        <w:rPr>
          <w:color w:val="008000"/>
        </w:rPr>
        <w:t>*/</w:t>
      </w:r>
      <w:r>
        <w:br/>
      </w:r>
      <w:r>
        <w:rPr>
          <w:color w:val="0000FF"/>
        </w:rPr>
        <w:t>const</w:t>
      </w:r>
      <w:r>
        <w:t xml:space="preserve"> </w:t>
      </w:r>
      <w:r>
        <w:rPr>
          <w:color w:val="2B91AF"/>
        </w:rPr>
        <w:t>Mesh</w:t>
      </w:r>
      <w:r>
        <w:t xml:space="preserve"> meshList[] = {</w:t>
      </w:r>
    </w:p>
    <w:p w:rsidR="00C74223" w:rsidRDefault="00C74223">
      <w:pPr>
        <w:spacing w:after="0" w:line="240" w:lineRule="auto"/>
      </w:pPr>
      <w:r>
        <w:br w:type="page"/>
      </w:r>
    </w:p>
    <w:p w:rsidR="00A030D9" w:rsidRDefault="00A030D9" w:rsidP="004E55B9">
      <w:r>
        <w:rPr>
          <w:rFonts w:hint="eastAsia"/>
        </w:rPr>
        <w:lastRenderedPageBreak/>
        <w:t>Geometry.h</w:t>
      </w:r>
      <w:r>
        <w:rPr>
          <w:rFonts w:hint="eastAsia"/>
        </w:rPr>
        <w:t>に貼り付けてください。</w:t>
      </w:r>
    </w:p>
    <w:p w:rsidR="00A030D9" w:rsidRPr="005D5574" w:rsidRDefault="00A030D9" w:rsidP="00A030D9">
      <w:pPr>
        <w:pStyle w:val="ac"/>
      </w:pPr>
      <w:r>
        <w:rPr>
          <w:color w:val="FF0000"/>
        </w:rPr>
        <w:t xml:space="preserve"> </w:t>
      </w:r>
      <w:r>
        <w:rPr>
          <w:color w:val="006400"/>
        </w:rPr>
        <w:t xml:space="preserve">/// </w:t>
      </w:r>
      <w:r>
        <w:rPr>
          <w:rFonts w:hint="eastAsia"/>
          <w:color w:val="006400"/>
        </w:rPr>
        <w:t>頂点データ型</w:t>
      </w:r>
      <w:r>
        <w:rPr>
          <w:color w:val="006400"/>
        </w:rPr>
        <w:t>.</w:t>
      </w:r>
      <w:r>
        <w:br/>
      </w:r>
      <w:r>
        <w:rPr>
          <w:color w:val="FF0000"/>
        </w:rPr>
        <w:t xml:space="preserve"> </w:t>
      </w:r>
      <w:r>
        <w:rPr>
          <w:color w:val="0000FF"/>
        </w:rPr>
        <w:t>struct</w:t>
      </w:r>
      <w:r>
        <w:t xml:space="preserve"> </w:t>
      </w:r>
      <w:r>
        <w:rPr>
          <w:color w:val="2B91AF"/>
        </w:rPr>
        <w:t>Vertex</w:t>
      </w:r>
      <w:r>
        <w:br/>
      </w:r>
      <w:r>
        <w:rPr>
          <w:color w:val="FF0000"/>
        </w:rPr>
        <w:t xml:space="preserve"> </w:t>
      </w:r>
      <w:r>
        <w:t>{</w:t>
      </w:r>
      <w:r>
        <w:br/>
      </w:r>
      <w:r>
        <w:rPr>
          <w:color w:val="FF0000"/>
        </w:rPr>
        <w:t xml:space="preserve"> </w:t>
      </w:r>
      <w:r>
        <w:t xml:space="preserve">  </w:t>
      </w:r>
      <w:r>
        <w:rPr>
          <w:color w:val="2B91AF"/>
        </w:rPr>
        <w:t>Vector3</w:t>
      </w:r>
      <w:r>
        <w:t xml:space="preserve"> position; </w:t>
      </w:r>
      <w:r>
        <w:rPr>
          <w:color w:val="006400"/>
        </w:rPr>
        <w:t xml:space="preserve">///&lt; </w:t>
      </w:r>
      <w:r>
        <w:rPr>
          <w:rFonts w:hint="eastAsia"/>
          <w:color w:val="006400"/>
        </w:rPr>
        <w:t>座標</w:t>
      </w:r>
      <w:r>
        <w:br/>
      </w:r>
      <w:r>
        <w:rPr>
          <w:color w:val="FF0000"/>
        </w:rPr>
        <w:t xml:space="preserve"> </w:t>
      </w:r>
      <w:r>
        <w:t xml:space="preserve">  </w:t>
      </w:r>
      <w:r>
        <w:rPr>
          <w:color w:val="2B91AF"/>
        </w:rPr>
        <w:t>Color</w:t>
      </w:r>
      <w:r>
        <w:t xml:space="preserve"> color; </w:t>
      </w:r>
      <w:r>
        <w:rPr>
          <w:color w:val="006400"/>
        </w:rPr>
        <w:t xml:space="preserve">///&lt; </w:t>
      </w:r>
      <w:r>
        <w:rPr>
          <w:rFonts w:hint="eastAsia"/>
          <w:color w:val="006400"/>
        </w:rPr>
        <w:t>色</w:t>
      </w:r>
      <w:r>
        <w:br/>
      </w:r>
      <w:r>
        <w:rPr>
          <w:color w:val="FF0000"/>
        </w:rPr>
        <w:t xml:space="preserve"> </w:t>
      </w:r>
      <w:r>
        <w:t xml:space="preserve">  </w:t>
      </w:r>
      <w:r>
        <w:rPr>
          <w:color w:val="2B91AF"/>
        </w:rPr>
        <w:t>Vector2</w:t>
      </w:r>
      <w:r>
        <w:t xml:space="preserve"> texCoord; </w:t>
      </w:r>
      <w:r>
        <w:rPr>
          <w:color w:val="006400"/>
        </w:rPr>
        <w:t xml:space="preserve">///&lt; </w:t>
      </w:r>
      <w:r>
        <w:rPr>
          <w:rFonts w:hint="eastAsia"/>
          <w:color w:val="006400"/>
        </w:rPr>
        <w:t>テクスチャ座標</w:t>
      </w:r>
      <w:r>
        <w:rPr>
          <w:color w:val="006400"/>
        </w:rPr>
        <w:t>.</w:t>
      </w:r>
      <w:r>
        <w:br/>
      </w:r>
      <w:r>
        <w:rPr>
          <w:color w:val="FF0000"/>
        </w:rPr>
        <w:t xml:space="preserve"> </w:t>
      </w:r>
      <w:r>
        <w:t xml:space="preserve">  </w:t>
      </w:r>
      <w:r>
        <w:rPr>
          <w:color w:val="2B91AF"/>
        </w:rPr>
        <w:t>Vector3</w:t>
      </w:r>
      <w:r>
        <w:t xml:space="preserve"> normal; </w:t>
      </w:r>
      <w:r>
        <w:rPr>
          <w:color w:val="006400"/>
        </w:rPr>
        <w:t xml:space="preserve">///&lt; </w:t>
      </w:r>
      <w:r>
        <w:rPr>
          <w:rFonts w:hint="eastAsia"/>
          <w:color w:val="006400"/>
        </w:rPr>
        <w:t>法線</w:t>
      </w:r>
      <w:r>
        <w:rPr>
          <w:color w:val="006400"/>
        </w:rPr>
        <w:t>.</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ポリゴン表示単位</w:t>
      </w:r>
      <w:r>
        <w:rPr>
          <w:color w:val="008000"/>
        </w:rPr>
        <w:t>.</w:t>
      </w:r>
      <w:r>
        <w:br/>
      </w:r>
      <w:r w:rsidRPr="00E936FE">
        <w:rPr>
          <w:color w:val="FF0000"/>
        </w:rPr>
        <w:t>+</w:t>
      </w:r>
      <w:r>
        <w:rPr>
          <w:color w:val="008000"/>
        </w:rPr>
        <w:t>*/</w:t>
      </w:r>
      <w:r>
        <w:br/>
      </w:r>
      <w:r w:rsidRPr="00E936FE">
        <w:rPr>
          <w:color w:val="FF0000"/>
        </w:rPr>
        <w:t>+</w:t>
      </w:r>
      <w:r>
        <w:rPr>
          <w:color w:val="0000FF"/>
        </w:rPr>
        <w:t>struct</w:t>
      </w:r>
      <w:r>
        <w:t xml:space="preserve"> </w:t>
      </w:r>
      <w:r>
        <w:rPr>
          <w:color w:val="2B91AF"/>
        </w:rPr>
        <w:t>Mesh</w:t>
      </w:r>
      <w:r>
        <w:br/>
      </w:r>
      <w:r w:rsidRPr="00E936FE">
        <w:rPr>
          <w:color w:val="FF0000"/>
        </w:rPr>
        <w:t>+</w:t>
      </w:r>
      <w:r>
        <w:t>{</w:t>
      </w:r>
      <w:r>
        <w:br/>
      </w:r>
      <w:r w:rsidRPr="00E936FE">
        <w:rPr>
          <w:color w:val="FF0000"/>
        </w:rPr>
        <w:t>+</w:t>
      </w:r>
      <w:r>
        <w:t xml:space="preserve">  </w:t>
      </w:r>
      <w:r>
        <w:rPr>
          <w:color w:val="2B91AF"/>
        </w:rPr>
        <w:t>GLenum</w:t>
      </w:r>
      <w:r>
        <w:t xml:space="preserve"> mode; </w:t>
      </w:r>
      <w:r>
        <w:rPr>
          <w:color w:val="006400"/>
        </w:rPr>
        <w:t xml:space="preserve">///&lt; </w:t>
      </w:r>
      <w:r>
        <w:rPr>
          <w:rFonts w:hint="eastAsia"/>
          <w:color w:val="006400"/>
        </w:rPr>
        <w:t>プリミティブの種類</w:t>
      </w:r>
      <w:r>
        <w:rPr>
          <w:color w:val="006400"/>
        </w:rPr>
        <w:t>.</w:t>
      </w:r>
      <w:r>
        <w:br/>
      </w:r>
      <w:r w:rsidRPr="00E936FE">
        <w:rPr>
          <w:color w:val="FF0000"/>
        </w:rPr>
        <w:t>+</w:t>
      </w:r>
      <w:r>
        <w:t xml:space="preserve">  </w:t>
      </w:r>
      <w:r>
        <w:rPr>
          <w:color w:val="2B91AF"/>
        </w:rPr>
        <w:t>GLsizei</w:t>
      </w:r>
      <w:r>
        <w:t xml:space="preserve"> count; </w:t>
      </w:r>
      <w:r>
        <w:rPr>
          <w:color w:val="006400"/>
        </w:rPr>
        <w:t xml:space="preserve">///&lt; </w:t>
      </w:r>
      <w:r>
        <w:rPr>
          <w:rFonts w:hint="eastAsia"/>
          <w:color w:val="006400"/>
        </w:rPr>
        <w:t>描画するインデックス数</w:t>
      </w:r>
      <w:r>
        <w:rPr>
          <w:color w:val="006400"/>
        </w:rPr>
        <w:t>.</w:t>
      </w:r>
      <w:r>
        <w:br/>
      </w:r>
      <w:r w:rsidRPr="00E936FE">
        <w:rPr>
          <w:color w:val="FF0000"/>
        </w:rPr>
        <w:t>+</w:t>
      </w:r>
      <w:r>
        <w:t xml:space="preserve">  </w:t>
      </w:r>
      <w:r>
        <w:rPr>
          <w:color w:val="0000FF"/>
        </w:rPr>
        <w:t>const</w:t>
      </w:r>
      <w:r>
        <w:t xml:space="preserve"> </w:t>
      </w:r>
      <w:r>
        <w:rPr>
          <w:color w:val="2B91AF"/>
        </w:rPr>
        <w:t>GLvoid</w:t>
      </w:r>
      <w:r>
        <w:t xml:space="preserve">* indices; </w:t>
      </w:r>
      <w:r>
        <w:rPr>
          <w:color w:val="006400"/>
        </w:rPr>
        <w:t xml:space="preserve">///&lt; </w:t>
      </w:r>
      <w:r>
        <w:rPr>
          <w:rFonts w:hint="eastAsia"/>
          <w:color w:val="006400"/>
        </w:rPr>
        <w:t>描画開始インデックスのバイトオフセット</w:t>
      </w:r>
      <w:r>
        <w:rPr>
          <w:color w:val="006400"/>
        </w:rPr>
        <w:t>.</w:t>
      </w:r>
      <w:r>
        <w:br/>
      </w:r>
      <w:r w:rsidRPr="00E936FE">
        <w:rPr>
          <w:color w:val="FF0000"/>
        </w:rPr>
        <w:t>+</w:t>
      </w:r>
      <w:r>
        <w:t xml:space="preserve">  </w:t>
      </w:r>
      <w:r>
        <w:rPr>
          <w:color w:val="2B91AF"/>
        </w:rPr>
        <w:t>GLint</w:t>
      </w:r>
      <w:r>
        <w:t xml:space="preserve"> baseVertex; </w:t>
      </w:r>
      <w:r>
        <w:rPr>
          <w:color w:val="006400"/>
        </w:rPr>
        <w:t xml:space="preserve">///&lt; </w:t>
      </w:r>
      <w:r>
        <w:rPr>
          <w:rFonts w:hint="eastAsia"/>
          <w:color w:val="006400"/>
        </w:rPr>
        <w:t>インデックス</w:t>
      </w:r>
      <w:r>
        <w:rPr>
          <w:color w:val="006400"/>
        </w:rPr>
        <w:t>0</w:t>
      </w:r>
      <w:r>
        <w:rPr>
          <w:rFonts w:hint="eastAsia"/>
          <w:color w:val="006400"/>
        </w:rPr>
        <w:t>とみなされる頂点配列内の位置</w:t>
      </w:r>
      <w:r>
        <w:rPr>
          <w:color w:val="006400"/>
        </w:rPr>
        <w:t>.</w:t>
      </w:r>
      <w:r>
        <w:br/>
      </w:r>
      <w:r w:rsidRPr="00E936FE">
        <w:rPr>
          <w:color w:val="FF0000"/>
        </w:rPr>
        <w:t>+</w:t>
      </w:r>
      <w:r>
        <w:t>};</w:t>
      </w:r>
      <w:r>
        <w:br/>
      </w:r>
      <w:r w:rsidRPr="00E936FE">
        <w:rPr>
          <w:color w:val="FF0000"/>
        </w:rPr>
        <w:t>+</w:t>
      </w:r>
      <w:r>
        <w:br/>
      </w:r>
      <w:r>
        <w:rPr>
          <w:color w:val="808080"/>
        </w:rPr>
        <w:t>#endif</w:t>
      </w:r>
      <w:r>
        <w:t xml:space="preserve"> </w:t>
      </w:r>
      <w:r>
        <w:rPr>
          <w:color w:val="008000"/>
        </w:rPr>
        <w:t>// GEOMETRY_H_INCLUDED</w:t>
      </w:r>
    </w:p>
    <w:p w:rsidR="007E737B" w:rsidRDefault="007E737B" w:rsidP="007E737B">
      <w:r>
        <w:rPr>
          <w:rFonts w:hint="eastAsia"/>
        </w:rPr>
        <w:t>さて、構造体を奪われた</w:t>
      </w:r>
      <w:r>
        <w:rPr>
          <w:rFonts w:hint="eastAsia"/>
        </w:rPr>
        <w:t>Main.cpp</w:t>
      </w:r>
      <w:r>
        <w:rPr>
          <w:rFonts w:hint="eastAsia"/>
        </w:rPr>
        <w:t>は、このままではビルドできません。そこで、作成したばかりの</w:t>
      </w:r>
      <w:r>
        <w:rPr>
          <w:rFonts w:hint="eastAsia"/>
        </w:rPr>
        <w:t>Geometry.h</w:t>
      </w:r>
      <w:r>
        <w:rPr>
          <w:rFonts w:hint="eastAsia"/>
        </w:rPr>
        <w:t>をインクルードします。</w:t>
      </w:r>
      <w:r>
        <w:rPr>
          <w:rFonts w:hint="eastAsia"/>
        </w:rPr>
        <w:t>Main.cpp</w:t>
      </w:r>
      <w:r>
        <w:rPr>
          <w:rFonts w:hint="eastAsia"/>
        </w:rPr>
        <w:t>に次のプログラムを追加してください。</w:t>
      </w:r>
    </w:p>
    <w:p w:rsidR="00F3182E" w:rsidRDefault="00F3182E" w:rsidP="00F3182E">
      <w:pPr>
        <w:pStyle w:val="ac"/>
        <w:rPr>
          <w:color w:val="A31515"/>
        </w:rPr>
      </w:pPr>
      <w:r>
        <w:rPr>
          <w:color w:val="008000"/>
        </w:rPr>
        <w:t xml:space="preserve">　</w:t>
      </w:r>
      <w:r>
        <w:rPr>
          <w:color w:val="008000"/>
        </w:rPr>
        <w:t>/**</w:t>
      </w:r>
      <w:r>
        <w:br/>
      </w:r>
      <w:r>
        <w:rPr>
          <w:color w:val="008000"/>
        </w:rPr>
        <w:t xml:space="preserve">　</w:t>
      </w:r>
      <w:r>
        <w:rPr>
          <w:color w:val="008000"/>
        </w:rPr>
        <w:t>* @file Main.cpp</w:t>
      </w:r>
      <w:r>
        <w:br/>
      </w:r>
      <w:r>
        <w:rPr>
          <w:color w:val="008000"/>
        </w:rPr>
        <w:t xml:space="preserve">　</w:t>
      </w:r>
      <w:r>
        <w:rPr>
          <w:color w:val="008000"/>
        </w:rPr>
        <w:t>*/</w:t>
      </w:r>
      <w:r>
        <w:br/>
      </w:r>
      <w:r>
        <w:rPr>
          <w:color w:val="808080"/>
        </w:rPr>
        <w:t xml:space="preserve">　</w:t>
      </w:r>
      <w:r>
        <w:rPr>
          <w:color w:val="808080"/>
        </w:rPr>
        <w:t>#include</w:t>
      </w:r>
      <w:r>
        <w:t xml:space="preserve"> </w:t>
      </w:r>
      <w:r>
        <w:rPr>
          <w:color w:val="A31515"/>
        </w:rPr>
        <w:t>"GLFWEW.h"</w:t>
      </w:r>
      <w:r>
        <w:br/>
      </w:r>
      <w:r>
        <w:rPr>
          <w:color w:val="808080"/>
        </w:rPr>
        <w:t xml:space="preserve">　</w:t>
      </w:r>
      <w:r>
        <w:rPr>
          <w:color w:val="808080"/>
        </w:rPr>
        <w:t>#include</w:t>
      </w:r>
      <w:r>
        <w:t xml:space="preserve"> </w:t>
      </w:r>
      <w:r>
        <w:rPr>
          <w:color w:val="A31515"/>
        </w:rPr>
        <w:t>"Shader.h"</w:t>
      </w:r>
      <w:r>
        <w:br/>
      </w:r>
      <w:r>
        <w:rPr>
          <w:color w:val="808080"/>
        </w:rPr>
        <w:t xml:space="preserve">　</w:t>
      </w:r>
      <w:r>
        <w:rPr>
          <w:color w:val="808080"/>
        </w:rPr>
        <w:t>#include</w:t>
      </w:r>
      <w:r>
        <w:t xml:space="preserve"> </w:t>
      </w:r>
      <w:r>
        <w:rPr>
          <w:color w:val="A31515"/>
        </w:rPr>
        <w:t>"Texture.h"</w:t>
      </w:r>
      <w:r>
        <w:br/>
      </w:r>
      <w:r w:rsidRPr="00E936FE">
        <w:rPr>
          <w:color w:val="FF0000"/>
        </w:rPr>
        <w:t>+</w:t>
      </w:r>
      <w:r>
        <w:rPr>
          <w:color w:val="808080"/>
        </w:rPr>
        <w:t>#include</w:t>
      </w:r>
      <w:r>
        <w:t xml:space="preserve"> </w:t>
      </w:r>
      <w:r>
        <w:rPr>
          <w:color w:val="A31515"/>
        </w:rPr>
        <w:t>"Geometry.h"</w:t>
      </w:r>
      <w:r>
        <w:br/>
      </w:r>
      <w:r>
        <w:rPr>
          <w:color w:val="808080"/>
        </w:rPr>
        <w:t xml:space="preserve">　</w:t>
      </w:r>
      <w:r>
        <w:rPr>
          <w:color w:val="808080"/>
        </w:rPr>
        <w:t>#include</w:t>
      </w:r>
      <w:r>
        <w:t xml:space="preserve"> </w:t>
      </w:r>
      <w:r>
        <w:rPr>
          <w:color w:val="A31515"/>
        </w:rPr>
        <w:t>&lt;glm/gtc/matrix_transform.hpp&gt;</w:t>
      </w:r>
      <w:r>
        <w:br/>
      </w:r>
      <w:r>
        <w:rPr>
          <w:color w:val="808080"/>
        </w:rPr>
        <w:t xml:space="preserve">　</w:t>
      </w:r>
      <w:r>
        <w:rPr>
          <w:color w:val="808080"/>
        </w:rPr>
        <w:t>#include</w:t>
      </w:r>
      <w:r>
        <w:t xml:space="preserve"> </w:t>
      </w:r>
      <w:r>
        <w:rPr>
          <w:color w:val="A31515"/>
        </w:rPr>
        <w:t>&lt;iostream&gt;</w:t>
      </w:r>
    </w:p>
    <w:p w:rsidR="00AD6E86" w:rsidRDefault="00AD6E86" w:rsidP="00AD6E86">
      <w:r>
        <w:rPr>
          <w:rFonts w:hint="eastAsia"/>
        </w:rPr>
        <w:t>そして、当初の目的</w:t>
      </w:r>
      <w:r w:rsidR="004E141E">
        <w:rPr>
          <w:rFonts w:hint="eastAsia"/>
        </w:rPr>
        <w:t>どおり</w:t>
      </w:r>
      <w:r>
        <w:rPr>
          <w:rFonts w:hint="eastAsia"/>
        </w:rPr>
        <w:t>Shader.cpp</w:t>
      </w:r>
      <w:r>
        <w:rPr>
          <w:rFonts w:hint="eastAsia"/>
        </w:rPr>
        <w:t>にも</w:t>
      </w:r>
      <w:r w:rsidR="004E141E">
        <w:rPr>
          <w:rFonts w:hint="eastAsia"/>
        </w:rPr>
        <w:t>インクルードしましょう。</w:t>
      </w:r>
      <w:r w:rsidR="008C5ABB">
        <w:rPr>
          <w:rFonts w:hint="eastAsia"/>
        </w:rPr>
        <w:t>さらに今回は行列の計算を行うので、</w:t>
      </w:r>
      <w:r w:rsidR="008C5ABB">
        <w:rPr>
          <w:rFonts w:hint="eastAsia"/>
        </w:rPr>
        <w:t>matrix_transform.hpp</w:t>
      </w:r>
      <w:r w:rsidR="008C5ABB">
        <w:rPr>
          <w:rFonts w:hint="eastAsia"/>
        </w:rPr>
        <w:t>もインクルードしておきます。</w:t>
      </w:r>
      <w:r w:rsidR="004E141E">
        <w:rPr>
          <w:rFonts w:hint="eastAsia"/>
        </w:rPr>
        <w:t>Shader.cpp</w:t>
      </w:r>
      <w:r w:rsidR="004E141E">
        <w:rPr>
          <w:rFonts w:hint="eastAsia"/>
        </w:rPr>
        <w:t>に次のプログラムを追加してください。</w:t>
      </w:r>
    </w:p>
    <w:p w:rsidR="008C5ABB" w:rsidRDefault="008C5ABB" w:rsidP="008C5ABB">
      <w:pPr>
        <w:pStyle w:val="ac"/>
        <w:rPr>
          <w:color w:val="A31515"/>
        </w:rPr>
      </w:pPr>
      <w:r>
        <w:rPr>
          <w:color w:val="008000"/>
        </w:rPr>
        <w:t xml:space="preserve"> </w:t>
      </w:r>
      <w:r w:rsidRPr="008C5ABB">
        <w:rPr>
          <w:color w:val="008000"/>
        </w:rPr>
        <w:t>/**</w:t>
      </w:r>
      <w:r w:rsidRPr="008C5ABB">
        <w:rPr>
          <w:color w:val="008000"/>
        </w:rPr>
        <w:br/>
      </w:r>
      <w:r>
        <w:rPr>
          <w:color w:val="008000"/>
        </w:rPr>
        <w:t xml:space="preserve"> </w:t>
      </w:r>
      <w:r w:rsidRPr="008C5ABB">
        <w:rPr>
          <w:color w:val="008000"/>
        </w:rPr>
        <w:t>* @file Shader.cpp</w:t>
      </w:r>
      <w:r w:rsidRPr="008C5ABB">
        <w:rPr>
          <w:color w:val="008000"/>
        </w:rPr>
        <w:br/>
      </w:r>
      <w:r>
        <w:rPr>
          <w:color w:val="008000"/>
        </w:rPr>
        <w:t xml:space="preserve"> </w:t>
      </w:r>
      <w:r w:rsidRPr="008C5ABB">
        <w:rPr>
          <w:color w:val="008000"/>
        </w:rPr>
        <w:t>*/</w:t>
      </w:r>
      <w:r>
        <w:br/>
      </w:r>
      <w:r>
        <w:rPr>
          <w:color w:val="808080"/>
        </w:rPr>
        <w:t xml:space="preserve"> #include</w:t>
      </w:r>
      <w:r>
        <w:t xml:space="preserve"> </w:t>
      </w:r>
      <w:r>
        <w:rPr>
          <w:color w:val="A31515"/>
        </w:rPr>
        <w:t>"Shader.h"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&lt;glm/gtc/matrix_transform.hpp&gt;</w:t>
      </w:r>
      <w:r>
        <w:br/>
      </w:r>
      <w:r>
        <w:rPr>
          <w:color w:val="808080"/>
        </w:rPr>
        <w:t xml:space="preserve"> #include</w:t>
      </w:r>
      <w:r>
        <w:t xml:space="preserve"> </w:t>
      </w:r>
      <w:r>
        <w:rPr>
          <w:color w:val="A31515"/>
        </w:rPr>
        <w:t>&lt;vector&gt;</w:t>
      </w:r>
      <w:r>
        <w:br/>
      </w:r>
      <w:r>
        <w:rPr>
          <w:color w:val="808080"/>
        </w:rPr>
        <w:t xml:space="preserve"> #include</w:t>
      </w:r>
      <w:r>
        <w:t xml:space="preserve"> </w:t>
      </w:r>
      <w:r>
        <w:rPr>
          <w:color w:val="A31515"/>
        </w:rPr>
        <w:t>&lt;iostream&gt;</w:t>
      </w:r>
      <w:r>
        <w:br/>
      </w:r>
      <w:r>
        <w:rPr>
          <w:color w:val="808080"/>
        </w:rPr>
        <w:t xml:space="preserve"> #include</w:t>
      </w:r>
      <w:r>
        <w:t xml:space="preserve"> </w:t>
      </w:r>
      <w:r>
        <w:rPr>
          <w:color w:val="A31515"/>
        </w:rPr>
        <w:t>&lt;fstream&gt;</w:t>
      </w:r>
    </w:p>
    <w:p w:rsidR="008C5ABB" w:rsidRPr="008C5ABB" w:rsidRDefault="008C5ABB" w:rsidP="008C5ABB">
      <w:pPr>
        <w:rPr>
          <w:rFonts w:hint="eastAsia"/>
        </w:rPr>
      </w:pPr>
      <w:r>
        <w:rPr>
          <w:rFonts w:hint="eastAsia"/>
        </w:rPr>
        <w:t>これで</w:t>
      </w:r>
      <w:r w:rsidR="001F17D1">
        <w:rPr>
          <w:rFonts w:hint="eastAsia"/>
        </w:rPr>
        <w:t>メンバ関数を定義する</w:t>
      </w:r>
      <w:r w:rsidR="00793F76">
        <w:rPr>
          <w:rFonts w:hint="eastAsia"/>
        </w:rPr>
        <w:t>準備ができました</w:t>
      </w:r>
      <w:r>
        <w:rPr>
          <w:rFonts w:hint="eastAsia"/>
        </w:rPr>
        <w:t>。</w:t>
      </w:r>
    </w:p>
    <w:p w:rsidR="00F3182E" w:rsidRDefault="00744ECB" w:rsidP="00744ECB">
      <w:pPr>
        <w:pStyle w:val="2"/>
      </w:pPr>
      <w:r>
        <w:t>コンストラクタの定義</w:t>
      </w:r>
    </w:p>
    <w:p w:rsidR="00744ECB" w:rsidRPr="00744ECB" w:rsidRDefault="00E70101" w:rsidP="00744ECB">
      <w:r>
        <w:rPr>
          <w:rFonts w:hint="eastAsia"/>
        </w:rPr>
        <w:t>それでは、メンバ関数を定義していきましょう</w:t>
      </w:r>
      <w:r w:rsidR="00744ECB">
        <w:rPr>
          <w:rFonts w:hint="eastAsia"/>
        </w:rPr>
        <w:t>。まずはコンストラクタからです。</w:t>
      </w:r>
      <w:r w:rsidR="00744ECB">
        <w:rPr>
          <w:rFonts w:hint="eastAsia"/>
        </w:rPr>
        <w:t>Shader.cpp</w:t>
      </w:r>
      <w:r w:rsidR="00744ECB">
        <w:rPr>
          <w:rFonts w:hint="eastAsia"/>
        </w:rPr>
        <w:t>を開き、</w:t>
      </w:r>
      <w:r w:rsidR="00744ECB">
        <w:rPr>
          <w:rFonts w:hint="eastAsia"/>
        </w:rPr>
        <w:t>BuildFromFile</w:t>
      </w:r>
      <w:r w:rsidR="00744ECB">
        <w:rPr>
          <w:rFonts w:hint="eastAsia"/>
        </w:rPr>
        <w:t>関数定義の下に、次のプログラムを追加してください。</w:t>
      </w:r>
    </w:p>
    <w:p w:rsidR="00A12C22" w:rsidRDefault="00744ECB" w:rsidP="00744ECB">
      <w:pPr>
        <w:pStyle w:val="ac"/>
        <w:rPr>
          <w:color w:val="008000"/>
        </w:rPr>
      </w:pPr>
      <w:r>
        <w:rPr>
          <w:color w:val="2B91AF"/>
        </w:rPr>
        <w:lastRenderedPageBreak/>
        <w:t xml:space="preserve"> GLuint</w:t>
      </w:r>
      <w:r>
        <w:t xml:space="preserve"> BuildFromFile(</w:t>
      </w:r>
      <w:r>
        <w:rPr>
          <w:color w:val="0000FF"/>
        </w:rPr>
        <w:t>const</w:t>
      </w:r>
      <w:r>
        <w:t xml:space="preserve"> </w:t>
      </w:r>
      <w:r>
        <w:rPr>
          <w:color w:val="0000FF"/>
        </w:rPr>
        <w:t>char</w:t>
      </w:r>
      <w:r>
        <w:t xml:space="preserve">* </w:t>
      </w:r>
      <w:r>
        <w:rPr>
          <w:color w:val="808080"/>
        </w:rPr>
        <w:t>vsPath</w:t>
      </w:r>
      <w:r>
        <w:t xml:space="preserve">, </w:t>
      </w:r>
      <w:r>
        <w:rPr>
          <w:color w:val="0000FF"/>
        </w:rPr>
        <w:t>const</w:t>
      </w:r>
      <w:r>
        <w:t xml:space="preserve"> </w:t>
      </w:r>
      <w:r>
        <w:rPr>
          <w:color w:val="0000FF"/>
        </w:rPr>
        <w:t>char</w:t>
      </w:r>
      <w:r>
        <w:t xml:space="preserve">* </w:t>
      </w:r>
      <w:r>
        <w:rPr>
          <w:color w:val="808080"/>
        </w:rPr>
        <w:t>fsPath</w:t>
      </w:r>
      <w:r>
        <w:t>)</w:t>
      </w:r>
      <w:r>
        <w:br/>
        <w:t xml:space="preserve"> {</w:t>
      </w:r>
      <w:r>
        <w:br/>
        <w:t xml:space="preserve">   </w:t>
      </w:r>
      <w:r>
        <w:rPr>
          <w:color w:val="0000FF"/>
        </w:rPr>
        <w:t>const</w:t>
      </w:r>
      <w:r>
        <w:t xml:space="preserve"> std::</w:t>
      </w:r>
      <w:r>
        <w:rPr>
          <w:color w:val="2B91AF"/>
        </w:rPr>
        <w:t>vector</w:t>
      </w:r>
      <w:r>
        <w:t>&lt;</w:t>
      </w:r>
      <w:r>
        <w:rPr>
          <w:color w:val="2B91AF"/>
        </w:rPr>
        <w:t>GLchar</w:t>
      </w:r>
      <w:r>
        <w:t>&gt; vsCode = ReadFile(</w:t>
      </w:r>
      <w:r>
        <w:rPr>
          <w:color w:val="808080"/>
        </w:rPr>
        <w:t>vsPath</w:t>
      </w:r>
      <w:r>
        <w:t>);</w:t>
      </w:r>
      <w:r>
        <w:br/>
        <w:t xml:space="preserve">   </w:t>
      </w:r>
      <w:r>
        <w:rPr>
          <w:color w:val="0000FF"/>
        </w:rPr>
        <w:t>const</w:t>
      </w:r>
      <w:r>
        <w:t xml:space="preserve"> std::</w:t>
      </w:r>
      <w:r>
        <w:rPr>
          <w:color w:val="2B91AF"/>
        </w:rPr>
        <w:t>vector</w:t>
      </w:r>
      <w:r>
        <w:t>&lt;</w:t>
      </w:r>
      <w:r>
        <w:rPr>
          <w:color w:val="2B91AF"/>
        </w:rPr>
        <w:t>GLchar</w:t>
      </w:r>
      <w:r>
        <w:t>&gt; fsCode = ReadFile(</w:t>
      </w:r>
      <w:r>
        <w:rPr>
          <w:color w:val="808080"/>
        </w:rPr>
        <w:t>fsPath</w:t>
      </w:r>
      <w:r>
        <w:t>);</w:t>
      </w:r>
      <w:r>
        <w:br/>
        <w:t xml:space="preserve">   </w:t>
      </w:r>
      <w:r>
        <w:rPr>
          <w:color w:val="0000FF"/>
        </w:rPr>
        <w:t>return</w:t>
      </w:r>
      <w:r>
        <w:t xml:space="preserve"> Build(vsCode.data(), fsCode.data());</w:t>
      </w:r>
      <w:r>
        <w:br/>
        <w:t xml:space="preserve"> }</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コンストラクタ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@param </w:t>
      </w:r>
      <w:r w:rsidR="00A12C22">
        <w:rPr>
          <w:color w:val="008000"/>
        </w:rPr>
        <w:t>programI</w:t>
      </w:r>
      <w:r>
        <w:rPr>
          <w:color w:val="008000"/>
        </w:rPr>
        <w:t xml:space="preserve">d </w:t>
      </w:r>
      <w:r>
        <w:rPr>
          <w:rFonts w:hint="eastAsia"/>
          <w:color w:val="008000"/>
        </w:rPr>
        <w:t>プログラム・オブジェクトの</w:t>
      </w:r>
      <w:r>
        <w:rPr>
          <w:color w:val="008000"/>
        </w:rPr>
        <w:t>ID.</w:t>
      </w:r>
      <w:r>
        <w:br/>
      </w:r>
      <w:r w:rsidRPr="00E936FE">
        <w:rPr>
          <w:color w:val="FF0000"/>
        </w:rPr>
        <w:t>+</w:t>
      </w:r>
      <w:r>
        <w:rPr>
          <w:color w:val="008000"/>
        </w:rPr>
        <w:t>*/</w:t>
      </w:r>
      <w:r>
        <w:br/>
      </w:r>
      <w:r w:rsidRPr="00E936FE">
        <w:rPr>
          <w:color w:val="FF0000"/>
        </w:rPr>
        <w:t>+</w:t>
      </w:r>
      <w:r>
        <w:rPr>
          <w:color w:val="2B91AF"/>
        </w:rPr>
        <w:t>Program</w:t>
      </w:r>
      <w:r>
        <w:t>::Program(</w:t>
      </w:r>
      <w:r>
        <w:rPr>
          <w:color w:val="2B91AF"/>
        </w:rPr>
        <w:t>GLuint</w:t>
      </w:r>
      <w:r>
        <w:t xml:space="preserve"> </w:t>
      </w:r>
      <w:r w:rsidR="00A12C22">
        <w:rPr>
          <w:color w:val="808080"/>
        </w:rPr>
        <w:t>programI</w:t>
      </w:r>
      <w:r>
        <w:rPr>
          <w:color w:val="808080"/>
        </w:rPr>
        <w:t>d</w:t>
      </w:r>
      <w:r>
        <w:t>) : id(</w:t>
      </w:r>
      <w:r w:rsidR="00A12C22">
        <w:rPr>
          <w:color w:val="808080"/>
        </w:rPr>
        <w:t>programId</w:t>
      </w:r>
      <w:r>
        <w:t>)</w:t>
      </w:r>
      <w:r>
        <w:br/>
      </w:r>
      <w:r w:rsidRPr="00E936FE">
        <w:rPr>
          <w:color w:val="FF0000"/>
        </w:rPr>
        <w:t>+</w:t>
      </w:r>
      <w:r>
        <w:t>{</w:t>
      </w:r>
      <w:r>
        <w:br/>
      </w:r>
      <w:r w:rsidRPr="00E936FE">
        <w:rPr>
          <w:color w:val="FF0000"/>
        </w:rPr>
        <w:t>+</w:t>
      </w:r>
      <w:r>
        <w:t xml:space="preserve">  locMatMVP = </w:t>
      </w:r>
      <w:r>
        <w:rPr>
          <w:color w:val="6F008A"/>
        </w:rPr>
        <w:t>glGetUniformLocation</w:t>
      </w:r>
      <w:r>
        <w:t>(</w:t>
      </w:r>
      <w:r>
        <w:rPr>
          <w:color w:val="808080"/>
        </w:rPr>
        <w:t>id</w:t>
      </w:r>
      <w:r>
        <w:t xml:space="preserve">, </w:t>
      </w:r>
      <w:r>
        <w:rPr>
          <w:color w:val="A31515"/>
        </w:rPr>
        <w:t>"matMVP"</w:t>
      </w:r>
      <w:r>
        <w:t>);</w:t>
      </w:r>
      <w:r>
        <w:br/>
      </w:r>
      <w:r w:rsidRPr="00E936FE">
        <w:rPr>
          <w:color w:val="FF0000"/>
        </w:rPr>
        <w:t>+</w:t>
      </w:r>
      <w:r>
        <w:t xml:space="preserve">  locAmbLightCol = </w:t>
      </w:r>
      <w:r>
        <w:rPr>
          <w:color w:val="6F008A"/>
        </w:rPr>
        <w:t>glGetUniformLocation</w:t>
      </w:r>
      <w:r>
        <w:t>(</w:t>
      </w:r>
      <w:r w:rsidR="00D12F1D">
        <w:t>id</w:t>
      </w:r>
      <w:r>
        <w:t xml:space="preserve">, </w:t>
      </w:r>
      <w:r>
        <w:rPr>
          <w:color w:val="A31515"/>
        </w:rPr>
        <w:t>"ambientLight.color"</w:t>
      </w:r>
      <w:r>
        <w:t>);</w:t>
      </w:r>
      <w:r>
        <w:br/>
      </w:r>
      <w:r w:rsidRPr="00E936FE">
        <w:rPr>
          <w:color w:val="FF0000"/>
        </w:rPr>
        <w:t>+</w:t>
      </w:r>
      <w:r>
        <w:t xml:space="preserve">  locDirLightDir = </w:t>
      </w:r>
      <w:r>
        <w:rPr>
          <w:color w:val="6F008A"/>
        </w:rPr>
        <w:t>glGetUniformLocation</w:t>
      </w:r>
      <w:r>
        <w:t>(</w:t>
      </w:r>
      <w:r w:rsidR="00D12F1D">
        <w:t>id</w:t>
      </w:r>
      <w:r>
        <w:t xml:space="preserve">, </w:t>
      </w:r>
      <w:r>
        <w:rPr>
          <w:color w:val="A31515"/>
        </w:rPr>
        <w:t>"directionalLight.direction"</w:t>
      </w:r>
      <w:r>
        <w:t>);</w:t>
      </w:r>
      <w:r>
        <w:br/>
      </w:r>
      <w:r w:rsidRPr="00E936FE">
        <w:rPr>
          <w:color w:val="FF0000"/>
        </w:rPr>
        <w:t>+</w:t>
      </w:r>
      <w:r>
        <w:t xml:space="preserve">  locDirLightCol = </w:t>
      </w:r>
      <w:r>
        <w:rPr>
          <w:color w:val="6F008A"/>
        </w:rPr>
        <w:t>glGetUniformLocation</w:t>
      </w:r>
      <w:r>
        <w:t>(</w:t>
      </w:r>
      <w:r w:rsidR="00D12F1D">
        <w:t>id</w:t>
      </w:r>
      <w:r>
        <w:t xml:space="preserve">, </w:t>
      </w:r>
      <w:r>
        <w:rPr>
          <w:color w:val="A31515"/>
        </w:rPr>
        <w:t>"directionalLight.color"</w:t>
      </w:r>
      <w:r>
        <w:t>);</w:t>
      </w:r>
      <w:r>
        <w:br/>
      </w:r>
      <w:r w:rsidRPr="00E936FE">
        <w:rPr>
          <w:color w:val="FF0000"/>
        </w:rPr>
        <w:t>+</w:t>
      </w:r>
      <w:r>
        <w:t xml:space="preserve">  locPointLightPos = </w:t>
      </w:r>
      <w:r>
        <w:rPr>
          <w:color w:val="6F008A"/>
        </w:rPr>
        <w:t>glGetUniformLocation</w:t>
      </w:r>
      <w:r>
        <w:t>(</w:t>
      </w:r>
      <w:r w:rsidR="00D12F1D">
        <w:t>id</w:t>
      </w:r>
      <w:r>
        <w:t xml:space="preserve">, </w:t>
      </w:r>
      <w:r>
        <w:rPr>
          <w:color w:val="A31515"/>
        </w:rPr>
        <w:t>"pointLight.position"</w:t>
      </w:r>
      <w:r>
        <w:t>);</w:t>
      </w:r>
      <w:r>
        <w:br/>
      </w:r>
      <w:r w:rsidRPr="00E936FE">
        <w:rPr>
          <w:color w:val="FF0000"/>
        </w:rPr>
        <w:t>+</w:t>
      </w:r>
      <w:r>
        <w:t xml:space="preserve">  locPointLightCol = </w:t>
      </w:r>
      <w:r>
        <w:rPr>
          <w:color w:val="6F008A"/>
        </w:rPr>
        <w:t>glGetUniformLocation</w:t>
      </w:r>
      <w:r>
        <w:t>(</w:t>
      </w:r>
      <w:r w:rsidR="00D12F1D">
        <w:t>id</w:t>
      </w:r>
      <w:r>
        <w:t xml:space="preserve">, </w:t>
      </w:r>
      <w:r>
        <w:rPr>
          <w:color w:val="A31515"/>
        </w:rPr>
        <w:t>"pointLight.color"</w:t>
      </w:r>
      <w:r>
        <w:t>);</w:t>
      </w:r>
      <w:r>
        <w:br/>
      </w:r>
      <w:r w:rsidR="00172A2F" w:rsidRPr="00E936FE">
        <w:rPr>
          <w:color w:val="FF0000"/>
        </w:rPr>
        <w:t>+</w:t>
      </w:r>
      <w:r w:rsidR="00172A2F">
        <w:t xml:space="preserve">  locSpotLightDir = </w:t>
      </w:r>
      <w:r w:rsidR="00172A2F">
        <w:rPr>
          <w:color w:val="6F008A"/>
        </w:rPr>
        <w:t>glGetUniformLocation</w:t>
      </w:r>
      <w:r w:rsidR="00172A2F">
        <w:t xml:space="preserve">(id, </w:t>
      </w:r>
      <w:r w:rsidR="00172A2F">
        <w:rPr>
          <w:color w:val="A31515"/>
        </w:rPr>
        <w:t>"spotLight.dirAndCutOff"</w:t>
      </w:r>
      <w:r w:rsidR="00172A2F">
        <w:t>);</w:t>
      </w:r>
      <w:r w:rsidR="00172A2F">
        <w:br/>
      </w:r>
      <w:r w:rsidR="00172A2F" w:rsidRPr="00E936FE">
        <w:rPr>
          <w:color w:val="FF0000"/>
        </w:rPr>
        <w:t>+</w:t>
      </w:r>
      <w:r w:rsidR="00172A2F">
        <w:t xml:space="preserve">  locSpotLightPos = </w:t>
      </w:r>
      <w:r w:rsidR="00172A2F">
        <w:rPr>
          <w:color w:val="6F008A"/>
        </w:rPr>
        <w:t>glGetUniformLocation</w:t>
      </w:r>
      <w:r w:rsidR="00172A2F">
        <w:t xml:space="preserve">(id, </w:t>
      </w:r>
      <w:r w:rsidR="00172A2F">
        <w:rPr>
          <w:color w:val="A31515"/>
        </w:rPr>
        <w:t>"spotLight.posAndInnerCutOff"</w:t>
      </w:r>
      <w:r w:rsidR="00172A2F">
        <w:t>);</w:t>
      </w:r>
      <w:r w:rsidR="00172A2F">
        <w:br/>
      </w:r>
      <w:r w:rsidR="00172A2F" w:rsidRPr="00E936FE">
        <w:rPr>
          <w:color w:val="FF0000"/>
        </w:rPr>
        <w:t>+</w:t>
      </w:r>
      <w:r w:rsidR="00172A2F">
        <w:t xml:space="preserve">  locSpotLightCol = </w:t>
      </w:r>
      <w:r w:rsidR="00172A2F">
        <w:rPr>
          <w:color w:val="6F008A"/>
        </w:rPr>
        <w:t>glGetUniformLocation</w:t>
      </w:r>
      <w:r w:rsidR="00172A2F">
        <w:t xml:space="preserve">(id, </w:t>
      </w:r>
      <w:r w:rsidR="00172A2F">
        <w:rPr>
          <w:color w:val="A31515"/>
        </w:rPr>
        <w:t>"spotLight.color"</w:t>
      </w:r>
      <w:r w:rsidR="00172A2F">
        <w:t>);</w:t>
      </w:r>
      <w:r w:rsidR="00172A2F">
        <w:br/>
      </w:r>
      <w:r w:rsidRPr="00E936FE">
        <w:rPr>
          <w:color w:val="FF0000"/>
        </w:rPr>
        <w:t>+</w:t>
      </w:r>
      <w:r>
        <w:br/>
      </w:r>
      <w:r w:rsidRPr="00E936FE">
        <w:rPr>
          <w:color w:val="FF0000"/>
        </w:rPr>
        <w:t>+</w:t>
      </w:r>
      <w:r>
        <w:t xml:space="preserve">  </w:t>
      </w:r>
      <w:r>
        <w:rPr>
          <w:color w:val="0000FF"/>
        </w:rPr>
        <w:t>const</w:t>
      </w:r>
      <w:r>
        <w:t xml:space="preserve"> </w:t>
      </w:r>
      <w:r>
        <w:rPr>
          <w:color w:val="2B91AF"/>
        </w:rPr>
        <w:t>GLint</w:t>
      </w:r>
      <w:r>
        <w:t xml:space="preserve"> texColorLoc = </w:t>
      </w:r>
      <w:r>
        <w:rPr>
          <w:color w:val="6F008A"/>
        </w:rPr>
        <w:t>glGetUniformLocation</w:t>
      </w:r>
      <w:r>
        <w:t>(</w:t>
      </w:r>
      <w:r>
        <w:rPr>
          <w:color w:val="808080"/>
        </w:rPr>
        <w:t>id</w:t>
      </w:r>
      <w:r>
        <w:t xml:space="preserve">, </w:t>
      </w:r>
      <w:r>
        <w:rPr>
          <w:color w:val="A31515"/>
        </w:rPr>
        <w:t>"texColor"</w:t>
      </w:r>
      <w:r>
        <w:t>);</w:t>
      </w:r>
      <w:r>
        <w:br/>
      </w:r>
      <w:r w:rsidRPr="00E936FE">
        <w:rPr>
          <w:color w:val="FF0000"/>
        </w:rPr>
        <w:t>+</w:t>
      </w:r>
      <w:r>
        <w:t xml:space="preserve">  </w:t>
      </w:r>
      <w:r>
        <w:rPr>
          <w:color w:val="0000FF"/>
        </w:rPr>
        <w:t>if</w:t>
      </w:r>
      <w:r>
        <w:t xml:space="preserve"> (texColorLoc &gt;= 0) {</w:t>
      </w:r>
      <w:r>
        <w:br/>
      </w:r>
      <w:r w:rsidRPr="00E936FE">
        <w:rPr>
          <w:color w:val="FF0000"/>
        </w:rPr>
        <w:t>+</w:t>
      </w:r>
      <w:r>
        <w:t xml:space="preserve">    </w:t>
      </w:r>
      <w:r>
        <w:rPr>
          <w:color w:val="6F008A"/>
        </w:rPr>
        <w:t>glUseProgram</w:t>
      </w:r>
      <w:r>
        <w:t>(</w:t>
      </w:r>
      <w:r w:rsidR="00D12F1D">
        <w:t>id</w:t>
      </w:r>
      <w:r>
        <w:t>);</w:t>
      </w:r>
      <w:r>
        <w:br/>
      </w:r>
      <w:r w:rsidRPr="00E936FE">
        <w:rPr>
          <w:color w:val="FF0000"/>
        </w:rPr>
        <w:t>+</w:t>
      </w:r>
      <w:r>
        <w:t xml:space="preserve">    </w:t>
      </w:r>
      <w:r>
        <w:rPr>
          <w:color w:val="6F008A"/>
        </w:rPr>
        <w:t>glUniform1i</w:t>
      </w:r>
      <w:r>
        <w:t>(texColorLoc, 0);</w:t>
      </w:r>
      <w:r>
        <w:br/>
      </w:r>
      <w:r w:rsidRPr="00E936FE">
        <w:rPr>
          <w:color w:val="FF0000"/>
        </w:rPr>
        <w:t>+</w:t>
      </w:r>
      <w:r>
        <w:t xml:space="preserve">    </w:t>
      </w:r>
      <w:r>
        <w:rPr>
          <w:color w:val="6F008A"/>
        </w:rPr>
        <w:t>glUseProgram</w:t>
      </w:r>
      <w:r>
        <w:t>(0);</w:t>
      </w:r>
      <w:r>
        <w:br/>
      </w:r>
      <w:r w:rsidRPr="00E936FE">
        <w:rPr>
          <w:color w:val="FF0000"/>
        </w:rPr>
        <w:t>+</w:t>
      </w:r>
      <w:r>
        <w:t xml:space="preserve">  }</w:t>
      </w:r>
      <w:r>
        <w:br/>
      </w:r>
      <w:r w:rsidRPr="00E936FE">
        <w:rPr>
          <w:color w:val="FF0000"/>
        </w:rPr>
        <w:t>+</w:t>
      </w:r>
      <w:r>
        <w:t>}</w:t>
      </w:r>
      <w:r w:rsidR="00A12C22">
        <w:br/>
      </w:r>
      <w:r w:rsidR="00822F44" w:rsidRPr="00E936FE">
        <w:rPr>
          <w:color w:val="FF0000"/>
        </w:rPr>
        <w:t>+</w:t>
      </w:r>
      <w:r w:rsidR="00A12C22">
        <w:br/>
        <w:t xml:space="preserve"> } </w:t>
      </w:r>
      <w:r w:rsidR="00A12C22">
        <w:rPr>
          <w:color w:val="008000"/>
        </w:rPr>
        <w:t>// namespace Shader</w:t>
      </w:r>
    </w:p>
    <w:p w:rsidR="00AA437F" w:rsidRPr="00AA437F" w:rsidRDefault="00AA437F" w:rsidP="00AA437F">
      <w:pPr>
        <w:rPr>
          <w:rFonts w:hint="eastAsia"/>
        </w:rPr>
      </w:pPr>
      <w:r>
        <w:rPr>
          <w:rFonts w:hint="eastAsia"/>
        </w:rPr>
        <w:t>コンストラクタでは、</w:t>
      </w:r>
      <w:r>
        <w:rPr>
          <w:rFonts w:hint="eastAsia"/>
        </w:rPr>
        <w:t>glGetUniformLocation</w:t>
      </w:r>
      <w:r>
        <w:rPr>
          <w:rFonts w:hint="eastAsia"/>
        </w:rPr>
        <w:t>関数を使い、全ての</w:t>
      </w:r>
      <w:r>
        <w:rPr>
          <w:rFonts w:hint="eastAsia"/>
        </w:rPr>
        <w:t>uniform</w:t>
      </w:r>
      <w:r>
        <w:rPr>
          <w:rFonts w:hint="eastAsia"/>
        </w:rPr>
        <w:t>変数の位置を取得してメンバ変数に代入します。</w:t>
      </w:r>
      <w:r>
        <w:t>それから、</w:t>
      </w:r>
      <w:r>
        <w:rPr>
          <w:rFonts w:hint="eastAsia"/>
        </w:rPr>
        <w:t>glUniform1i</w:t>
      </w:r>
      <w:r>
        <w:rPr>
          <w:rFonts w:hint="eastAsia"/>
        </w:rPr>
        <w:t>関数を使って</w:t>
      </w:r>
      <w:r>
        <w:rPr>
          <w:rFonts w:hint="eastAsia"/>
        </w:rPr>
        <w:t>texColor</w:t>
      </w:r>
      <w:r>
        <w:t>サンプラーを</w:t>
      </w:r>
      <w:r>
        <w:rPr>
          <w:rFonts w:hint="eastAsia"/>
        </w:rPr>
        <w:t>0</w:t>
      </w:r>
      <w:r>
        <w:rPr>
          <w:rFonts w:hint="eastAsia"/>
        </w:rPr>
        <w:t>番目の</w:t>
      </w:r>
      <w:r>
        <w:t>テクスチャ・イメージ・ユニットに割り当てます。</w:t>
      </w:r>
    </w:p>
    <w:p w:rsidR="004764FF" w:rsidRDefault="004764FF" w:rsidP="004764FF">
      <w:pPr>
        <w:pStyle w:val="2"/>
      </w:pPr>
      <w:r>
        <w:rPr>
          <w:rFonts w:hint="eastAsia"/>
        </w:rPr>
        <w:t>デストラクタの定義</w:t>
      </w:r>
    </w:p>
    <w:p w:rsidR="004764FF" w:rsidRDefault="004764FF" w:rsidP="004764FF">
      <w:r>
        <w:t>次はデストラクタです。</w:t>
      </w:r>
      <w:r>
        <w:rPr>
          <w:rFonts w:hint="eastAsia"/>
        </w:rPr>
        <w:t>Program</w:t>
      </w:r>
      <w:r>
        <w:t>コンストラクタ定義の下に、次のプログラムを追加してください。</w:t>
      </w:r>
    </w:p>
    <w:p w:rsidR="004764FF" w:rsidRDefault="00822F44" w:rsidP="004764FF">
      <w:pPr>
        <w:pStyle w:val="ac"/>
      </w:pPr>
      <w:r>
        <w:rPr>
          <w:color w:val="FF0000"/>
        </w:rPr>
        <w:t xml:space="preserve"> </w:t>
      </w:r>
      <w:r>
        <w:t xml:space="preserve">  </w:t>
      </w:r>
      <w:r>
        <w:rPr>
          <w:color w:val="0000FF"/>
        </w:rPr>
        <w:t>if</w:t>
      </w:r>
      <w:r>
        <w:t xml:space="preserve"> (texColorLoc &gt;= 0) {</w:t>
      </w:r>
      <w:r>
        <w:br/>
      </w:r>
      <w:r>
        <w:rPr>
          <w:color w:val="FF0000"/>
        </w:rPr>
        <w:t xml:space="preserve"> </w:t>
      </w:r>
      <w:r>
        <w:t xml:space="preserve">    </w:t>
      </w:r>
      <w:r>
        <w:rPr>
          <w:color w:val="6F008A"/>
        </w:rPr>
        <w:t>glUseProgram</w:t>
      </w:r>
      <w:r>
        <w:t>(id);</w:t>
      </w:r>
      <w:r>
        <w:br/>
      </w:r>
      <w:r>
        <w:rPr>
          <w:color w:val="FF0000"/>
        </w:rPr>
        <w:t xml:space="preserve"> </w:t>
      </w:r>
      <w:r>
        <w:t xml:space="preserve">    </w:t>
      </w:r>
      <w:r>
        <w:rPr>
          <w:color w:val="6F008A"/>
        </w:rPr>
        <w:t>glUniform1i</w:t>
      </w:r>
      <w:r>
        <w:t>(texColorLoc, 0);</w:t>
      </w:r>
      <w:r>
        <w:br/>
      </w:r>
      <w:r>
        <w:rPr>
          <w:color w:val="FF0000"/>
        </w:rPr>
        <w:t xml:space="preserve"> </w:t>
      </w:r>
      <w:r>
        <w:t xml:space="preserve">    </w:t>
      </w:r>
      <w:r>
        <w:rPr>
          <w:color w:val="6F008A"/>
        </w:rPr>
        <w:t>glUseProgram</w:t>
      </w:r>
      <w:r>
        <w:t>(0);</w:t>
      </w:r>
      <w:r>
        <w:br/>
      </w:r>
      <w:r>
        <w:rPr>
          <w:color w:val="FF0000"/>
        </w:rPr>
        <w:t xml:space="preserve"> </w:t>
      </w:r>
      <w:r>
        <w:t xml:space="preserve">  }</w:t>
      </w:r>
      <w:r>
        <w:br/>
      </w:r>
      <w:r>
        <w:rPr>
          <w:color w:val="FF0000"/>
        </w:rPr>
        <w:t xml:space="preserve"> </w:t>
      </w:r>
      <w:r>
        <w:t>}</w:t>
      </w:r>
      <w:r>
        <w:br/>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デストラクタ</w:t>
      </w:r>
      <w:r>
        <w:rPr>
          <w:color w:val="008000"/>
        </w:rPr>
        <w:t>.</w:t>
      </w:r>
      <w:r>
        <w:br/>
      </w:r>
      <w:r w:rsidRPr="00E936FE">
        <w:rPr>
          <w:color w:val="FF0000"/>
        </w:rPr>
        <w:t>+</w:t>
      </w:r>
      <w:r>
        <w:rPr>
          <w:color w:val="008000"/>
        </w:rPr>
        <w:t>*</w:t>
      </w:r>
      <w:r>
        <w:br/>
      </w:r>
      <w:r w:rsidRPr="00E936FE">
        <w:rPr>
          <w:color w:val="FF0000"/>
        </w:rPr>
        <w:t>+</w:t>
      </w:r>
      <w:r>
        <w:rPr>
          <w:color w:val="008000"/>
        </w:rPr>
        <w:t xml:space="preserve">* </w:t>
      </w:r>
      <w:r>
        <w:rPr>
          <w:rFonts w:hint="eastAsia"/>
          <w:color w:val="008000"/>
        </w:rPr>
        <w:t>プログラム・オブジェクトを削除する</w:t>
      </w:r>
      <w:r>
        <w:rPr>
          <w:color w:val="008000"/>
        </w:rPr>
        <w:t>.</w:t>
      </w:r>
      <w:r>
        <w:br/>
      </w:r>
      <w:r w:rsidRPr="00E936FE">
        <w:rPr>
          <w:color w:val="FF0000"/>
        </w:rPr>
        <w:t>+</w:t>
      </w:r>
      <w:r>
        <w:rPr>
          <w:color w:val="008000"/>
        </w:rPr>
        <w:t>*/</w:t>
      </w:r>
      <w:r>
        <w:br/>
      </w:r>
      <w:r w:rsidRPr="00E936FE">
        <w:rPr>
          <w:color w:val="FF0000"/>
        </w:rPr>
        <w:t>+</w:t>
      </w:r>
      <w:r>
        <w:rPr>
          <w:color w:val="2B91AF"/>
        </w:rPr>
        <w:t>Program</w:t>
      </w:r>
      <w:r>
        <w:t>::~Program()</w:t>
      </w:r>
      <w:r>
        <w:br/>
      </w:r>
      <w:r w:rsidRPr="00E936FE">
        <w:rPr>
          <w:color w:val="FF0000"/>
        </w:rPr>
        <w:t>+</w:t>
      </w:r>
      <w:r>
        <w:t>{</w:t>
      </w:r>
      <w:r>
        <w:br/>
      </w:r>
      <w:r w:rsidR="00E45AA9" w:rsidRPr="00E936FE">
        <w:rPr>
          <w:color w:val="FF0000"/>
        </w:rPr>
        <w:t>+</w:t>
      </w:r>
      <w:r w:rsidR="00E45AA9" w:rsidRPr="00E45AA9">
        <w:rPr>
          <w:color w:val="0000FF"/>
        </w:rPr>
        <w:t xml:space="preserve"> </w:t>
      </w:r>
      <w:r w:rsidR="00E45AA9">
        <w:rPr>
          <w:color w:val="0000FF"/>
        </w:rPr>
        <w:t xml:space="preserve"> if</w:t>
      </w:r>
      <w:r w:rsidR="00E45AA9">
        <w:t xml:space="preserve"> (i</w:t>
      </w:r>
      <w:r w:rsidR="00467D60">
        <w:t>d</w:t>
      </w:r>
      <w:r w:rsidR="00E45AA9">
        <w:t>) {</w:t>
      </w:r>
      <w:r w:rsidR="00E45AA9">
        <w:rPr>
          <w:color w:val="FF0000"/>
        </w:rPr>
        <w:br/>
      </w:r>
      <w:r w:rsidRPr="00E936FE">
        <w:rPr>
          <w:color w:val="FF0000"/>
        </w:rPr>
        <w:t>+</w:t>
      </w:r>
      <w:r>
        <w:t xml:space="preserve">  </w:t>
      </w:r>
      <w:r w:rsidR="00E45AA9">
        <w:t xml:space="preserve">  </w:t>
      </w:r>
      <w:r>
        <w:rPr>
          <w:color w:val="6F008A"/>
        </w:rPr>
        <w:t>glDeleteProgram</w:t>
      </w:r>
      <w:r>
        <w:t>(id);</w:t>
      </w:r>
      <w:r>
        <w:br/>
      </w:r>
      <w:r w:rsidR="00E45AA9" w:rsidRPr="00E936FE">
        <w:rPr>
          <w:color w:val="FF0000"/>
        </w:rPr>
        <w:t>+</w:t>
      </w:r>
      <w:r w:rsidR="00E45AA9">
        <w:rPr>
          <w:color w:val="FF0000"/>
        </w:rPr>
        <w:t xml:space="preserve">  </w:t>
      </w:r>
      <w:r w:rsidR="00E45AA9">
        <w:t>}</w:t>
      </w:r>
      <w:r w:rsidR="00E45AA9">
        <w:br/>
      </w:r>
      <w:r w:rsidRPr="00E936FE">
        <w:rPr>
          <w:color w:val="FF0000"/>
        </w:rPr>
        <w:t>+</w:t>
      </w:r>
      <w:r>
        <w:t>}</w:t>
      </w:r>
      <w:r>
        <w:br/>
      </w:r>
      <w:r w:rsidRPr="00E936FE">
        <w:rPr>
          <w:color w:val="FF0000"/>
        </w:rPr>
        <w:t>+</w:t>
      </w:r>
      <w:r>
        <w:br/>
        <w:t xml:space="preserve">} </w:t>
      </w:r>
      <w:r>
        <w:rPr>
          <w:color w:val="008000"/>
        </w:rPr>
        <w:t>// namespace Shader</w:t>
      </w:r>
    </w:p>
    <w:p w:rsidR="004764FF" w:rsidRDefault="00BA3FFC" w:rsidP="004764FF">
      <w:r>
        <w:rPr>
          <w:rFonts w:hint="eastAsia"/>
        </w:rPr>
        <w:lastRenderedPageBreak/>
        <w:t>デストラクタでは</w:t>
      </w:r>
      <w:r>
        <w:rPr>
          <w:rFonts w:hint="eastAsia"/>
        </w:rPr>
        <w:t>glDeleteProgram</w:t>
      </w:r>
      <w:r>
        <w:rPr>
          <w:rFonts w:hint="eastAsia"/>
        </w:rPr>
        <w:t>関数を使ってプログラム・オブジェクトを破棄します。</w:t>
      </w:r>
      <w:r>
        <w:t>デストラクタは</w:t>
      </w:r>
      <w:r w:rsidR="00793724">
        <w:rPr>
          <w:rFonts w:hint="eastAsia"/>
        </w:rPr>
        <w:t>Program</w:t>
      </w:r>
      <w:r w:rsidR="00793724">
        <w:rPr>
          <w:rFonts w:hint="eastAsia"/>
        </w:rPr>
        <w:t>クラスの変数が削除されるときに</w:t>
      </w:r>
      <w:r w:rsidR="00843EA0">
        <w:t>自動的に呼び出されます。ですから、</w:t>
      </w:r>
      <w:r w:rsidR="00E9093A">
        <w:t>このクラスを使う限り</w:t>
      </w:r>
      <w:r>
        <w:rPr>
          <w:rFonts w:hint="eastAsia"/>
        </w:rPr>
        <w:t>glDeleteProgram</w:t>
      </w:r>
      <w:r>
        <w:rPr>
          <w:rFonts w:hint="eastAsia"/>
        </w:rPr>
        <w:t>を手書きする必要</w:t>
      </w:r>
      <w:r w:rsidR="00793724">
        <w:rPr>
          <w:rFonts w:hint="eastAsia"/>
        </w:rPr>
        <w:t>はありません</w:t>
      </w:r>
      <w:r>
        <w:rPr>
          <w:rFonts w:hint="eastAsia"/>
        </w:rPr>
        <w:t>。</w:t>
      </w:r>
    </w:p>
    <w:p w:rsidR="00A12C22" w:rsidRDefault="00CA52D2" w:rsidP="00CA52D2">
      <w:pPr>
        <w:pStyle w:val="2"/>
      </w:pPr>
      <w:r>
        <w:t>Use</w:t>
      </w:r>
      <w:r>
        <w:t>関数の定義</w:t>
      </w:r>
    </w:p>
    <w:p w:rsidR="00C74223" w:rsidRPr="00843EA0" w:rsidRDefault="00CA52D2" w:rsidP="00843EA0">
      <w:pPr>
        <w:rPr>
          <w:rFonts w:hint="eastAsia"/>
        </w:rPr>
      </w:pPr>
      <w:r>
        <w:rPr>
          <w:rFonts w:hint="eastAsia"/>
        </w:rPr>
        <w:t>次は</w:t>
      </w:r>
      <w:r>
        <w:rPr>
          <w:rFonts w:hint="eastAsia"/>
        </w:rPr>
        <w:t>Use</w:t>
      </w:r>
      <w:r>
        <w:rPr>
          <w:rFonts w:hint="eastAsia"/>
        </w:rPr>
        <w:t>関数を定義します。デストラクタ定義の下に、次のプログラムを追加してください。</w:t>
      </w:r>
    </w:p>
    <w:p w:rsidR="00CA52D2" w:rsidRDefault="00CA52D2" w:rsidP="00744ECB">
      <w:pPr>
        <w:pStyle w:val="ac"/>
        <w:rPr>
          <w:color w:val="008000"/>
        </w:rPr>
      </w:pPr>
      <w:r>
        <w:rPr>
          <w:color w:val="FF0000"/>
        </w:rPr>
        <w:t xml:space="preserve"> </w:t>
      </w:r>
      <w:r w:rsidR="00744ECB">
        <w:rPr>
          <w:color w:val="2B91AF"/>
        </w:rPr>
        <w:t>Program</w:t>
      </w:r>
      <w:r w:rsidR="00843EA0">
        <w:t>::~Program()</w:t>
      </w:r>
      <w:r>
        <w:rPr>
          <w:color w:val="FF0000"/>
        </w:rPr>
        <w:t xml:space="preserve"> </w:t>
      </w:r>
      <w:r w:rsidR="00744ECB">
        <w:t>{</w:t>
      </w:r>
      <w:r w:rsidR="00744ECB">
        <w:br/>
      </w:r>
      <w:r>
        <w:rPr>
          <w:color w:val="FF0000"/>
        </w:rPr>
        <w:t xml:space="preserve"> </w:t>
      </w:r>
      <w:r w:rsidRPr="00E45AA9">
        <w:rPr>
          <w:color w:val="0000FF"/>
        </w:rPr>
        <w:t xml:space="preserve"> </w:t>
      </w:r>
      <w:r>
        <w:rPr>
          <w:color w:val="0000FF"/>
        </w:rPr>
        <w:t xml:space="preserve"> if</w:t>
      </w:r>
      <w:r>
        <w:t xml:space="preserve"> (id) {</w:t>
      </w:r>
      <w:r>
        <w:rPr>
          <w:color w:val="FF0000"/>
        </w:rPr>
        <w:br/>
        <w:t xml:space="preserve"> </w:t>
      </w:r>
      <w:r>
        <w:t xml:space="preserve">    </w:t>
      </w:r>
      <w:r>
        <w:rPr>
          <w:color w:val="6F008A"/>
        </w:rPr>
        <w:t>glDeleteProgram</w:t>
      </w:r>
      <w:r>
        <w:t>(id);</w:t>
      </w:r>
      <w:r>
        <w:br/>
      </w:r>
      <w:r>
        <w:rPr>
          <w:color w:val="FF0000"/>
        </w:rPr>
        <w:t xml:space="preserve">   </w:t>
      </w:r>
      <w:r>
        <w:t>}</w:t>
      </w:r>
      <w:r>
        <w:br/>
      </w:r>
      <w:r>
        <w:rPr>
          <w:color w:val="FF0000"/>
        </w:rPr>
        <w:t xml:space="preserve"> </w:t>
      </w:r>
      <w:r w:rsidR="00744ECB">
        <w:t>}</w:t>
      </w:r>
      <w:r w:rsidR="00744ECB">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プログラム・オブジェクトをグラフィックス・パイプラインに割り当てる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::Use()</w:t>
      </w:r>
      <w:r w:rsidR="00744ECB">
        <w:br/>
      </w:r>
      <w:r w:rsidR="00744ECB" w:rsidRPr="00E936FE">
        <w:rPr>
          <w:color w:val="FF0000"/>
        </w:rPr>
        <w:t>+</w:t>
      </w:r>
      <w:r w:rsidR="00744ECB">
        <w:t>{</w:t>
      </w:r>
      <w:r w:rsidR="00F3264E">
        <w:br/>
      </w:r>
      <w:r w:rsidR="00F3264E" w:rsidRPr="00E936FE">
        <w:rPr>
          <w:color w:val="FF0000"/>
        </w:rPr>
        <w:t>+</w:t>
      </w:r>
      <w:r w:rsidR="00F3264E" w:rsidRPr="00E45AA9">
        <w:rPr>
          <w:color w:val="0000FF"/>
        </w:rPr>
        <w:t xml:space="preserve"> </w:t>
      </w:r>
      <w:r w:rsidR="00F3264E">
        <w:rPr>
          <w:color w:val="0000FF"/>
        </w:rPr>
        <w:t xml:space="preserve"> if</w:t>
      </w:r>
      <w:r w:rsidR="00F3264E">
        <w:t xml:space="preserve"> (id) {</w:t>
      </w:r>
      <w:r w:rsidR="00744ECB">
        <w:br/>
      </w:r>
      <w:r w:rsidR="00744ECB" w:rsidRPr="00E936FE">
        <w:rPr>
          <w:color w:val="FF0000"/>
        </w:rPr>
        <w:t>+</w:t>
      </w:r>
      <w:r w:rsidR="00744ECB">
        <w:t xml:space="preserve">  </w:t>
      </w:r>
      <w:r w:rsidR="00F3264E">
        <w:t xml:space="preserve">  </w:t>
      </w:r>
      <w:r w:rsidR="00744ECB">
        <w:rPr>
          <w:color w:val="6F008A"/>
        </w:rPr>
        <w:t>glUseProgram</w:t>
      </w:r>
      <w:r w:rsidR="00744ECB">
        <w:t>(id);</w:t>
      </w:r>
      <w:r w:rsidR="00744ECB">
        <w:br/>
      </w:r>
      <w:r w:rsidR="00F3264E" w:rsidRPr="00E936FE">
        <w:rPr>
          <w:color w:val="FF0000"/>
        </w:rPr>
        <w:t>+</w:t>
      </w:r>
      <w:r w:rsidR="00F3264E">
        <w:rPr>
          <w:color w:val="FF0000"/>
        </w:rPr>
        <w:t xml:space="preserve">  </w:t>
      </w:r>
      <w:r w:rsidR="00F3264E">
        <w:t>}</w:t>
      </w:r>
      <w:r w:rsidR="00F3264E">
        <w:br/>
      </w:r>
      <w:r w:rsidR="00744ECB" w:rsidRPr="00E936FE">
        <w:rPr>
          <w:color w:val="FF0000"/>
        </w:rPr>
        <w:t>+</w:t>
      </w:r>
      <w:r w:rsidR="00744ECB">
        <w:t>}</w:t>
      </w:r>
      <w:r w:rsidR="00744ECB">
        <w:br/>
      </w:r>
      <w:r w:rsidR="00744ECB" w:rsidRPr="00E936FE">
        <w:rPr>
          <w:color w:val="FF0000"/>
        </w:rPr>
        <w:t>+</w:t>
      </w:r>
      <w:r>
        <w:br/>
        <w:t xml:space="preserve">} </w:t>
      </w:r>
      <w:r>
        <w:rPr>
          <w:color w:val="008000"/>
        </w:rPr>
        <w:t>// namespace Shader</w:t>
      </w:r>
    </w:p>
    <w:p w:rsidR="002E647F" w:rsidRPr="002E647F" w:rsidRDefault="00171C3D" w:rsidP="002E647F">
      <w:r>
        <w:rPr>
          <w:rFonts w:hint="eastAsia"/>
        </w:rPr>
        <w:t>この</w:t>
      </w:r>
      <w:r w:rsidR="002E647F">
        <w:rPr>
          <w:rFonts w:hint="eastAsia"/>
        </w:rPr>
        <w:t>関数は</w:t>
      </w:r>
      <w:r w:rsidR="002E647F">
        <w:rPr>
          <w:rFonts w:hint="eastAsia"/>
        </w:rPr>
        <w:t>glUseProgram</w:t>
      </w:r>
      <w:r w:rsidR="002E647F">
        <w:rPr>
          <w:rFonts w:hint="eastAsia"/>
        </w:rPr>
        <w:t>関数を呼び出すだけです。</w:t>
      </w:r>
    </w:p>
    <w:p w:rsidR="00CA52D2" w:rsidRDefault="00C85C6A" w:rsidP="00C85C6A">
      <w:pPr>
        <w:pStyle w:val="2"/>
      </w:pPr>
      <w:r>
        <w:rPr>
          <w:rFonts w:hint="eastAsia"/>
        </w:rPr>
        <w:t>Bind</w:t>
      </w:r>
      <w:r w:rsidR="0060630E">
        <w:t>Texture</w:t>
      </w:r>
      <w:r>
        <w:rPr>
          <w:rFonts w:hint="eastAsia"/>
        </w:rPr>
        <w:t>関数の定義</w:t>
      </w:r>
    </w:p>
    <w:p w:rsidR="00C85C6A" w:rsidRPr="00CA52D2" w:rsidRDefault="009C292A" w:rsidP="00CA52D2">
      <w:r>
        <w:rPr>
          <w:rFonts w:hint="eastAsia"/>
        </w:rPr>
        <w:t>続いて、</w:t>
      </w:r>
      <w:r w:rsidR="00707AA6">
        <w:rPr>
          <w:rFonts w:hint="eastAsia"/>
        </w:rPr>
        <w:t>Use</w:t>
      </w:r>
      <w:r w:rsidR="00707AA6">
        <w:rPr>
          <w:rFonts w:hint="eastAsia"/>
        </w:rPr>
        <w:t>関数定義の下に、次のプログラムを追加してください。</w:t>
      </w:r>
    </w:p>
    <w:p w:rsidR="00C85C6A" w:rsidRDefault="00DF79AD" w:rsidP="00744ECB">
      <w:pPr>
        <w:pStyle w:val="ac"/>
        <w:rPr>
          <w:color w:val="FF0000"/>
        </w:rPr>
      </w:pPr>
      <w:r>
        <w:rPr>
          <w:color w:val="FF0000"/>
        </w:rPr>
        <w:t xml:space="preserve"> </w:t>
      </w:r>
      <w:r>
        <w:rPr>
          <w:color w:val="0000FF"/>
        </w:rPr>
        <w:t>void</w:t>
      </w:r>
      <w:r>
        <w:t xml:space="preserve"> </w:t>
      </w:r>
      <w:r>
        <w:rPr>
          <w:color w:val="2B91AF"/>
        </w:rPr>
        <w:t>Program</w:t>
      </w:r>
      <w:r>
        <w:t>::Use()</w:t>
      </w:r>
      <w:r>
        <w:br/>
      </w:r>
      <w:r>
        <w:rPr>
          <w:color w:val="FF0000"/>
        </w:rPr>
        <w:t xml:space="preserve"> </w:t>
      </w:r>
      <w:r>
        <w:t>{</w:t>
      </w:r>
      <w:r>
        <w:br/>
      </w:r>
      <w:r>
        <w:rPr>
          <w:color w:val="FF0000"/>
        </w:rPr>
        <w:t xml:space="preserve"> </w:t>
      </w:r>
      <w:r w:rsidRPr="00E45AA9">
        <w:rPr>
          <w:color w:val="0000FF"/>
        </w:rPr>
        <w:t xml:space="preserve"> </w:t>
      </w:r>
      <w:r>
        <w:rPr>
          <w:color w:val="0000FF"/>
        </w:rPr>
        <w:t xml:space="preserve"> if</w:t>
      </w:r>
      <w:r>
        <w:t xml:space="preserve"> (id) {</w:t>
      </w:r>
      <w:r>
        <w:br/>
      </w:r>
      <w:r>
        <w:rPr>
          <w:color w:val="FF0000"/>
        </w:rPr>
        <w:t xml:space="preserve"> </w:t>
      </w:r>
      <w:r>
        <w:t xml:space="preserve">    </w:t>
      </w:r>
      <w:r>
        <w:rPr>
          <w:color w:val="6F008A"/>
        </w:rPr>
        <w:t>glUseProgram</w:t>
      </w:r>
      <w:r>
        <w:t>(id);</w:t>
      </w:r>
      <w:r>
        <w:br/>
      </w:r>
      <w:r>
        <w:rPr>
          <w:color w:val="FF0000"/>
        </w:rPr>
        <w:t xml:space="preserve">   </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描画に使用するテクスチャを設定する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unitNo </w:t>
      </w:r>
      <w:r w:rsidR="00744ECB">
        <w:rPr>
          <w:rFonts w:hint="eastAsia"/>
          <w:color w:val="008000"/>
        </w:rPr>
        <w:t>設定するテクスチャ・イメージ・ユニットの番号</w:t>
      </w:r>
      <w:r w:rsidR="00744ECB">
        <w:rPr>
          <w:color w:val="008000"/>
        </w:rPr>
        <w:t>(0</w:t>
      </w:r>
      <w:r w:rsidR="00744ECB">
        <w:rPr>
          <w:rFonts w:hint="eastAsia"/>
          <w:color w:val="008000"/>
        </w:rPr>
        <w:t>～</w:t>
      </w:r>
      <w:r w:rsidR="00744ECB">
        <w:rPr>
          <w:color w:val="008000"/>
        </w:rPr>
        <w:t>).</w:t>
      </w:r>
      <w:r w:rsidR="00744ECB">
        <w:br/>
      </w:r>
      <w:r w:rsidR="00744ECB" w:rsidRPr="00E936FE">
        <w:rPr>
          <w:color w:val="FF0000"/>
        </w:rPr>
        <w:t>+</w:t>
      </w:r>
      <w:r w:rsidR="00744ECB">
        <w:rPr>
          <w:color w:val="008000"/>
        </w:rPr>
        <w:t xml:space="preserve">* @param texId  </w:t>
      </w:r>
      <w:r w:rsidR="00744ECB">
        <w:rPr>
          <w:rFonts w:hint="eastAsia"/>
          <w:color w:val="008000"/>
        </w:rPr>
        <w:t>設定するテクスチャの</w:t>
      </w:r>
      <w:r w:rsidR="00744ECB">
        <w:rPr>
          <w:color w:val="008000"/>
        </w:rPr>
        <w:t>ID.</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::BindTexture(</w:t>
      </w:r>
      <w:r w:rsidR="00744ECB">
        <w:rPr>
          <w:color w:val="2B91AF"/>
        </w:rPr>
        <w:t>GLuint</w:t>
      </w:r>
      <w:r w:rsidR="00744ECB">
        <w:t xml:space="preserve"> </w:t>
      </w:r>
      <w:r w:rsidR="00744ECB">
        <w:rPr>
          <w:color w:val="808080"/>
        </w:rPr>
        <w:t>unitNo</w:t>
      </w:r>
      <w:r w:rsidR="00744ECB">
        <w:t xml:space="preserve">, </w:t>
      </w:r>
      <w:r w:rsidR="00744ECB">
        <w:rPr>
          <w:color w:val="2B91AF"/>
        </w:rPr>
        <w:t>GLuint</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6F008A"/>
        </w:rPr>
        <w:t>glActiveTexture</w:t>
      </w:r>
      <w:r w:rsidR="00744ECB">
        <w:t>(</w:t>
      </w:r>
      <w:r w:rsidR="00744ECB">
        <w:rPr>
          <w:color w:val="6F008A"/>
        </w:rPr>
        <w:t>GL_TEXTURE0</w:t>
      </w:r>
      <w:r w:rsidR="00744ECB">
        <w:t xml:space="preserve"> + </w:t>
      </w:r>
      <w:r w:rsidR="00744ECB">
        <w:rPr>
          <w:color w:val="808080"/>
        </w:rPr>
        <w:t>unitNo</w:t>
      </w:r>
      <w:r w:rsidR="00744ECB">
        <w:t>);</w:t>
      </w:r>
      <w:r w:rsidR="00744ECB">
        <w:br/>
      </w:r>
      <w:r w:rsidR="00744ECB" w:rsidRPr="00E936FE">
        <w:rPr>
          <w:color w:val="FF0000"/>
        </w:rPr>
        <w:t>+</w:t>
      </w:r>
      <w:r w:rsidR="00744ECB">
        <w:t xml:space="preserve">  glBindTexture(</w:t>
      </w:r>
      <w:r w:rsidR="00744ECB">
        <w:rPr>
          <w:color w:val="6F008A"/>
        </w:rPr>
        <w:t>GL_TEXTURE_2D</w:t>
      </w:r>
      <w:r w:rsidR="00744ECB">
        <w:t xml:space="preserve">, </w:t>
      </w:r>
      <w:r w:rsidR="00744ECB">
        <w:rPr>
          <w:color w:val="808080"/>
        </w:rPr>
        <w:t>texId</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965E05" w:rsidRPr="00965E05" w:rsidRDefault="00965E05" w:rsidP="00965E05">
      <w:r>
        <w:rPr>
          <w:rFonts w:hint="eastAsia"/>
        </w:rPr>
        <w:t>GL_TEXTURE0</w:t>
      </w:r>
      <w:r>
        <w:rPr>
          <w:rFonts w:hint="eastAsia"/>
        </w:rPr>
        <w:t>などの定数はテクスチャ・イメージ・ユニットを示します。</w:t>
      </w:r>
      <w:r w:rsidR="009C292A">
        <w:rPr>
          <w:rFonts w:hint="eastAsia"/>
        </w:rPr>
        <w:t>テクスチャ・イメージ・ユニット用の</w:t>
      </w:r>
      <w:r>
        <w:rPr>
          <w:rFonts w:hint="eastAsia"/>
        </w:rPr>
        <w:t>定数名の数値と定数自身の値には相関があり、</w:t>
      </w:r>
      <w:r>
        <w:rPr>
          <w:rFonts w:hint="eastAsia"/>
        </w:rPr>
        <w:t>GL_TEXTURE0</w:t>
      </w:r>
      <w:r>
        <w:rPr>
          <w:rFonts w:hint="eastAsia"/>
        </w:rPr>
        <w:t>から連続した番号が割り当てられることが保証され</w:t>
      </w:r>
      <w:r w:rsidR="0055271E">
        <w:rPr>
          <w:rFonts w:hint="eastAsia"/>
        </w:rPr>
        <w:t>ています</w:t>
      </w:r>
      <w:r w:rsidR="000D6ACF">
        <w:rPr>
          <w:rFonts w:hint="eastAsia"/>
        </w:rPr>
        <w:t>。おかげで、上記コードのように</w:t>
      </w:r>
      <w:r w:rsidR="0055271E">
        <w:rPr>
          <w:rFonts w:hint="eastAsia"/>
        </w:rPr>
        <w:t>数値を加算して設定</w:t>
      </w:r>
      <w:r>
        <w:rPr>
          <w:rFonts w:hint="eastAsia"/>
        </w:rPr>
        <w:t>することが可能なのです。</w:t>
      </w:r>
    </w:p>
    <w:p w:rsidR="00C85C6A" w:rsidRDefault="00C85C6A" w:rsidP="00C85C6A">
      <w:pPr>
        <w:pStyle w:val="2"/>
      </w:pPr>
      <w:r>
        <w:lastRenderedPageBreak/>
        <w:t>SetLightList</w:t>
      </w:r>
      <w:r>
        <w:t>関数の定義</w:t>
      </w:r>
    </w:p>
    <w:p w:rsidR="00C74223" w:rsidRPr="00843EA0" w:rsidRDefault="00DF79AD" w:rsidP="00843EA0">
      <w:pPr>
        <w:rPr>
          <w:rFonts w:hint="eastAsia"/>
        </w:rPr>
      </w:pPr>
      <w:r>
        <w:rPr>
          <w:rFonts w:hint="eastAsia"/>
        </w:rPr>
        <w:t>BindTexture</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rPr>
          <w:color w:val="0000FF"/>
        </w:rPr>
        <w:t>void</w:t>
      </w:r>
      <w:r>
        <w:t xml:space="preserve"> </w:t>
      </w:r>
      <w:r>
        <w:rPr>
          <w:color w:val="2B91AF"/>
        </w:rPr>
        <w:t>Program</w:t>
      </w:r>
      <w:r>
        <w:t>::BindTexture(</w:t>
      </w:r>
      <w:r>
        <w:rPr>
          <w:color w:val="2B91AF"/>
        </w:rPr>
        <w:t>GLuint</w:t>
      </w:r>
      <w:r>
        <w:t xml:space="preserve"> </w:t>
      </w:r>
      <w:r>
        <w:rPr>
          <w:color w:val="808080"/>
        </w:rPr>
        <w:t>unitNo</w:t>
      </w:r>
      <w:r>
        <w:t xml:space="preserve">, </w:t>
      </w:r>
      <w:r>
        <w:rPr>
          <w:color w:val="2B91AF"/>
        </w:rPr>
        <w:t>GLuint</w:t>
      </w:r>
      <w:r>
        <w:t xml:space="preserve"> </w:t>
      </w:r>
      <w:r>
        <w:rPr>
          <w:color w:val="808080"/>
        </w:rPr>
        <w:t>texId</w:t>
      </w:r>
      <w:r>
        <w:t>)</w:t>
      </w:r>
      <w:r>
        <w:br/>
      </w:r>
      <w:r>
        <w:rPr>
          <w:color w:val="FF0000"/>
        </w:rPr>
        <w:t xml:space="preserve"> </w:t>
      </w:r>
      <w:r>
        <w:t>{</w:t>
      </w:r>
      <w:r>
        <w:br/>
      </w:r>
      <w:r>
        <w:rPr>
          <w:color w:val="FF0000"/>
        </w:rPr>
        <w:t xml:space="preserve"> </w:t>
      </w:r>
      <w:r>
        <w:t xml:space="preserve">  </w:t>
      </w:r>
      <w:r>
        <w:rPr>
          <w:color w:val="6F008A"/>
        </w:rPr>
        <w:t>glActiveTexture</w:t>
      </w:r>
      <w:r>
        <w:t>(</w:t>
      </w:r>
      <w:r>
        <w:rPr>
          <w:color w:val="6F008A"/>
        </w:rPr>
        <w:t>GL_TEXTURE0</w:t>
      </w:r>
      <w:r>
        <w:t xml:space="preserve"> + </w:t>
      </w:r>
      <w:r>
        <w:rPr>
          <w:color w:val="808080"/>
        </w:rPr>
        <w:t>unitNo</w:t>
      </w:r>
      <w:r>
        <w:t>);</w:t>
      </w:r>
      <w:r>
        <w:br/>
      </w:r>
      <w:r>
        <w:rPr>
          <w:color w:val="FF0000"/>
        </w:rPr>
        <w:t xml:space="preserve"> </w:t>
      </w:r>
      <w:r>
        <w:t xml:space="preserve">  glBindTexture(</w:t>
      </w:r>
      <w:r>
        <w:rPr>
          <w:color w:val="6F008A"/>
        </w:rPr>
        <w:t>GL_TEXTURE_2D</w:t>
      </w:r>
      <w:r>
        <w:t xml:space="preserve">, </w:t>
      </w:r>
      <w:r>
        <w:rPr>
          <w:color w:val="808080"/>
        </w:rPr>
        <w:t>texId</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描画に使われるライトを設定する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lights </w:t>
      </w:r>
      <w:r w:rsidR="00744ECB">
        <w:rPr>
          <w:rFonts w:hint="eastAsia"/>
          <w:color w:val="008000"/>
        </w:rPr>
        <w:t>設定するライト</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::SetLightList(</w:t>
      </w:r>
      <w:r w:rsidR="00744ECB">
        <w:rPr>
          <w:color w:val="0000FF"/>
        </w:rPr>
        <w:t>const</w:t>
      </w:r>
      <w:r w:rsidR="00744ECB">
        <w:t xml:space="preserve"> </w:t>
      </w:r>
      <w:r w:rsidR="00744ECB">
        <w:rPr>
          <w:color w:val="2B91AF"/>
        </w:rPr>
        <w:t>LightList</w:t>
      </w:r>
      <w:r w:rsidR="00744ECB">
        <w:t xml:space="preserve">&amp; </w:t>
      </w:r>
      <w:r w:rsidR="00744ECB">
        <w:rPr>
          <w:color w:val="808080"/>
        </w:rPr>
        <w:t>lights</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-&gt;lights </w:t>
      </w:r>
      <w:r w:rsidR="00744ECB">
        <w:rPr>
          <w:color w:val="008080"/>
        </w:rPr>
        <w:t>=</w:t>
      </w:r>
      <w:r w:rsidR="00744ECB">
        <w:t xml:space="preserve"> </w:t>
      </w:r>
      <w:r w:rsidR="00744ECB">
        <w:rPr>
          <w:color w:val="808080"/>
        </w:rPr>
        <w:t>lights</w:t>
      </w:r>
      <w:r w:rsidR="00744ECB">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ライトの色情報を</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if</w:t>
      </w:r>
      <w:r w:rsidR="00744ECB">
        <w:t xml:space="preserve"> (locAmbLightCol &gt;= 0) {</w:t>
      </w:r>
      <w:r w:rsidR="00744ECB">
        <w:br/>
      </w:r>
      <w:r w:rsidR="00744ECB" w:rsidRPr="00E936FE">
        <w:rPr>
          <w:color w:val="FF0000"/>
        </w:rPr>
        <w:t>+</w:t>
      </w:r>
      <w:r w:rsidR="00744ECB">
        <w:t xml:space="preserve">    </w:t>
      </w:r>
      <w:r w:rsidR="00744ECB">
        <w:rPr>
          <w:color w:val="6F008A"/>
        </w:rPr>
        <w:t>glUniform3fv</w:t>
      </w:r>
      <w:r w:rsidR="00744ECB">
        <w:t>(locAmbLightCol, 1, &amp;</w:t>
      </w:r>
      <w:r w:rsidR="00744ECB">
        <w:rPr>
          <w:color w:val="808080"/>
        </w:rPr>
        <w:t>lights</w:t>
      </w:r>
      <w:r w:rsidR="00744ECB">
        <w:t>.ambient.color.x);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(locDirLightCol &gt;= 0) {</w:t>
      </w:r>
      <w:r w:rsidR="00744ECB">
        <w:br/>
      </w:r>
      <w:r w:rsidR="00744ECB" w:rsidRPr="00E936FE">
        <w:rPr>
          <w:color w:val="FF0000"/>
        </w:rPr>
        <w:t>+</w:t>
      </w:r>
      <w:r w:rsidR="00744ECB">
        <w:t xml:space="preserve">    </w:t>
      </w:r>
      <w:r w:rsidR="00744ECB">
        <w:rPr>
          <w:color w:val="6F008A"/>
        </w:rPr>
        <w:t>glUniform3fv</w:t>
      </w:r>
      <w:r w:rsidR="00744ECB">
        <w:t>(locDirLightCol, 1, &amp;</w:t>
      </w:r>
      <w:r w:rsidR="00744ECB">
        <w:rPr>
          <w:color w:val="808080"/>
        </w:rPr>
        <w:t>lights</w:t>
      </w:r>
      <w:r w:rsidR="00744ECB">
        <w:t>.directional.color.x);</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0000FF"/>
        </w:rPr>
        <w:t>if</w:t>
      </w:r>
      <w:r w:rsidR="00744ECB">
        <w:t xml:space="preserve"> (locPointLightCol &gt;= 0) {</w:t>
      </w:r>
      <w:r w:rsidR="00744ECB">
        <w:br/>
      </w:r>
      <w:r w:rsidR="00744ECB" w:rsidRPr="00E936FE">
        <w:rPr>
          <w:color w:val="FF0000"/>
        </w:rPr>
        <w:t>+</w:t>
      </w:r>
      <w:r w:rsidR="00744ECB">
        <w:t xml:space="preserve">    </w:t>
      </w:r>
      <w:r w:rsidR="00744ECB">
        <w:rPr>
          <w:color w:val="6F008A"/>
        </w:rPr>
        <w:t>glUniform3fv</w:t>
      </w:r>
      <w:r w:rsidR="00744ECB">
        <w:t>(locPointLightCol, 8, &amp;</w:t>
      </w:r>
      <w:r w:rsidR="00744ECB">
        <w:rPr>
          <w:color w:val="808080"/>
        </w:rPr>
        <w:t>lights</w:t>
      </w:r>
      <w:r w:rsidR="00744ECB">
        <w:t>.point.color[0].x);</w:t>
      </w:r>
      <w:r w:rsidR="00744ECB">
        <w:br/>
      </w:r>
      <w:r w:rsidR="00744ECB" w:rsidRPr="00E936FE">
        <w:rPr>
          <w:color w:val="FF0000"/>
        </w:rPr>
        <w:t>+</w:t>
      </w:r>
      <w:r w:rsidR="00F22BA2">
        <w:t xml:space="preserve">  }</w:t>
      </w:r>
      <w:r w:rsidR="00744ECB">
        <w:br/>
      </w:r>
      <w:r w:rsidR="00CA74B1" w:rsidRPr="00E936FE">
        <w:rPr>
          <w:color w:val="FF0000"/>
        </w:rPr>
        <w:t>+</w:t>
      </w:r>
      <w:r w:rsidR="00CA74B1">
        <w:t xml:space="preserve">  </w:t>
      </w:r>
      <w:r w:rsidR="00CA74B1">
        <w:rPr>
          <w:color w:val="0000FF"/>
        </w:rPr>
        <w:t>if</w:t>
      </w:r>
      <w:r w:rsidR="00CA74B1">
        <w:t xml:space="preserve"> (locSpotLightCol &gt;= 0) {</w:t>
      </w:r>
      <w:r w:rsidR="00CA74B1">
        <w:br/>
      </w:r>
      <w:r w:rsidR="00CA74B1" w:rsidRPr="00E936FE">
        <w:rPr>
          <w:color w:val="FF0000"/>
        </w:rPr>
        <w:t>+</w:t>
      </w:r>
      <w:r w:rsidR="00CA74B1">
        <w:t xml:space="preserve">    </w:t>
      </w:r>
      <w:r w:rsidR="00CA74B1">
        <w:rPr>
          <w:color w:val="6F008A"/>
        </w:rPr>
        <w:t>glUniform3fv</w:t>
      </w:r>
      <w:r w:rsidR="00CA74B1">
        <w:t>(locSpotLightCol, 4, &amp;</w:t>
      </w:r>
      <w:r w:rsidR="00CA74B1">
        <w:rPr>
          <w:color w:val="808080"/>
        </w:rPr>
        <w:t>lights</w:t>
      </w:r>
      <w:r w:rsidR="00CA74B1">
        <w:t>.spot.color[0].x);</w:t>
      </w:r>
      <w:r w:rsidR="00CA74B1">
        <w:br/>
      </w:r>
      <w:r w:rsidR="00CA74B1" w:rsidRPr="00E936FE">
        <w:rPr>
          <w:color w:val="FF0000"/>
        </w:rPr>
        <w:t>+</w:t>
      </w:r>
      <w:r w:rsidR="00CA74B1">
        <w:t xml:space="preserve">  }</w:t>
      </w:r>
      <w:r w:rsidR="00CA74B1">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pPr>
        <w:rPr>
          <w:rFonts w:hint="eastAsia"/>
        </w:rPr>
      </w:pPr>
      <w:r>
        <w:rPr>
          <w:rFonts w:hint="eastAsia"/>
        </w:rPr>
        <w:t>最初に、引数で渡された値をライト変数に代入します。そして、</w:t>
      </w:r>
      <w:r w:rsidR="009C292A">
        <w:rPr>
          <w:rFonts w:hint="eastAsia"/>
        </w:rPr>
        <w:t>位置を示す変数が</w:t>
      </w:r>
      <w:r w:rsidR="009C292A">
        <w:rPr>
          <w:rFonts w:hint="eastAsia"/>
        </w:rPr>
        <w:t>0</w:t>
      </w:r>
      <w:r w:rsidR="009C292A">
        <w:rPr>
          <w:rFonts w:hint="eastAsia"/>
        </w:rPr>
        <w:t>以上なら、対応する</w:t>
      </w:r>
      <w:r w:rsidR="009C292A">
        <w:rPr>
          <w:rFonts w:hint="eastAsia"/>
        </w:rPr>
        <w:t>uniform</w:t>
      </w:r>
      <w:r w:rsidR="009C292A">
        <w:rPr>
          <w:rFonts w:hint="eastAsia"/>
        </w:rPr>
        <w:t>変数にライトデータを転送します。</w:t>
      </w:r>
    </w:p>
    <w:p w:rsidR="00C85C6A" w:rsidRDefault="00C85C6A" w:rsidP="00C85C6A">
      <w:pPr>
        <w:pStyle w:val="2"/>
      </w:pPr>
      <w:r>
        <w:t>SetViewProjectionMatrix</w:t>
      </w:r>
      <w:r>
        <w:t>関数の定義</w:t>
      </w:r>
    </w:p>
    <w:p w:rsidR="00C85C6A" w:rsidRPr="00C85C6A" w:rsidRDefault="00DF79AD" w:rsidP="00C85C6A">
      <w:r>
        <w:rPr>
          <w:rFonts w:hint="eastAsia"/>
        </w:rPr>
        <w:t>SetLightList</w:t>
      </w:r>
      <w:r>
        <w:rPr>
          <w:rFonts w:hint="eastAsia"/>
        </w:rPr>
        <w:t>関数定義の下に、次のプログラムを追加してください。</w:t>
      </w:r>
    </w:p>
    <w:p w:rsidR="00C85C6A" w:rsidRDefault="00DF79AD" w:rsidP="00744ECB">
      <w:pPr>
        <w:pStyle w:val="ac"/>
        <w:rPr>
          <w:color w:val="008000"/>
        </w:rPr>
      </w:pPr>
      <w:r>
        <w:rPr>
          <w:color w:val="FF0000"/>
        </w:rPr>
        <w:t xml:space="preserve"> </w:t>
      </w:r>
      <w:r>
        <w:t xml:space="preserve">  </w:t>
      </w:r>
      <w:r>
        <w:rPr>
          <w:color w:val="0000FF"/>
        </w:rPr>
        <w:t>if</w:t>
      </w:r>
      <w:r>
        <w:t xml:space="preserve"> (</w:t>
      </w:r>
      <w:r w:rsidR="00A54445">
        <w:t>locSpot</w:t>
      </w:r>
      <w:r w:rsidR="00F22BA2">
        <w:t xml:space="preserve">LightCol </w:t>
      </w:r>
      <w:r>
        <w:t>&gt;= 0) {</w:t>
      </w:r>
      <w:r>
        <w:br/>
      </w:r>
      <w:r>
        <w:rPr>
          <w:color w:val="FF0000"/>
        </w:rPr>
        <w:t xml:space="preserve"> </w:t>
      </w:r>
      <w:r>
        <w:t xml:space="preserve">    </w:t>
      </w:r>
      <w:r>
        <w:rPr>
          <w:color w:val="6F008A"/>
        </w:rPr>
        <w:t>glUniform3fv</w:t>
      </w:r>
      <w:r>
        <w:t>(</w:t>
      </w:r>
      <w:r w:rsidR="00A54445">
        <w:t>locSpot</w:t>
      </w:r>
      <w:r w:rsidR="00F22BA2">
        <w:t>LightCol</w:t>
      </w:r>
      <w:r w:rsidR="00A54445">
        <w:t>, 4</w:t>
      </w:r>
      <w:r>
        <w:t>, &amp;</w:t>
      </w:r>
      <w:r>
        <w:rPr>
          <w:color w:val="808080"/>
        </w:rPr>
        <w:t>lights</w:t>
      </w:r>
      <w:r>
        <w:t>.</w:t>
      </w:r>
      <w:r w:rsidR="00A54445">
        <w:t>spot</w:t>
      </w:r>
      <w:r>
        <w:t>.color[0].x);</w:t>
      </w:r>
      <w:r>
        <w:br/>
      </w:r>
      <w:r>
        <w:rPr>
          <w:color w:val="FF0000"/>
        </w:rPr>
        <w:t xml:space="preserve"> </w:t>
      </w:r>
      <w:r>
        <w:t xml:space="preserve">  }</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描画に使われるビュー・プロジェクション行列を設定する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matVP </w:t>
      </w:r>
      <w:r w:rsidR="00744ECB">
        <w:rPr>
          <w:rFonts w:hint="eastAsia"/>
          <w:color w:val="008000"/>
        </w:rPr>
        <w:t>設定するビュー・プロジェクション行列</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::SetViewProjectionMatrix(</w:t>
      </w:r>
      <w:r w:rsidR="00744ECB">
        <w:rPr>
          <w:color w:val="0000FF"/>
        </w:rPr>
        <w:t>const</w:t>
      </w:r>
      <w:r w:rsidR="00744ECB">
        <w:t xml:space="preserve"> glm::</w:t>
      </w:r>
      <w:r w:rsidR="00744ECB">
        <w:rPr>
          <w:color w:val="2B91AF"/>
        </w:rPr>
        <w:t>mat4</w:t>
      </w:r>
      <w:r w:rsidR="00744ECB">
        <w:t xml:space="preserve">&amp; </w:t>
      </w:r>
      <w:r w:rsidR="00744ECB">
        <w:rPr>
          <w:color w:val="808080"/>
        </w:rPr>
        <w:t>matVP</w:t>
      </w:r>
      <w:r w:rsidR="00744ECB">
        <w:t>)</w:t>
      </w:r>
      <w:r w:rsidR="00744ECB">
        <w:br/>
      </w:r>
      <w:r w:rsidR="00744ECB" w:rsidRPr="00E936FE">
        <w:rPr>
          <w:color w:val="FF0000"/>
        </w:rPr>
        <w:t>+</w:t>
      </w:r>
      <w:r w:rsidR="00744ECB">
        <w:t>{</w:t>
      </w:r>
      <w:r w:rsidR="00744ECB">
        <w:br/>
      </w:r>
      <w:r w:rsidR="00744ECB" w:rsidRPr="00E936FE">
        <w:rPr>
          <w:color w:val="FF0000"/>
        </w:rPr>
        <w:t>+</w:t>
      </w:r>
      <w:r w:rsidR="00744ECB">
        <w:t xml:space="preserve">  </w:t>
      </w:r>
      <w:r w:rsidR="00744ECB">
        <w:rPr>
          <w:color w:val="0000FF"/>
        </w:rPr>
        <w:t>this</w:t>
      </w:r>
      <w:r w:rsidR="00744ECB">
        <w:t xml:space="preserve">-&gt;matVP </w:t>
      </w:r>
      <w:r w:rsidR="00744ECB">
        <w:rPr>
          <w:color w:val="008080"/>
        </w:rPr>
        <w:t>=</w:t>
      </w:r>
      <w:r w:rsidR="00744ECB">
        <w:t xml:space="preserve"> </w:t>
      </w:r>
      <w:r w:rsidR="00744ECB">
        <w:rPr>
          <w:color w:val="808080"/>
        </w:rPr>
        <w:t>matVP</w:t>
      </w:r>
      <w:r w:rsidR="00744ECB">
        <w:t>;</w:t>
      </w:r>
      <w:r w:rsidR="00744ECB">
        <w:br/>
      </w:r>
      <w:r w:rsidR="00744ECB" w:rsidRPr="00E936FE">
        <w:rPr>
          <w:color w:val="FF0000"/>
        </w:rPr>
        <w:t>+</w:t>
      </w:r>
      <w:r w:rsidR="00744ECB">
        <w:t>}</w:t>
      </w:r>
      <w:r w:rsidR="00744ECB">
        <w:br/>
      </w:r>
      <w:r w:rsidR="00707AA6" w:rsidRPr="00E936FE">
        <w:rPr>
          <w:color w:val="FF0000"/>
        </w:rPr>
        <w:t>+</w:t>
      </w:r>
      <w:r w:rsidR="00707AA6">
        <w:br/>
        <w:t xml:space="preserve">} </w:t>
      </w:r>
      <w:r w:rsidR="00707AA6">
        <w:rPr>
          <w:color w:val="008000"/>
        </w:rPr>
        <w:t>// namespace Shader</w:t>
      </w:r>
    </w:p>
    <w:p w:rsidR="00604BE2" w:rsidRPr="00604BE2" w:rsidRDefault="00EA636A" w:rsidP="00604BE2">
      <w:pPr>
        <w:rPr>
          <w:rFonts w:hint="eastAsia"/>
        </w:rPr>
      </w:pPr>
      <w:r>
        <w:rPr>
          <w:rFonts w:hint="eastAsia"/>
        </w:rPr>
        <w:t>この関数は引数の値を</w:t>
      </w:r>
      <w:r>
        <w:rPr>
          <w:rFonts w:hint="eastAsia"/>
        </w:rPr>
        <w:t>matVP</w:t>
      </w:r>
      <w:r>
        <w:rPr>
          <w:rFonts w:hint="eastAsia"/>
        </w:rPr>
        <w:t>メンバ変数に代入するだけです。このプログラムの興味深い点は、引数の名前とメンバ変数の名前が同じになっていることでしょう。引数</w:t>
      </w:r>
      <w:r>
        <w:rPr>
          <w:rFonts w:hint="eastAsia"/>
        </w:rPr>
        <w:t>(</w:t>
      </w:r>
      <w:r>
        <w:rPr>
          <w:rFonts w:hint="eastAsia"/>
        </w:rPr>
        <w:t>またはローカル変数</w:t>
      </w:r>
      <w:r>
        <w:rPr>
          <w:rFonts w:hint="eastAsia"/>
        </w:rPr>
        <w:t>)</w:t>
      </w:r>
      <w:r>
        <w:rPr>
          <w:rFonts w:hint="eastAsia"/>
        </w:rPr>
        <w:t>に、メンバ変数と同じ名前を付け</w:t>
      </w:r>
      <w:r>
        <w:rPr>
          <w:rFonts w:hint="eastAsia"/>
        </w:rPr>
        <w:lastRenderedPageBreak/>
        <w:t>た場合、その名前は引数</w:t>
      </w:r>
      <w:r>
        <w:rPr>
          <w:rFonts w:hint="eastAsia"/>
        </w:rPr>
        <w:t>(</w:t>
      </w:r>
      <w:r>
        <w:rPr>
          <w:rFonts w:hint="eastAsia"/>
        </w:rPr>
        <w:t>またはローカル変数</w:t>
      </w:r>
      <w:r>
        <w:rPr>
          <w:rFonts w:hint="eastAsia"/>
        </w:rPr>
        <w:t>)</w:t>
      </w:r>
      <w:r>
        <w:rPr>
          <w:rFonts w:hint="eastAsia"/>
        </w:rPr>
        <w:t>を指すようになります。同名のメンバ変数を扱いたいときは、「</w:t>
      </w:r>
      <w:r>
        <w:rPr>
          <w:rFonts w:hint="eastAsia"/>
        </w:rPr>
        <w:t>this-&gt;</w:t>
      </w:r>
      <w:r>
        <w:rPr>
          <w:rFonts w:hint="eastAsia"/>
        </w:rPr>
        <w:t>」をつけてメンバ変数であることを明示しなければなりません。</w:t>
      </w:r>
    </w:p>
    <w:p w:rsidR="00C85C6A" w:rsidRDefault="00C85C6A" w:rsidP="00C85C6A">
      <w:pPr>
        <w:pStyle w:val="2"/>
      </w:pPr>
      <w:r>
        <w:t>Draw</w:t>
      </w:r>
      <w:r>
        <w:t>関数の定義</w:t>
      </w:r>
    </w:p>
    <w:p w:rsidR="00C85C6A" w:rsidRPr="00C85C6A" w:rsidRDefault="00EA636A" w:rsidP="00C85C6A">
      <w:r>
        <w:rPr>
          <w:rFonts w:hint="eastAsia"/>
        </w:rPr>
        <w:t>最後は描画を行う関数です。</w:t>
      </w:r>
      <w:r w:rsidR="002A4754">
        <w:rPr>
          <w:rFonts w:hint="eastAsia"/>
        </w:rPr>
        <w:t>この関数は少し長いので、雛形から始めましょう。</w:t>
      </w:r>
      <w:r w:rsidR="00B917B4">
        <w:rPr>
          <w:rFonts w:hint="eastAsia"/>
        </w:rPr>
        <w:t>Set</w:t>
      </w:r>
      <w:r w:rsidR="00B917B4">
        <w:t>ViewProjectionMatrix</w:t>
      </w:r>
      <w:r w:rsidR="00B917B4">
        <w:t>関数定義の下に、次のプログラムを追加してください。</w:t>
      </w:r>
    </w:p>
    <w:p w:rsidR="002A4754" w:rsidRDefault="00B917B4" w:rsidP="00744ECB">
      <w:pPr>
        <w:pStyle w:val="ac"/>
      </w:pPr>
      <w:r>
        <w:rPr>
          <w:color w:val="FF0000"/>
        </w:rPr>
        <w:t xml:space="preserve"> </w:t>
      </w:r>
      <w:r>
        <w:rPr>
          <w:color w:val="0000FF"/>
        </w:rPr>
        <w:t>void</w:t>
      </w:r>
      <w:r>
        <w:t xml:space="preserve"> </w:t>
      </w:r>
      <w:r>
        <w:rPr>
          <w:color w:val="2B91AF"/>
        </w:rPr>
        <w:t>Program</w:t>
      </w:r>
      <w:r>
        <w:t>::SetViewProjectionMatrix(</w:t>
      </w:r>
      <w:r>
        <w:rPr>
          <w:color w:val="0000FF"/>
        </w:rPr>
        <w:t>const</w:t>
      </w:r>
      <w:r>
        <w:t xml:space="preserve"> glm::</w:t>
      </w:r>
      <w:r>
        <w:rPr>
          <w:color w:val="2B91AF"/>
        </w:rPr>
        <w:t>mat4</w:t>
      </w:r>
      <w:r>
        <w:t xml:space="preserve">&amp; </w:t>
      </w:r>
      <w:r>
        <w:rPr>
          <w:color w:val="808080"/>
        </w:rPr>
        <w:t>matVP</w:t>
      </w:r>
      <w:r>
        <w:t>)</w:t>
      </w:r>
      <w:r>
        <w:br/>
      </w:r>
      <w:r>
        <w:rPr>
          <w:color w:val="FF0000"/>
        </w:rPr>
        <w:t xml:space="preserve"> </w:t>
      </w:r>
      <w:r>
        <w:t>{</w:t>
      </w:r>
      <w:r>
        <w:br/>
      </w:r>
      <w:r>
        <w:rPr>
          <w:color w:val="FF0000"/>
        </w:rPr>
        <w:t xml:space="preserve"> </w:t>
      </w:r>
      <w:r>
        <w:t xml:space="preserve">  </w:t>
      </w:r>
      <w:r>
        <w:rPr>
          <w:color w:val="0000FF"/>
        </w:rPr>
        <w:t>this</w:t>
      </w:r>
      <w:r>
        <w:t xml:space="preserve">-&gt;matVP </w:t>
      </w:r>
      <w:r>
        <w:rPr>
          <w:color w:val="008080"/>
        </w:rPr>
        <w:t>=</w:t>
      </w:r>
      <w:r>
        <w:t xml:space="preserve"> </w:t>
      </w:r>
      <w:r>
        <w:rPr>
          <w:color w:val="808080"/>
        </w:rPr>
        <w:t>matVP</w:t>
      </w:r>
      <w:r>
        <w:t>;</w:t>
      </w:r>
      <w:r>
        <w:br/>
      </w:r>
      <w:r>
        <w:rPr>
          <w:color w:val="FF0000"/>
        </w:rPr>
        <w:t xml:space="preserve"> </w:t>
      </w:r>
      <w:r>
        <w:t>}</w:t>
      </w:r>
      <w:r>
        <w:br/>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@param mesh  </w:t>
      </w:r>
      <w:r w:rsidR="000B2EDF">
        <w:rPr>
          <w:color w:val="008000"/>
        </w:rPr>
        <w:t xml:space="preserve">    </w:t>
      </w:r>
      <w:r w:rsidR="00744ECB">
        <w:rPr>
          <w:rFonts w:hint="eastAsia"/>
          <w:color w:val="008000"/>
        </w:rPr>
        <w:t>描画するメッシュ</w:t>
      </w:r>
      <w:r w:rsidR="00744ECB">
        <w:rPr>
          <w:color w:val="008000"/>
        </w:rPr>
        <w:t>.</w:t>
      </w:r>
      <w:r w:rsidR="00744ECB">
        <w:br/>
      </w:r>
      <w:r w:rsidR="00744ECB" w:rsidRPr="00E936FE">
        <w:rPr>
          <w:color w:val="FF0000"/>
        </w:rPr>
        <w:t>+</w:t>
      </w:r>
      <w:r w:rsidR="00744ECB">
        <w:rPr>
          <w:color w:val="008000"/>
        </w:rPr>
        <w:t>* @param t</w:t>
      </w:r>
      <w:r w:rsidR="000B2EDF">
        <w:rPr>
          <w:rFonts w:hint="eastAsia"/>
          <w:color w:val="008000"/>
        </w:rPr>
        <w:t>ranslate</w:t>
      </w:r>
      <w:r w:rsidR="00744ECB">
        <w:rPr>
          <w:rFonts w:hint="eastAsia"/>
          <w:color w:val="008000"/>
        </w:rPr>
        <w:t>平行移動量</w:t>
      </w:r>
      <w:r w:rsidR="00744ECB">
        <w:rPr>
          <w:color w:val="008000"/>
        </w:rPr>
        <w:t>.</w:t>
      </w:r>
      <w:r w:rsidR="00744ECB">
        <w:br/>
      </w:r>
      <w:r w:rsidR="00744ECB" w:rsidRPr="00E936FE">
        <w:rPr>
          <w:color w:val="FF0000"/>
        </w:rPr>
        <w:t>+</w:t>
      </w:r>
      <w:r w:rsidR="00744ECB">
        <w:rPr>
          <w:color w:val="008000"/>
        </w:rPr>
        <w:t>* @param r</w:t>
      </w:r>
      <w:r w:rsidR="000B2EDF">
        <w:rPr>
          <w:color w:val="008000"/>
        </w:rPr>
        <w:t>otate</w:t>
      </w:r>
      <w:r w:rsidR="00744ECB">
        <w:rPr>
          <w:color w:val="008000"/>
        </w:rPr>
        <w:t xml:space="preserve">    </w:t>
      </w:r>
      <w:r w:rsidR="00744ECB">
        <w:rPr>
          <w:rFonts w:hint="eastAsia"/>
          <w:color w:val="008000"/>
        </w:rPr>
        <w:t>回転角度</w:t>
      </w:r>
      <w:r w:rsidR="00744ECB">
        <w:rPr>
          <w:color w:val="008000"/>
        </w:rPr>
        <w:t>(</w:t>
      </w:r>
      <w:r w:rsidR="00744ECB">
        <w:rPr>
          <w:rFonts w:hint="eastAsia"/>
          <w:color w:val="008000"/>
        </w:rPr>
        <w:t>ラジアン</w:t>
      </w:r>
      <w:r w:rsidR="00744ECB">
        <w:rPr>
          <w:color w:val="008000"/>
        </w:rPr>
        <w:t>).</w:t>
      </w:r>
      <w:r w:rsidR="00744ECB">
        <w:br/>
      </w:r>
      <w:r w:rsidR="00744ECB" w:rsidRPr="00E936FE">
        <w:rPr>
          <w:color w:val="FF0000"/>
        </w:rPr>
        <w:t>+</w:t>
      </w:r>
      <w:r w:rsidR="00744ECB">
        <w:rPr>
          <w:color w:val="008000"/>
        </w:rPr>
        <w:t>* @param s</w:t>
      </w:r>
      <w:r w:rsidR="000B2EDF">
        <w:rPr>
          <w:color w:val="008000"/>
        </w:rPr>
        <w:t>cale</w:t>
      </w:r>
      <w:r w:rsidR="00744ECB">
        <w:rPr>
          <w:color w:val="008000"/>
        </w:rPr>
        <w:t xml:space="preserve">     </w:t>
      </w:r>
      <w:r w:rsidR="00744ECB">
        <w:rPr>
          <w:rFonts w:hint="eastAsia"/>
          <w:color w:val="008000"/>
        </w:rPr>
        <w:t>拡大縮小率</w:t>
      </w:r>
      <w:r w:rsidR="00744ECB">
        <w:rPr>
          <w:color w:val="008000"/>
        </w:rPr>
        <w:t>(1=</w:t>
      </w:r>
      <w:r w:rsidR="00744ECB">
        <w:rPr>
          <w:rFonts w:hint="eastAsia"/>
          <w:color w:val="008000"/>
        </w:rPr>
        <w:t>等倍</w:t>
      </w:r>
      <w:r w:rsidR="00744ECB">
        <w:rPr>
          <w:color w:val="008000"/>
        </w:rPr>
        <w:t>, 0.5=1/2</w:t>
      </w:r>
      <w:r w:rsidR="00744ECB">
        <w:rPr>
          <w:rFonts w:hint="eastAsia"/>
          <w:color w:val="008000"/>
        </w:rPr>
        <w:t>倍</w:t>
      </w:r>
      <w:r w:rsidR="00744ECB">
        <w:rPr>
          <w:color w:val="008000"/>
        </w:rPr>
        <w:t>, 2.0=2</w:t>
      </w:r>
      <w:r w:rsidR="00744ECB">
        <w:rPr>
          <w:rFonts w:hint="eastAsia"/>
          <w:color w:val="008000"/>
        </w:rPr>
        <w:t>倍</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8000"/>
        </w:rPr>
        <w:t xml:space="preserve">* </w:t>
      </w:r>
      <w:r w:rsidR="00744ECB">
        <w:rPr>
          <w:rFonts w:hint="eastAsia"/>
          <w:color w:val="008000"/>
        </w:rPr>
        <w:t>この関数を使う前に、</w:t>
      </w:r>
      <w:r w:rsidR="00744ECB">
        <w:rPr>
          <w:color w:val="008000"/>
        </w:rPr>
        <w:t>Use()</w:t>
      </w:r>
      <w:r w:rsidR="00744ECB">
        <w:rPr>
          <w:rFonts w:hint="eastAsia"/>
          <w:color w:val="008000"/>
        </w:rPr>
        <w:t>を実行しておくこと</w:t>
      </w:r>
      <w:r w:rsidR="00744ECB">
        <w:rPr>
          <w:color w:val="008000"/>
        </w:rPr>
        <w:t>.</w:t>
      </w:r>
      <w:r w:rsidR="00744ECB">
        <w:br/>
      </w:r>
      <w:r w:rsidR="00744ECB" w:rsidRPr="00E936FE">
        <w:rPr>
          <w:color w:val="FF0000"/>
        </w:rPr>
        <w:t>+</w:t>
      </w:r>
      <w:r w:rsidR="00744ECB">
        <w:rPr>
          <w:color w:val="008000"/>
        </w:rPr>
        <w:t>*/</w:t>
      </w:r>
      <w:r w:rsidR="00744ECB">
        <w:br/>
      </w:r>
      <w:r w:rsidR="00744ECB" w:rsidRPr="00E936FE">
        <w:rPr>
          <w:color w:val="FF0000"/>
        </w:rPr>
        <w:t>+</w:t>
      </w:r>
      <w:r w:rsidR="00744ECB">
        <w:rPr>
          <w:color w:val="0000FF"/>
        </w:rPr>
        <w:t>void</w:t>
      </w:r>
      <w:r w:rsidR="00744ECB">
        <w:t xml:space="preserve"> </w:t>
      </w:r>
      <w:r w:rsidR="00744ECB">
        <w:rPr>
          <w:color w:val="2B91AF"/>
        </w:rPr>
        <w:t>Program</w:t>
      </w:r>
      <w:r w:rsidR="00744ECB">
        <w:t>::Draw(</w:t>
      </w:r>
      <w:r w:rsidR="00744ECB">
        <w:rPr>
          <w:color w:val="0000FF"/>
        </w:rPr>
        <w:t>const</w:t>
      </w:r>
      <w:r w:rsidR="00744ECB">
        <w:t xml:space="preserve"> </w:t>
      </w:r>
      <w:r w:rsidR="00744ECB">
        <w:rPr>
          <w:color w:val="2B91AF"/>
        </w:rPr>
        <w:t>Mesh</w:t>
      </w:r>
      <w:r w:rsidR="00744ECB">
        <w:t xml:space="preserve">&amp; </w:t>
      </w:r>
      <w:r w:rsidR="00744ECB">
        <w:rPr>
          <w:color w:val="808080"/>
        </w:rPr>
        <w:t>mesh</w:t>
      </w:r>
      <w:r w:rsidR="00744ECB">
        <w:t>,</w:t>
      </w:r>
      <w:r w:rsidR="00FC7B27">
        <w:br/>
      </w:r>
      <w:r w:rsidR="00FC7B27" w:rsidRPr="00E936FE">
        <w:rPr>
          <w:color w:val="FF0000"/>
        </w:rPr>
        <w:t>+</w:t>
      </w:r>
      <w:r w:rsidR="00FC7B27">
        <w:rPr>
          <w:color w:val="FF0000"/>
        </w:rPr>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t</w:t>
      </w:r>
      <w:r w:rsidR="00FC7B27">
        <w:rPr>
          <w:color w:val="808080"/>
        </w:rPr>
        <w:t>ranslate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r</w:t>
      </w:r>
      <w:r w:rsidR="00FC7B27">
        <w:rPr>
          <w:color w:val="808080"/>
        </w:rPr>
        <w:t>otate</w:t>
      </w:r>
      <w:r w:rsidR="00744ECB">
        <w:t xml:space="preserve">, </w:t>
      </w:r>
      <w:r w:rsidR="00744ECB">
        <w:rPr>
          <w:color w:val="0000FF"/>
        </w:rPr>
        <w:t>const</w:t>
      </w:r>
      <w:r w:rsidR="00744ECB">
        <w:t xml:space="preserve"> glm::</w:t>
      </w:r>
      <w:r w:rsidR="00744ECB">
        <w:rPr>
          <w:color w:val="2B91AF"/>
        </w:rPr>
        <w:t>vec3</w:t>
      </w:r>
      <w:r w:rsidR="00744ECB">
        <w:t xml:space="preserve">&amp; </w:t>
      </w:r>
      <w:r w:rsidR="00744ECB">
        <w:rPr>
          <w:color w:val="808080"/>
        </w:rPr>
        <w:t>s</w:t>
      </w:r>
      <w:r w:rsidR="00FC7B27">
        <w:rPr>
          <w:color w:val="808080"/>
        </w:rPr>
        <w:t>cale</w:t>
      </w:r>
      <w:r w:rsidR="00744ECB">
        <w:t>)</w:t>
      </w:r>
      <w:r w:rsidR="00744ECB">
        <w:br/>
      </w:r>
      <w:r w:rsidR="00744ECB" w:rsidRPr="00E936FE">
        <w:rPr>
          <w:color w:val="FF0000"/>
        </w:rPr>
        <w:t>+</w:t>
      </w:r>
      <w:r w:rsidR="00744ECB">
        <w:t>{</w:t>
      </w:r>
      <w:r w:rsidR="00744ECB">
        <w:br/>
      </w:r>
      <w:r w:rsidR="00744ECB" w:rsidRPr="00E936FE">
        <w:rPr>
          <w:color w:val="FF0000"/>
        </w:rPr>
        <w:t>+</w:t>
      </w:r>
      <w:r w:rsidR="002A4754">
        <w:rPr>
          <w:rFonts w:hint="eastAsia"/>
        </w:rPr>
        <w:t>}</w:t>
      </w:r>
      <w:r w:rsidR="0092473E">
        <w:br/>
      </w:r>
      <w:r w:rsidR="0092473E" w:rsidRPr="00E936FE">
        <w:rPr>
          <w:color w:val="FF0000"/>
        </w:rPr>
        <w:t>+</w:t>
      </w:r>
      <w:r w:rsidR="0092473E">
        <w:br/>
        <w:t xml:space="preserve"> } </w:t>
      </w:r>
      <w:r w:rsidR="0092473E">
        <w:rPr>
          <w:color w:val="008000"/>
        </w:rPr>
        <w:t>// namespace Shader</w:t>
      </w:r>
    </w:p>
    <w:p w:rsidR="002A4754" w:rsidRPr="002A4754" w:rsidRDefault="002A4754" w:rsidP="002A4754">
      <w:pPr>
        <w:rPr>
          <w:rFonts w:hint="eastAsia"/>
        </w:rPr>
      </w:pPr>
      <w:r>
        <w:rPr>
          <w:rFonts w:hint="eastAsia"/>
        </w:rPr>
        <w:t>それでは、</w:t>
      </w:r>
      <w:r>
        <w:rPr>
          <w:rFonts w:hint="eastAsia"/>
        </w:rPr>
        <w:t>Draw</w:t>
      </w:r>
      <w:r>
        <w:rPr>
          <w:rFonts w:hint="eastAsia"/>
        </w:rPr>
        <w:t>関数に次のプログラムを追加してください。</w:t>
      </w:r>
    </w:p>
    <w:p w:rsidR="002A4754" w:rsidRDefault="002A4754" w:rsidP="00744ECB">
      <w:pPr>
        <w:pStyle w:val="ac"/>
        <w:rPr>
          <w:color w:val="FF0000"/>
        </w:rPr>
      </w:pPr>
      <w:r>
        <w:rPr>
          <w:color w:val="FF0000"/>
        </w:rP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r>
      <w:r>
        <w:rPr>
          <w:color w:val="FF0000"/>
        </w:rPr>
        <w:t xml:space="preserve">   </w:t>
      </w:r>
      <w:r>
        <w:rPr>
          <w:color w:val="0000FF"/>
        </w:rPr>
        <w:t>const</w:t>
      </w:r>
      <w:r>
        <w:t xml:space="preserve"> glm::</w:t>
      </w:r>
      <w:r>
        <w:rPr>
          <w:color w:val="2B91AF"/>
        </w:rPr>
        <w:t>vec3</w:t>
      </w:r>
      <w:r>
        <w:t xml:space="preserve">&amp; </w:t>
      </w:r>
      <w:r>
        <w:rPr>
          <w:color w:val="808080"/>
        </w:rPr>
        <w:t>translate</w:t>
      </w:r>
      <w:r>
        <w:t xml:space="preserve">, </w:t>
      </w:r>
      <w:r>
        <w:rPr>
          <w:color w:val="0000FF"/>
        </w:rPr>
        <w:t>const</w:t>
      </w:r>
      <w:r>
        <w:t xml:space="preserve"> glm::</w:t>
      </w:r>
      <w:r>
        <w:rPr>
          <w:color w:val="2B91AF"/>
        </w:rPr>
        <w:t>vec3</w:t>
      </w:r>
      <w:r>
        <w:t xml:space="preserve">&amp; </w:t>
      </w:r>
      <w:r>
        <w:rPr>
          <w:color w:val="808080"/>
        </w:rPr>
        <w:t>rotate</w:t>
      </w:r>
      <w:r>
        <w:t xml:space="preserve">, </w:t>
      </w:r>
      <w:r>
        <w:rPr>
          <w:color w:val="0000FF"/>
        </w:rPr>
        <w:t>const</w:t>
      </w:r>
      <w:r>
        <w:t xml:space="preserve"> glm::</w:t>
      </w:r>
      <w:r>
        <w:rPr>
          <w:color w:val="2B91AF"/>
        </w:rPr>
        <w:t>vec3</w:t>
      </w:r>
      <w:r>
        <w:t xml:space="preserve">&amp; </w:t>
      </w:r>
      <w:r>
        <w:rPr>
          <w:color w:val="808080"/>
        </w:rPr>
        <w:t>scale</w:t>
      </w:r>
      <w:r>
        <w:t>)</w:t>
      </w:r>
      <w:r>
        <w:br/>
      </w:r>
      <w:r>
        <w:rPr>
          <w:color w:val="FF0000"/>
        </w:rPr>
        <w:t xml:space="preserve"> </w:t>
      </w:r>
      <w:r>
        <w:t>{</w:t>
      </w:r>
      <w:r>
        <w:br/>
      </w:r>
      <w:r w:rsidRPr="00E936FE">
        <w:rPr>
          <w:color w:val="FF0000"/>
        </w:rPr>
        <w:t>+</w:t>
      </w:r>
      <w:r w:rsidR="00744ECB">
        <w:t xml:space="preserve">  </w:t>
      </w:r>
      <w:r w:rsidR="00744ECB">
        <w:rPr>
          <w:color w:val="008000"/>
        </w:rPr>
        <w:t xml:space="preserve">// </w:t>
      </w:r>
      <w:r w:rsidR="00744ECB">
        <w:rPr>
          <w:rFonts w:hint="eastAsia"/>
          <w:color w:val="008000"/>
        </w:rPr>
        <w:t>モデル行列を計算する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matScale = glm::scale(glm::</w:t>
      </w:r>
      <w:r w:rsidR="00744ECB">
        <w:rPr>
          <w:color w:val="2B91AF"/>
        </w:rPr>
        <w:t>mat4</w:t>
      </w:r>
      <w:r w:rsidR="00744ECB">
        <w:t xml:space="preserve">(1), </w:t>
      </w:r>
      <w:r w:rsidR="00744ECB">
        <w:rPr>
          <w:color w:val="808080"/>
        </w:rPr>
        <w:t>s</w:t>
      </w:r>
      <w:r w:rsidR="00FC7B27">
        <w:rPr>
          <w:color w:val="808080"/>
        </w:rPr>
        <w:t>cale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matRotateZ</w:t>
      </w:r>
      <w:r w:rsidR="00744ECB">
        <w:t xml:space="preserve"> = glm::rotate(glm::</w:t>
      </w:r>
      <w:r w:rsidR="00744ECB">
        <w:rPr>
          <w:color w:val="2B91AF"/>
        </w:rPr>
        <w:t>mat4</w:t>
      </w:r>
      <w:r w:rsidR="00744ECB">
        <w:t xml:space="preserve">(1), </w:t>
      </w:r>
      <w:r w:rsidR="00744ECB">
        <w:rPr>
          <w:color w:val="808080"/>
        </w:rPr>
        <w:t>r</w:t>
      </w:r>
      <w:r w:rsidR="00FC7B27">
        <w:rPr>
          <w:color w:val="808080"/>
        </w:rPr>
        <w:t>otate</w:t>
      </w:r>
      <w:r w:rsidR="00905320">
        <w:t>.z,</w:t>
      </w:r>
      <w:r w:rsidR="00744ECB">
        <w:t>glm::</w:t>
      </w:r>
      <w:r w:rsidR="00744ECB">
        <w:rPr>
          <w:color w:val="2B91AF"/>
        </w:rPr>
        <w:t>vec3</w:t>
      </w:r>
      <w:r w:rsidR="00905320">
        <w:t>(0,0</w:t>
      </w:r>
      <w:r w:rsidR="00FC7B27">
        <w:t>,</w:t>
      </w:r>
      <w:r w:rsidR="00905320">
        <w:t>-1</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matRotateXZ</w:t>
      </w:r>
      <w:r w:rsidR="00744ECB">
        <w:t xml:space="preserve"> = glm::rotate</w:t>
      </w:r>
      <w:r w:rsidR="00905320">
        <w:t>(matRotateZ</w:t>
      </w:r>
      <w:r w:rsidR="00744ECB">
        <w:t xml:space="preserve">, </w:t>
      </w:r>
      <w:r w:rsidR="00744ECB">
        <w:rPr>
          <w:color w:val="808080"/>
        </w:rPr>
        <w:t>r</w:t>
      </w:r>
      <w:r w:rsidR="00FC7B27">
        <w:rPr>
          <w:color w:val="808080"/>
        </w:rPr>
        <w:t>otate</w:t>
      </w:r>
      <w:r w:rsidR="00905320">
        <w:t>.x</w:t>
      </w:r>
      <w:r w:rsidR="00744ECB">
        <w:t>, glm::</w:t>
      </w:r>
      <w:r w:rsidR="00744ECB">
        <w:rPr>
          <w:color w:val="2B91AF"/>
        </w:rPr>
        <w:t>vec3</w:t>
      </w:r>
      <w:r w:rsidR="00905320">
        <w:t>(1,0</w:t>
      </w:r>
      <w:r w:rsidR="00FC7B27">
        <w:t>,</w:t>
      </w:r>
      <w:r w:rsidR="00744ECB">
        <w:t>0));</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905320">
        <w:t xml:space="preserve"> matRotateYX</w:t>
      </w:r>
      <w:r w:rsidR="00744ECB">
        <w:t>Z =</w:t>
      </w:r>
      <w:r w:rsidR="00905320">
        <w:t xml:space="preserve"> glm::rotate(matRotateXZ</w:t>
      </w:r>
      <w:r w:rsidR="00744ECB">
        <w:t xml:space="preserve">, </w:t>
      </w:r>
      <w:r w:rsidR="00744ECB">
        <w:rPr>
          <w:color w:val="808080"/>
        </w:rPr>
        <w:t>r</w:t>
      </w:r>
      <w:r w:rsidR="00FC7B27">
        <w:rPr>
          <w:color w:val="808080"/>
        </w:rPr>
        <w:t>otate</w:t>
      </w:r>
      <w:r w:rsidR="00905320">
        <w:t>.y,</w:t>
      </w:r>
      <w:r w:rsidR="00744ECB">
        <w:t>glm::</w:t>
      </w:r>
      <w:r w:rsidR="00744ECB">
        <w:rPr>
          <w:color w:val="2B91AF"/>
        </w:rPr>
        <w:t>vec3</w:t>
      </w:r>
      <w:r w:rsidR="00FC7B27">
        <w:t>(0,0,</w:t>
      </w:r>
      <w:r w:rsidR="00744ECB">
        <w:t>1));</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matTranslate = glm::translate(glm::</w:t>
      </w:r>
      <w:r w:rsidR="00744ECB">
        <w:rPr>
          <w:color w:val="2B91AF"/>
        </w:rPr>
        <w:t>mat4</w:t>
      </w:r>
      <w:r w:rsidR="00744ECB">
        <w:t xml:space="preserve">(1), </w:t>
      </w:r>
      <w:r w:rsidR="00744ECB">
        <w:rPr>
          <w:color w:val="808080"/>
        </w:rPr>
        <w:t>t</w:t>
      </w:r>
      <w:r w:rsidR="00FC7B27">
        <w:rPr>
          <w:color w:val="808080"/>
        </w:rPr>
        <w:t>ranslate</w:t>
      </w:r>
      <w:r w:rsidR="00744ECB">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matModel = matTranslate </w:t>
      </w:r>
      <w:r w:rsidR="00744ECB">
        <w:rPr>
          <w:color w:val="008080"/>
        </w:rPr>
        <w:t>*</w:t>
      </w:r>
      <w:r w:rsidR="00744ECB">
        <w:t xml:space="preserve"> </w:t>
      </w:r>
      <w:r w:rsidR="00905320">
        <w:t>matRotateYXZ</w:t>
      </w:r>
      <w:r w:rsidR="00744ECB">
        <w:t xml:space="preserve"> </w:t>
      </w:r>
      <w:r w:rsidR="00744ECB">
        <w:rPr>
          <w:color w:val="008080"/>
        </w:rPr>
        <w:t>*</w:t>
      </w:r>
      <w:r w:rsidR="00744ECB">
        <w:t xml:space="preserve"> matScale;</w:t>
      </w:r>
      <w:r w:rsidR="00744ECB">
        <w:br/>
      </w:r>
      <w:r>
        <w:t xml:space="preserve"> </w:t>
      </w:r>
      <w:r>
        <w:rPr>
          <w:rFonts w:hint="eastAsia"/>
        </w:rPr>
        <w:t>}</w:t>
      </w:r>
      <w:r w:rsidR="0092473E">
        <w:br/>
      </w:r>
      <w:r w:rsidR="0092473E">
        <w:br/>
        <w:t xml:space="preserve"> } </w:t>
      </w:r>
      <w:r w:rsidR="0092473E">
        <w:rPr>
          <w:color w:val="008000"/>
        </w:rPr>
        <w:t>// namespace Shader</w:t>
      </w:r>
    </w:p>
    <w:p w:rsidR="002A4754" w:rsidRDefault="00905320" w:rsidP="002A4754">
      <w:r>
        <w:rPr>
          <w:rFonts w:hint="eastAsia"/>
        </w:rPr>
        <w:t>最初はモデル行列の作成です。まず拡大縮小行列</w:t>
      </w:r>
      <w:r>
        <w:rPr>
          <w:rFonts w:hint="eastAsia"/>
        </w:rPr>
        <w:t>(matScale</w:t>
      </w:r>
      <w:r>
        <w:t>)</w:t>
      </w:r>
      <w:r>
        <w:rPr>
          <w:rFonts w:hint="eastAsia"/>
        </w:rPr>
        <w:t>、回転行列</w:t>
      </w:r>
      <w:r>
        <w:rPr>
          <w:rFonts w:hint="eastAsia"/>
        </w:rPr>
        <w:t>(matRotateYXZ</w:t>
      </w:r>
      <w:r>
        <w:t>)</w:t>
      </w:r>
      <w:r>
        <w:rPr>
          <w:rFonts w:hint="eastAsia"/>
        </w:rPr>
        <w:t>、平行移動行列</w:t>
      </w:r>
      <w:r>
        <w:rPr>
          <w:rFonts w:hint="eastAsia"/>
        </w:rPr>
        <w:t>(matTranslate</w:t>
      </w:r>
      <w:r>
        <w:t>)</w:t>
      </w:r>
      <w:r>
        <w:rPr>
          <w:rFonts w:hint="eastAsia"/>
        </w:rPr>
        <w:t>の</w:t>
      </w:r>
      <w:r>
        <w:rPr>
          <w:rFonts w:hint="eastAsia"/>
        </w:rPr>
        <w:t>3</w:t>
      </w:r>
      <w:r>
        <w:rPr>
          <w:rFonts w:hint="eastAsia"/>
        </w:rPr>
        <w:t>つを計算し、それらをかけ合わせてモデル行列</w:t>
      </w:r>
      <w:r>
        <w:rPr>
          <w:rFonts w:hint="eastAsia"/>
        </w:rPr>
        <w:t>(matModel</w:t>
      </w:r>
      <w:r>
        <w:t>)</w:t>
      </w:r>
      <w:r>
        <w:t>を計算します。</w:t>
      </w:r>
      <w:r>
        <w:br/>
      </w:r>
      <w:r>
        <w:rPr>
          <w:rFonts w:hint="eastAsia"/>
        </w:rPr>
        <w:t>回転行列の順序が「</w:t>
      </w:r>
      <w:r>
        <w:t>Y</w:t>
      </w:r>
      <w:r>
        <w:t>軸回転</w:t>
      </w:r>
      <w:r>
        <w:rPr>
          <w:rFonts w:hint="eastAsia"/>
        </w:rPr>
        <w:t>→</w:t>
      </w:r>
      <w:r>
        <w:rPr>
          <w:rFonts w:hint="eastAsia"/>
        </w:rPr>
        <w:t>X</w:t>
      </w:r>
      <w:r>
        <w:rPr>
          <w:rFonts w:hint="eastAsia"/>
        </w:rPr>
        <w:t>軸回転→</w:t>
      </w:r>
      <w:r>
        <w:rPr>
          <w:rFonts w:hint="eastAsia"/>
        </w:rPr>
        <w:t>Z</w:t>
      </w:r>
      <w:r>
        <w:rPr>
          <w:rFonts w:hint="eastAsia"/>
        </w:rPr>
        <w:t>軸回転」になっているのは、経験的に回転後の姿勢を想像しやすいとされているからです。また、</w:t>
      </w:r>
      <w:r>
        <w:rPr>
          <w:rFonts w:hint="eastAsia"/>
        </w:rPr>
        <w:t>Z</w:t>
      </w:r>
      <w:r>
        <w:rPr>
          <w:rFonts w:hint="eastAsia"/>
        </w:rPr>
        <w:t>軸の向きが</w:t>
      </w:r>
      <w:r>
        <w:rPr>
          <w:rFonts w:hint="eastAsia"/>
        </w:rPr>
        <w:t>(0,0,-1)</w:t>
      </w:r>
      <w:r>
        <w:rPr>
          <w:rFonts w:hint="eastAsia"/>
        </w:rPr>
        <w:t>なのは、</w:t>
      </w:r>
      <w:r>
        <w:rPr>
          <w:rFonts w:hint="eastAsia"/>
        </w:rPr>
        <w:t>OpenGL</w:t>
      </w:r>
      <w:r>
        <w:rPr>
          <w:rFonts w:hint="eastAsia"/>
        </w:rPr>
        <w:t>では奥側が</w:t>
      </w:r>
      <w:r>
        <w:rPr>
          <w:rFonts w:hint="eastAsia"/>
        </w:rPr>
        <w:t>Z</w:t>
      </w:r>
      <w:r>
        <w:rPr>
          <w:rFonts w:hint="eastAsia"/>
        </w:rPr>
        <w:t>軸のマイナス方向だからですね。</w:t>
      </w:r>
    </w:p>
    <w:p w:rsidR="00905320" w:rsidRPr="00905320" w:rsidRDefault="00905320" w:rsidP="002A4754">
      <w:pPr>
        <w:rPr>
          <w:rFonts w:hint="eastAsia"/>
        </w:rPr>
      </w:pPr>
      <w:r>
        <w:t>続いて</w:t>
      </w:r>
      <w:r>
        <w:rPr>
          <w:rFonts w:hint="eastAsia"/>
        </w:rPr>
        <w:t>MVP</w:t>
      </w:r>
      <w:r>
        <w:rPr>
          <w:rFonts w:hint="eastAsia"/>
        </w:rPr>
        <w:t>行列を計算します。モデル行列を計算するプログラムの下に、次のプログラムを追加してください。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905320" w:rsidRDefault="00905320" w:rsidP="00744ECB">
      <w:pPr>
        <w:pStyle w:val="ac"/>
      </w:pPr>
      <w:r>
        <w:rPr>
          <w:color w:val="FF0000"/>
        </w:rPr>
        <w:lastRenderedPageBreak/>
        <w:t xml:space="preserve"> </w:t>
      </w:r>
      <w:r>
        <w:t xml:space="preserve">  </w:t>
      </w:r>
      <w:r>
        <w:rPr>
          <w:color w:val="0000FF"/>
        </w:rPr>
        <w:t>const</w:t>
      </w:r>
      <w:r>
        <w:t xml:space="preserve"> glm::</w:t>
      </w:r>
      <w:r>
        <w:rPr>
          <w:color w:val="2B91AF"/>
        </w:rPr>
        <w:t>mat4</w:t>
      </w:r>
      <w:r>
        <w:t xml:space="preserve"> matRotateYXZ = glm::rotate(matRotateXZ, </w:t>
      </w:r>
      <w:r>
        <w:rPr>
          <w:color w:val="808080"/>
        </w:rPr>
        <w:t>rotate</w:t>
      </w:r>
      <w:r>
        <w:t>.y,glm::</w:t>
      </w:r>
      <w:r>
        <w:rPr>
          <w:color w:val="2B91AF"/>
        </w:rPr>
        <w:t>vec3</w:t>
      </w:r>
      <w:r>
        <w:t>(0,0,1));</w:t>
      </w:r>
      <w:r>
        <w:br/>
      </w:r>
      <w:r>
        <w:rPr>
          <w:color w:val="FF0000"/>
        </w:rPr>
        <w:t xml:space="preserve"> </w:t>
      </w: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translate</w:t>
      </w:r>
      <w:r>
        <w:t>);</w:t>
      </w:r>
      <w:r>
        <w:br/>
      </w:r>
      <w:r>
        <w:rPr>
          <w:color w:val="FF0000"/>
        </w:rPr>
        <w:t xml:space="preserve"> </w:t>
      </w:r>
      <w:r>
        <w:t xml:space="preserve">  </w:t>
      </w:r>
      <w:r>
        <w:rPr>
          <w:color w:val="0000FF"/>
        </w:rPr>
        <w:t>const</w:t>
      </w:r>
      <w:r>
        <w:t xml:space="preserve"> glm::</w:t>
      </w:r>
      <w:r>
        <w:rPr>
          <w:color w:val="2B91AF"/>
        </w:rPr>
        <w:t>mat4</w:t>
      </w:r>
      <w:r>
        <w:t xml:space="preserve"> matModel = matTranslate </w:t>
      </w:r>
      <w:r>
        <w:rPr>
          <w:color w:val="008080"/>
        </w:rPr>
        <w:t>*</w:t>
      </w:r>
      <w:r>
        <w:t xml:space="preserve"> matRotateYXZ </w:t>
      </w:r>
      <w:r>
        <w:rPr>
          <w:color w:val="008080"/>
        </w:rPr>
        <w:t>*</w:t>
      </w:r>
      <w:r>
        <w:t xml:space="preserve"> matScale;</w:t>
      </w:r>
      <w:r>
        <w:br/>
      </w:r>
      <w:r w:rsidR="00744ECB" w:rsidRPr="00E936FE">
        <w:rPr>
          <w:color w:val="FF0000"/>
        </w:rPr>
        <w:t>+</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モデル・ビュー・プロジェクション行列を計算し、</w:t>
      </w:r>
      <w:r w:rsidR="00744ECB">
        <w:rPr>
          <w:color w:val="008000"/>
        </w:rPr>
        <w:t>GPU</w:t>
      </w:r>
      <w:r w:rsidR="00744ECB">
        <w:rPr>
          <w:rFonts w:hint="eastAsia"/>
          <w:color w:val="008000"/>
        </w:rPr>
        <w:t>メモリに転送する</w:t>
      </w:r>
      <w:r w:rsidR="00744ECB">
        <w:rPr>
          <w:color w:val="008000"/>
        </w:rPr>
        <w:t>.</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mat4</w:t>
      </w:r>
      <w:r w:rsidR="00744ECB">
        <w:t xml:space="preserve"> matMVP = matVP </w:t>
      </w:r>
      <w:r w:rsidR="00744ECB">
        <w:rPr>
          <w:color w:val="008080"/>
        </w:rPr>
        <w:t>*</w:t>
      </w:r>
      <w:r w:rsidR="00744ECB">
        <w:t xml:space="preserve"> matModel;</w:t>
      </w:r>
      <w:r w:rsidR="00744ECB">
        <w:br/>
      </w:r>
      <w:r w:rsidR="00744ECB" w:rsidRPr="00E936FE">
        <w:rPr>
          <w:color w:val="FF0000"/>
        </w:rPr>
        <w:t>+</w:t>
      </w:r>
      <w:r w:rsidR="00744ECB">
        <w:t xml:space="preserve">  </w:t>
      </w:r>
      <w:r w:rsidR="00744ECB">
        <w:rPr>
          <w:color w:val="6F008A"/>
        </w:rPr>
        <w:t>glUniformMatrix4fv</w:t>
      </w:r>
      <w:r w:rsidR="00744ECB">
        <w:t xml:space="preserve">(locMatMVP, 1, </w:t>
      </w:r>
      <w:r w:rsidR="00744ECB">
        <w:rPr>
          <w:color w:val="6F008A"/>
        </w:rPr>
        <w:t>GL_FALSE</w:t>
      </w:r>
      <w:r w:rsidR="00744ECB">
        <w:t>, &amp;matMVP</w:t>
      </w:r>
      <w:r w:rsidR="00744ECB">
        <w:rPr>
          <w:color w:val="008080"/>
        </w:rPr>
        <w:t>[</w:t>
      </w:r>
      <w:r w:rsidR="00744ECB">
        <w:t>0</w:t>
      </w:r>
      <w:r w:rsidR="00744ECB">
        <w:rPr>
          <w:color w:val="008080"/>
        </w:rPr>
        <w:t>][</w:t>
      </w:r>
      <w:r w:rsidR="00744ECB">
        <w:t>0</w:t>
      </w:r>
      <w:r w:rsidR="00744ECB">
        <w:rPr>
          <w:color w:val="008080"/>
        </w:rPr>
        <w:t>]</w:t>
      </w:r>
      <w:r w:rsidR="00744ECB">
        <w:t>);</w:t>
      </w:r>
      <w:r>
        <w:br/>
        <w:t xml:space="preserve"> }</w:t>
      </w:r>
      <w:r w:rsidR="0092473E">
        <w:br/>
      </w:r>
      <w:r w:rsidR="0092473E">
        <w:br/>
        <w:t xml:space="preserve"> } </w:t>
      </w:r>
      <w:r w:rsidR="0092473E">
        <w:rPr>
          <w:color w:val="008000"/>
        </w:rPr>
        <w:t>// namespace Shader</w:t>
      </w:r>
    </w:p>
    <w:p w:rsidR="00905320" w:rsidRDefault="00905320" w:rsidP="00905320">
      <w:r>
        <w:rPr>
          <w:rFonts w:hint="eastAsia"/>
        </w:rPr>
        <w:t>VP</w:t>
      </w:r>
      <w:r>
        <w:rPr>
          <w:rFonts w:hint="eastAsia"/>
        </w:rPr>
        <w:t>行列は</w:t>
      </w:r>
      <w:r>
        <w:rPr>
          <w:rFonts w:hint="eastAsia"/>
        </w:rPr>
        <w:t>SetViewProjectionMatrix</w:t>
      </w:r>
      <w:r>
        <w:rPr>
          <w:rFonts w:hint="eastAsia"/>
        </w:rPr>
        <w:t>関数で受け取りますので、ここでは</w:t>
      </w:r>
      <w:r>
        <w:rPr>
          <w:rFonts w:hint="eastAsia"/>
        </w:rPr>
        <w:t>matVP</w:t>
      </w:r>
      <w:r>
        <w:rPr>
          <w:rFonts w:hint="eastAsia"/>
        </w:rPr>
        <w:t>に</w:t>
      </w:r>
      <w:r>
        <w:rPr>
          <w:rFonts w:hint="eastAsia"/>
        </w:rPr>
        <w:t>matModel</w:t>
      </w:r>
      <w:r>
        <w:rPr>
          <w:rFonts w:hint="eastAsia"/>
        </w:rPr>
        <w:t>をかけあわせるだけです。</w:t>
      </w:r>
    </w:p>
    <w:p w:rsidR="00905320" w:rsidRPr="00905320" w:rsidRDefault="00905320" w:rsidP="00905320">
      <w:pPr>
        <w:rPr>
          <w:rFonts w:hint="eastAsia"/>
        </w:rPr>
      </w:pPr>
      <w:r>
        <w:t>次に、モデル座標系におけるライトの方向を計算します。</w:t>
      </w:r>
      <w:r>
        <w:rPr>
          <w:rFonts w:hint="eastAsia"/>
        </w:rPr>
        <w:t>MVP</w:t>
      </w:r>
      <w:r>
        <w:rPr>
          <w:rFonts w:hint="eastAsia"/>
        </w:rPr>
        <w:t>行列を計算するプログラムの下に、次のプログラムを追加してください。</w:t>
      </w:r>
    </w:p>
    <w:p w:rsidR="00905320" w:rsidRDefault="00905320" w:rsidP="00744ECB">
      <w:pPr>
        <w:pStyle w:val="ac"/>
      </w:pPr>
      <w:r>
        <w:rPr>
          <w:color w:val="FF0000"/>
        </w:rPr>
        <w:t xml:space="preserve"> </w:t>
      </w:r>
      <w: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r>
      <w:r>
        <w:rPr>
          <w:color w:val="FF0000"/>
        </w:rPr>
        <w:t xml:space="preserve"> </w:t>
      </w:r>
      <w:r>
        <w:t xml:space="preserve">  </w:t>
      </w:r>
      <w:r>
        <w:rPr>
          <w:color w:val="0000FF"/>
        </w:rPr>
        <w:t>const</w:t>
      </w:r>
      <w:r>
        <w:t xml:space="preserve"> glm::</w:t>
      </w:r>
      <w:r>
        <w:rPr>
          <w:color w:val="2B91AF"/>
        </w:rPr>
        <w:t>mat4</w:t>
      </w:r>
      <w:r>
        <w:t xml:space="preserve"> matMVP = matVP </w:t>
      </w:r>
      <w:r>
        <w:rPr>
          <w:color w:val="008080"/>
        </w:rPr>
        <w:t>*</w:t>
      </w:r>
      <w:r>
        <w:t xml:space="preserve"> matModel;</w:t>
      </w:r>
      <w:r>
        <w:br/>
      </w:r>
      <w:r>
        <w:rPr>
          <w:color w:val="FF0000"/>
        </w:rPr>
        <w:t xml:space="preserve"> </w:t>
      </w:r>
      <w: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rsidR="00744ECB">
        <w:br/>
      </w:r>
      <w:r w:rsidR="00744ECB" w:rsidRPr="00E936FE">
        <w:rPr>
          <w:color w:val="FF0000"/>
        </w:rPr>
        <w:t>+</w:t>
      </w:r>
      <w:r w:rsidR="00744ECB">
        <w:br/>
      </w:r>
      <w:r w:rsidR="00744ECB" w:rsidRPr="00E936FE">
        <w:rPr>
          <w:color w:val="FF0000"/>
        </w:rPr>
        <w:t>+</w:t>
      </w:r>
      <w:r w:rsidR="00744ECB">
        <w:t xml:space="preserve">  </w:t>
      </w:r>
      <w:r w:rsidR="00744ECB">
        <w:rPr>
          <w:color w:val="008000"/>
        </w:rPr>
        <w:t>//</w:t>
      </w:r>
      <w:r w:rsidR="00ED6D58">
        <w:rPr>
          <w:color w:val="008000"/>
        </w:rPr>
        <w:t xml:space="preserve"> </w:t>
      </w:r>
      <w:r w:rsidR="00ED6D58">
        <w:rPr>
          <w:color w:val="008000"/>
        </w:rPr>
        <w:t>指向性ライトの向きをモデル</w:t>
      </w:r>
      <w:r w:rsidR="00ED6D58" w:rsidRPr="00A8025E">
        <w:rPr>
          <w:color w:val="008000"/>
        </w:rPr>
        <w:t>座標系に変換して</w:t>
      </w:r>
      <w:r w:rsidR="00ED6D58">
        <w:rPr>
          <w:rFonts w:hint="eastAsia"/>
          <w:color w:val="008000"/>
        </w:rPr>
        <w:t>G</w:t>
      </w:r>
      <w:r w:rsidR="00ED6D58">
        <w:rPr>
          <w:color w:val="008000"/>
        </w:rPr>
        <w:t>PU</w:t>
      </w:r>
      <w:r w:rsidR="00ED6D58">
        <w:rPr>
          <w:color w:val="008000"/>
        </w:rPr>
        <w:t>メモリに</w:t>
      </w:r>
      <w:r w:rsidR="00ED6D58" w:rsidRPr="00A8025E">
        <w:rPr>
          <w:color w:val="008000"/>
        </w:rPr>
        <w:t>転送する</w:t>
      </w:r>
      <w:r w:rsidR="00ED6D58" w:rsidRPr="00A8025E">
        <w:rPr>
          <w:rFonts w:hint="eastAsia"/>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mat3</w:t>
      </w:r>
      <w:r w:rsidR="00C41ED1">
        <w:t xml:space="preserve"> matInvRotate = glm::inverse(glm::</w:t>
      </w:r>
      <w:r w:rsidR="00C41ED1">
        <w:rPr>
          <w:color w:val="2B91AF"/>
        </w:rPr>
        <w:t>mat3</w:t>
      </w:r>
      <w:r w:rsidR="00C41ED1">
        <w:t>(matRotateXYZ));</w:t>
      </w:r>
      <w:r w:rsidR="00C41ED1">
        <w:br/>
      </w:r>
      <w:r w:rsidR="00744ECB" w:rsidRPr="00E936FE">
        <w:rPr>
          <w:color w:val="FF0000"/>
        </w:rPr>
        <w:t>+</w:t>
      </w:r>
      <w:r w:rsidR="00744ECB">
        <w:t xml:space="preserve">  </w:t>
      </w:r>
      <w:r w:rsidR="00744ECB">
        <w:rPr>
          <w:color w:val="0000FF"/>
        </w:rPr>
        <w:t>if</w:t>
      </w:r>
      <w:r w:rsidR="00744ECB">
        <w:t xml:space="preserve"> (locDirLightDir &gt;= 0) {</w:t>
      </w:r>
      <w:r w:rsidR="00744ECB">
        <w:br/>
      </w:r>
      <w:r w:rsidR="00744ECB" w:rsidRPr="00E936FE">
        <w:rPr>
          <w:color w:val="FF0000"/>
        </w:rPr>
        <w:t>+</w:t>
      </w:r>
      <w:r w:rsidR="00744ECB">
        <w:t xml:space="preserve">    </w:t>
      </w:r>
      <w:r w:rsidR="00744ECB">
        <w:rPr>
          <w:color w:val="0000FF"/>
        </w:rPr>
        <w:t>const</w:t>
      </w:r>
      <w:r w:rsidR="00744ECB">
        <w:t xml:space="preserve"> glm::</w:t>
      </w:r>
      <w:r w:rsidR="00744ECB">
        <w:rPr>
          <w:color w:val="2B91AF"/>
        </w:rPr>
        <w:t>vec3</w:t>
      </w:r>
      <w:r w:rsidR="00744ECB">
        <w:t xml:space="preserve"> dirLightDirOnModel = matInvRotate </w:t>
      </w:r>
      <w:r w:rsidR="00744ECB">
        <w:rPr>
          <w:color w:val="008080"/>
        </w:rPr>
        <w:t>*</w:t>
      </w:r>
      <w:r w:rsidR="00744ECB">
        <w:t xml:space="preserve"> lights.directional.direction;</w:t>
      </w:r>
      <w:r w:rsidR="00744ECB">
        <w:br/>
      </w:r>
      <w:r w:rsidR="00744ECB" w:rsidRPr="00E936FE">
        <w:rPr>
          <w:color w:val="FF0000"/>
        </w:rPr>
        <w:t>+</w:t>
      </w:r>
      <w:r w:rsidR="00744ECB">
        <w:t xml:space="preserve">    </w:t>
      </w:r>
      <w:r w:rsidR="00744ECB">
        <w:rPr>
          <w:color w:val="6F008A"/>
        </w:rPr>
        <w:t>glUniform3fv</w:t>
      </w:r>
      <w:r w:rsidR="00744ECB">
        <w:t>(locDirLightDir, 1, &amp;dirLightDirOnModel.x);</w:t>
      </w:r>
      <w:r w:rsidR="00744ECB">
        <w:br/>
      </w:r>
      <w:r w:rsidR="00744ECB" w:rsidRPr="00E936FE">
        <w:rPr>
          <w:color w:val="FF0000"/>
        </w:rPr>
        <w:t>+</w:t>
      </w:r>
      <w:r w:rsidR="0092473E">
        <w:t xml:space="preserve">  }</w:t>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モデル座標系におけるポイントライトの座標を計算し、</w:t>
      </w:r>
      <w:r w:rsidR="00744ECB">
        <w:rPr>
          <w:color w:val="008000"/>
        </w:rPr>
        <w:t>GPU</w:t>
      </w:r>
      <w:r w:rsidR="00744ECB">
        <w:rPr>
          <w:rFonts w:hint="eastAsia"/>
          <w:color w:val="008000"/>
        </w:rPr>
        <w:t>メモリに転送する</w:t>
      </w:r>
      <w:r w:rsidR="00744ECB">
        <w:rPr>
          <w:color w:val="008000"/>
        </w:rPr>
        <w:t>.</w:t>
      </w:r>
      <w:r w:rsidR="00744ECB">
        <w:br/>
      </w:r>
      <w:r w:rsidR="00C41ED1" w:rsidRPr="00E936FE">
        <w:rPr>
          <w:color w:val="FF0000"/>
        </w:rPr>
        <w:t>+</w:t>
      </w:r>
      <w:r w:rsidR="00C41ED1">
        <w:t xml:space="preserve">  </w:t>
      </w:r>
      <w:r w:rsidR="00C41ED1">
        <w:rPr>
          <w:color w:val="0000FF"/>
        </w:rPr>
        <w:t>const</w:t>
      </w:r>
      <w:r w:rsidR="00C41ED1">
        <w:t xml:space="preserve"> glm::</w:t>
      </w:r>
      <w:r w:rsidR="00C41ED1">
        <w:rPr>
          <w:color w:val="2B91AF"/>
        </w:rPr>
        <w:t>mat4</w:t>
      </w:r>
      <w:r w:rsidR="00C41ED1">
        <w:t xml:space="preserve"> matInvModel = glm::inverse(matModel);</w:t>
      </w:r>
      <w:r w:rsidR="00C41ED1">
        <w:br/>
      </w:r>
      <w:r w:rsidR="00744ECB" w:rsidRPr="00E936FE">
        <w:rPr>
          <w:color w:val="FF0000"/>
        </w:rPr>
        <w:t>+</w:t>
      </w:r>
      <w:r w:rsidR="00744ECB">
        <w:t xml:space="preserve">  </w:t>
      </w:r>
      <w:r w:rsidR="00744ECB">
        <w:rPr>
          <w:color w:val="0000FF"/>
        </w:rPr>
        <w:t>if</w:t>
      </w:r>
      <w:r w:rsidR="00744ECB">
        <w:t xml:space="preserve"> (locPointLightPos &gt;= 0) {</w:t>
      </w:r>
      <w:r w:rsidR="00744ECB">
        <w:br/>
      </w:r>
      <w:r w:rsidR="00744ECB" w:rsidRPr="00E936FE">
        <w:rPr>
          <w:color w:val="FF0000"/>
        </w:rPr>
        <w:t>+</w:t>
      </w:r>
      <w:r w:rsidR="00744ECB">
        <w:t xml:space="preserve">    glm::</w:t>
      </w:r>
      <w:r w:rsidR="00744ECB">
        <w:rPr>
          <w:color w:val="2B91AF"/>
        </w:rPr>
        <w:t>vec3</w:t>
      </w:r>
      <w:r w:rsidR="00744ECB">
        <w:t xml:space="preserve"> pointLightPosOnModel[8];</w:t>
      </w:r>
      <w:r w:rsidR="00744ECB">
        <w:br/>
      </w:r>
      <w:r w:rsidR="00744ECB" w:rsidRPr="00E936FE">
        <w:rPr>
          <w:color w:val="FF0000"/>
        </w:rPr>
        <w:t>+</w:t>
      </w:r>
      <w:r w:rsidR="00744ECB">
        <w:t xml:space="preserve">    </w:t>
      </w:r>
      <w:r w:rsidR="00744ECB">
        <w:rPr>
          <w:color w:val="0000FF"/>
        </w:rPr>
        <w:t>for</w:t>
      </w:r>
      <w:r w:rsidR="00744ECB">
        <w:t xml:space="preserve"> (</w:t>
      </w:r>
      <w:r w:rsidR="00744ECB">
        <w:rPr>
          <w:color w:val="0000FF"/>
        </w:rPr>
        <w:t>int</w:t>
      </w:r>
      <w:r w:rsidR="00744ECB">
        <w:t xml:space="preserve"> i = 0; i &lt; 8; ++i) {</w:t>
      </w:r>
      <w:r w:rsidR="00744ECB">
        <w:br/>
      </w:r>
      <w:r w:rsidR="00744ECB" w:rsidRPr="00E936FE">
        <w:rPr>
          <w:color w:val="FF0000"/>
        </w:rPr>
        <w:t>+</w:t>
      </w:r>
      <w:r w:rsidR="00744ECB">
        <w:t xml:space="preserve">      pointLightPosOnModel[i] </w:t>
      </w:r>
      <w:r w:rsidR="00744ECB">
        <w:rPr>
          <w:color w:val="008080"/>
        </w:rPr>
        <w:t>=</w:t>
      </w:r>
      <w:r w:rsidR="00744ECB">
        <w:t xml:space="preserve"> matInvModel </w:t>
      </w:r>
      <w:r w:rsidR="00744ECB">
        <w:rPr>
          <w:color w:val="008080"/>
        </w:rPr>
        <w:t>*</w:t>
      </w:r>
      <w:r w:rsidR="00744ECB">
        <w:t xml:space="preserve"> glm::</w:t>
      </w:r>
      <w:r w:rsidR="00744ECB">
        <w:rPr>
          <w:color w:val="2B91AF"/>
        </w:rPr>
        <w:t>vec4</w:t>
      </w:r>
      <w:r w:rsidR="00744ECB">
        <w:t>(lights.point.position[i], 1);</w:t>
      </w:r>
      <w:r w:rsidR="00744ECB">
        <w:br/>
      </w:r>
      <w:r w:rsidR="00744ECB" w:rsidRPr="00E936FE">
        <w:rPr>
          <w:color w:val="FF0000"/>
        </w:rPr>
        <w:t>+</w:t>
      </w:r>
      <w:r w:rsidR="00744ECB">
        <w:t xml:space="preserve">    }</w:t>
      </w:r>
      <w:r w:rsidR="00744ECB">
        <w:br/>
      </w:r>
      <w:r w:rsidR="00744ECB" w:rsidRPr="00E936FE">
        <w:rPr>
          <w:color w:val="FF0000"/>
        </w:rPr>
        <w:t>+</w:t>
      </w:r>
      <w:r w:rsidR="00744ECB">
        <w:t xml:space="preserve">    </w:t>
      </w:r>
      <w:r w:rsidR="00744ECB">
        <w:rPr>
          <w:color w:val="6F008A"/>
        </w:rPr>
        <w:t>glUniform3fv</w:t>
      </w:r>
      <w:r w:rsidR="00744ECB">
        <w:t>(locPointLightPos, 8, &amp;pointLightPosOnModel[0].x);</w:t>
      </w:r>
      <w:r w:rsidR="00744ECB">
        <w:br/>
      </w:r>
      <w:r w:rsidR="00744ECB" w:rsidRPr="00E936FE">
        <w:rPr>
          <w:color w:val="FF0000"/>
        </w:rPr>
        <w:t>+</w:t>
      </w:r>
      <w:r w:rsidR="00744ECB">
        <w:t xml:space="preserve">  }</w:t>
      </w:r>
      <w:r>
        <w:br/>
      </w:r>
      <w:r w:rsidR="00C41ED1" w:rsidRPr="00E936FE">
        <w:rPr>
          <w:color w:val="FF0000"/>
        </w:rPr>
        <w:t>+</w:t>
      </w:r>
      <w:r w:rsidR="00C41ED1">
        <w:t xml:space="preserve">  </w:t>
      </w:r>
      <w:r w:rsidR="00C41ED1">
        <w:rPr>
          <w:color w:val="008000"/>
        </w:rPr>
        <w:t xml:space="preserve">// </w:t>
      </w:r>
      <w:r w:rsidR="00C41ED1">
        <w:rPr>
          <w:rFonts w:hint="eastAsia"/>
          <w:color w:val="008000"/>
        </w:rPr>
        <w:t>モデル座標系におけるスポットライトの座標を計算し、</w:t>
      </w:r>
      <w:r w:rsidR="00C41ED1">
        <w:rPr>
          <w:color w:val="008000"/>
        </w:rPr>
        <w:t>GPU</w:t>
      </w:r>
      <w:r w:rsidR="00C41ED1">
        <w:rPr>
          <w:rFonts w:hint="eastAsia"/>
          <w:color w:val="008000"/>
        </w:rPr>
        <w:t>メモリに転送する</w:t>
      </w:r>
      <w:r w:rsidR="00C41ED1">
        <w:rPr>
          <w:color w:val="008000"/>
        </w:rPr>
        <w:t>.</w:t>
      </w:r>
      <w:r w:rsidR="00C41ED1">
        <w:br/>
      </w:r>
      <w:r w:rsidR="00C41ED1" w:rsidRPr="00E936FE">
        <w:rPr>
          <w:color w:val="FF0000"/>
        </w:rPr>
        <w:t>+</w:t>
      </w:r>
      <w:r w:rsidR="00C41ED1">
        <w:t xml:space="preserve">  </w:t>
      </w:r>
      <w:r w:rsidR="00C41ED1">
        <w:rPr>
          <w:color w:val="0000FF"/>
        </w:rPr>
        <w:t>if</w:t>
      </w:r>
      <w:r w:rsidR="007B0A21">
        <w:t xml:space="preserve"> (locSpot</w:t>
      </w:r>
      <w:r w:rsidR="00C41ED1">
        <w:t>Ligh</w:t>
      </w:r>
      <w:r w:rsidR="007B0A21">
        <w:t>tDir</w:t>
      </w:r>
      <w:r w:rsidR="00C41ED1">
        <w:t xml:space="preserve"> &gt;= 0</w:t>
      </w:r>
      <w:r w:rsidR="007B0A21">
        <w:t xml:space="preserve"> &amp;&amp; locSpotLightPos</w:t>
      </w:r>
      <w:r w:rsidR="00C41ED1">
        <w:t>) {</w:t>
      </w:r>
      <w:r w:rsidR="00C41ED1">
        <w:br/>
      </w:r>
      <w:r w:rsidR="00C41ED1" w:rsidRPr="00E936FE">
        <w:rPr>
          <w:color w:val="FF0000"/>
        </w:rPr>
        <w:t>+</w:t>
      </w:r>
      <w:r w:rsidR="00C41ED1">
        <w:t xml:space="preserve">    glm::</w:t>
      </w:r>
      <w:r w:rsidR="007B0A21">
        <w:rPr>
          <w:color w:val="2B91AF"/>
        </w:rPr>
        <w:t>vec4</w:t>
      </w:r>
      <w:r w:rsidR="00C41ED1">
        <w:t xml:space="preserve"> </w:t>
      </w:r>
      <w:r w:rsidR="007B0A21">
        <w:t>spotLightDirOnModel[4</w:t>
      </w:r>
      <w:r w:rsidR="00C41ED1">
        <w:t>];</w:t>
      </w:r>
      <w:r w:rsidR="00C41ED1">
        <w:br/>
      </w:r>
      <w:r w:rsidR="007B0A21" w:rsidRPr="00E936FE">
        <w:rPr>
          <w:color w:val="FF0000"/>
        </w:rPr>
        <w:t>+</w:t>
      </w:r>
      <w:r w:rsidR="007B0A21">
        <w:t xml:space="preserve">    glm::</w:t>
      </w:r>
      <w:r w:rsidR="007B0A21">
        <w:rPr>
          <w:color w:val="2B91AF"/>
        </w:rPr>
        <w:t>vec4</w:t>
      </w:r>
      <w:r w:rsidR="007B0A21">
        <w:t xml:space="preserve"> spotLightPosOnModel[4];</w:t>
      </w:r>
      <w:r w:rsidR="007B0A21">
        <w:br/>
      </w:r>
      <w:r w:rsidR="00C41ED1" w:rsidRPr="00E936FE">
        <w:rPr>
          <w:color w:val="FF0000"/>
        </w:rPr>
        <w:t>+</w:t>
      </w:r>
      <w:r w:rsidR="00C41ED1">
        <w:t xml:space="preserve">    </w:t>
      </w:r>
      <w:r w:rsidR="00C41ED1">
        <w:rPr>
          <w:color w:val="0000FF"/>
        </w:rPr>
        <w:t>for</w:t>
      </w:r>
      <w:r w:rsidR="00C41ED1">
        <w:t xml:space="preserve"> (</w:t>
      </w:r>
      <w:r w:rsidR="00C41ED1">
        <w:rPr>
          <w:color w:val="0000FF"/>
        </w:rPr>
        <w:t>int</w:t>
      </w:r>
      <w:r w:rsidR="007B0A21">
        <w:t xml:space="preserve"> i = 0; i &lt; 4</w:t>
      </w:r>
      <w:r w:rsidR="00C41ED1">
        <w:t>; ++i) {</w:t>
      </w:r>
      <w:r w:rsidR="00C41ED1">
        <w:br/>
      </w:r>
      <w:r w:rsidR="007B0A21" w:rsidRPr="00E936FE">
        <w:rPr>
          <w:color w:val="FF0000"/>
        </w:rPr>
        <w:t>+</w:t>
      </w:r>
      <w:r w:rsidR="007B0A21">
        <w:t xml:space="preserve">      </w:t>
      </w:r>
      <w:r w:rsidR="007B0A21">
        <w:rPr>
          <w:color w:val="0000FF"/>
        </w:rPr>
        <w:t>const</w:t>
      </w:r>
      <w:r w:rsidR="007B0A21">
        <w:t xml:space="preserve"> glm::</w:t>
      </w:r>
      <w:r w:rsidR="007B0A21">
        <w:rPr>
          <w:color w:val="2B91AF"/>
        </w:rPr>
        <w:t>vec3</w:t>
      </w:r>
      <w:r w:rsidR="007B0A21">
        <w:t xml:space="preserve"> </w:t>
      </w:r>
      <w:r w:rsidR="00CB2C28">
        <w:rPr>
          <w:rFonts w:hint="eastAsia"/>
        </w:rPr>
        <w:t>inv</w:t>
      </w:r>
      <w:r w:rsidR="00CB2C28">
        <w:t>D</w:t>
      </w:r>
      <w:r w:rsidR="007B0A21">
        <w:t xml:space="preserve">ir = </w:t>
      </w:r>
      <w:r w:rsidR="00CB2C28">
        <w:t>matInvRotate * glm::</w:t>
      </w:r>
      <w:r w:rsidR="00CB2C28">
        <w:rPr>
          <w:color w:val="2B91AF"/>
        </w:rPr>
        <w:t>vec3</w:t>
      </w:r>
      <w:r w:rsidR="00CB2C28">
        <w:t>(</w:t>
      </w:r>
      <w:r w:rsidR="007B0A21">
        <w:t>lights.spot.dirAndCutOff[i]</w:t>
      </w:r>
      <w:r w:rsidR="00CB2C28">
        <w:t>)</w:t>
      </w:r>
      <w:r w:rsidR="007B0A21">
        <w:t>;</w:t>
      </w:r>
      <w:r w:rsidR="007B0A21">
        <w:br/>
      </w:r>
      <w:r w:rsidR="00C41ED1" w:rsidRPr="00E936FE">
        <w:rPr>
          <w:color w:val="FF0000"/>
        </w:rPr>
        <w:t>+</w:t>
      </w:r>
      <w:r w:rsidR="00C41ED1">
        <w:t xml:space="preserve">      </w:t>
      </w:r>
      <w:r w:rsidR="007B0A21">
        <w:t>spotLightDir</w:t>
      </w:r>
      <w:r w:rsidR="00C41ED1">
        <w:t xml:space="preserve">OnModel[i] </w:t>
      </w:r>
      <w:r w:rsidR="00C41ED1">
        <w:rPr>
          <w:color w:val="008080"/>
        </w:rPr>
        <w:t>=</w:t>
      </w:r>
      <w:r w:rsidR="007B0A21">
        <w:t xml:space="preserve"> glm::</w:t>
      </w:r>
      <w:r w:rsidR="007B0A21">
        <w:rPr>
          <w:color w:val="2B91AF"/>
        </w:rPr>
        <w:t>vec4</w:t>
      </w:r>
      <w:r w:rsidR="007B0A21">
        <w:t>(</w:t>
      </w:r>
      <w:r w:rsidR="004572B6">
        <w:t>invD</w:t>
      </w:r>
      <w:r w:rsidR="007B0A21">
        <w:t>ir</w:t>
      </w:r>
      <w:r w:rsidR="004572B6">
        <w:t>, lights.spot.dirAndCutOff[i].w</w:t>
      </w:r>
      <w:r w:rsidR="00C41ED1">
        <w:t>);</w:t>
      </w:r>
      <w:r w:rsidR="007B0A21">
        <w:br/>
      </w:r>
      <w:r w:rsidR="00A50D3D" w:rsidRPr="00E936FE">
        <w:rPr>
          <w:color w:val="FF0000"/>
        </w:rPr>
        <w:t>+</w:t>
      </w:r>
      <w:r w:rsidR="00A50D3D">
        <w:t xml:space="preserve">      </w:t>
      </w:r>
      <w:r w:rsidR="00A50D3D">
        <w:rPr>
          <w:color w:val="0000FF"/>
        </w:rPr>
        <w:t>const</w:t>
      </w:r>
      <w:r w:rsidR="00A50D3D">
        <w:t xml:space="preserve"> glm::</w:t>
      </w:r>
      <w:r w:rsidR="00A50D3D">
        <w:rPr>
          <w:color w:val="2B91AF"/>
        </w:rPr>
        <w:t>vec3</w:t>
      </w:r>
      <w:r w:rsidR="00A50D3D">
        <w:t xml:space="preserve"> pos = lights.spot.posAndInnerCutOff[i];</w:t>
      </w:r>
      <w:r w:rsidR="00A50D3D">
        <w:br/>
      </w:r>
      <w:r w:rsidR="007B0A21" w:rsidRPr="00E936FE">
        <w:rPr>
          <w:color w:val="FF0000"/>
        </w:rPr>
        <w:t>+</w:t>
      </w:r>
      <w:r w:rsidR="007B0A21">
        <w:t xml:space="preserve">      spotLightPosOnModel[i] </w:t>
      </w:r>
      <w:r w:rsidR="007B0A21">
        <w:rPr>
          <w:color w:val="008080"/>
        </w:rPr>
        <w:t>=</w:t>
      </w:r>
      <w:r w:rsidR="007B0A21">
        <w:t xml:space="preserve"> matInvModel </w:t>
      </w:r>
      <w:r w:rsidR="007B0A21">
        <w:rPr>
          <w:color w:val="008080"/>
        </w:rPr>
        <w:t>*</w:t>
      </w:r>
      <w:r w:rsidR="007B0A21">
        <w:t xml:space="preserve"> glm::</w:t>
      </w:r>
      <w:r w:rsidR="007B0A21">
        <w:rPr>
          <w:color w:val="2B91AF"/>
        </w:rPr>
        <w:t>vec4</w:t>
      </w:r>
      <w:r w:rsidR="007B0A21">
        <w:t>(pos, 1);</w:t>
      </w:r>
      <w:r w:rsidR="007B0A21">
        <w:br/>
      </w:r>
      <w:r w:rsidR="007B0A21" w:rsidRPr="00E936FE">
        <w:rPr>
          <w:color w:val="FF0000"/>
        </w:rPr>
        <w:t>+</w:t>
      </w:r>
      <w:r w:rsidR="007B0A21">
        <w:t xml:space="preserve">      spotLightPosOnModel[i].w </w:t>
      </w:r>
      <w:r w:rsidR="007B0A21">
        <w:rPr>
          <w:color w:val="008080"/>
        </w:rPr>
        <w:t>=</w:t>
      </w:r>
      <w:r w:rsidR="007B0A21">
        <w:t xml:space="preserve"> lights.spot.posAndInnerCutOff[i]w;</w:t>
      </w:r>
      <w:r w:rsidR="007B0A21">
        <w:br/>
      </w:r>
      <w:r w:rsidR="00C41ED1" w:rsidRPr="00E936FE">
        <w:rPr>
          <w:color w:val="FF0000"/>
        </w:rPr>
        <w:t>+</w:t>
      </w:r>
      <w:r w:rsidR="00C41ED1">
        <w:t xml:space="preserve">    }</w:t>
      </w:r>
      <w:r w:rsidR="00C41ED1">
        <w:br/>
      </w:r>
      <w:r w:rsidR="00C41ED1" w:rsidRPr="00E936FE">
        <w:rPr>
          <w:color w:val="FF0000"/>
        </w:rPr>
        <w:t>+</w:t>
      </w:r>
      <w:r w:rsidR="00C41ED1">
        <w:t xml:space="preserve">    </w:t>
      </w:r>
      <w:r w:rsidR="006F49A7">
        <w:rPr>
          <w:color w:val="6F008A"/>
        </w:rPr>
        <w:t>glUniform4</w:t>
      </w:r>
      <w:r w:rsidR="00C41ED1">
        <w:rPr>
          <w:color w:val="6F008A"/>
        </w:rPr>
        <w:t>fv</w:t>
      </w:r>
      <w:r w:rsidR="006F49A7">
        <w:t>(locSpot</w:t>
      </w:r>
      <w:r w:rsidR="00B33983">
        <w:t>LightDir, 4</w:t>
      </w:r>
      <w:r w:rsidR="00C41ED1">
        <w:t>, &amp;</w:t>
      </w:r>
      <w:r w:rsidR="00B33983">
        <w:t>spotLightDir</w:t>
      </w:r>
      <w:r w:rsidR="00C41ED1">
        <w:t>OnModel[0].x);</w:t>
      </w:r>
      <w:r w:rsidR="00C41ED1">
        <w:br/>
      </w:r>
      <w:r w:rsidR="00B33983" w:rsidRPr="00E936FE">
        <w:rPr>
          <w:color w:val="FF0000"/>
        </w:rPr>
        <w:t>+</w:t>
      </w:r>
      <w:r w:rsidR="00B33983">
        <w:t xml:space="preserve">    </w:t>
      </w:r>
      <w:r w:rsidR="00B33983">
        <w:rPr>
          <w:color w:val="6F008A"/>
        </w:rPr>
        <w:t>glUniform4fv</w:t>
      </w:r>
      <w:r w:rsidR="00B33983">
        <w:t>(locSpotLightPos, 4, &amp;spotLightPosOnModel[0].x);</w:t>
      </w:r>
      <w:r w:rsidR="00B33983">
        <w:br/>
      </w:r>
      <w:r w:rsidR="00C41ED1" w:rsidRPr="00E936FE">
        <w:rPr>
          <w:color w:val="FF0000"/>
        </w:rPr>
        <w:t>+</w:t>
      </w:r>
      <w:r w:rsidR="00C41ED1">
        <w:t xml:space="preserve">  }</w:t>
      </w:r>
      <w:r w:rsidR="00C41ED1">
        <w:br/>
      </w:r>
      <w:r>
        <w:t xml:space="preserve"> }</w:t>
      </w:r>
      <w:r w:rsidR="0092473E">
        <w:br/>
      </w:r>
      <w:r w:rsidR="0092473E">
        <w:br/>
        <w:t xml:space="preserve"> } </w:t>
      </w:r>
      <w:r w:rsidR="0092473E">
        <w:rPr>
          <w:color w:val="008000"/>
        </w:rPr>
        <w:t>// namespace Shader</w:t>
      </w:r>
    </w:p>
    <w:p w:rsidR="00905320" w:rsidRDefault="00CB2C28" w:rsidP="00905320">
      <w:r>
        <w:rPr>
          <w:rFonts w:hint="eastAsia"/>
        </w:rPr>
        <w:t>このプログラムは、</w:t>
      </w:r>
      <w:r>
        <w:rPr>
          <w:rFonts w:hint="eastAsia"/>
        </w:rPr>
        <w:t>Main.cpp</w:t>
      </w:r>
      <w:r>
        <w:rPr>
          <w:rFonts w:hint="eastAsia"/>
        </w:rPr>
        <w:t>にあるライトの計算をコピー</w:t>
      </w:r>
      <w:r w:rsidR="00ED6D58">
        <w:rPr>
          <w:rFonts w:hint="eastAsia"/>
        </w:rPr>
        <w:t>し、変数名などを</w:t>
      </w:r>
      <w:r>
        <w:rPr>
          <w:rFonts w:hint="eastAsia"/>
        </w:rPr>
        <w:t>変更</w:t>
      </w:r>
      <w:r w:rsidR="00ED6D58">
        <w:rPr>
          <w:rFonts w:hint="eastAsia"/>
        </w:rPr>
        <w:t>したものです。</w:t>
      </w:r>
    </w:p>
    <w:p w:rsidR="0092473E" w:rsidRPr="00CB2C28" w:rsidRDefault="0092473E" w:rsidP="00905320">
      <w:pPr>
        <w:rPr>
          <w:rFonts w:hint="eastAsia"/>
        </w:rPr>
      </w:pPr>
      <w:r>
        <w:t>最後に描画関数を呼び出します。ライトデータを</w:t>
      </w:r>
      <w:r>
        <w:rPr>
          <w:rFonts w:hint="eastAsia"/>
        </w:rPr>
        <w:t>GPU</w:t>
      </w:r>
      <w:r>
        <w:rPr>
          <w:rFonts w:hint="eastAsia"/>
        </w:rPr>
        <w:t>メモリに転送するプログラムの下に、次のプログラムを追加してください。</w:t>
      </w:r>
    </w:p>
    <w:p w:rsidR="00C74223" w:rsidRDefault="00C74223">
      <w:pPr>
        <w:spacing w:after="0" w:line="240" w:lineRule="auto"/>
        <w:rPr>
          <w:rFonts w:ascii="Lucida Console" w:eastAsia="ＭＳ Ｐ明朝" w:hAnsi="Lucida Console"/>
          <w:color w:val="FF0000"/>
          <w:sz w:val="17"/>
        </w:rPr>
      </w:pPr>
      <w:r>
        <w:rPr>
          <w:color w:val="FF0000"/>
        </w:rPr>
        <w:br w:type="page"/>
      </w:r>
    </w:p>
    <w:p w:rsidR="00744ECB" w:rsidRDefault="0092473E" w:rsidP="00744ECB">
      <w:pPr>
        <w:pStyle w:val="ac"/>
        <w:rPr>
          <w:color w:val="008000"/>
        </w:rPr>
      </w:pPr>
      <w:r>
        <w:rPr>
          <w:color w:val="FF0000"/>
        </w:rPr>
        <w:lastRenderedPageBreak/>
        <w:t xml:space="preserve"> </w:t>
      </w:r>
      <w:r>
        <w:t xml:space="preserve">    </w:t>
      </w:r>
      <w:r>
        <w:rPr>
          <w:color w:val="6F008A"/>
        </w:rPr>
        <w:t>glUniform4fv</w:t>
      </w:r>
      <w:r>
        <w:t>(locSpotLightDir, 4, &amp;spotLightDirOnModel[0].x);</w:t>
      </w:r>
      <w:r>
        <w:br/>
      </w:r>
      <w:r>
        <w:rPr>
          <w:color w:val="FF0000"/>
        </w:rPr>
        <w:t xml:space="preserve"> </w:t>
      </w:r>
      <w:r>
        <w:t xml:space="preserve">    </w:t>
      </w:r>
      <w:r>
        <w:rPr>
          <w:color w:val="6F008A"/>
        </w:rPr>
        <w:t>glUniform4fv</w:t>
      </w:r>
      <w:r>
        <w:t>(locSpotLightPos, 4, &amp;spotLightPosOnModel[0].x);</w:t>
      </w:r>
      <w:r>
        <w:br/>
      </w:r>
      <w:r>
        <w:rPr>
          <w:color w:val="FF0000"/>
        </w:rPr>
        <w:t xml:space="preserve"> </w:t>
      </w:r>
      <w:r>
        <w:t xml:space="preserve">  }</w:t>
      </w:r>
      <w:r w:rsidR="00744ECB">
        <w:br/>
      </w:r>
      <w:r w:rsidR="00744ECB">
        <w:br/>
      </w:r>
      <w:r w:rsidR="00744ECB" w:rsidRPr="00E936FE">
        <w:rPr>
          <w:color w:val="FF0000"/>
        </w:rPr>
        <w:t>+</w:t>
      </w:r>
      <w:r w:rsidR="00744ECB">
        <w:t xml:space="preserve">  </w:t>
      </w:r>
      <w:r w:rsidR="00744ECB">
        <w:rPr>
          <w:color w:val="008000"/>
        </w:rPr>
        <w:t xml:space="preserve">// </w:t>
      </w:r>
      <w:r w:rsidR="00744ECB">
        <w:rPr>
          <w:rFonts w:hint="eastAsia"/>
          <w:color w:val="008000"/>
        </w:rPr>
        <w:t>メッシュを描画する</w:t>
      </w:r>
      <w:r w:rsidR="00744ECB">
        <w:rPr>
          <w:color w:val="008000"/>
        </w:rPr>
        <w:t>.</w:t>
      </w:r>
      <w:r w:rsidR="00744ECB">
        <w:br/>
      </w:r>
      <w:r w:rsidR="00744ECB" w:rsidRPr="00E936FE">
        <w:rPr>
          <w:color w:val="FF0000"/>
        </w:rPr>
        <w:t>+</w:t>
      </w:r>
      <w:r w:rsidR="00744ECB">
        <w:t xml:space="preserve">  </w:t>
      </w:r>
      <w:r w:rsidR="00744ECB">
        <w:rPr>
          <w:color w:val="6F008A"/>
        </w:rPr>
        <w:t>glDrawElementsBaseVertex</w:t>
      </w:r>
      <w:r w:rsidR="00744ECB">
        <w:t>(</w:t>
      </w:r>
      <w:r w:rsidR="00744ECB">
        <w:br/>
      </w:r>
      <w:r w:rsidR="00744ECB" w:rsidRPr="00E936FE">
        <w:rPr>
          <w:color w:val="FF0000"/>
        </w:rPr>
        <w:t>+</w:t>
      </w:r>
      <w:r w:rsidR="00744ECB">
        <w:rPr>
          <w:color w:val="FF0000"/>
        </w:rPr>
        <w:t xml:space="preserve">    </w:t>
      </w:r>
      <w:r w:rsidR="00744ECB">
        <w:rPr>
          <w:color w:val="808080"/>
        </w:rPr>
        <w:t>mesh</w:t>
      </w:r>
      <w:r w:rsidR="00744ECB">
        <w:t xml:space="preserve">.mode, </w:t>
      </w:r>
      <w:r w:rsidR="00744ECB">
        <w:rPr>
          <w:color w:val="808080"/>
        </w:rPr>
        <w:t>mesh</w:t>
      </w:r>
      <w:r w:rsidR="00744ECB">
        <w:t xml:space="preserve">.count, </w:t>
      </w:r>
      <w:r w:rsidR="00744ECB">
        <w:rPr>
          <w:color w:val="6F008A"/>
        </w:rPr>
        <w:t>GL_UNSIGNED_SHORT</w:t>
      </w:r>
      <w:r w:rsidR="00744ECB">
        <w:t xml:space="preserve">, </w:t>
      </w:r>
      <w:r w:rsidR="00744ECB">
        <w:rPr>
          <w:color w:val="808080"/>
        </w:rPr>
        <w:t>mesh</w:t>
      </w:r>
      <w:r w:rsidR="00744ECB">
        <w:t xml:space="preserve">.indices, </w:t>
      </w:r>
      <w:r w:rsidR="00744ECB">
        <w:rPr>
          <w:color w:val="808080"/>
        </w:rPr>
        <w:t>mesh</w:t>
      </w:r>
      <w:r w:rsidR="00744ECB">
        <w:t>.baseVertex);</w:t>
      </w:r>
      <w:r w:rsidR="00744ECB">
        <w:br/>
      </w:r>
      <w:r w:rsidR="00744ECB" w:rsidRPr="00E936FE">
        <w:rPr>
          <w:color w:val="FF0000"/>
        </w:rPr>
        <w:t>+</w:t>
      </w:r>
      <w:r w:rsidR="00744ECB">
        <w:t>}</w:t>
      </w:r>
      <w:r w:rsidR="00744ECB">
        <w:br/>
      </w:r>
      <w:r w:rsidR="00744ECB">
        <w:br/>
        <w:t xml:space="preserve"> } </w:t>
      </w:r>
      <w:r w:rsidR="00744ECB">
        <w:rPr>
          <w:color w:val="008000"/>
        </w:rPr>
        <w:t>// namespace Shader</w:t>
      </w:r>
    </w:p>
    <w:p w:rsidR="00B917B4" w:rsidRPr="00B917B4" w:rsidRDefault="00B917B4" w:rsidP="00B917B4">
      <w:r>
        <w:rPr>
          <w:rFonts w:hint="eastAsia"/>
        </w:rPr>
        <w:t>これでメンバ関数の定義は完了です。</w:t>
      </w:r>
    </w:p>
    <w:p w:rsidR="00FC6B8C" w:rsidRDefault="00485228" w:rsidP="00485228">
      <w:pPr>
        <w:pStyle w:val="2"/>
      </w:pPr>
      <w:r>
        <w:t>Shader::Program</w:t>
      </w:r>
      <w:r>
        <w:t>クラスを使う</w:t>
      </w:r>
    </w:p>
    <w:p w:rsidR="00E442BE" w:rsidRDefault="00B722F0" w:rsidP="00524865">
      <w:r>
        <w:t>それでは、</w:t>
      </w:r>
      <w:r w:rsidR="00485228">
        <w:t>作成したクラスを使ってみましょう。</w:t>
      </w:r>
      <w:r w:rsidR="00485228">
        <w:br/>
        <w:t>Main.cpp</w:t>
      </w:r>
      <w:r w:rsidR="00485228">
        <w:t>を開き、</w:t>
      </w:r>
      <w:r w:rsidR="00E442BE">
        <w:rPr>
          <w:rFonts w:hint="eastAsia"/>
        </w:rPr>
        <w:t>フラグメント・ライティング・シェーダーを作成するプログラムを、次のように変更してください。</w:t>
      </w:r>
    </w:p>
    <w:p w:rsidR="00E442BE" w:rsidRDefault="00E442BE" w:rsidP="00E442BE">
      <w:pPr>
        <w:pStyle w:val="ac"/>
      </w:pPr>
      <w:r>
        <w:t xml:space="preserve"> </w:t>
      </w:r>
      <w:r>
        <w:rPr>
          <w:color w:val="0000FF"/>
        </w:rPr>
        <w:t>const</w:t>
      </w:r>
      <w:r>
        <w:t xml:space="preserve"> </w:t>
      </w:r>
      <w:r>
        <w:rPr>
          <w:color w:val="2B91AF"/>
        </w:rPr>
        <w:t>GLuint</w:t>
      </w:r>
      <w:r>
        <w:t xml:space="preserve"> vbo = CreateVBO(</w:t>
      </w:r>
      <w:r>
        <w:rPr>
          <w:color w:val="0000FF"/>
        </w:rPr>
        <w:t>sizeof</w:t>
      </w:r>
      <w:r>
        <w:t>(vertices), vertices);</w:t>
      </w:r>
      <w:r>
        <w:br/>
        <w:t xml:space="preserve"> </w:t>
      </w:r>
      <w:r>
        <w:rPr>
          <w:color w:val="0000FF"/>
        </w:rPr>
        <w:t>const</w:t>
      </w:r>
      <w:r>
        <w:t xml:space="preserve"> </w:t>
      </w:r>
      <w:r>
        <w:rPr>
          <w:color w:val="2B91AF"/>
        </w:rPr>
        <w:t>GLuint</w:t>
      </w:r>
      <w:r>
        <w:t xml:space="preserve"> ibo = CreateIBO(</w:t>
      </w:r>
      <w:r>
        <w:rPr>
          <w:color w:val="0000FF"/>
        </w:rPr>
        <w:t>sizeof</w:t>
      </w:r>
      <w:r>
        <w:t>(indices), indices);</w:t>
      </w:r>
      <w:r>
        <w:br/>
        <w:t xml:space="preserve"> </w:t>
      </w:r>
      <w:r>
        <w:rPr>
          <w:color w:val="0000FF"/>
        </w:rPr>
        <w:t>const</w:t>
      </w:r>
      <w:r>
        <w:t xml:space="preserve"> </w:t>
      </w:r>
      <w:r>
        <w:rPr>
          <w:color w:val="2B91AF"/>
        </w:rPr>
        <w:t>GLuint</w:t>
      </w:r>
      <w:r>
        <w:t xml:space="preserve"> vao = CreateVAO(vbo, ibo);</w:t>
      </w:r>
      <w:r>
        <w:br/>
        <w:t xml:space="preserve"> </w:t>
      </w:r>
      <w:r>
        <w:rPr>
          <w:color w:val="0000FF"/>
        </w:rPr>
        <w:t>const</w:t>
      </w:r>
      <w:r>
        <w:t xml:space="preserve"> </w:t>
      </w:r>
      <w:r>
        <w:rPr>
          <w:color w:val="2B91AF"/>
        </w:rPr>
        <w:t>GLuint</w:t>
      </w:r>
      <w:r>
        <w:t xml:space="preserve"> shaderProgram =</w:t>
      </w:r>
      <w:r>
        <w:br/>
        <w:t xml:space="preserve">   Shader::BuildFromFile(</w:t>
      </w:r>
      <w:r>
        <w:rPr>
          <w:color w:val="A31515"/>
        </w:rPr>
        <w:t>"Res/Simple.vert"</w:t>
      </w:r>
      <w:r>
        <w:t xml:space="preserve">, </w:t>
      </w:r>
      <w:r>
        <w:rPr>
          <w:color w:val="A31515"/>
        </w:rPr>
        <w:t>"Res/Simple.frag"</w:t>
      </w:r>
      <w:r>
        <w:t>);</w:t>
      </w:r>
      <w:r>
        <w:br/>
      </w:r>
      <w:r w:rsidRPr="00E442BE">
        <w:rPr>
          <w:color w:val="FF0000"/>
        </w:rPr>
        <w:t xml:space="preserve">-const GLuint </w:t>
      </w:r>
      <w:r w:rsidRPr="00A64B26">
        <w:rPr>
          <w:color w:val="FF0000"/>
          <w:highlight w:val="yellow"/>
        </w:rPr>
        <w:t>progLighting</w:t>
      </w:r>
      <w:r w:rsidRPr="00E442BE">
        <w:rPr>
          <w:color w:val="FF0000"/>
        </w:rPr>
        <w:t xml:space="preserve"> =</w:t>
      </w:r>
      <w:r>
        <w:br/>
      </w:r>
      <w:r>
        <w:rPr>
          <w:color w:val="FF0000"/>
        </w:rPr>
        <w:t>+</w:t>
      </w:r>
      <w:r>
        <w:rPr>
          <w:color w:val="0000FF"/>
        </w:rPr>
        <w:t>const</w:t>
      </w:r>
      <w:r>
        <w:t xml:space="preserve"> </w:t>
      </w:r>
      <w:r>
        <w:rPr>
          <w:color w:val="2B91AF"/>
        </w:rPr>
        <w:t>GLuint</w:t>
      </w:r>
      <w:r>
        <w:t xml:space="preserve"> p</w:t>
      </w:r>
      <w:r w:rsidR="004E0D5B">
        <w:t>idLighting</w:t>
      </w:r>
      <w:r>
        <w:t xml:space="preserve"> =</w:t>
      </w:r>
      <w:r>
        <w:br/>
        <w:t xml:space="preserve">   Shader::BuildFromFile(</w:t>
      </w:r>
      <w:r>
        <w:rPr>
          <w:color w:val="A31515"/>
        </w:rPr>
        <w:t>"Res/FragmentLighting.vert"</w:t>
      </w:r>
      <w:r>
        <w:t xml:space="preserve">, </w:t>
      </w:r>
      <w:r>
        <w:rPr>
          <w:color w:val="A31515"/>
        </w:rPr>
        <w:t>"Res/FragmentLighting.frag"</w:t>
      </w:r>
      <w:r w:rsidR="00A64B26">
        <w:t>);</w:t>
      </w:r>
      <w:r w:rsidR="00A64B26">
        <w:br/>
      </w:r>
      <w:r w:rsidR="00A64B26" w:rsidRPr="00A64B26">
        <w:rPr>
          <w:color w:val="FF0000"/>
        </w:rPr>
        <w:t>-</w:t>
      </w:r>
      <w:r w:rsidRPr="00A64B26">
        <w:rPr>
          <w:color w:val="FF0000"/>
        </w:rPr>
        <w:t>if (!vbo || !ibo || !vao || !shaderProgram || !</w:t>
      </w:r>
      <w:r w:rsidR="00A64B26" w:rsidRPr="00A64B26">
        <w:rPr>
          <w:rFonts w:hint="eastAsia"/>
          <w:color w:val="FF0000"/>
          <w:highlight w:val="yellow"/>
        </w:rPr>
        <w:t>prog</w:t>
      </w:r>
      <w:r w:rsidR="00A64B26" w:rsidRPr="00A64B26">
        <w:rPr>
          <w:color w:val="FF0000"/>
          <w:highlight w:val="yellow"/>
        </w:rPr>
        <w:t>Lighting</w:t>
      </w:r>
      <w:r w:rsidRPr="00A64B26">
        <w:rPr>
          <w:color w:val="FF0000"/>
        </w:rPr>
        <w:t>) {</w:t>
      </w:r>
      <w:r>
        <w:br/>
      </w:r>
      <w:r w:rsidR="00A64B26">
        <w:rPr>
          <w:color w:val="FF0000"/>
        </w:rPr>
        <w:t>+</w:t>
      </w:r>
      <w:r w:rsidR="00A64B26">
        <w:rPr>
          <w:color w:val="0000FF"/>
        </w:rPr>
        <w:t>if</w:t>
      </w:r>
      <w:r w:rsidR="00A64B26">
        <w:t xml:space="preserve"> (!vbo || !ibo || !vao || !shaderProgram || !</w:t>
      </w:r>
      <w:r w:rsidR="004E0D5B">
        <w:rPr>
          <w:rFonts w:hint="eastAsia"/>
        </w:rPr>
        <w:t>pid</w:t>
      </w:r>
      <w:r w:rsidR="004E0D5B">
        <w:t>Lighting</w:t>
      </w:r>
      <w:r w:rsidR="00A64B26">
        <w:t>) {</w:t>
      </w:r>
      <w:r w:rsidR="00A64B26">
        <w:br/>
      </w:r>
      <w:r>
        <w:t xml:space="preserve">    </w:t>
      </w:r>
      <w:r>
        <w:rPr>
          <w:color w:val="0000FF"/>
        </w:rPr>
        <w:t>return</w:t>
      </w:r>
      <w:r>
        <w:t xml:space="preserve"> 1;</w:t>
      </w:r>
      <w:r>
        <w:br/>
        <w:t xml:space="preserve">  }</w:t>
      </w:r>
    </w:p>
    <w:p w:rsidR="00485228" w:rsidRDefault="007512A4" w:rsidP="00524865">
      <w:r>
        <w:rPr>
          <w:rFonts w:hint="eastAsia"/>
        </w:rPr>
        <w:t>そして、</w:t>
      </w:r>
      <w:r w:rsidR="00485228">
        <w:rPr>
          <w:rFonts w:hint="eastAsia"/>
        </w:rPr>
        <w:t>uniform</w:t>
      </w:r>
      <w:r w:rsidR="0019238F">
        <w:rPr>
          <w:rFonts w:hint="eastAsia"/>
        </w:rPr>
        <w:t>変数の位置を取得するプログラムを</w:t>
      </w:r>
      <w:r w:rsidR="00485228">
        <w:rPr>
          <w:rFonts w:hint="eastAsia"/>
        </w:rPr>
        <w:t>次のように変更してください。</w:t>
      </w:r>
    </w:p>
    <w:p w:rsidR="00485228" w:rsidRDefault="00485228" w:rsidP="00485228">
      <w:pPr>
        <w:pStyle w:val="ac"/>
      </w:pPr>
      <w:r w:rsidRPr="003856B5">
        <w:rPr>
          <w:color w:val="0000FF"/>
        </w:rPr>
        <w:t>if</w:t>
      </w:r>
      <w:r w:rsidRPr="003856B5">
        <w:t xml:space="preserve"> (texColorLoc &gt;= 0) {</w:t>
      </w:r>
      <w:r w:rsidRPr="003856B5">
        <w:br/>
        <w:t xml:space="preserve">   </w:t>
      </w:r>
      <w:r w:rsidRPr="003856B5">
        <w:rPr>
          <w:color w:val="6F008A"/>
        </w:rPr>
        <w:t>glUniform1i</w:t>
      </w:r>
      <w:r>
        <w:t>(texColorLoc, 0);</w:t>
      </w:r>
      <w:r>
        <w:br/>
        <w:t xml:space="preserve"> }</w:t>
      </w:r>
      <w:r>
        <w:br/>
      </w:r>
      <w:r>
        <w:br/>
      </w:r>
      <w:r w:rsidRPr="00E442BE">
        <w:rPr>
          <w:rFonts w:hint="eastAsia"/>
          <w:color w:val="FF0000"/>
        </w:rPr>
        <w:t>-</w:t>
      </w:r>
      <w:r w:rsidRPr="00E442BE">
        <w:rPr>
          <w:color w:val="FF0000"/>
        </w:rPr>
        <w:t>const GLint locMatMVP = glGetUniformLocation(progLighting, "matMVP");</w:t>
      </w:r>
      <w:r w:rsidRPr="00E442BE">
        <w:rPr>
          <w:color w:val="FF0000"/>
        </w:rPr>
        <w:br/>
        <w:t>-const GLint locAmbLightCol =</w:t>
      </w:r>
      <w:r w:rsidRPr="00E442BE">
        <w:rPr>
          <w:color w:val="FF0000"/>
        </w:rPr>
        <w:br/>
        <w:t>-  glGetUniformLocation(progLighting, "ambientLight.color");</w:t>
      </w:r>
      <w:r w:rsidRPr="00E442BE">
        <w:rPr>
          <w:color w:val="FF0000"/>
        </w:rPr>
        <w:br/>
        <w:t>-const GLint locDirLightDir =</w:t>
      </w:r>
      <w:r w:rsidRPr="00E442BE">
        <w:rPr>
          <w:color w:val="FF0000"/>
        </w:rPr>
        <w:br/>
        <w:t>-  glGetUniformLocation(progLighting, "directionalLight.direction");</w:t>
      </w:r>
      <w:r w:rsidRPr="00E442BE">
        <w:rPr>
          <w:color w:val="FF0000"/>
        </w:rPr>
        <w:br/>
        <w:t>-const GLint locDirLightCol =</w:t>
      </w:r>
      <w:r w:rsidRPr="00E442BE">
        <w:rPr>
          <w:color w:val="FF0000"/>
        </w:rPr>
        <w:br/>
        <w:t>-  glGetUniformLocation(progLighting, "directionalLight.color");</w:t>
      </w:r>
      <w:r w:rsidRPr="00E442BE">
        <w:rPr>
          <w:color w:val="FF0000"/>
        </w:rPr>
        <w:br/>
        <w:t>-const GLint locPointLightPos =</w:t>
      </w:r>
      <w:r w:rsidRPr="00E442BE">
        <w:rPr>
          <w:color w:val="FF0000"/>
        </w:rPr>
        <w:br/>
        <w:t>-  glGetUniformLocation(progLighting, "pointLight.position");</w:t>
      </w:r>
      <w:r w:rsidRPr="00E442BE">
        <w:rPr>
          <w:color w:val="FF0000"/>
        </w:rPr>
        <w:br/>
        <w:t>-const GLint locPointLightCol =</w:t>
      </w:r>
      <w:r w:rsidRPr="00E442BE">
        <w:rPr>
          <w:color w:val="FF0000"/>
        </w:rPr>
        <w:br/>
        <w:t>-  glGetUniformLocation(progLighting, "pointLight.color");</w:t>
      </w:r>
      <w:r w:rsidRPr="00E442BE">
        <w:rPr>
          <w:color w:val="FF0000"/>
        </w:rPr>
        <w:br/>
        <w:t>-if (locDirLightDir &lt; 0 || locDirLightCol &lt; 0 || locAmbLightCol &lt; 0 ||</w:t>
      </w:r>
      <w:r w:rsidRPr="00E442BE">
        <w:rPr>
          <w:color w:val="FF0000"/>
        </w:rPr>
        <w:br/>
        <w:t>-  locPointLightPos &lt; 0 || locPointLightCol &lt; 0) {</w:t>
      </w:r>
      <w:r w:rsidRPr="00E442BE">
        <w:rPr>
          <w:color w:val="FF0000"/>
        </w:rPr>
        <w:br/>
        <w:t>-    std::cerr &lt;&lt; "ERROR: uniform</w:t>
      </w:r>
      <w:r w:rsidRPr="00E442BE">
        <w:rPr>
          <w:rFonts w:hint="eastAsia"/>
          <w:color w:val="FF0000"/>
        </w:rPr>
        <w:t>変数の位置を取得できません</w:t>
      </w:r>
      <w:r w:rsidRPr="00E442BE">
        <w:rPr>
          <w:color w:val="FF0000"/>
        </w:rPr>
        <w:t>.\n";</w:t>
      </w:r>
      <w:r w:rsidRPr="00E442BE">
        <w:rPr>
          <w:color w:val="FF0000"/>
        </w:rPr>
        <w:br/>
        <w:t>-    return 1;</w:t>
      </w:r>
      <w:r w:rsidRPr="00E442BE">
        <w:rPr>
          <w:color w:val="FF0000"/>
        </w:rPr>
        <w:br/>
        <w:t>-  }</w:t>
      </w:r>
      <w:r>
        <w:br/>
      </w:r>
      <w:r w:rsidR="00594D0A">
        <w:rPr>
          <w:color w:val="FF0000"/>
        </w:rPr>
        <w:t>+</w:t>
      </w:r>
      <w:r w:rsidRPr="00485228">
        <w:t xml:space="preserve"> Shader::</w:t>
      </w:r>
      <w:r w:rsidRPr="00485228">
        <w:rPr>
          <w:color w:val="2B91AF"/>
        </w:rPr>
        <w:t xml:space="preserve">Program </w:t>
      </w:r>
      <w:r w:rsidR="004E0D5B">
        <w:t>progLighting(pidLighting</w:t>
      </w:r>
      <w:r w:rsidRPr="00485228">
        <w:t>);</w:t>
      </w:r>
      <w:r w:rsidRPr="00485228">
        <w:br/>
      </w:r>
      <w:r w:rsidRPr="00485228">
        <w:br/>
        <w:t xml:space="preserve">  </w:t>
      </w:r>
      <w:r w:rsidRPr="00485228">
        <w:rPr>
          <w:color w:val="008000"/>
        </w:rPr>
        <w:t xml:space="preserve">// </w:t>
      </w:r>
      <w:r w:rsidRPr="00485228">
        <w:rPr>
          <w:rFonts w:hint="eastAsia"/>
          <w:color w:val="008000"/>
        </w:rPr>
        <w:t>テクスチャを作成する</w:t>
      </w:r>
      <w:r w:rsidRPr="00485228">
        <w:rPr>
          <w:color w:val="008000"/>
        </w:rPr>
        <w:t>.</w:t>
      </w:r>
      <w:r w:rsidRPr="00485228">
        <w:br/>
        <w:t xml:space="preserve">  </w:t>
      </w:r>
      <w:r w:rsidRPr="00076AF0">
        <w:rPr>
          <w:color w:val="0000FF"/>
        </w:rPr>
        <w:t xml:space="preserve">const </w:t>
      </w:r>
      <w:r w:rsidRPr="00485228">
        <w:rPr>
          <w:color w:val="0000FF"/>
        </w:rPr>
        <w:t xml:space="preserve">int </w:t>
      </w:r>
      <w:r w:rsidRPr="00485228">
        <w:t xml:space="preserve">tw = 8; </w:t>
      </w:r>
      <w:r w:rsidRPr="00485228">
        <w:rPr>
          <w:color w:val="008000"/>
        </w:rPr>
        <w:t xml:space="preserve">// </w:t>
      </w:r>
      <w:r w:rsidRPr="00485228">
        <w:rPr>
          <w:rFonts w:hint="eastAsia"/>
          <w:color w:val="008000"/>
        </w:rPr>
        <w:t>画像の幅</w:t>
      </w:r>
      <w:r w:rsidRPr="00485228">
        <w:rPr>
          <w:color w:val="008000"/>
        </w:rPr>
        <w:t>.</w:t>
      </w:r>
      <w:r w:rsidRPr="00485228">
        <w:rPr>
          <w:color w:val="008000"/>
        </w:rPr>
        <w:br/>
      </w:r>
      <w:r w:rsidRPr="00485228">
        <w:t xml:space="preserve">  </w:t>
      </w:r>
      <w:r w:rsidRPr="00076AF0">
        <w:rPr>
          <w:color w:val="0000FF"/>
        </w:rPr>
        <w:t xml:space="preserve">const </w:t>
      </w:r>
      <w:r w:rsidRPr="00485228">
        <w:rPr>
          <w:color w:val="0000FF"/>
        </w:rPr>
        <w:t xml:space="preserve">int </w:t>
      </w:r>
      <w:r w:rsidRPr="00485228">
        <w:t xml:space="preserve">th = 8; </w:t>
      </w:r>
      <w:r w:rsidRPr="00485228">
        <w:rPr>
          <w:color w:val="008000"/>
        </w:rPr>
        <w:t xml:space="preserve">// </w:t>
      </w:r>
      <w:r w:rsidRPr="00485228">
        <w:rPr>
          <w:rFonts w:hint="eastAsia"/>
          <w:color w:val="008000"/>
        </w:rPr>
        <w:t>画像の高さ</w:t>
      </w:r>
      <w:r w:rsidRPr="00485228">
        <w:rPr>
          <w:color w:val="008000"/>
        </w:rPr>
        <w:t>.</w:t>
      </w:r>
    </w:p>
    <w:p w:rsidR="00485228" w:rsidRDefault="00A037E0" w:rsidP="00524865">
      <w:r>
        <w:t>次に、ライトデータとして</w:t>
      </w:r>
      <w:r>
        <w:rPr>
          <w:rFonts w:hint="eastAsia"/>
        </w:rPr>
        <w:t>LightList</w:t>
      </w:r>
      <w:r>
        <w:rPr>
          <w:rFonts w:hint="eastAsia"/>
        </w:rPr>
        <w:t>構造体を使うように変更します。</w:t>
      </w:r>
      <w:r>
        <w:br/>
      </w:r>
      <w:r>
        <w:t>ポイント・ライトの設定をしているプログラムを、次のように変更してください。</w:t>
      </w:r>
    </w:p>
    <w:p w:rsidR="00A037E0" w:rsidRDefault="00A037E0" w:rsidP="00A037E0">
      <w:pPr>
        <w:pStyle w:val="ac"/>
      </w:pPr>
      <w:r>
        <w:lastRenderedPageBreak/>
        <w:t xml:space="preserve"> </w:t>
      </w:r>
      <w:r w:rsidRPr="00A037E0">
        <w:rPr>
          <w:color w:val="2B91AF"/>
        </w:rPr>
        <w:t xml:space="preserve">GLuint </w:t>
      </w:r>
      <w:r>
        <w:t xml:space="preserve">texId = Texture::CreateImage2D(tw, th, imageData, </w:t>
      </w:r>
      <w:r w:rsidRPr="00A037E0">
        <w:rPr>
          <w:color w:val="6F008A"/>
        </w:rPr>
        <w:t>GL_RGBA</w:t>
      </w:r>
      <w:r>
        <w:t xml:space="preserve">, </w:t>
      </w:r>
      <w:r w:rsidRPr="00A037E0">
        <w:rPr>
          <w:color w:val="6F008A"/>
        </w:rPr>
        <w:t>GL_UNSIGNED_BYTE</w:t>
      </w:r>
      <w:r>
        <w:t>);</w:t>
      </w:r>
      <w:r>
        <w:br/>
        <w:t xml:space="preserve"> </w:t>
      </w:r>
      <w:r w:rsidRPr="00A037E0">
        <w:rPr>
          <w:color w:val="2B91AF"/>
        </w:rPr>
        <w:t xml:space="preserve">GLuint </w:t>
      </w:r>
      <w:r>
        <w:t>texHouse = Texture::LoadImage2D(</w:t>
      </w:r>
      <w:r>
        <w:rPr>
          <w:color w:val="A31515"/>
        </w:rPr>
        <w:t>"Res/House.tga"</w:t>
      </w:r>
      <w:r>
        <w:t>);</w:t>
      </w:r>
      <w:r>
        <w:br/>
      </w:r>
      <w:r>
        <w:br/>
      </w:r>
      <w:r w:rsidR="00CF0CDE">
        <w:rPr>
          <w:color w:val="FF0000"/>
        </w:rPr>
        <w:t xml:space="preserve"> </w:t>
      </w:r>
      <w:r w:rsidR="00CF0CDE">
        <w:rPr>
          <w:color w:val="008000"/>
        </w:rPr>
        <w:t>//</w:t>
      </w:r>
      <w:r w:rsidR="00CF0CDE">
        <w:rPr>
          <w:rFonts w:hint="eastAsia"/>
          <w:color w:val="008000"/>
        </w:rPr>
        <w:t>ライトの設定</w:t>
      </w:r>
      <w:r w:rsidR="00CF0CDE">
        <w:rPr>
          <w:color w:val="008000"/>
        </w:rPr>
        <w:t>.</w:t>
      </w:r>
      <w:r w:rsidR="00CF0CDE">
        <w:br/>
      </w:r>
      <w:r w:rsidR="00CF0CDE" w:rsidRPr="00CF0CDE">
        <w:rPr>
          <w:color w:val="FF0000"/>
        </w:rPr>
        <w:t xml:space="preserve">-const glm::vec3 </w:t>
      </w:r>
      <w:r w:rsidR="00CF0CDE" w:rsidRPr="00CF0CDE">
        <w:rPr>
          <w:rFonts w:hint="eastAsia"/>
          <w:color w:val="FF0000"/>
        </w:rPr>
        <w:t>amb</w:t>
      </w:r>
      <w:r w:rsidR="00CF0CDE" w:rsidRPr="00CF0CDE">
        <w:rPr>
          <w:color w:val="FF0000"/>
        </w:rPr>
        <w:t>LightCol = glm::vec3(</w:t>
      </w:r>
      <w:r w:rsidR="00CF0CDE" w:rsidRPr="00CF0CDE">
        <w:rPr>
          <w:rFonts w:hint="eastAsia"/>
          <w:color w:val="FF0000"/>
        </w:rPr>
        <w:t>0</w:t>
      </w:r>
      <w:r w:rsidR="00CF0CDE" w:rsidRPr="00CF0CDE">
        <w:rPr>
          <w:color w:val="FF0000"/>
        </w:rPr>
        <w:t xml:space="preserve">.05f, 0.1f, 0.1f); // </w:t>
      </w:r>
      <w:r w:rsidR="00CF0CDE" w:rsidRPr="00CF0CDE">
        <w:rPr>
          <w:color w:val="FF0000"/>
        </w:rPr>
        <w:t>環境光の色</w:t>
      </w:r>
      <w:r w:rsidR="00CF0CDE" w:rsidRPr="00CF0CDE">
        <w:rPr>
          <w:rFonts w:hint="eastAsia"/>
          <w:color w:val="FF0000"/>
        </w:rPr>
        <w:t>.</w:t>
      </w:r>
      <w:r w:rsidR="00CF0CDE" w:rsidRPr="00CF0CDE">
        <w:rPr>
          <w:color w:val="FF0000"/>
        </w:rPr>
        <w:br/>
        <w:t xml:space="preserve">-const glm::vec3 dirLightDir = glm::normalize(glm::vec3(5,-2,-2)); // </w:t>
      </w:r>
      <w:r w:rsidR="00CF0CDE" w:rsidRPr="00CF0CDE">
        <w:rPr>
          <w:color w:val="FF0000"/>
        </w:rPr>
        <w:t>指向性ライトの方向</w:t>
      </w:r>
      <w:r w:rsidR="00CF0CDE" w:rsidRPr="00CF0CDE">
        <w:rPr>
          <w:rFonts w:hint="eastAsia"/>
          <w:color w:val="FF0000"/>
        </w:rPr>
        <w:t>.</w:t>
      </w:r>
      <w:r w:rsidR="00CF0CDE" w:rsidRPr="00CF0CDE">
        <w:rPr>
          <w:color w:val="FF0000"/>
        </w:rPr>
        <w:br/>
        <w:t>-const glm::vec3 dirLightCol = glm::vec3(</w:t>
      </w:r>
      <w:r w:rsidR="00CF0CDE" w:rsidRPr="00CF0CDE">
        <w:rPr>
          <w:rFonts w:hint="eastAsia"/>
          <w:color w:val="FF0000"/>
        </w:rPr>
        <w:t>1</w:t>
      </w:r>
      <w:r w:rsidR="00CF0CDE" w:rsidRPr="00CF0CDE">
        <w:rPr>
          <w:color w:val="FF0000"/>
        </w:rPr>
        <w:t xml:space="preserve">.0f, 1.0f, 1.0f); // </w:t>
      </w:r>
      <w:r w:rsidR="00CF0CDE" w:rsidRPr="00CF0CDE">
        <w:rPr>
          <w:color w:val="FF0000"/>
        </w:rPr>
        <w:t>指向性ライトの色</w:t>
      </w:r>
      <w:r w:rsidR="00CF0CDE" w:rsidRPr="00CF0CDE">
        <w:rPr>
          <w:rFonts w:hint="eastAsia"/>
          <w:color w:val="FF0000"/>
        </w:rPr>
        <w:t>.</w:t>
      </w:r>
      <w:r w:rsidR="00CF0CDE" w:rsidRPr="00CF0CDE">
        <w:rPr>
          <w:color w:val="FF0000"/>
        </w:rPr>
        <w:br/>
        <w:t>-glm::vec3 pointLightPos[8] = {};</w:t>
      </w:r>
      <w:r w:rsidR="00CF0CDE" w:rsidRPr="00CF0CDE">
        <w:rPr>
          <w:color w:val="FF0000"/>
        </w:rPr>
        <w:br/>
        <w:t>-glm::vec3 pointLightCol[8] = {};</w:t>
      </w:r>
      <w:r w:rsidR="00CF0CDE" w:rsidRPr="00CF0CDE">
        <w:rPr>
          <w:color w:val="FF0000"/>
        </w:rPr>
        <w:br/>
        <w:t>-pointLightPos[0] = glm::vec3(5, 4, 0);</w:t>
      </w:r>
      <w:r w:rsidR="00CF0CDE" w:rsidRPr="00CF0CDE">
        <w:rPr>
          <w:color w:val="FF0000"/>
        </w:rPr>
        <w:br/>
      </w:r>
      <w:r w:rsidR="00CF0CDE" w:rsidRPr="00CF0CDE">
        <w:rPr>
          <w:rFonts w:hint="eastAsia"/>
          <w:color w:val="FF0000"/>
        </w:rPr>
        <w:t>-</w:t>
      </w:r>
      <w:r w:rsidR="00CF0CDE" w:rsidRPr="00CF0CDE">
        <w:rPr>
          <w:color w:val="FF0000"/>
        </w:rPr>
        <w:t>pointLightCol[0] = glm::vec3(1.0f, 0.8f, 0.4f) * 100.0f;</w:t>
      </w:r>
      <w:r w:rsidR="00CF0CDE">
        <w:br/>
      </w:r>
      <w:r w:rsidR="00A64B26" w:rsidRPr="00A64B26">
        <w:rPr>
          <w:rFonts w:hint="eastAsia"/>
          <w:color w:val="FF0000"/>
        </w:rPr>
        <w:t>-</w:t>
      </w:r>
      <w:r w:rsidR="00A64B26" w:rsidRPr="00A64B26">
        <w:rPr>
          <w:color w:val="FF0000"/>
        </w:rPr>
        <w:t>glm::vec3 spotLightDirAndCutOff[4] = {};</w:t>
      </w:r>
      <w:r w:rsidR="00A64B26" w:rsidRPr="00A64B26">
        <w:rPr>
          <w:color w:val="FF0000"/>
        </w:rPr>
        <w:br/>
        <w:t>-glm::vec4 spotLightPosAndInnerCutOff[4] = {};</w:t>
      </w:r>
      <w:r w:rsidR="00A64B26" w:rsidRPr="00A64B26">
        <w:rPr>
          <w:color w:val="FF0000"/>
        </w:rPr>
        <w:br/>
        <w:t>-glm::vec3 spotLightCol[4] = {};</w:t>
      </w:r>
      <w:r w:rsidR="00A64B26" w:rsidRPr="00A64B26">
        <w:rPr>
          <w:color w:val="FF0000"/>
        </w:rPr>
        <w:br/>
        <w:t>-const glm::vec3 tmpS</w:t>
      </w:r>
      <w:r w:rsidR="00A64B26" w:rsidRPr="00A64B26">
        <w:rPr>
          <w:rFonts w:hint="eastAsia"/>
          <w:color w:val="FF0000"/>
        </w:rPr>
        <w:t xml:space="preserve">potLightDir = </w:t>
      </w:r>
      <w:r w:rsidR="00A64B26" w:rsidRPr="00A64B26">
        <w:rPr>
          <w:color w:val="FF0000"/>
        </w:rPr>
        <w:t>glm::normalize(glm::vec3(-1,-2,-2));</w:t>
      </w:r>
      <w:r w:rsidR="00A64B26" w:rsidRPr="00A64B26">
        <w:rPr>
          <w:color w:val="FF0000"/>
        </w:rPr>
        <w:br/>
        <w:t>-spotLightDirAndCutOff[0] = glm::vec4(tmpS</w:t>
      </w:r>
      <w:r w:rsidR="00A64B26" w:rsidRPr="00A64B26">
        <w:rPr>
          <w:rFonts w:hint="eastAsia"/>
          <w:color w:val="FF0000"/>
        </w:rPr>
        <w:t>potLightDir</w:t>
      </w:r>
      <w:r w:rsidR="00A64B26" w:rsidRPr="00A64B26">
        <w:rPr>
          <w:color w:val="FF0000"/>
        </w:rPr>
        <w:t>, std::cos(glm::radians(20.0f));</w:t>
      </w:r>
      <w:r w:rsidR="00A64B26" w:rsidRPr="00A64B26">
        <w:rPr>
          <w:color w:val="FF0000"/>
        </w:rPr>
        <w:br/>
        <w:t>-spotLightPosAndInnerCutOff[0] = glm::vec4(-6, 6, 8, std::cos(glm::radians(15.0f));</w:t>
      </w:r>
      <w:r w:rsidR="00A64B26" w:rsidRPr="00A64B26">
        <w:rPr>
          <w:color w:val="FF0000"/>
        </w:rPr>
        <w:br/>
        <w:t>-spotLightCol[0] = glm::vec3(0.4f, 0.8f, 1.0f) * 200.0f;</w:t>
      </w:r>
      <w:r w:rsidR="00A64B26">
        <w:br/>
      </w:r>
      <w:r>
        <w:rPr>
          <w:color w:val="FF0000"/>
        </w:rPr>
        <w:t>+</w:t>
      </w:r>
      <w:r>
        <w:t>Shader::</w:t>
      </w:r>
      <w:r>
        <w:rPr>
          <w:color w:val="2B91AF"/>
        </w:rPr>
        <w:t>LightList</w:t>
      </w:r>
      <w:r>
        <w:t xml:space="preserve"> lights;</w:t>
      </w:r>
      <w:r>
        <w:br/>
      </w:r>
      <w:r>
        <w:rPr>
          <w:color w:val="FF0000"/>
        </w:rPr>
        <w:t>+</w:t>
      </w:r>
      <w:r>
        <w:t xml:space="preserve">lights.ambient.color </w:t>
      </w:r>
      <w:r>
        <w:rPr>
          <w:color w:val="008080"/>
        </w:rPr>
        <w:t>=</w:t>
      </w:r>
      <w:r>
        <w:t xml:space="preserve"> glm::</w:t>
      </w:r>
      <w:r>
        <w:rPr>
          <w:color w:val="2B91AF"/>
        </w:rPr>
        <w:t>vec3</w:t>
      </w:r>
      <w:r>
        <w:t>(0.05f, 0.1f, 0.1f);</w:t>
      </w:r>
      <w:r>
        <w:br/>
      </w:r>
      <w:r>
        <w:rPr>
          <w:color w:val="FF0000"/>
        </w:rPr>
        <w:t>+</w:t>
      </w:r>
      <w:r>
        <w:t xml:space="preserve">lights.directional.direction </w:t>
      </w:r>
      <w:r>
        <w:rPr>
          <w:color w:val="008080"/>
        </w:rPr>
        <w:t>=</w:t>
      </w:r>
      <w:r>
        <w:t xml:space="preserve"> glm::normalize(glm::</w:t>
      </w:r>
      <w:r>
        <w:rPr>
          <w:color w:val="2B91AF"/>
        </w:rPr>
        <w:t>vec3</w:t>
      </w:r>
      <w:r>
        <w:t>(5, -2, -2));</w:t>
      </w:r>
      <w:r>
        <w:br/>
      </w:r>
      <w:r>
        <w:rPr>
          <w:color w:val="FF0000"/>
        </w:rPr>
        <w:t>+</w:t>
      </w:r>
      <w:r>
        <w:t xml:space="preserve">lights.directional.color </w:t>
      </w:r>
      <w:r>
        <w:rPr>
          <w:color w:val="008080"/>
        </w:rPr>
        <w:t>=</w:t>
      </w:r>
      <w:r>
        <w:t xml:space="preserve"> glm::</w:t>
      </w:r>
      <w:r>
        <w:rPr>
          <w:color w:val="2B91AF"/>
        </w:rPr>
        <w:t>vec3</w:t>
      </w:r>
      <w:r>
        <w:t>(1, 1, 1);</w:t>
      </w:r>
      <w:r>
        <w:br/>
      </w:r>
      <w:r>
        <w:rPr>
          <w:color w:val="FF0000"/>
        </w:rPr>
        <w:t>+</w:t>
      </w:r>
      <w:r>
        <w:t xml:space="preserve">lights.point.position[0] </w:t>
      </w:r>
      <w:r>
        <w:rPr>
          <w:color w:val="008080"/>
        </w:rPr>
        <w:t>=</w:t>
      </w:r>
      <w:r>
        <w:t xml:space="preserve"> glm::</w:t>
      </w:r>
      <w:r>
        <w:rPr>
          <w:color w:val="2B91AF"/>
        </w:rPr>
        <w:t>vec3</w:t>
      </w:r>
      <w:r>
        <w:t>(5, 4, 0);</w:t>
      </w:r>
      <w:r>
        <w:br/>
      </w:r>
      <w:r>
        <w:rPr>
          <w:color w:val="FF0000"/>
        </w:rPr>
        <w:t>+</w:t>
      </w:r>
      <w:r>
        <w:t xml:space="preserve">lights.point.color[0] </w:t>
      </w:r>
      <w:r>
        <w:rPr>
          <w:color w:val="008080"/>
        </w:rPr>
        <w:t>=</w:t>
      </w:r>
      <w:r>
        <w:t xml:space="preserve"> glm::</w:t>
      </w:r>
      <w:r>
        <w:rPr>
          <w:color w:val="2B91AF"/>
        </w:rPr>
        <w:t>vec3</w:t>
      </w:r>
      <w:r>
        <w:t xml:space="preserve">(1.0f, 0.8f, 0.4f) </w:t>
      </w:r>
      <w:r>
        <w:rPr>
          <w:color w:val="008080"/>
        </w:rPr>
        <w:t>*</w:t>
      </w:r>
      <w:r>
        <w:t xml:space="preserve"> 100.0f;</w:t>
      </w:r>
      <w:r>
        <w:br/>
      </w:r>
      <w:r w:rsidR="00A64B26">
        <w:rPr>
          <w:color w:val="FF0000"/>
        </w:rPr>
        <w:t>+</w:t>
      </w:r>
      <w:r w:rsidR="00A64B26">
        <w:t>lights.spot.dirAndCutOff[0] =</w:t>
      </w:r>
      <w:r w:rsidR="00FE46AE">
        <w:br/>
      </w:r>
      <w:r w:rsidR="00FE46AE">
        <w:rPr>
          <w:color w:val="FF0000"/>
        </w:rPr>
        <w:t>+</w:t>
      </w:r>
      <w:r w:rsidR="00A64B26">
        <w:t xml:space="preserve"> </w:t>
      </w:r>
      <w:r w:rsidR="00FE46AE">
        <w:t xml:space="preserve"> </w:t>
      </w:r>
      <w:r w:rsidR="00A64B26">
        <w:t>glm::</w:t>
      </w:r>
      <w:r w:rsidR="00A64B26">
        <w:rPr>
          <w:color w:val="2B91AF"/>
        </w:rPr>
        <w:t>vec4</w:t>
      </w:r>
      <w:r w:rsidR="00A64B26">
        <w:t>(</w:t>
      </w:r>
      <w:r w:rsidR="00FE46AE">
        <w:t>glm::normalize(-1,-2,-2), std::cos(glm::radians(20.0f)</w:t>
      </w:r>
      <w:r w:rsidR="00A64B26">
        <w:t>);</w:t>
      </w:r>
      <w:r w:rsidR="00A64B26">
        <w:br/>
      </w:r>
      <w:r w:rsidR="00A64B26">
        <w:rPr>
          <w:color w:val="FF0000"/>
        </w:rPr>
        <w:t>+</w:t>
      </w:r>
      <w:r w:rsidR="00A64B26">
        <w:t>lights.spot.posAndInnerCutOff[0] = glm::</w:t>
      </w:r>
      <w:r w:rsidR="00A64B26">
        <w:rPr>
          <w:color w:val="2B91AF"/>
        </w:rPr>
        <w:t>vec4</w:t>
      </w:r>
      <w:r w:rsidR="00A64B26">
        <w:t>(</w:t>
      </w:r>
      <w:r w:rsidR="00FE46AE">
        <w:t>-6, 6, 8, std::cos(glm::radians(15.0f)</w:t>
      </w:r>
      <w:r w:rsidR="00A64B26">
        <w:t>);</w:t>
      </w:r>
      <w:r w:rsidR="00A64B26">
        <w:br/>
      </w:r>
      <w:r w:rsidR="00A64B26">
        <w:rPr>
          <w:color w:val="FF0000"/>
        </w:rPr>
        <w:t>+</w:t>
      </w:r>
      <w:r w:rsidR="00A64B26">
        <w:t>lights.spot.color[0] = glm::</w:t>
      </w:r>
      <w:r w:rsidR="00A64B26">
        <w:rPr>
          <w:color w:val="2B91AF"/>
        </w:rPr>
        <w:t>vec3</w:t>
      </w:r>
      <w:r w:rsidR="00A64B26">
        <w:t>(</w:t>
      </w:r>
      <w:r w:rsidR="00FE46AE">
        <w:t>0.4f, 0.8f, 1.0f</w:t>
      </w:r>
      <w:r w:rsidR="00A64B26">
        <w:t>)</w:t>
      </w:r>
      <w:r w:rsidR="00FE46AE">
        <w:t xml:space="preserve"> * 200.0f</w:t>
      </w:r>
      <w:r w:rsidR="00A64B26">
        <w:t>;</w:t>
      </w:r>
      <w:r w:rsidR="00A64B26">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p>
    <w:p w:rsidR="001C6C30" w:rsidRDefault="00790F9E" w:rsidP="00A037E0">
      <w:r>
        <w:rPr>
          <w:rFonts w:hint="eastAsia"/>
        </w:rPr>
        <w:t>それから、</w:t>
      </w:r>
      <w:r w:rsidR="001C6C30">
        <w:rPr>
          <w:rFonts w:hint="eastAsia"/>
        </w:rPr>
        <w:t>glUseProgram</w:t>
      </w:r>
      <w:r w:rsidR="001C6C30">
        <w:rPr>
          <w:rFonts w:hint="eastAsia"/>
        </w:rPr>
        <w:t>関数を</w:t>
      </w:r>
      <w:r w:rsidR="001C6C30">
        <w:rPr>
          <w:rFonts w:hint="eastAsia"/>
        </w:rPr>
        <w:t>Use</w:t>
      </w:r>
      <w:r w:rsidR="001C6C30">
        <w:rPr>
          <w:rFonts w:hint="eastAsia"/>
        </w:rPr>
        <w:t>関数で置き換えます。</w:t>
      </w:r>
      <w:r w:rsidR="001C6C30">
        <w:rPr>
          <w:rFonts w:hint="eastAsia"/>
        </w:rPr>
        <w:t>glUseProgram</w:t>
      </w:r>
      <w:r w:rsidR="001C6C30">
        <w:rPr>
          <w:rFonts w:hint="eastAsia"/>
        </w:rPr>
        <w:t>関数の呼び出しを次のように変更してください。</w:t>
      </w:r>
    </w:p>
    <w:p w:rsidR="007129FB" w:rsidRPr="00A037E0" w:rsidRDefault="001C6C30" w:rsidP="001C6C30">
      <w:pPr>
        <w:pStyle w:val="ac"/>
      </w:pPr>
      <w:r>
        <w:rPr>
          <w:color w:val="008000"/>
        </w:rPr>
        <w:t xml:space="preserve"> // </w:t>
      </w:r>
      <w:r>
        <w:rPr>
          <w:rFonts w:hint="eastAsia"/>
          <w:color w:val="008000"/>
        </w:rPr>
        <w:t>視点を回転移動させる</w:t>
      </w:r>
      <w:r>
        <w:rPr>
          <w:color w:val="008000"/>
        </w:rPr>
        <w:t>.</w:t>
      </w:r>
      <w:r>
        <w:br/>
        <w:t xml:space="preserve"> </w:t>
      </w:r>
      <w:r>
        <w:rPr>
          <w:color w:val="0000FF"/>
        </w:rPr>
        <w:t>static</w:t>
      </w:r>
      <w:r>
        <w:t xml:space="preserve"> </w:t>
      </w:r>
      <w:r>
        <w:rPr>
          <w:color w:val="0000FF"/>
        </w:rPr>
        <w:t>float</w:t>
      </w:r>
      <w:r>
        <w:t xml:space="preserve"> degree = 0.0f;</w:t>
      </w:r>
      <w:r>
        <w:br/>
        <w:t xml:space="preserve"> degree += 0.01f;</w:t>
      </w:r>
      <w:r>
        <w:br/>
        <w:t xml:space="preserve"> </w:t>
      </w:r>
      <w:r>
        <w:rPr>
          <w:color w:val="0000FF"/>
        </w:rPr>
        <w:t>if</w:t>
      </w:r>
      <w:r>
        <w:t xml:space="preserve"> (degree &gt;= 360.0f) { degree -= 360.0f; }</w:t>
      </w:r>
      <w:r>
        <w:br/>
        <w:t xml:space="preserve"> </w:t>
      </w:r>
      <w:r>
        <w:rPr>
          <w:color w:val="0000FF"/>
        </w:rPr>
        <w:t>const</w:t>
      </w:r>
      <w:r>
        <w:t xml:space="preserve"> glm::</w:t>
      </w:r>
      <w:r>
        <w:rPr>
          <w:color w:val="2B91AF"/>
        </w:rPr>
        <w:t>vec3</w:t>
      </w:r>
      <w:r>
        <w:t xml:space="preserve"> viewPos = glm::rotate(glm::</w:t>
      </w:r>
      <w:r>
        <w:rPr>
          <w:color w:val="2B91AF"/>
        </w:rPr>
        <w:t>mat4</w:t>
      </w:r>
      <w:r>
        <w:t>(1), glm::radians(degree),</w:t>
      </w:r>
      <w:r>
        <w:br/>
        <w:t xml:space="preserve">   glm::</w:t>
      </w:r>
      <w:r>
        <w:rPr>
          <w:color w:val="2B91AF"/>
        </w:rPr>
        <w:t>vec3</w:t>
      </w:r>
      <w:r>
        <w:t xml:space="preserve">(0, 1, 0)) </w:t>
      </w:r>
      <w:r>
        <w:rPr>
          <w:color w:val="008080"/>
        </w:rPr>
        <w:t>*</w:t>
      </w:r>
      <w:r>
        <w:t xml:space="preserve"> glm::</w:t>
      </w:r>
      <w:r>
        <w:rPr>
          <w:color w:val="2B91AF"/>
        </w:rPr>
        <w:t>vec4</w:t>
      </w:r>
      <w:r>
        <w:t>(-20, 30, -30, 1);</w:t>
      </w:r>
      <w:r>
        <w:br/>
      </w:r>
      <w:r>
        <w:br/>
        <w:t xml:space="preserve"> </w:t>
      </w:r>
      <w:r w:rsidRPr="001C6C30">
        <w:rPr>
          <w:color w:val="6F008A"/>
        </w:rPr>
        <w:t>glUseProgram</w:t>
      </w:r>
      <w:r>
        <w:t>(progLighting);</w:t>
      </w:r>
      <w:r>
        <w:br/>
      </w:r>
      <w:r>
        <w:rPr>
          <w:color w:val="FF0000"/>
        </w:rPr>
        <w:t>+</w:t>
      </w:r>
      <w:r>
        <w:t>progLighting.Use();</w:t>
      </w:r>
      <w:r>
        <w:br/>
      </w:r>
      <w:r>
        <w:br/>
      </w:r>
      <w:r w:rsidR="007C3284">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rsidR="007C3284">
        <w:br/>
      </w:r>
      <w:r>
        <w:t xml:space="preserve"> </w:t>
      </w:r>
      <w:r w:rsidR="007C3284">
        <w:t xml:space="preserve">  </w:t>
      </w:r>
      <w:r>
        <w:t>glm::perspective(glm::radians(45.0f), 800.0f / 600.0f, 0.1f, 500.0f);</w:t>
      </w:r>
      <w:r>
        <w:br/>
        <w:t xml:space="preserve"> </w:t>
      </w:r>
      <w:r>
        <w:rPr>
          <w:color w:val="0000FF"/>
        </w:rPr>
        <w:t>const</w:t>
      </w:r>
      <w:r>
        <w:t xml:space="preserve"> glm::</w:t>
      </w:r>
      <w:r>
        <w:rPr>
          <w:color w:val="2B91AF"/>
        </w:rPr>
        <w:t>mat4x4</w:t>
      </w:r>
      <w:r>
        <w:t xml:space="preserve"> matView =</w:t>
      </w:r>
      <w:r w:rsidR="007C3284">
        <w:br/>
      </w:r>
      <w:r>
        <w:t xml:space="preserve"> </w:t>
      </w:r>
      <w:r w:rsidR="007C3284">
        <w:t xml:space="preserve">  </w:t>
      </w:r>
      <w:r>
        <w:t>glm::lookAt(viewPos, glm::</w:t>
      </w:r>
      <w:r>
        <w:rPr>
          <w:color w:val="2B91AF"/>
        </w:rPr>
        <w:t>vec3</w:t>
      </w:r>
      <w:r>
        <w:t>(0, 0, 0), glm::</w:t>
      </w:r>
      <w:r>
        <w:rPr>
          <w:color w:val="2B91AF"/>
        </w:rPr>
        <w:t>vec3</w:t>
      </w:r>
      <w:r>
        <w:t>(0, 1, 0));</w:t>
      </w:r>
    </w:p>
    <w:p w:rsidR="00A037E0" w:rsidRDefault="00790F9E" w:rsidP="00A037E0">
      <w:r>
        <w:t>さらに</w:t>
      </w:r>
      <w:r w:rsidR="004E5620">
        <w:t>、</w:t>
      </w:r>
      <w:r w:rsidR="004E5620">
        <w:rPr>
          <w:rFonts w:hint="eastAsia"/>
        </w:rPr>
        <w:t>ビュー・プロジェクション行列の設定、</w:t>
      </w:r>
      <w:r w:rsidR="004E5620">
        <w:t>光源の設定、</w:t>
      </w:r>
      <w:r w:rsidR="004E5620">
        <w:rPr>
          <w:rFonts w:hint="eastAsia"/>
        </w:rPr>
        <w:t>VAO</w:t>
      </w:r>
      <w:r w:rsidR="004E5620">
        <w:rPr>
          <w:rFonts w:hint="eastAsia"/>
        </w:rPr>
        <w:t>のバインド、テクスチャの設定を置き換えます。光源の設定プログラムを、次のように変更してください。</w:t>
      </w:r>
    </w:p>
    <w:p w:rsidR="004E5620" w:rsidRDefault="004E5620" w:rsidP="004E562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w:t>
      </w:r>
      <w:r>
        <w:t>progLighting</w:t>
      </w:r>
      <w:r>
        <w:rPr>
          <w:rFonts w:hint="eastAsia"/>
        </w:rPr>
        <w:t>.SetViewProjectionMatrix(matProj * matView);</w:t>
      </w:r>
      <w:r>
        <w:br/>
      </w:r>
      <w:r>
        <w:br/>
      </w:r>
      <w:r w:rsidRPr="004E5620">
        <w:rPr>
          <w:color w:val="FF0000"/>
        </w:rPr>
        <w:t xml:space="preserve">-// </w:t>
      </w:r>
      <w:r w:rsidR="00790F9E">
        <w:rPr>
          <w:rFonts w:hint="eastAsia"/>
          <w:color w:val="FF0000"/>
        </w:rPr>
        <w:t>ライトを</w:t>
      </w:r>
      <w:r w:rsidR="00790F9E">
        <w:rPr>
          <w:rFonts w:hint="eastAsia"/>
          <w:color w:val="FF0000"/>
        </w:rPr>
        <w:t>GPU</w:t>
      </w:r>
      <w:r w:rsidR="00790F9E">
        <w:rPr>
          <w:rFonts w:hint="eastAsia"/>
          <w:color w:val="FF0000"/>
        </w:rPr>
        <w:t>メモリに転送</w:t>
      </w:r>
      <w:r w:rsidRPr="004E5620">
        <w:rPr>
          <w:rFonts w:hint="eastAsia"/>
          <w:color w:val="FF0000"/>
        </w:rPr>
        <w:t>する</w:t>
      </w:r>
      <w:r w:rsidRPr="004E5620">
        <w:rPr>
          <w:color w:val="FF0000"/>
        </w:rPr>
        <w:t>.</w:t>
      </w:r>
      <w:r w:rsidRPr="004E5620">
        <w:rPr>
          <w:color w:val="FF0000"/>
        </w:rPr>
        <w:br/>
        <w:t>-glUniform3fv(locAmbLightCol, 1, &amp;ambLightCol.x);</w:t>
      </w:r>
      <w:r w:rsidRPr="004E5620">
        <w:rPr>
          <w:color w:val="FF0000"/>
        </w:rPr>
        <w:br/>
        <w:t>-glUniform3fv(locDirLightDir, 1, &amp;dirLightDir.x);</w:t>
      </w:r>
      <w:r w:rsidRPr="004E5620">
        <w:rPr>
          <w:color w:val="FF0000"/>
        </w:rPr>
        <w:br/>
        <w:t>-glUniform3fv(locDirLightCol, 1, &amp;dirLightCol.x);</w:t>
      </w:r>
      <w:r w:rsidRPr="004E5620">
        <w:rPr>
          <w:color w:val="FF0000"/>
        </w:rPr>
        <w:br/>
      </w:r>
      <w:r w:rsidRPr="004E5620">
        <w:rPr>
          <w:color w:val="FF0000"/>
        </w:rPr>
        <w:lastRenderedPageBreak/>
        <w:t>-glUniform3fv(locPointLightCol, 8, &amp;pointLightCol[0].x);</w:t>
      </w:r>
      <w:r>
        <w:br/>
      </w:r>
      <w:r w:rsidR="003039DF">
        <w:rPr>
          <w:color w:val="FF0000"/>
        </w:rPr>
        <w:t>-glUniform</w:t>
      </w:r>
      <w:r w:rsidR="003039DF">
        <w:rPr>
          <w:rFonts w:hint="eastAsia"/>
          <w:color w:val="FF0000"/>
        </w:rPr>
        <w:t>3</w:t>
      </w:r>
      <w:r w:rsidR="003039DF" w:rsidRPr="004E5620">
        <w:rPr>
          <w:color w:val="FF0000"/>
        </w:rPr>
        <w:t>fv(loc</w:t>
      </w:r>
      <w:r w:rsidR="003039DF">
        <w:rPr>
          <w:color w:val="FF0000"/>
        </w:rPr>
        <w:t>SpotLightCol, 4</w:t>
      </w:r>
      <w:r w:rsidR="003039DF" w:rsidRPr="004E5620">
        <w:rPr>
          <w:color w:val="FF0000"/>
        </w:rPr>
        <w:t>, &amp;</w:t>
      </w:r>
      <w:r w:rsidR="003039DF">
        <w:rPr>
          <w:color w:val="FF0000"/>
        </w:rPr>
        <w:t>spot</w:t>
      </w:r>
      <w:r w:rsidR="003039DF" w:rsidRPr="004E5620">
        <w:rPr>
          <w:color w:val="FF0000"/>
        </w:rPr>
        <w:t>LightCol[0].x);</w:t>
      </w:r>
      <w:r w:rsidR="003039DF">
        <w:br/>
      </w:r>
      <w:r w:rsidR="00C20F48">
        <w:rPr>
          <w:color w:val="FF0000"/>
        </w:rPr>
        <w:t>-</w:t>
      </w:r>
      <w:r w:rsidR="00C20F48">
        <w:rPr>
          <w:color w:val="FF0000"/>
        </w:rPr>
        <w:br/>
        <w:t xml:space="preserve"> </w:t>
      </w:r>
      <w:r w:rsidRPr="00C20F48">
        <w:rPr>
          <w:color w:val="auto"/>
        </w:rPr>
        <w:t>glBindVertexArray(vao);</w:t>
      </w:r>
      <w:r>
        <w:br/>
      </w:r>
      <w:r w:rsidRPr="004E5620">
        <w:rPr>
          <w:color w:val="FF0000"/>
        </w:rPr>
        <w:t>-glActiveTexture(GL_TEXTURE0);</w:t>
      </w:r>
      <w:r w:rsidRPr="004E5620">
        <w:rPr>
          <w:color w:val="FF0000"/>
        </w:rPr>
        <w:br/>
        <w:t>-glBindTexture(GL_TEXTURE_2D, texId);</w:t>
      </w:r>
      <w:r>
        <w:br/>
      </w:r>
      <w:r w:rsidR="007C1CAC">
        <w:rPr>
          <w:color w:val="FF0000"/>
        </w:rPr>
        <w:t>+</w:t>
      </w:r>
      <w:r w:rsidR="007C1CAC">
        <w:rPr>
          <w:color w:val="FF0000"/>
        </w:rPr>
        <w:br/>
      </w:r>
      <w:r w:rsidR="00C20F48">
        <w:rPr>
          <w:color w:val="FF0000"/>
        </w:rPr>
        <w:t>+</w:t>
      </w:r>
      <w:r w:rsidR="00C20F48">
        <w:t>progLighting.SetLightList(lights);</w:t>
      </w:r>
      <w:r w:rsidR="00C20F48">
        <w:br/>
      </w:r>
      <w:r>
        <w:rPr>
          <w:color w:val="FF0000"/>
        </w:rPr>
        <w:t>+</w:t>
      </w:r>
      <w:r>
        <w:t>progLighting.BindTexture(0, texId);</w:t>
      </w:r>
      <w:r>
        <w:br/>
      </w:r>
      <w:r>
        <w:br/>
        <w:t xml:space="preserve"> </w:t>
      </w:r>
      <w:r>
        <w:rPr>
          <w:color w:val="0000FF"/>
        </w:rPr>
        <w:t>const</w:t>
      </w:r>
      <w:r>
        <w:t xml:space="preserve"> </w:t>
      </w:r>
      <w:r>
        <w:rPr>
          <w:color w:val="0000FF"/>
        </w:rPr>
        <w:t>float</w:t>
      </w:r>
      <w:r>
        <w:t xml:space="preserve"> treeCount = 10;</w:t>
      </w:r>
      <w:r w:rsidR="00A525D5">
        <w:t xml:space="preserve"> </w:t>
      </w:r>
      <w:r w:rsidR="00A525D5" w:rsidRPr="00A525D5">
        <w:rPr>
          <w:color w:val="008000"/>
        </w:rPr>
        <w:t xml:space="preserve">// </w:t>
      </w:r>
      <w:r w:rsidR="00850D93">
        <w:rPr>
          <w:color w:val="008000"/>
        </w:rPr>
        <w:t>木を植える</w:t>
      </w:r>
      <w:r w:rsidR="00A525D5" w:rsidRPr="00A525D5">
        <w:rPr>
          <w:color w:val="008000"/>
        </w:rPr>
        <w:t>本数</w:t>
      </w:r>
      <w:r w:rsidR="00A525D5" w:rsidRPr="00A525D5">
        <w:rPr>
          <w:rFonts w:hint="eastAsia"/>
          <w:color w:val="008000"/>
        </w:rPr>
        <w:t>.</w:t>
      </w:r>
      <w:r>
        <w:br/>
      </w:r>
      <w:r w:rsidR="00A525D5">
        <w:rPr>
          <w:color w:val="0000FF"/>
        </w:rPr>
        <w:t xml:space="preserve"> const</w:t>
      </w:r>
      <w:r w:rsidR="00A525D5">
        <w:t xml:space="preserve"> </w:t>
      </w:r>
      <w:r w:rsidR="00A525D5">
        <w:rPr>
          <w:color w:val="0000FF"/>
        </w:rPr>
        <w:t>float</w:t>
      </w:r>
      <w:r w:rsidR="00A525D5">
        <w:t xml:space="preserve"> radius = 8; </w:t>
      </w:r>
      <w:r w:rsidR="00A525D5" w:rsidRPr="00A525D5">
        <w:rPr>
          <w:color w:val="008000"/>
        </w:rPr>
        <w:t xml:space="preserve">// </w:t>
      </w:r>
      <w:r w:rsidR="00A525D5" w:rsidRPr="00A525D5">
        <w:rPr>
          <w:color w:val="008000"/>
        </w:rPr>
        <w:t>半径</w:t>
      </w:r>
      <w:r w:rsidR="00A525D5" w:rsidRPr="00A525D5">
        <w:rPr>
          <w:rFonts w:hint="eastAsia"/>
          <w:color w:val="008000"/>
        </w:rPr>
        <w:t>.</w:t>
      </w:r>
      <w:r w:rsidR="00A525D5">
        <w:br/>
      </w:r>
      <w:r>
        <w:t xml:space="preserve"> </w:t>
      </w:r>
      <w:r>
        <w:rPr>
          <w:color w:val="0000FF"/>
        </w:rPr>
        <w:t>for</w:t>
      </w:r>
      <w:r>
        <w:t xml:space="preserve"> (</w:t>
      </w:r>
      <w:r>
        <w:rPr>
          <w:color w:val="0000FF"/>
        </w:rPr>
        <w:t>float</w:t>
      </w:r>
      <w:r>
        <w:t xml:space="preserve"> i = 0; i &lt; treeCount; ++i) {</w:t>
      </w:r>
    </w:p>
    <w:p w:rsidR="00A037E0" w:rsidRDefault="00790F9E" w:rsidP="00A037E0">
      <w:r>
        <w:t>その次に</w:t>
      </w:r>
      <w:r w:rsidR="00850D93">
        <w:t>、木を描画するプログラムを、次のように変更してください。</w:t>
      </w:r>
    </w:p>
    <w:p w:rsidR="00A037E0" w:rsidRDefault="00850D93" w:rsidP="00BA3D7F">
      <w:pPr>
        <w:pStyle w:val="ac"/>
      </w:pPr>
      <w:r>
        <w:rPr>
          <w:color w:val="0000FF"/>
        </w:rPr>
        <w:t xml:space="preserve"> const</w:t>
      </w:r>
      <w:r>
        <w:t xml:space="preserve"> </w:t>
      </w:r>
      <w:r>
        <w:rPr>
          <w:color w:val="0000FF"/>
        </w:rPr>
        <w:t>float</w:t>
      </w:r>
      <w:r>
        <w:t xml:space="preserve"> treeCount = 10; </w:t>
      </w:r>
      <w:r w:rsidRPr="00A525D5">
        <w:rPr>
          <w:color w:val="008000"/>
        </w:rPr>
        <w:t xml:space="preserve">// </w:t>
      </w:r>
      <w:r>
        <w:rPr>
          <w:color w:val="008000"/>
        </w:rPr>
        <w:t>木を植える</w:t>
      </w:r>
      <w:r w:rsidRPr="00A525D5">
        <w:rPr>
          <w:color w:val="008000"/>
        </w:rPr>
        <w:t>本数</w:t>
      </w:r>
      <w:r w:rsidRPr="00A525D5">
        <w:rPr>
          <w:rFonts w:hint="eastAsia"/>
          <w:color w:val="008000"/>
        </w:rPr>
        <w:t>.</w:t>
      </w:r>
      <w:r>
        <w:br/>
      </w:r>
      <w:r>
        <w:rPr>
          <w:color w:val="0000FF"/>
        </w:rPr>
        <w:t xml:space="preserve"> const</w:t>
      </w:r>
      <w:r>
        <w:t xml:space="preserve"> </w:t>
      </w:r>
      <w:r>
        <w:rPr>
          <w:color w:val="0000FF"/>
        </w:rPr>
        <w:t>float</w:t>
      </w:r>
      <w:r>
        <w:t xml:space="preserve"> radius = 8; </w:t>
      </w:r>
      <w:r w:rsidRPr="00A525D5">
        <w:rPr>
          <w:color w:val="008000"/>
        </w:rPr>
        <w:t xml:space="preserve">// </w:t>
      </w:r>
      <w:r w:rsidRPr="00A525D5">
        <w:rPr>
          <w:color w:val="008000"/>
        </w:rPr>
        <w:t>半径</w:t>
      </w:r>
      <w:r w:rsidRPr="00A525D5">
        <w:rPr>
          <w:rFonts w:hint="eastAsia"/>
          <w:color w:val="008000"/>
        </w:rPr>
        <w:t>.</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rsidR="003908F7">
        <w:t xml:space="preserve"> x = std::cos(theta) * radius</w:t>
      </w:r>
      <w:r>
        <w:t>;</w:t>
      </w:r>
      <w:r>
        <w:br/>
        <w:t xml:space="preserve">   </w:t>
      </w:r>
      <w:r>
        <w:rPr>
          <w:color w:val="0000FF"/>
        </w:rPr>
        <w:t>const</w:t>
      </w:r>
      <w:r>
        <w:t xml:space="preserve"> </w:t>
      </w:r>
      <w:r>
        <w:rPr>
          <w:color w:val="0000FF"/>
        </w:rPr>
        <w:t>float</w:t>
      </w:r>
      <w:r w:rsidR="003908F7">
        <w:t xml:space="preserve"> z = std::sin(theta) * radius</w:t>
      </w:r>
      <w:r>
        <w:t>;</w:t>
      </w:r>
      <w:r>
        <w:br/>
      </w:r>
      <w:r w:rsidR="003059E5" w:rsidRPr="00850D93">
        <w:rPr>
          <w:color w:val="FF0000"/>
        </w:rPr>
        <w:t>-  const glm::mat4x4 matModelT = glm::translate(glm::mat4(1), glm::vec3(x, 0, z));</w:t>
      </w:r>
      <w:r w:rsidR="003059E5" w:rsidRPr="00850D93">
        <w:rPr>
          <w:color w:val="FF0000"/>
        </w:rPr>
        <w:br/>
      </w:r>
      <w:r w:rsidRPr="00850D93">
        <w:rPr>
          <w:color w:val="FF0000"/>
        </w:rPr>
        <w:t>-  const glm::mat4x4 matModelR =</w:t>
      </w:r>
      <w:r w:rsidRPr="00850D93">
        <w:rPr>
          <w:color w:val="FF0000"/>
        </w:rPr>
        <w:br/>
        <w:t>-    glm::rotate(glm::mat4(1), theta * 5, glm::vec3(0, 1, 0));</w:t>
      </w:r>
      <w:r w:rsidRPr="00850D93">
        <w:rPr>
          <w:color w:val="FF0000"/>
        </w:rPr>
        <w:br/>
        <w:t>-  const glm::mat4x4 matMVP = matProj * matView * matModelT * matModelR;</w:t>
      </w:r>
      <w:r w:rsidR="003059E5">
        <w:rPr>
          <w:color w:val="FF0000"/>
        </w:rPr>
        <w:br/>
      </w:r>
      <w:r w:rsidR="003059E5" w:rsidRPr="00850D93">
        <w:rPr>
          <w:color w:val="FF0000"/>
        </w:rPr>
        <w:t>-  glUniformMatrix4fv(locMatMVP, 1, GL_FALSE, &amp;matMVP[0][0]);</w:t>
      </w:r>
      <w:r w:rsidR="003059E5">
        <w:rPr>
          <w:color w:val="FF0000"/>
        </w:rPr>
        <w:br/>
      </w:r>
      <w:r w:rsidR="003059E5" w:rsidRPr="003059E5">
        <w:rPr>
          <w:color w:val="FF0000"/>
        </w:rPr>
        <w:t>-</w:t>
      </w:r>
      <w:r w:rsidR="003059E5" w:rsidRPr="003059E5">
        <w:rPr>
          <w:color w:val="FF0000"/>
        </w:rPr>
        <w:br/>
      </w:r>
      <w:r w:rsidR="003059E5" w:rsidRPr="003059E5">
        <w:rPr>
          <w:rFonts w:hint="eastAsia"/>
          <w:color w:val="FF0000"/>
        </w:rPr>
        <w:t xml:space="preserve">-  </w:t>
      </w:r>
      <w:r w:rsidR="003059E5" w:rsidRPr="003059E5">
        <w:rPr>
          <w:color w:val="FF0000"/>
        </w:rPr>
        <w:t xml:space="preserve">// </w:t>
      </w:r>
      <w:r w:rsidR="003059E5" w:rsidRPr="003059E5">
        <w:rPr>
          <w:color w:val="FF0000"/>
        </w:rPr>
        <w:t>指向性ライトの向きをモデル座標系に変換して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Pr="00850D93">
        <w:rPr>
          <w:color w:val="FF0000"/>
        </w:rPr>
        <w:br/>
        <w:t>-  const glm::vec3 dirLightDirOnModel =</w:t>
      </w:r>
      <w:r w:rsidRPr="00850D93">
        <w:rPr>
          <w:color w:val="FF0000"/>
        </w:rPr>
        <w:br/>
        <w:t>-    glm::inverse(glm::mat3x3(matModelR)) * dirLightDir;</w:t>
      </w:r>
      <w:r w:rsidRPr="00850D93">
        <w:rPr>
          <w:color w:val="FF0000"/>
        </w:rPr>
        <w:br/>
      </w:r>
      <w:r w:rsidR="003059E5" w:rsidRPr="00850D93">
        <w:rPr>
          <w:color w:val="FF0000"/>
        </w:rPr>
        <w:t>-  glUniform3fv(locDirLightDir, 1, &amp;dirLightDirOnModel.x);</w:t>
      </w:r>
      <w:r w:rsidR="003059E5" w:rsidRPr="00850D93">
        <w:rPr>
          <w:color w:val="FF0000"/>
        </w:rPr>
        <w:br/>
      </w:r>
      <w:r w:rsidR="003059E5">
        <w:rPr>
          <w:color w:val="FF0000"/>
        </w:rPr>
        <w:t>-</w:t>
      </w:r>
      <w:r w:rsidR="003059E5">
        <w:rPr>
          <w:color w:val="FF0000"/>
        </w:rPr>
        <w:br/>
      </w:r>
      <w:r w:rsidR="003059E5" w:rsidRPr="003059E5">
        <w:rPr>
          <w:color w:val="FF0000"/>
        </w:rPr>
        <w:t xml:space="preserve">-  // </w:t>
      </w:r>
      <w:r w:rsidR="003059E5" w:rsidRPr="003059E5">
        <w:rPr>
          <w:color w:val="FF0000"/>
        </w:rPr>
        <w:t>ポイント・ライトの位置をモデル座標系に変換して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Pr>
          <w:color w:val="008000"/>
        </w:rPr>
        <w:br/>
      </w:r>
      <w:r w:rsidRPr="00850D93">
        <w:rPr>
          <w:color w:val="FF0000"/>
        </w:rPr>
        <w:t>-  const glm::mat4 matInvModel = glm::inverse(matModelT * matModelR);</w:t>
      </w:r>
      <w:r w:rsidRPr="00850D93">
        <w:rPr>
          <w:color w:val="FF0000"/>
        </w:rPr>
        <w:br/>
        <w:t>-  glm::vec3 pointLightPosOnModel[8];</w:t>
      </w:r>
      <w:r w:rsidRPr="00850D93">
        <w:rPr>
          <w:color w:val="FF0000"/>
        </w:rPr>
        <w:br/>
        <w:t>-  for (int i = 0; i &lt; 8; ++i) {</w:t>
      </w:r>
      <w:r w:rsidRPr="00850D93">
        <w:rPr>
          <w:color w:val="FF0000"/>
        </w:rPr>
        <w:br/>
        <w:t>-    pointLightPosOnModel[i] = matInvModel * glm::vec4(pointLightPos[i], 1);</w:t>
      </w:r>
      <w:r w:rsidRPr="00850D93">
        <w:rPr>
          <w:color w:val="FF0000"/>
        </w:rPr>
        <w:br/>
        <w:t>-  }</w:t>
      </w:r>
      <w:r w:rsidRPr="00850D93">
        <w:rPr>
          <w:color w:val="FF0000"/>
        </w:rPr>
        <w:br/>
        <w:t>-  glUniform3fv(locPointLightPos, 8, &amp;pointLightPosOnModel[0].x);</w:t>
      </w:r>
      <w:r w:rsidR="003059E5">
        <w:rPr>
          <w:color w:val="FF0000"/>
        </w:rPr>
        <w:br/>
        <w:t>-</w:t>
      </w:r>
      <w:r w:rsidRPr="00850D93">
        <w:rPr>
          <w:color w:val="FF0000"/>
        </w:rPr>
        <w:br/>
      </w:r>
      <w:r w:rsidR="003059E5" w:rsidRPr="003059E5">
        <w:rPr>
          <w:color w:val="FF0000"/>
        </w:rPr>
        <w:t xml:space="preserve">-  // </w:t>
      </w:r>
      <w:r w:rsidR="003059E5" w:rsidRPr="003059E5">
        <w:rPr>
          <w:color w:val="FF0000"/>
        </w:rPr>
        <w:t>スポット・ライトの方向と位置をモデル座標系に変換して</w:t>
      </w:r>
      <w:r w:rsidR="003059E5" w:rsidRPr="003059E5">
        <w:rPr>
          <w:rFonts w:hint="eastAsia"/>
          <w:color w:val="FF0000"/>
        </w:rPr>
        <w:t>G</w:t>
      </w:r>
      <w:r w:rsidR="003059E5" w:rsidRPr="003059E5">
        <w:rPr>
          <w:color w:val="FF0000"/>
        </w:rPr>
        <w:t>PU</w:t>
      </w:r>
      <w:r w:rsidR="003059E5" w:rsidRPr="003059E5">
        <w:rPr>
          <w:color w:val="FF0000"/>
        </w:rPr>
        <w:t>メモリに転送する</w:t>
      </w:r>
      <w:r w:rsidR="003059E5" w:rsidRPr="003059E5">
        <w:rPr>
          <w:rFonts w:hint="eastAsia"/>
          <w:color w:val="FF0000"/>
        </w:rPr>
        <w:t>.</w:t>
      </w:r>
      <w:r w:rsidR="003059E5" w:rsidRPr="003059E5">
        <w:rPr>
          <w:color w:val="FF0000"/>
        </w:rPr>
        <w:br/>
        <w:t>-  glm::vec4 spotLightDirOnModel[4];</w:t>
      </w:r>
      <w:r w:rsidR="003059E5" w:rsidRPr="003059E5">
        <w:rPr>
          <w:color w:val="FF0000"/>
        </w:rPr>
        <w:br/>
        <w:t>-  glm::vec4 spotLightPosOnModel[4];</w:t>
      </w:r>
      <w:r w:rsidR="003059E5" w:rsidRPr="003059E5">
        <w:rPr>
          <w:color w:val="FF0000"/>
        </w:rPr>
        <w:br/>
        <w:t>-  for (int i = 0; i &lt; 4; ++i) {</w:t>
      </w:r>
      <w:r w:rsidR="003059E5" w:rsidRPr="003059E5">
        <w:rPr>
          <w:color w:val="FF0000"/>
        </w:rPr>
        <w:br/>
        <w:t>-    const glm::vec3 invDir = matInvRotate * glm::vec3(spotLightDirAndCutOff[i]);</w:t>
      </w:r>
      <w:r w:rsidR="003059E5" w:rsidRPr="003059E5">
        <w:rPr>
          <w:color w:val="FF0000"/>
        </w:rPr>
        <w:br/>
        <w:t>-    spotLightDirOnModel[i] = glm::vec4(invDir, spotLightDirAndCutOff[i].w);</w:t>
      </w:r>
      <w:r w:rsidR="003059E5" w:rsidRPr="003059E5">
        <w:rPr>
          <w:color w:val="FF0000"/>
        </w:rPr>
        <w:br/>
        <w:t>-    const glm::vec3 pos = glm::vec3(spotLightPosAndInnerCutOff[i]);</w:t>
      </w:r>
      <w:r w:rsidR="003059E5" w:rsidRPr="003059E5">
        <w:rPr>
          <w:color w:val="FF0000"/>
        </w:rPr>
        <w:br/>
        <w:t>-    spotLightPosOnModel[i] = matInvModel * glm::vec4(pos, 1);</w:t>
      </w:r>
      <w:r w:rsidR="003059E5" w:rsidRPr="003059E5">
        <w:rPr>
          <w:color w:val="FF0000"/>
        </w:rPr>
        <w:br/>
        <w:t>-    spotLightPosOnModel[i].w = spotLightPosAndInnerCutOff[i].w;</w:t>
      </w:r>
      <w:r w:rsidR="003059E5" w:rsidRPr="003059E5">
        <w:rPr>
          <w:color w:val="FF0000"/>
        </w:rPr>
        <w:br/>
        <w:t>-  }</w:t>
      </w:r>
      <w:r w:rsidR="003059E5" w:rsidRPr="003059E5">
        <w:rPr>
          <w:color w:val="FF0000"/>
        </w:rPr>
        <w:br/>
        <w:t>-  glUniform4fv(loc</w:t>
      </w:r>
      <w:r w:rsidR="003059E5" w:rsidRPr="003059E5">
        <w:rPr>
          <w:rFonts w:hint="eastAsia"/>
          <w:color w:val="FF0000"/>
        </w:rPr>
        <w:t>SpotLightDir</w:t>
      </w:r>
      <w:r w:rsidR="003059E5" w:rsidRPr="003059E5">
        <w:rPr>
          <w:color w:val="FF0000"/>
        </w:rPr>
        <w:t>, 4, &amp;spotLightDirOnModel[0].x);</w:t>
      </w:r>
      <w:r w:rsidR="003059E5" w:rsidRPr="003059E5">
        <w:rPr>
          <w:color w:val="FF0000"/>
        </w:rPr>
        <w:br/>
        <w:t>-  glUniform4fv(locSpotLightPos, 4, &amp;spotLightPosOnModel[0].x);</w:t>
      </w:r>
      <w:r w:rsidR="003059E5">
        <w:br/>
      </w:r>
      <w:r w:rsidR="003059E5">
        <w:rPr>
          <w:color w:val="FF0000"/>
        </w:rPr>
        <w:t>-</w:t>
      </w:r>
      <w:r w:rsidRPr="00850D93">
        <w:rPr>
          <w:color w:val="FF0000"/>
        </w:rPr>
        <w:br/>
        <w:t>-  glDrawElementsBaseVertex(meshList[0].mode,</w:t>
      </w:r>
      <w:r w:rsidRPr="00850D93">
        <w:rPr>
          <w:color w:val="FF0000"/>
        </w:rPr>
        <w:br/>
        <w:t>-    meshList[0].count, GL_UNSIGNED_SHORT,meshList[0].indices,meshList[0].baseVertex);</w:t>
      </w:r>
      <w:r>
        <w:br/>
      </w:r>
      <w:r w:rsidRPr="00850D93">
        <w:rPr>
          <w:color w:val="FF0000"/>
        </w:rPr>
        <w:t>+</w:t>
      </w:r>
      <w:r>
        <w:t xml:space="preserve">  progLighting.Draw(meshList[0],</w:t>
      </w:r>
      <w:r>
        <w:br/>
      </w:r>
      <w:r w:rsidRPr="00850D93">
        <w:rPr>
          <w:color w:val="FF0000"/>
        </w:rPr>
        <w:t>+</w:t>
      </w:r>
      <w:r>
        <w:t xml:space="preserve">    glm::</w:t>
      </w:r>
      <w:r>
        <w:rPr>
          <w:color w:val="2B91AF"/>
        </w:rPr>
        <w:t>vec3</w:t>
      </w:r>
      <w:r>
        <w:t>(x, 0, z), glm::</w:t>
      </w:r>
      <w:r>
        <w:rPr>
          <w:color w:val="2B91AF"/>
        </w:rPr>
        <w:t>vec3</w:t>
      </w:r>
      <w:r>
        <w:t>(0, theta * 5, 0), glm::</w:t>
      </w:r>
      <w:r>
        <w:rPr>
          <w:color w:val="2B91AF"/>
        </w:rPr>
        <w:t>vec3</w:t>
      </w:r>
      <w:r>
        <w:t>(1));</w:t>
      </w:r>
      <w:r>
        <w:br/>
        <w:t xml:space="preserve"> }</w:t>
      </w:r>
    </w:p>
    <w:p w:rsidR="00790F9E" w:rsidRPr="00790F9E" w:rsidRDefault="003059E5" w:rsidP="00790F9E">
      <w:pPr>
        <w:rPr>
          <w:rFonts w:hint="eastAsia"/>
        </w:rPr>
      </w:pPr>
      <w:r>
        <w:rPr>
          <w:rFonts w:hint="eastAsia"/>
        </w:rPr>
        <w:t>MVP</w:t>
      </w:r>
      <w:r>
        <w:rPr>
          <w:rFonts w:hint="eastAsia"/>
        </w:rPr>
        <w:t>行列の計算とライトの計算は全て</w:t>
      </w:r>
      <w:r>
        <w:rPr>
          <w:rFonts w:hint="eastAsia"/>
        </w:rPr>
        <w:t>Shader::Program::Draw</w:t>
      </w:r>
      <w:r>
        <w:rPr>
          <w:rFonts w:hint="eastAsia"/>
        </w:rPr>
        <w:t>関数がやってくれるので、必要なのは座標と回転角の計算だけになりました。</w:t>
      </w:r>
    </w:p>
    <w:p w:rsidR="00D27A36" w:rsidRPr="00D27A36" w:rsidRDefault="00D27A36" w:rsidP="00D27A36">
      <w:pPr>
        <w:pStyle w:val="af8"/>
      </w:pPr>
      <w:r w:rsidRPr="00D27A36">
        <w:rPr>
          <w:rFonts w:hint="eastAsia"/>
          <w:b/>
        </w:rPr>
        <w:t>[</w:t>
      </w:r>
      <w:r w:rsidRPr="00D27A36">
        <w:rPr>
          <w:rFonts w:hint="eastAsia"/>
          <w:b/>
        </w:rPr>
        <w:t>課題</w:t>
      </w:r>
      <w:r w:rsidRPr="00D27A36">
        <w:rPr>
          <w:rFonts w:hint="eastAsia"/>
          <w:b/>
        </w:rPr>
        <w:t>01</w:t>
      </w:r>
      <w:r w:rsidRPr="00D27A36">
        <w:rPr>
          <w:b/>
        </w:rPr>
        <w:t>]</w:t>
      </w:r>
      <w:r>
        <w:t xml:space="preserve"> </w:t>
      </w:r>
      <w:r>
        <w:t>地面など</w:t>
      </w:r>
      <w:r w:rsidR="00C71154">
        <w:t>の</w:t>
      </w:r>
      <w:r>
        <w:t>、描画に</w:t>
      </w:r>
      <w:r>
        <w:rPr>
          <w:rFonts w:hint="eastAsia"/>
        </w:rPr>
        <w:t>progLighting</w:t>
      </w:r>
      <w:r>
        <w:rPr>
          <w:rFonts w:hint="eastAsia"/>
        </w:rPr>
        <w:t>を使用しているプログラムを、木の描画プログラムと同様に</w:t>
      </w:r>
      <w:r>
        <w:rPr>
          <w:rFonts w:hint="eastAsia"/>
        </w:rPr>
        <w:t>p</w:t>
      </w:r>
      <w:r>
        <w:t>rogLighting.Draw</w:t>
      </w:r>
      <w:r>
        <w:t>を使うように変更してください。</w:t>
      </w:r>
    </w:p>
    <w:p w:rsidR="00BC5462" w:rsidRDefault="00BC5462" w:rsidP="00BC5462">
      <w:pPr>
        <w:pStyle w:val="2"/>
      </w:pPr>
      <w:r>
        <w:rPr>
          <w:rFonts w:hint="eastAsia"/>
        </w:rPr>
        <w:lastRenderedPageBreak/>
        <w:t>プログラム</w:t>
      </w:r>
      <w:r w:rsidR="00BA3D7F">
        <w:rPr>
          <w:rFonts w:hint="eastAsia"/>
        </w:rPr>
        <w:t>・オブジェクト削除プログラム</w:t>
      </w:r>
      <w:r>
        <w:rPr>
          <w:rFonts w:hint="eastAsia"/>
        </w:rPr>
        <w:t>を削除</w:t>
      </w:r>
    </w:p>
    <w:p w:rsidR="00BA3D7F" w:rsidRPr="00BA3D7F" w:rsidRDefault="00BA3D7F" w:rsidP="00BA3D7F">
      <w:r>
        <w:rPr>
          <w:rFonts w:hint="eastAsia"/>
        </w:rPr>
        <w:t>最後に、メインループのあとで</w:t>
      </w:r>
      <w:r w:rsidR="00BC5462">
        <w:rPr>
          <w:rFonts w:hint="eastAsia"/>
        </w:rPr>
        <w:t>プログラム</w:t>
      </w:r>
      <w:r>
        <w:rPr>
          <w:rFonts w:hint="eastAsia"/>
        </w:rPr>
        <w:t>・オブジェクトを削除しているプログラム</w:t>
      </w:r>
      <w:r w:rsidR="00BC5462">
        <w:rPr>
          <w:rFonts w:hint="eastAsia"/>
        </w:rPr>
        <w:t>を削除します。</w:t>
      </w:r>
      <w:r>
        <w:br/>
      </w:r>
      <w:r>
        <w:t>メインループの下にある、オブジェクトを削除するプログラムを、次のように変更してください。</w:t>
      </w:r>
    </w:p>
    <w:p w:rsidR="00BA3D7F" w:rsidRDefault="00BA3D7F" w:rsidP="00BA3D7F">
      <w:pPr>
        <w:pStyle w:val="ac"/>
      </w:pPr>
      <w:r>
        <w:t xml:space="preserve">   window.SwapBuffers();</w:t>
      </w:r>
      <w:r>
        <w:br/>
        <w:t xml:space="preserve"> }</w:t>
      </w:r>
      <w:r>
        <w:br/>
      </w:r>
      <w:r>
        <w:br/>
        <w:t xml:space="preserve"> glDeleteTextures(1, &amp;texHouse);</w:t>
      </w:r>
      <w:r>
        <w:br/>
        <w:t xml:space="preserve"> glDeleteTextures(1, &amp;texId);</w:t>
      </w:r>
      <w:r>
        <w:br/>
      </w:r>
      <w:r w:rsidRPr="00BA3D7F">
        <w:rPr>
          <w:rFonts w:hint="eastAsia"/>
          <w:color w:val="FF0000"/>
        </w:rPr>
        <w:t>-</w:t>
      </w:r>
      <w:r w:rsidRPr="00BA3D7F">
        <w:rPr>
          <w:color w:val="FF0000"/>
        </w:rPr>
        <w:t>glDeleteProgram(progLighting);</w:t>
      </w:r>
      <w:r>
        <w:br/>
        <w:t xml:space="preserve"> </w:t>
      </w:r>
      <w:r w:rsidRPr="00BA3D7F">
        <w:rPr>
          <w:color w:val="6F008A"/>
        </w:rPr>
        <w:t>glDeleteProgram</w:t>
      </w:r>
      <w:r>
        <w:t>(shaderProgram);</w:t>
      </w:r>
      <w:r>
        <w:br/>
        <w:t xml:space="preserve"> </w:t>
      </w:r>
      <w:r w:rsidRPr="00BA3D7F">
        <w:rPr>
          <w:color w:val="6F008A"/>
        </w:rPr>
        <w:t>glDeleteVertexArrays</w:t>
      </w:r>
      <w:r w:rsidRPr="00BA3D7F">
        <w:t>(1, &amp;vao);</w:t>
      </w:r>
      <w:r w:rsidRPr="00BA3D7F">
        <w:br/>
      </w:r>
      <w:r w:rsidRPr="00BA3D7F">
        <w:br/>
      </w:r>
      <w:r>
        <w:t xml:space="preserve"> </w:t>
      </w:r>
      <w:r w:rsidRPr="00BA3D7F">
        <w:rPr>
          <w:color w:val="0000FF"/>
        </w:rPr>
        <w:t xml:space="preserve">return </w:t>
      </w:r>
      <w:r w:rsidRPr="00BA3D7F">
        <w:t>0;</w:t>
      </w:r>
    </w:p>
    <w:p w:rsidR="003752EA" w:rsidRDefault="00BA3D7F" w:rsidP="00485228">
      <w:r>
        <w:rPr>
          <w:rFonts w:hint="eastAsia"/>
        </w:rPr>
        <w:t>これで、</w:t>
      </w:r>
      <w:r w:rsidR="00AB4A80">
        <w:rPr>
          <w:rFonts w:hint="eastAsia"/>
        </w:rPr>
        <w:t>プログラム</w:t>
      </w:r>
      <w:r>
        <w:rPr>
          <w:rFonts w:hint="eastAsia"/>
        </w:rPr>
        <w:t>・オブジェクト</w:t>
      </w:r>
      <w:r w:rsidR="00AB4A80">
        <w:rPr>
          <w:rFonts w:hint="eastAsia"/>
        </w:rPr>
        <w:t>をクラス化することができました。</w:t>
      </w:r>
      <w:r w:rsidR="00AB4A80">
        <w:br/>
      </w:r>
      <w:r w:rsidR="00D83498" w:rsidRPr="00EC59E4">
        <w:rPr>
          <w:b/>
        </w:rPr>
        <w:t>ビルドして実行して</w:t>
      </w:r>
      <w:r w:rsidR="0054765F" w:rsidRPr="00EC59E4">
        <w:rPr>
          <w:b/>
        </w:rPr>
        <w:t>ください。</w:t>
      </w:r>
      <w:r w:rsidR="00E47A1D">
        <w:t>クラス化する前と同じように表示され</w:t>
      </w:r>
      <w:r w:rsidR="0054765F">
        <w:t>ていれば成功です</w:t>
      </w:r>
      <w:r w:rsidR="00AB4A80">
        <w:t>。</w:t>
      </w:r>
      <w:r w:rsidR="00485228" w:rsidRPr="000E3E0D">
        <w:rPr>
          <w:rFonts w:hint="eastAsia"/>
        </w:rPr>
        <w:t xml:space="preserve"> </w:t>
      </w:r>
      <w:r w:rsidR="00857155">
        <w:br/>
      </w:r>
      <w:r w:rsidR="00BD6C06">
        <w:t>なお、</w:t>
      </w:r>
      <w:r w:rsidR="00857155">
        <w:t>課題</w:t>
      </w:r>
      <w:r w:rsidR="00857155">
        <w:rPr>
          <w:rFonts w:hint="eastAsia"/>
        </w:rPr>
        <w:t>01</w:t>
      </w:r>
      <w:r w:rsidR="00857155">
        <w:rPr>
          <w:rFonts w:hint="eastAsia"/>
        </w:rPr>
        <w:t>を完了させていないと</w:t>
      </w:r>
      <w:r w:rsidR="00BD6C06">
        <w:rPr>
          <w:rFonts w:hint="eastAsia"/>
        </w:rPr>
        <w:t>ビルドに失敗</w:t>
      </w:r>
      <w:r w:rsidR="00284F07">
        <w:rPr>
          <w:rFonts w:hint="eastAsia"/>
        </w:rPr>
        <w:t>します。課題を終えてからビルドしてください</w:t>
      </w:r>
      <w:r w:rsidR="00857155">
        <w:rPr>
          <w:rFonts w:hint="eastAsia"/>
        </w:rPr>
        <w:t>。</w:t>
      </w:r>
    </w:p>
    <w:p w:rsidR="00C74223" w:rsidRDefault="00C74223">
      <w:pPr>
        <w:spacing w:after="0" w:line="240" w:lineRule="auto"/>
        <w:rPr>
          <w:rFonts w:ascii="Calibri Light" w:hAnsi="Calibri Light"/>
          <w:b/>
          <w:bCs/>
          <w:color w:val="000000"/>
          <w:sz w:val="36"/>
          <w:szCs w:val="36"/>
        </w:rPr>
      </w:pPr>
      <w:r>
        <w:br w:type="page"/>
      </w:r>
    </w:p>
    <w:p w:rsidR="0015304D" w:rsidRDefault="0015304D" w:rsidP="0015304D">
      <w:pPr>
        <w:pStyle w:val="1"/>
      </w:pPr>
      <w:r>
        <w:lastRenderedPageBreak/>
        <w:t>モデルデータを追加しやすくする</w:t>
      </w:r>
    </w:p>
    <w:p w:rsidR="0015304D" w:rsidRDefault="0015304D" w:rsidP="0015304D">
      <w:pPr>
        <w:pStyle w:val="2"/>
      </w:pPr>
      <w:r>
        <w:rPr>
          <w:rFonts w:hint="eastAsia"/>
        </w:rPr>
        <w:t>MeshList</w:t>
      </w:r>
      <w:r>
        <w:rPr>
          <w:rFonts w:hint="eastAsia"/>
        </w:rPr>
        <w:t>クラスを定義する</w:t>
      </w:r>
    </w:p>
    <w:p w:rsidR="0015304D" w:rsidRDefault="0015304D" w:rsidP="0015304D">
      <w:r>
        <w:rPr>
          <w:rFonts w:hint="eastAsia"/>
        </w:rPr>
        <w:t>メッシュリストにモデルを追加するには、モデルが使用する</w:t>
      </w:r>
      <w:r>
        <w:t>頂点データとインデックスデータの位置を正確に設定しなければなりません。当然のことではありますが、正確な位置を設定するのは意外と面倒です。それに、あるモデルの頂点やインデックスの数が変化したら、それ以降のデータを使っているメッシュは全てデータを書き直さなければなりません。こういったことを手作業で行うのは、面倒なうえに間違えやすいものです。そこで、モデルデータをもう少し扱いやすくしていきましょう。</w:t>
      </w:r>
    </w:p>
    <w:p w:rsidR="0015304D" w:rsidRDefault="0015304D" w:rsidP="0015304D">
      <w:r>
        <w:rPr>
          <w:rFonts w:hint="eastAsia"/>
        </w:rPr>
        <w:t>まず、メッシュリストをクラスにします。クラスの名前は分かりやすいことが大事ですから、素直に</w:t>
      </w:r>
      <w:r>
        <w:rPr>
          <w:rFonts w:hint="eastAsia"/>
        </w:rPr>
        <w:t>MeshList</w:t>
      </w:r>
      <w:r>
        <w:t>(</w:t>
      </w:r>
      <w:r>
        <w:t>めっしゅ・りすと</w:t>
      </w:r>
      <w:r>
        <w:rPr>
          <w:rFonts w:hint="eastAsia"/>
        </w:rPr>
        <w:t>)</w:t>
      </w:r>
      <w:r>
        <w:rPr>
          <w:rFonts w:hint="eastAsia"/>
        </w:rPr>
        <w:t>としましょう。また、これ以上</w:t>
      </w:r>
      <w:r>
        <w:rPr>
          <w:rFonts w:hint="eastAsia"/>
        </w:rPr>
        <w:t>Main.cpp</w:t>
      </w:r>
      <w:r>
        <w:rPr>
          <w:rFonts w:hint="eastAsia"/>
        </w:rPr>
        <w:t>を煩雑にしないため、このクラスは別のファイルに定義することにします。</w:t>
      </w:r>
      <w:r w:rsidR="00204F46">
        <w:br/>
      </w:r>
      <w:r>
        <w:rPr>
          <w:rFonts w:hint="eastAsia"/>
        </w:rPr>
        <w:t>というわけで、ソリューションエクスプローラーの「ヘッダーファイル」フィルタを右クリックし、「追加→新しい項目」を選択して、</w:t>
      </w:r>
      <w:r>
        <w:rPr>
          <w:rFonts w:hint="eastAsia"/>
        </w:rPr>
        <w:t>Src</w:t>
      </w:r>
      <w:r>
        <w:rPr>
          <w:rFonts w:hint="eastAsia"/>
        </w:rPr>
        <w:t>フォルダに「</w:t>
      </w:r>
      <w:r>
        <w:rPr>
          <w:rFonts w:hint="eastAsia"/>
        </w:rPr>
        <w:t>MeshList.h</w:t>
      </w:r>
      <w:r>
        <w:rPr>
          <w:rFonts w:hint="eastAsia"/>
        </w:rPr>
        <w:t>」という名前のファイルを追加してください。</w:t>
      </w:r>
      <w:r>
        <w:t>そして、追加した</w:t>
      </w:r>
      <w:r>
        <w:rPr>
          <w:rFonts w:hint="eastAsia"/>
        </w:rPr>
        <w:t>MeshList.h</w:t>
      </w:r>
      <w:r>
        <w:rPr>
          <w:rFonts w:hint="eastAsia"/>
        </w:rPr>
        <w:t>を開き、次のプログラムを追加してください。</w:t>
      </w:r>
    </w:p>
    <w:p w:rsidR="0015304D" w:rsidRPr="00CE4D5A" w:rsidRDefault="0015304D" w:rsidP="0015304D">
      <w:pPr>
        <w:pStyle w:val="ac"/>
        <w:rPr>
          <w:rFonts w:hint="eastAsia"/>
        </w:rPr>
      </w:pPr>
      <w:r w:rsidRPr="008357BA">
        <w:rPr>
          <w:color w:val="FF0000"/>
        </w:rPr>
        <w:t>+</w:t>
      </w:r>
      <w:r>
        <w:rPr>
          <w:color w:val="008000"/>
        </w:rPr>
        <w:t>/**</w:t>
      </w:r>
      <w:r>
        <w:br/>
      </w:r>
      <w:r w:rsidRPr="008357BA">
        <w:rPr>
          <w:color w:val="FF0000"/>
        </w:rPr>
        <w:t>+</w:t>
      </w:r>
      <w:r>
        <w:rPr>
          <w:color w:val="008000"/>
        </w:rPr>
        <w:t>* @file MeshList.h</w:t>
      </w:r>
      <w:r>
        <w:br/>
      </w:r>
      <w:r w:rsidRPr="008357BA">
        <w:rPr>
          <w:color w:val="FF0000"/>
        </w:rPr>
        <w:t>+</w:t>
      </w:r>
      <w:r>
        <w:rPr>
          <w:color w:val="008000"/>
        </w:rPr>
        <w:t>*/</w:t>
      </w:r>
      <w:r>
        <w:br/>
      </w:r>
      <w:r w:rsidRPr="008357BA">
        <w:rPr>
          <w:color w:val="FF0000"/>
        </w:rPr>
        <w:t>+</w:t>
      </w:r>
      <w:r>
        <w:rPr>
          <w:color w:val="808080"/>
        </w:rPr>
        <w:t>#ifndef</w:t>
      </w:r>
      <w:r>
        <w:t xml:space="preserve"> MESHLIST_H_INCLUDED</w:t>
      </w:r>
      <w:r>
        <w:br/>
      </w:r>
      <w:r w:rsidRPr="008357BA">
        <w:rPr>
          <w:color w:val="FF0000"/>
        </w:rPr>
        <w:t>+</w:t>
      </w:r>
      <w:r>
        <w:rPr>
          <w:color w:val="808080"/>
        </w:rPr>
        <w:t>#define</w:t>
      </w:r>
      <w:r>
        <w:t xml:space="preserve"> </w:t>
      </w:r>
      <w:r>
        <w:rPr>
          <w:color w:val="6F008A"/>
        </w:rPr>
        <w:t>MESHLIST_H_INCLUDED</w:t>
      </w:r>
      <w:r>
        <w:br/>
      </w:r>
      <w:r w:rsidRPr="008357BA">
        <w:rPr>
          <w:color w:val="FF0000"/>
        </w:rPr>
        <w:t>+</w:t>
      </w:r>
      <w:r>
        <w:rPr>
          <w:color w:val="808080"/>
        </w:rPr>
        <w:t>#include</w:t>
      </w:r>
      <w:r>
        <w:t xml:space="preserve"> </w:t>
      </w:r>
      <w:r>
        <w:rPr>
          <w:color w:val="A31515"/>
        </w:rPr>
        <w:t>&lt;GL/glew.h&gt;</w:t>
      </w:r>
      <w:r>
        <w:br/>
      </w:r>
      <w:r w:rsidRPr="008357BA">
        <w:rPr>
          <w:color w:val="FF0000"/>
        </w:rPr>
        <w:t>+</w:t>
      </w:r>
      <w:r>
        <w:rPr>
          <w:color w:val="808080"/>
        </w:rPr>
        <w:t>#include</w:t>
      </w:r>
      <w:r>
        <w:t xml:space="preserve"> </w:t>
      </w:r>
      <w:r>
        <w:rPr>
          <w:color w:val="A31515"/>
        </w:rPr>
        <w:t>&lt;vector&gt;</w:t>
      </w:r>
      <w:r>
        <w:br/>
      </w:r>
      <w:r w:rsidRPr="008357BA">
        <w:rPr>
          <w:color w:val="FF0000"/>
        </w:rPr>
        <w:t>+</w:t>
      </w:r>
      <w:r>
        <w:br/>
      </w:r>
      <w:r w:rsidRPr="008357BA">
        <w:rPr>
          <w:color w:val="FF0000"/>
        </w:rPr>
        <w:t>+</w:t>
      </w:r>
      <w:r>
        <w:rPr>
          <w:color w:val="0000FF"/>
        </w:rPr>
        <w:t>struct</w:t>
      </w:r>
      <w:r>
        <w:t xml:space="preserve"> </w:t>
      </w:r>
      <w:r>
        <w:rPr>
          <w:color w:val="2B91AF"/>
        </w:rPr>
        <w:t>Mesh</w:t>
      </w:r>
      <w:r>
        <w:t>;</w:t>
      </w:r>
      <w:r>
        <w:br/>
      </w:r>
      <w:r w:rsidRPr="008357BA">
        <w:rPr>
          <w:color w:val="FF0000"/>
        </w:rPr>
        <w:t>+</w:t>
      </w:r>
      <w:r>
        <w:br/>
      </w:r>
      <w:r w:rsidRPr="008357BA">
        <w:rPr>
          <w:color w:val="FF0000"/>
        </w:rPr>
        <w:t>+</w:t>
      </w:r>
      <w:r>
        <w:rPr>
          <w:color w:val="008000"/>
        </w:rPr>
        <w:t>/**</w:t>
      </w:r>
      <w:r>
        <w:br/>
      </w:r>
      <w:r w:rsidRPr="008357BA">
        <w:rPr>
          <w:color w:val="FF0000"/>
        </w:rPr>
        <w:t>+</w:t>
      </w:r>
      <w:r>
        <w:rPr>
          <w:color w:val="008000"/>
        </w:rPr>
        <w:t xml:space="preserve">* </w:t>
      </w:r>
      <w:r>
        <w:rPr>
          <w:rFonts w:hint="eastAsia"/>
          <w:color w:val="008000"/>
        </w:rPr>
        <w:t>メッシュ管理クラス</w:t>
      </w:r>
      <w:r>
        <w:rPr>
          <w:color w:val="008000"/>
        </w:rPr>
        <w:t>.</w:t>
      </w:r>
      <w:r>
        <w:br/>
      </w:r>
      <w:r w:rsidRPr="008357BA">
        <w:rPr>
          <w:color w:val="FF0000"/>
        </w:rPr>
        <w:t>+</w:t>
      </w:r>
      <w:r>
        <w:rPr>
          <w:color w:val="008000"/>
        </w:rPr>
        <w:t>*/</w:t>
      </w:r>
      <w:r>
        <w:br/>
      </w:r>
      <w:r w:rsidRPr="008357BA">
        <w:rPr>
          <w:color w:val="FF0000"/>
        </w:rPr>
        <w:t>+</w:t>
      </w:r>
      <w:r>
        <w:rPr>
          <w:color w:val="0000FF"/>
        </w:rPr>
        <w:t>class</w:t>
      </w:r>
      <w:r>
        <w:t xml:space="preserve"> </w:t>
      </w:r>
      <w:r>
        <w:rPr>
          <w:color w:val="2B91AF"/>
        </w:rPr>
        <w:t>MeshList</w:t>
      </w:r>
      <w:r>
        <w:br/>
      </w:r>
      <w:r w:rsidRPr="008357BA">
        <w:rPr>
          <w:color w:val="FF0000"/>
        </w:rPr>
        <w:t>+</w:t>
      </w:r>
      <w:r>
        <w:t>{</w:t>
      </w:r>
      <w:r>
        <w:br/>
      </w:r>
      <w:r w:rsidRPr="008357BA">
        <w:rPr>
          <w:color w:val="FF0000"/>
        </w:rPr>
        <w:t>+</w:t>
      </w:r>
      <w:r>
        <w:rPr>
          <w:color w:val="0000FF"/>
        </w:rPr>
        <w:t>public</w:t>
      </w:r>
      <w:r>
        <w:t>:</w:t>
      </w:r>
      <w:r>
        <w:br/>
      </w:r>
      <w:r w:rsidRPr="008357BA">
        <w:rPr>
          <w:color w:val="FF0000"/>
        </w:rPr>
        <w:t>+</w:t>
      </w:r>
      <w:r>
        <w:t xml:space="preserve">  MeshList();</w:t>
      </w:r>
      <w:r>
        <w:br/>
      </w:r>
      <w:r w:rsidRPr="008357BA">
        <w:rPr>
          <w:color w:val="FF0000"/>
        </w:rPr>
        <w:t>+</w:t>
      </w:r>
      <w:r>
        <w:t xml:space="preserve">  ~MeshList();</w:t>
      </w:r>
      <w:r>
        <w:br/>
      </w:r>
      <w:r w:rsidRPr="008357BA">
        <w:rPr>
          <w:color w:val="FF0000"/>
        </w:rPr>
        <w:t>+</w:t>
      </w:r>
      <w:r>
        <w:br/>
      </w:r>
      <w:r w:rsidRPr="008357BA">
        <w:rPr>
          <w:color w:val="FF0000"/>
        </w:rPr>
        <w:t>+</w:t>
      </w:r>
      <w:r>
        <w:t xml:space="preserve">  </w:t>
      </w:r>
      <w:r>
        <w:rPr>
          <w:color w:val="0000FF"/>
        </w:rPr>
        <w:t>bool</w:t>
      </w:r>
      <w:r>
        <w:t xml:space="preserve"> Allocate();</w:t>
      </w:r>
      <w:r>
        <w:br/>
      </w:r>
      <w:r w:rsidRPr="008357BA">
        <w:rPr>
          <w:color w:val="FF0000"/>
        </w:rPr>
        <w:t>+</w:t>
      </w:r>
      <w:r>
        <w:t xml:space="preserve">  </w:t>
      </w:r>
      <w:r>
        <w:rPr>
          <w:color w:val="0000FF"/>
        </w:rPr>
        <w:t>void</w:t>
      </w:r>
      <w:r>
        <w:t xml:space="preserve"> Free();</w:t>
      </w:r>
      <w:r>
        <w:br/>
      </w:r>
      <w:r w:rsidRPr="008357BA">
        <w:rPr>
          <w:color w:val="FF0000"/>
        </w:rPr>
        <w:t>+</w:t>
      </w:r>
      <w:r>
        <w:br/>
      </w:r>
      <w:r w:rsidRPr="008357BA">
        <w:rPr>
          <w:color w:val="FF0000"/>
        </w:rPr>
        <w:t>+</w:t>
      </w:r>
      <w:r>
        <w:t xml:space="preserve">  </w:t>
      </w:r>
      <w:r>
        <w:rPr>
          <w:color w:val="0000FF"/>
        </w:rPr>
        <w:t>void</w:t>
      </w:r>
      <w:r>
        <w:t xml:space="preserve"> BindVertexArray();</w:t>
      </w:r>
      <w:r>
        <w:br/>
      </w:r>
      <w:r w:rsidRPr="008357BA">
        <w:rPr>
          <w:color w:val="FF0000"/>
        </w:rPr>
        <w:t>+</w:t>
      </w:r>
      <w:r>
        <w:t xml:space="preserve">  </w:t>
      </w:r>
      <w:r>
        <w:rPr>
          <w:color w:val="0000FF"/>
        </w:rPr>
        <w:t>const</w:t>
      </w:r>
      <w:r>
        <w:t xml:space="preserve"> </w:t>
      </w:r>
      <w:r>
        <w:rPr>
          <w:color w:val="2B91AF"/>
        </w:rPr>
        <w:t>Mesh</w:t>
      </w:r>
      <w:r>
        <w:t>&amp; Get(</w:t>
      </w:r>
      <w:r>
        <w:rPr>
          <w:color w:val="2B91AF"/>
        </w:rPr>
        <w:t>size_t</w:t>
      </w:r>
      <w:r>
        <w:t xml:space="preserve"> </w:t>
      </w:r>
      <w:r>
        <w:rPr>
          <w:color w:val="808080"/>
        </w:rPr>
        <w:t>index</w:t>
      </w:r>
      <w:r>
        <w:t xml:space="preserve">) </w:t>
      </w:r>
      <w:r>
        <w:rPr>
          <w:color w:val="0000FF"/>
        </w:rPr>
        <w:t>const</w:t>
      </w:r>
      <w:r>
        <w:t>;</w:t>
      </w:r>
      <w:r>
        <w:br/>
      </w:r>
      <w:r w:rsidRPr="008357BA">
        <w:rPr>
          <w:color w:val="FF0000"/>
        </w:rPr>
        <w:t>+</w:t>
      </w:r>
      <w:r>
        <w:br/>
      </w:r>
      <w:r w:rsidRPr="008357BA">
        <w:rPr>
          <w:color w:val="FF0000"/>
        </w:rPr>
        <w:t>+</w:t>
      </w:r>
      <w:r>
        <w:rPr>
          <w:color w:val="0000FF"/>
        </w:rPr>
        <w:t>private</w:t>
      </w:r>
      <w:r>
        <w:t>:</w:t>
      </w:r>
      <w:r>
        <w:br/>
      </w:r>
      <w:r w:rsidRPr="008357BA">
        <w:rPr>
          <w:color w:val="FF0000"/>
        </w:rPr>
        <w:t>+</w:t>
      </w:r>
      <w:r>
        <w:t xml:space="preserve">  </w:t>
      </w:r>
      <w:r>
        <w:rPr>
          <w:color w:val="2B91AF"/>
        </w:rPr>
        <w:t>GLuint</w:t>
      </w:r>
      <w:r>
        <w:t xml:space="preserve"> vbo = 0;</w:t>
      </w:r>
      <w:r>
        <w:br/>
      </w:r>
      <w:r w:rsidRPr="008357BA">
        <w:rPr>
          <w:color w:val="FF0000"/>
        </w:rPr>
        <w:t>+</w:t>
      </w:r>
      <w:r>
        <w:t xml:space="preserve">  </w:t>
      </w:r>
      <w:r>
        <w:rPr>
          <w:color w:val="2B91AF"/>
        </w:rPr>
        <w:t>GLuint</w:t>
      </w:r>
      <w:r>
        <w:t xml:space="preserve"> ibo = 0;</w:t>
      </w:r>
      <w:r>
        <w:br/>
      </w:r>
      <w:r w:rsidRPr="008357BA">
        <w:rPr>
          <w:color w:val="FF0000"/>
        </w:rPr>
        <w:t>+</w:t>
      </w:r>
      <w:r>
        <w:t xml:space="preserve">  </w:t>
      </w:r>
      <w:r>
        <w:rPr>
          <w:color w:val="2B91AF"/>
        </w:rPr>
        <w:t>GLuint</w:t>
      </w:r>
      <w:r>
        <w:t xml:space="preserve"> vao = 0;</w:t>
      </w:r>
      <w:r>
        <w:br/>
      </w:r>
      <w:r w:rsidRPr="008357BA">
        <w:rPr>
          <w:color w:val="FF0000"/>
        </w:rPr>
        <w:t>+</w:t>
      </w:r>
      <w:r>
        <w:br/>
      </w:r>
      <w:r w:rsidRPr="008357BA">
        <w:rPr>
          <w:color w:val="FF0000"/>
        </w:rPr>
        <w:t>+</w:t>
      </w:r>
      <w:r>
        <w:t xml:space="preserve">  std::</w:t>
      </w:r>
      <w:r>
        <w:rPr>
          <w:color w:val="2B91AF"/>
        </w:rPr>
        <w:t>vector</w:t>
      </w:r>
      <w:r>
        <w:t>&lt;</w:t>
      </w:r>
      <w:r>
        <w:rPr>
          <w:color w:val="2B91AF"/>
        </w:rPr>
        <w:t>Mesh</w:t>
      </w:r>
      <w:r>
        <w:t>&gt; meshes;</w:t>
      </w:r>
      <w:r>
        <w:br/>
      </w:r>
      <w:r w:rsidRPr="008357BA">
        <w:rPr>
          <w:color w:val="FF0000"/>
        </w:rPr>
        <w:t>+</w:t>
      </w:r>
      <w:r>
        <w:br/>
      </w:r>
      <w:r w:rsidRPr="008357BA">
        <w:rPr>
          <w:color w:val="FF0000"/>
        </w:rPr>
        <w:t>+</w:t>
      </w:r>
      <w:r>
        <w:t xml:space="preserve">  </w:t>
      </w:r>
      <w:r>
        <w:rPr>
          <w:color w:val="2B91AF"/>
        </w:rPr>
        <w:t>GLintptr</w:t>
      </w:r>
      <w:r>
        <w:t xml:space="preserve"> vboEnd = 0;</w:t>
      </w:r>
      <w:r>
        <w:br/>
      </w:r>
      <w:r w:rsidRPr="008357BA">
        <w:rPr>
          <w:color w:val="FF0000"/>
        </w:rPr>
        <w:t>+</w:t>
      </w:r>
      <w:r>
        <w:t xml:space="preserve">  </w:t>
      </w:r>
      <w:r>
        <w:rPr>
          <w:color w:val="2B91AF"/>
        </w:rPr>
        <w:t>GLintptr</w:t>
      </w:r>
      <w:r>
        <w:t xml:space="preserve"> iboEnd = 0;</w:t>
      </w:r>
      <w:r>
        <w:br/>
      </w:r>
      <w:r w:rsidRPr="008357BA">
        <w:rPr>
          <w:color w:val="FF0000"/>
        </w:rPr>
        <w:t>+</w:t>
      </w:r>
      <w:r>
        <w:t>};</w:t>
      </w:r>
      <w:r>
        <w:br/>
      </w:r>
      <w:r w:rsidRPr="008357BA">
        <w:rPr>
          <w:color w:val="FF0000"/>
        </w:rPr>
        <w:t>+</w:t>
      </w:r>
      <w:r>
        <w:br/>
      </w:r>
      <w:r w:rsidRPr="008357BA">
        <w:rPr>
          <w:color w:val="FF0000"/>
        </w:rPr>
        <w:t>+</w:t>
      </w:r>
      <w:r>
        <w:rPr>
          <w:color w:val="808080"/>
        </w:rPr>
        <w:t>#endif</w:t>
      </w:r>
      <w:r>
        <w:t xml:space="preserve"> </w:t>
      </w:r>
      <w:r>
        <w:rPr>
          <w:color w:val="008000"/>
        </w:rPr>
        <w:t>// MESHLIST_H_INCLUDED</w:t>
      </w:r>
    </w:p>
    <w:p w:rsidR="0015304D" w:rsidRDefault="0015304D" w:rsidP="0015304D">
      <w:r>
        <w:lastRenderedPageBreak/>
        <w:t>最初のコメントのあとにインクルード・ガードがあり、次にヘッダーファイルをインクルードしています。インクルードしているファイルは</w:t>
      </w:r>
      <w:r>
        <w:rPr>
          <w:rFonts w:hint="eastAsia"/>
        </w:rPr>
        <w:t>OpenGL</w:t>
      </w:r>
      <w:r>
        <w:rPr>
          <w:rFonts w:hint="eastAsia"/>
        </w:rPr>
        <w:t>の機能を使うための</w:t>
      </w:r>
      <w:r>
        <w:rPr>
          <w:rFonts w:hint="eastAsia"/>
        </w:rPr>
        <w:t>glew.h</w:t>
      </w:r>
      <w:r>
        <w:rPr>
          <w:rFonts w:hint="eastAsia"/>
        </w:rPr>
        <w:t>と、</w:t>
      </w:r>
      <w:r>
        <w:rPr>
          <w:rFonts w:hint="eastAsia"/>
        </w:rPr>
        <w:t>std::vector</w:t>
      </w:r>
      <w:r>
        <w:rPr>
          <w:rFonts w:hint="eastAsia"/>
        </w:rPr>
        <w:t>クラスを使うための</w:t>
      </w:r>
      <w:r>
        <w:rPr>
          <w:rFonts w:hint="eastAsia"/>
        </w:rPr>
        <w:t>vector</w:t>
      </w:r>
      <w:r>
        <w:rPr>
          <w:rFonts w:hint="eastAsia"/>
        </w:rPr>
        <w:t>ヘッダです。その次にある「</w:t>
      </w:r>
      <w:r>
        <w:rPr>
          <w:rFonts w:hint="eastAsia"/>
        </w:rPr>
        <w:t>struct Mesh</w:t>
      </w:r>
      <w:r>
        <w:t>;</w:t>
      </w:r>
      <w:r>
        <w:rPr>
          <w:rFonts w:hint="eastAsia"/>
        </w:rPr>
        <w:t>」は</w:t>
      </w:r>
      <w:r>
        <w:rPr>
          <w:rFonts w:hint="eastAsia"/>
        </w:rPr>
        <w:t>Mesh</w:t>
      </w:r>
      <w:r>
        <w:rPr>
          <w:rFonts w:hint="eastAsia"/>
        </w:rPr>
        <w:t>構造体の宣言です。</w:t>
      </w:r>
      <w:r>
        <w:rPr>
          <w:rFonts w:hint="eastAsia"/>
        </w:rPr>
        <w:t>C/C++</w:t>
      </w:r>
      <w:r>
        <w:rPr>
          <w:rFonts w:hint="eastAsia"/>
        </w:rPr>
        <w:t>言語では、関数と同様に、構造体も名前だけを宣言することができます。構造体を宣言すると、コンピューターは「内容は分からないけど、</w:t>
      </w:r>
      <w:r>
        <w:rPr>
          <w:rFonts w:hint="eastAsia"/>
        </w:rPr>
        <w:t>Mesh</w:t>
      </w:r>
      <w:r>
        <w:rPr>
          <w:rFonts w:hint="eastAsia"/>
        </w:rPr>
        <w:t>という名前の構造体があることは知っている。」状態になります。この宣言が必要なのは、</w:t>
      </w:r>
      <w:r>
        <w:t>MeshList</w:t>
      </w:r>
      <w:r>
        <w:rPr>
          <w:rFonts w:hint="eastAsia"/>
        </w:rPr>
        <w:t>クラスが文字どおり</w:t>
      </w:r>
      <w:r>
        <w:rPr>
          <w:rFonts w:hint="eastAsia"/>
        </w:rPr>
        <w:t>Mesh</w:t>
      </w:r>
      <w:r>
        <w:rPr>
          <w:rFonts w:hint="eastAsia"/>
        </w:rPr>
        <w:t>のリストを扱うクラスなので、</w:t>
      </w:r>
      <w:r>
        <w:rPr>
          <w:rFonts w:hint="eastAsia"/>
        </w:rPr>
        <w:t>Mesh</w:t>
      </w:r>
      <w:r>
        <w:rPr>
          <w:rFonts w:hint="eastAsia"/>
        </w:rPr>
        <w:t>構造体の名前くらい分からないと定義できないからです。</w:t>
      </w:r>
    </w:p>
    <w:p w:rsidR="0015304D" w:rsidRPr="008357BA" w:rsidRDefault="0015304D" w:rsidP="0015304D">
      <w:pPr>
        <w:rPr>
          <w:rFonts w:hint="eastAsia"/>
        </w:rPr>
      </w:pPr>
      <w:r>
        <w:t>モデルデータを管理するためには</w:t>
      </w:r>
      <w:r>
        <w:rPr>
          <w:rFonts w:hint="eastAsia"/>
        </w:rPr>
        <w:t>VBO, IBO, VAO</w:t>
      </w:r>
      <w:r>
        <w:rPr>
          <w:rFonts w:hint="eastAsia"/>
        </w:rPr>
        <w:t>を必要とします。そのため、</w:t>
      </w:r>
      <w:r>
        <w:rPr>
          <w:rFonts w:hint="eastAsia"/>
        </w:rPr>
        <w:t>M</w:t>
      </w:r>
      <w:r>
        <w:t>eshList</w:t>
      </w:r>
      <w:r>
        <w:t>クラスは、この</w:t>
      </w:r>
      <w:r>
        <w:rPr>
          <w:rFonts w:hint="eastAsia"/>
        </w:rPr>
        <w:t>3</w:t>
      </w:r>
      <w:r>
        <w:rPr>
          <w:rFonts w:hint="eastAsia"/>
        </w:rPr>
        <w:t>つを</w:t>
      </w:r>
      <w:r>
        <w:t>メンバ変数として</w:t>
      </w:r>
      <w:r>
        <w:rPr>
          <w:rFonts w:hint="eastAsia"/>
        </w:rPr>
        <w:t>持っています。そして、</w:t>
      </w:r>
      <w:r>
        <w:rPr>
          <w:rFonts w:hint="eastAsia"/>
        </w:rPr>
        <w:t>vector</w:t>
      </w:r>
      <w:r>
        <w:t>&lt;Mesh&gt;</w:t>
      </w:r>
      <w:r>
        <w:rPr>
          <w:rFonts w:hint="eastAsia"/>
        </w:rPr>
        <w:t>型の変数</w:t>
      </w:r>
      <w:r>
        <w:rPr>
          <w:rFonts w:hint="eastAsia"/>
        </w:rPr>
        <w:t>meshes</w:t>
      </w:r>
      <w:r>
        <w:t>(</w:t>
      </w:r>
      <w:r>
        <w:t>めっしず</w:t>
      </w:r>
      <w:r>
        <w:t>)</w:t>
      </w:r>
      <w:r>
        <w:t>が</w:t>
      </w:r>
      <w:r>
        <w:rPr>
          <w:rFonts w:hint="eastAsia"/>
        </w:rPr>
        <w:t>Mesh</w:t>
      </w:r>
      <w:r>
        <w:rPr>
          <w:rFonts w:hint="eastAsia"/>
        </w:rPr>
        <w:t>構造体の配列を管理します。</w:t>
      </w:r>
      <w:r>
        <w:rPr>
          <w:rFonts w:hint="eastAsia"/>
        </w:rPr>
        <w:t>vboEnd</w:t>
      </w:r>
      <w:r>
        <w:t>(</w:t>
      </w:r>
      <w:r>
        <w:t>ぶい・びー・おー・えんど</w:t>
      </w:r>
      <w:r>
        <w:t>)</w:t>
      </w:r>
      <w:r>
        <w:rPr>
          <w:rFonts w:hint="eastAsia"/>
        </w:rPr>
        <w:t>と</w:t>
      </w:r>
      <w:r>
        <w:rPr>
          <w:rFonts w:hint="eastAsia"/>
        </w:rPr>
        <w:t>iboEnd(</w:t>
      </w:r>
      <w:r>
        <w:rPr>
          <w:rFonts w:hint="eastAsia"/>
        </w:rPr>
        <w:t>あい・びー・おー・えんど</w:t>
      </w:r>
      <w:r>
        <w:rPr>
          <w:rFonts w:hint="eastAsia"/>
        </w:rPr>
        <w:t>)</w:t>
      </w:r>
      <w:r>
        <w:rPr>
          <w:rFonts w:hint="eastAsia"/>
        </w:rPr>
        <w:t>は、モデルデータを設定するときに使います。</w:t>
      </w:r>
    </w:p>
    <w:p w:rsidR="0015304D" w:rsidRDefault="0015304D" w:rsidP="0015304D">
      <w:pPr>
        <w:rPr>
          <w:rFonts w:hint="eastAsia"/>
        </w:rPr>
      </w:pPr>
      <w:r>
        <w:rPr>
          <w:rFonts w:hint="eastAsia"/>
        </w:rPr>
        <w:t>MeshList</w:t>
      </w:r>
      <w:r>
        <w:rPr>
          <w:rFonts w:hint="eastAsia"/>
        </w:rPr>
        <w:t>クラスのメンバ関数は、コンストラクタ、デストラクタ、</w:t>
      </w:r>
      <w:r>
        <w:rPr>
          <w:rFonts w:hint="eastAsia"/>
        </w:rPr>
        <w:t>Allocate(</w:t>
      </w:r>
      <w:r>
        <w:rPr>
          <w:rFonts w:hint="eastAsia"/>
        </w:rPr>
        <w:t>あろけーと</w:t>
      </w:r>
      <w:r>
        <w:rPr>
          <w:rFonts w:hint="eastAsia"/>
        </w:rPr>
        <w:t>=</w:t>
      </w:r>
      <w:r>
        <w:rPr>
          <w:rFonts w:hint="eastAsia"/>
        </w:rPr>
        <w:t>割り当てる</w:t>
      </w:r>
      <w:r>
        <w:rPr>
          <w:rFonts w:hint="eastAsia"/>
        </w:rPr>
        <w:t>)</w:t>
      </w:r>
      <w:r>
        <w:rPr>
          <w:rFonts w:hint="eastAsia"/>
        </w:rPr>
        <w:t>、</w:t>
      </w:r>
      <w:r>
        <w:rPr>
          <w:rFonts w:hint="eastAsia"/>
        </w:rPr>
        <w:t>Free(</w:t>
      </w:r>
      <w:r>
        <w:rPr>
          <w:rFonts w:hint="eastAsia"/>
        </w:rPr>
        <w:t>ふりー</w:t>
      </w:r>
      <w:r>
        <w:rPr>
          <w:rFonts w:hint="eastAsia"/>
        </w:rPr>
        <w:t>=</w:t>
      </w:r>
      <w:r>
        <w:rPr>
          <w:rFonts w:hint="eastAsia"/>
        </w:rPr>
        <w:t>解放する</w:t>
      </w:r>
      <w:r>
        <w:rPr>
          <w:rFonts w:hint="eastAsia"/>
        </w:rPr>
        <w:t>)</w:t>
      </w:r>
      <w:r>
        <w:rPr>
          <w:rFonts w:hint="eastAsia"/>
        </w:rPr>
        <w:t>、</w:t>
      </w:r>
      <w:r>
        <w:rPr>
          <w:rFonts w:hint="eastAsia"/>
        </w:rPr>
        <w:t>BindVertexArray(</w:t>
      </w:r>
      <w:r>
        <w:rPr>
          <w:rFonts w:hint="eastAsia"/>
        </w:rPr>
        <w:t>ばいんど・ばーてっくす・あれい</w:t>
      </w:r>
      <w:r>
        <w:rPr>
          <w:rFonts w:hint="eastAsia"/>
        </w:rPr>
        <w:t>)</w:t>
      </w:r>
      <w:r>
        <w:rPr>
          <w:rFonts w:hint="eastAsia"/>
        </w:rPr>
        <w:t>、</w:t>
      </w:r>
      <w:r>
        <w:rPr>
          <w:rFonts w:hint="eastAsia"/>
        </w:rPr>
        <w:t>Get(</w:t>
      </w:r>
      <w:r>
        <w:rPr>
          <w:rFonts w:hint="eastAsia"/>
        </w:rPr>
        <w:t>げっと</w:t>
      </w:r>
      <w:r>
        <w:rPr>
          <w:rFonts w:hint="eastAsia"/>
        </w:rPr>
        <w:t>)</w:t>
      </w:r>
      <w:r>
        <w:rPr>
          <w:rFonts w:hint="eastAsia"/>
        </w:rPr>
        <w:t>の</w:t>
      </w:r>
      <w:r>
        <w:rPr>
          <w:rFonts w:hint="eastAsia"/>
        </w:rPr>
        <w:t>6</w:t>
      </w:r>
      <w:r>
        <w:rPr>
          <w:rFonts w:hint="eastAsia"/>
        </w:rPr>
        <w:t>つです。コンストラクタとデストラクタは、クラスの生成と破棄を行います。</w:t>
      </w:r>
      <w:r>
        <w:rPr>
          <w:rFonts w:hint="eastAsia"/>
        </w:rPr>
        <w:t>Allocate</w:t>
      </w:r>
      <w:r>
        <w:rPr>
          <w:rFonts w:hint="eastAsia"/>
        </w:rPr>
        <w:t>メンバ関数は、モデル・データから</w:t>
      </w:r>
      <w:r>
        <w:rPr>
          <w:rFonts w:hint="eastAsia"/>
        </w:rPr>
        <w:t>M</w:t>
      </w:r>
      <w:r>
        <w:t>esh</w:t>
      </w:r>
      <w:r>
        <w:t>のリストを作成します。</w:t>
      </w:r>
      <w:r>
        <w:t>Free</w:t>
      </w:r>
      <w:r>
        <w:t>メンバ関数は、</w:t>
      </w:r>
      <w:r>
        <w:rPr>
          <w:rFonts w:hint="eastAsia"/>
        </w:rPr>
        <w:t>Allocate</w:t>
      </w:r>
      <w:r>
        <w:rPr>
          <w:rFonts w:hint="eastAsia"/>
        </w:rPr>
        <w:t>メンバ関数が作成したリストを破棄します。</w:t>
      </w:r>
      <w:r>
        <w:rPr>
          <w:rFonts w:hint="eastAsia"/>
        </w:rPr>
        <w:t>BindVertexArray</w:t>
      </w:r>
      <w:r>
        <w:rPr>
          <w:rFonts w:hint="eastAsia"/>
        </w:rPr>
        <w:t>メンバ関数はグラフィックス・パイプラインに</w:t>
      </w:r>
      <w:r>
        <w:rPr>
          <w:rFonts w:hint="eastAsia"/>
        </w:rPr>
        <w:t>VAO</w:t>
      </w:r>
      <w:r>
        <w:rPr>
          <w:rFonts w:hint="eastAsia"/>
        </w:rPr>
        <w:t>を割り当てます。</w:t>
      </w:r>
      <w:r>
        <w:rPr>
          <w:rFonts w:hint="eastAsia"/>
        </w:rPr>
        <w:t>Get</w:t>
      </w:r>
      <w:r>
        <w:rPr>
          <w:rFonts w:hint="eastAsia"/>
        </w:rPr>
        <w:t>メンバ関数は、指定された番号の</w:t>
      </w:r>
      <w:r>
        <w:rPr>
          <w:rFonts w:hint="eastAsia"/>
        </w:rPr>
        <w:t>Mesh</w:t>
      </w:r>
      <w:r>
        <w:rPr>
          <w:rFonts w:hint="eastAsia"/>
        </w:rPr>
        <w:t>データを取得します。</w:t>
      </w:r>
    </w:p>
    <w:p w:rsidR="0015304D" w:rsidRDefault="0015304D" w:rsidP="0015304D">
      <w:pPr>
        <w:pStyle w:val="2"/>
      </w:pPr>
      <w:r>
        <w:t>モデルデータを移動する</w:t>
      </w:r>
    </w:p>
    <w:p w:rsidR="0015304D" w:rsidRDefault="0015304D" w:rsidP="0015304D">
      <w:r>
        <w:rPr>
          <w:rFonts w:hint="eastAsia"/>
        </w:rPr>
        <w:t>まずは定義を描くためのファイルを追加しましょう。ソリューションエクスプローラーの「ソースファイル」フィルタを右クリックして「追加→新しい項目」を選択し、</w:t>
      </w:r>
      <w:r>
        <w:rPr>
          <w:rFonts w:hint="eastAsia"/>
        </w:rPr>
        <w:t>Src</w:t>
      </w:r>
      <w:r>
        <w:rPr>
          <w:rFonts w:hint="eastAsia"/>
        </w:rPr>
        <w:t>フォルダに「</w:t>
      </w:r>
      <w:r>
        <w:rPr>
          <w:rFonts w:hint="eastAsia"/>
        </w:rPr>
        <w:t>MeshList.cpp</w:t>
      </w:r>
      <w:r>
        <w:rPr>
          <w:rFonts w:hint="eastAsia"/>
        </w:rPr>
        <w:t>」という名前のファイルを追加してください。</w:t>
      </w:r>
      <w:r>
        <w:br/>
      </w:r>
      <w:r>
        <w:t>追加した</w:t>
      </w:r>
      <w:r>
        <w:rPr>
          <w:rFonts w:hint="eastAsia"/>
        </w:rPr>
        <w:t>MeshList.cpp</w:t>
      </w:r>
      <w:r>
        <w:rPr>
          <w:rFonts w:hint="eastAsia"/>
        </w:rPr>
        <w:t>を開き、次のプログラムを追加してください。</w:t>
      </w:r>
    </w:p>
    <w:p w:rsidR="0015304D" w:rsidRDefault="0015304D" w:rsidP="0015304D">
      <w:pPr>
        <w:pStyle w:val="ac"/>
      </w:pPr>
      <w:r w:rsidRPr="00E936FE">
        <w:rPr>
          <w:color w:val="FF0000"/>
        </w:rPr>
        <w:t>+</w:t>
      </w:r>
      <w:r w:rsidRPr="00595F14">
        <w:rPr>
          <w:color w:val="008000"/>
        </w:rPr>
        <w:t>/**</w:t>
      </w:r>
      <w:r>
        <w:rPr>
          <w:color w:val="008000"/>
        </w:rPr>
        <w:br/>
      </w:r>
      <w:r w:rsidRPr="00E936FE">
        <w:rPr>
          <w:color w:val="FF0000"/>
        </w:rPr>
        <w:t>+</w:t>
      </w:r>
      <w:r w:rsidRPr="00595F14">
        <w:rPr>
          <w:color w:val="008000"/>
        </w:rPr>
        <w:t>* @file MeshList.cpp</w:t>
      </w:r>
      <w:r>
        <w:rPr>
          <w:color w:val="008000"/>
        </w:rPr>
        <w:br/>
      </w:r>
      <w:r w:rsidRPr="00E936FE">
        <w:rPr>
          <w:color w:val="FF0000"/>
        </w:rPr>
        <w:t>+</w:t>
      </w:r>
      <w:r w:rsidRPr="00595F14">
        <w:rPr>
          <w:color w:val="008000"/>
        </w:rPr>
        <w:t>*/</w:t>
      </w:r>
      <w:r>
        <w:br/>
      </w:r>
      <w:r w:rsidRPr="00E936FE">
        <w:rPr>
          <w:color w:val="FF0000"/>
        </w:rPr>
        <w:t>+</w:t>
      </w:r>
      <w:r>
        <w:rPr>
          <w:color w:val="808080"/>
        </w:rPr>
        <w:t>#include</w:t>
      </w:r>
      <w:r>
        <w:t xml:space="preserve"> </w:t>
      </w:r>
      <w:r>
        <w:rPr>
          <w:color w:val="A31515"/>
        </w:rPr>
        <w:t>"MeshList.h"</w:t>
      </w:r>
      <w:r>
        <w:br/>
      </w:r>
      <w:r w:rsidRPr="00E936FE">
        <w:rPr>
          <w:color w:val="FF0000"/>
        </w:rPr>
        <w:t>+</w:t>
      </w:r>
      <w:r>
        <w:rPr>
          <w:color w:val="808080"/>
        </w:rPr>
        <w:t>#include</w:t>
      </w:r>
      <w:r>
        <w:t xml:space="preserve"> </w:t>
      </w:r>
      <w:r>
        <w:rPr>
          <w:color w:val="A31515"/>
        </w:rPr>
        <w:t>"Geometry.h"</w:t>
      </w:r>
      <w:r>
        <w:br/>
      </w:r>
      <w:r w:rsidRPr="00E936FE">
        <w:rPr>
          <w:color w:val="FF0000"/>
        </w:rPr>
        <w:t>+</w:t>
      </w:r>
      <w:r>
        <w:rPr>
          <w:color w:val="808080"/>
        </w:rPr>
        <w:t>#include</w:t>
      </w:r>
      <w:r>
        <w:t xml:space="preserve"> </w:t>
      </w:r>
      <w:r>
        <w:rPr>
          <w:color w:val="A31515"/>
        </w:rPr>
        <w:t>&lt;iostream&gt;</w:t>
      </w:r>
      <w:r>
        <w:rPr>
          <w:color w:val="A31515"/>
        </w:rPr>
        <w:br/>
      </w:r>
      <w:r w:rsidRPr="00E936FE">
        <w:rPr>
          <w:color w:val="FF0000"/>
        </w:rPr>
        <w:t>+</w:t>
      </w:r>
    </w:p>
    <w:p w:rsidR="0015304D" w:rsidRDefault="0015304D" w:rsidP="0015304D">
      <w:r>
        <w:t>頂点データとインデックスデータを</w:t>
      </w:r>
      <w:r>
        <w:rPr>
          <w:rFonts w:hint="eastAsia"/>
        </w:rPr>
        <w:t>Main.cpp</w:t>
      </w:r>
      <w:r>
        <w:rPr>
          <w:rFonts w:hint="eastAsia"/>
        </w:rPr>
        <w:t>から</w:t>
      </w:r>
      <w:r>
        <w:rPr>
          <w:rFonts w:hint="eastAsia"/>
        </w:rPr>
        <w:t>MeshList.cpp</w:t>
      </w:r>
      <w:r>
        <w:rPr>
          <w:rFonts w:hint="eastAsia"/>
        </w:rPr>
        <w:t>に移動します。</w:t>
      </w:r>
      <w:r>
        <w:br/>
      </w:r>
      <w:r>
        <w:t>まずは移動先となる変数を定義しましょう。</w:t>
      </w:r>
      <w:r>
        <w:br/>
      </w:r>
      <w:r>
        <w:rPr>
          <w:rFonts w:hint="eastAsia"/>
        </w:rPr>
        <w:t>MeshList.cpp</w:t>
      </w:r>
      <w:r>
        <w:rPr>
          <w:rFonts w:hint="eastAsia"/>
        </w:rPr>
        <w:t>に次のプログラムを追加してください。</w:t>
      </w:r>
    </w:p>
    <w:p w:rsidR="0015304D" w:rsidRDefault="0015304D" w:rsidP="0015304D">
      <w:pPr>
        <w:pStyle w:val="ac"/>
      </w:pPr>
      <w:r>
        <w:rPr>
          <w:color w:val="FF0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"Geometry.h"</w:t>
      </w:r>
      <w:r>
        <w:br/>
      </w:r>
      <w:r>
        <w:rPr>
          <w:color w:val="FF0000"/>
        </w:rPr>
        <w:t xml:space="preserve"> </w:t>
      </w:r>
      <w:r>
        <w:rPr>
          <w:color w:val="808080"/>
        </w:rPr>
        <w:t>#include</w:t>
      </w:r>
      <w:r>
        <w:t xml:space="preserve"> </w:t>
      </w:r>
      <w:r>
        <w:rPr>
          <w:color w:val="A31515"/>
        </w:rPr>
        <w:t>&lt;iostream&gt;</w:t>
      </w:r>
      <w:r>
        <w:rPr>
          <w:color w:val="A31515"/>
        </w:rPr>
        <w:br/>
      </w:r>
      <w:r>
        <w:rPr>
          <w:color w:val="FF0000"/>
        </w:rPr>
        <w:br/>
      </w:r>
      <w:r w:rsidRPr="00E936FE">
        <w:rPr>
          <w:color w:val="FF0000"/>
        </w:rPr>
        <w:lastRenderedPageBreak/>
        <w:t>+</w:t>
      </w:r>
      <w:r>
        <w:rPr>
          <w:color w:val="0000FF"/>
        </w:rPr>
        <w:t xml:space="preserve">namespace </w:t>
      </w:r>
      <w:r>
        <w:t>Model {</w:t>
      </w:r>
      <w:r>
        <w:rPr>
          <w:color w:val="0000FF"/>
        </w:rP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vTree[]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iTree[]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vHouse[]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iHouse[]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vRock[]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iRock[] = {</w:t>
      </w:r>
      <w:r>
        <w:br/>
      </w:r>
      <w:r w:rsidRPr="00E936FE">
        <w:rPr>
          <w:color w:val="FF0000"/>
        </w:rPr>
        <w:t>+</w:t>
      </w:r>
      <w:r>
        <w:t>};</w:t>
      </w:r>
      <w:r>
        <w:br/>
      </w:r>
      <w:r w:rsidRPr="00E936FE">
        <w:rPr>
          <w:color w:val="FF0000"/>
        </w:rPr>
        <w:t>+</w:t>
      </w:r>
      <w:r>
        <w:rPr>
          <w:color w:val="FF0000"/>
        </w:rPr>
        <w:br/>
      </w:r>
      <w:r w:rsidRPr="00E936FE">
        <w:rPr>
          <w:color w:val="FF0000"/>
        </w:rPr>
        <w:t>+</w:t>
      </w:r>
      <w:r>
        <w:rPr>
          <w:color w:val="0000FF"/>
        </w:rPr>
        <w:t>const</w:t>
      </w:r>
      <w:r>
        <w:t xml:space="preserve"> </w:t>
      </w:r>
      <w:r>
        <w:rPr>
          <w:color w:val="2B91AF"/>
        </w:rPr>
        <w:t>Vertex</w:t>
      </w:r>
      <w:r>
        <w:t xml:space="preserve"> vGround[] = {</w:t>
      </w:r>
      <w:r>
        <w:br/>
      </w:r>
      <w:r w:rsidRPr="00E936FE">
        <w:rPr>
          <w:color w:val="FF0000"/>
        </w:rPr>
        <w:t>+</w:t>
      </w:r>
      <w:r>
        <w:t>};</w:t>
      </w:r>
      <w:r>
        <w:rPr>
          <w:color w:val="FF0000"/>
        </w:rPr>
        <w:br/>
      </w:r>
      <w:r w:rsidRPr="00E936FE">
        <w:rPr>
          <w:color w:val="FF0000"/>
        </w:rPr>
        <w:t>+</w:t>
      </w:r>
      <w:r>
        <w:rPr>
          <w:color w:val="FF0000"/>
        </w:rPr>
        <w:br/>
      </w:r>
      <w:r w:rsidRPr="00E936FE">
        <w:rPr>
          <w:color w:val="FF0000"/>
        </w:rPr>
        <w:t>+</w:t>
      </w:r>
      <w:r>
        <w:rPr>
          <w:color w:val="0000FF"/>
        </w:rPr>
        <w:t>const</w:t>
      </w:r>
      <w:r>
        <w:t xml:space="preserve"> </w:t>
      </w:r>
      <w:r>
        <w:rPr>
          <w:color w:val="2B91AF"/>
        </w:rPr>
        <w:t>GLushort</w:t>
      </w:r>
      <w:r>
        <w:t xml:space="preserve"> iGround[] = {</w:t>
      </w:r>
      <w:r>
        <w:br/>
      </w:r>
      <w:r w:rsidRPr="00E936FE">
        <w:rPr>
          <w:color w:val="FF0000"/>
        </w:rPr>
        <w:t>+</w:t>
      </w:r>
      <w:r>
        <w:t>};</w:t>
      </w:r>
      <w:r>
        <w:br/>
      </w:r>
      <w:r w:rsidRPr="00E936FE">
        <w:rPr>
          <w:color w:val="FF0000"/>
        </w:rPr>
        <w:t>+</w:t>
      </w:r>
      <w:r>
        <w:rPr>
          <w:color w:val="FF0000"/>
        </w:rPr>
        <w:br/>
        <w:t>+</w:t>
      </w:r>
      <w:r>
        <w:t xml:space="preserve">} </w:t>
      </w:r>
      <w:r w:rsidRPr="00595F14">
        <w:rPr>
          <w:color w:val="008000"/>
        </w:rPr>
        <w:t>/</w:t>
      </w:r>
      <w:r>
        <w:rPr>
          <w:color w:val="008000"/>
        </w:rPr>
        <w:t>/ namespace Model</w:t>
      </w:r>
    </w:p>
    <w:p w:rsidR="0015304D" w:rsidRDefault="0015304D" w:rsidP="0015304D">
      <w:r>
        <w:t>手始めに木のモデルデータを移動します。</w:t>
      </w:r>
      <w:r>
        <w:rPr>
          <w:rFonts w:hint="eastAsia"/>
        </w:rPr>
        <w:t>Main.cpp</w:t>
      </w:r>
      <w:r>
        <w:rPr>
          <w:rFonts w:hint="eastAsia"/>
        </w:rPr>
        <w:t>の木の頂点データを切り取り、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rsidRPr="00D1629D">
        <w:rPr>
          <w:color w:val="FF0000"/>
        </w:rPr>
        <w:t>-  { { 0.00f, 5.0f, 0.00f}, {0.5f, 0.8f, 0.3f, 1.0f}, { 0.0f, 1.0f },</w:t>
      </w:r>
      <w:r w:rsidRPr="00D1629D">
        <w:rPr>
          <w:color w:val="FF0000"/>
        </w:rPr>
        <w:br/>
        <w:t>-    { 0.00f, 1.00f, 0.00f } },</w:t>
      </w:r>
      <w:r w:rsidRPr="00D1629D">
        <w:rPr>
          <w:color w:val="FF0000"/>
        </w:rPr>
        <w:br/>
        <w:t>-  { { 0.00f, 1.5f,-1.10f}, {0.1f, 0.3f, 0.0f, 1.0f}, { 0.0f, 0.0f },</w:t>
      </w:r>
      <w:r w:rsidRPr="00D1629D">
        <w:rPr>
          <w:color w:val="FF0000"/>
        </w:rPr>
        <w:br/>
        <w:t>-    { 0.00f,-0.49f,-0.87f } },</w:t>
      </w:r>
      <w:r w:rsidRPr="00D1629D">
        <w:rPr>
          <w:color w:val="FF0000"/>
        </w:rPr>
        <w:br/>
        <w:t>-  { {-0.75f, 1.5f, 0.40f}, {0.1f, 0.3f, 0.0f, 1.0f}, { 0.0f, 0.0f },</w:t>
      </w:r>
      <w:r w:rsidRPr="00D1629D">
        <w:rPr>
          <w:color w:val="FF0000"/>
        </w:rPr>
        <w:br/>
        <w:t>-    {-0.76f,-0.49f, 0.43f } },</w:t>
      </w:r>
      <w:r w:rsidRPr="00D1629D">
        <w:rPr>
          <w:color w:val="FF0000"/>
        </w:rPr>
        <w:br/>
        <w:t>-  { { 0.75f, 1.5f, 0.40f}, {0.1f, 0.3f, 0.0f, 1.0f}, { 0.5f, 0.0f },</w:t>
      </w:r>
      <w:r w:rsidRPr="00D1629D">
        <w:rPr>
          <w:color w:val="FF0000"/>
        </w:rPr>
        <w:br/>
        <w:t>-    { 0.76f,-0.49f, 0.43f } },</w:t>
      </w:r>
      <w:r w:rsidRPr="00D1629D">
        <w:rPr>
          <w:color w:val="FF0000"/>
        </w:rPr>
        <w:br/>
        <w:t>-  { { 0.00f, 4.0f, 0.00f}, {0.2f, 0.1f, 0.0f, 1.0f}, { 1.0f, 1.0f },</w:t>
      </w:r>
      <w:r w:rsidRPr="00D1629D">
        <w:rPr>
          <w:color w:val="FF0000"/>
        </w:rPr>
        <w:br/>
        <w:t>-    { 0.00f, 1.00f, 0.00f } },</w:t>
      </w:r>
      <w:r w:rsidRPr="00D1629D">
        <w:rPr>
          <w:color w:val="FF0000"/>
        </w:rPr>
        <w:br/>
        <w:t>-  { { 0.00f, 0.0f,-0.37f}, {0.5f, 0.3f, 0.2f, 1.0f}, { 0.0f, 0.0f },</w:t>
      </w:r>
      <w:r w:rsidRPr="00D1629D">
        <w:rPr>
          <w:color w:val="FF0000"/>
        </w:rPr>
        <w:br/>
        <w:t>-    { 0.00f,-0.49f,-0.87f } },</w:t>
      </w:r>
      <w:r w:rsidRPr="00D1629D">
        <w:rPr>
          <w:color w:val="FF0000"/>
        </w:rPr>
        <w:br/>
        <w:t>-  { {-0.25f, 0.0f, 0.13f}, {0.5f, 0.3f, 0.2f, 1.0f}, { 0.5f, 0.0f },</w:t>
      </w:r>
      <w:r w:rsidRPr="00D1629D">
        <w:rPr>
          <w:color w:val="FF0000"/>
        </w:rPr>
        <w:br/>
        <w:t>-    {-0.76f,-0.49f, 0.43f } },</w:t>
      </w:r>
      <w:r w:rsidRPr="00D1629D">
        <w:rPr>
          <w:color w:val="FF0000"/>
        </w:rPr>
        <w:br/>
        <w:t>-  { { 0.25f, 0.0f, 0.13f}, {0.5f, 0.3f, 0.2f, 1.0f}, { 1.0f, 0.0f },</w:t>
      </w:r>
      <w:r w:rsidRPr="00D1629D">
        <w:rPr>
          <w:color w:val="FF0000"/>
        </w:rPr>
        <w:br/>
      </w:r>
      <w:r w:rsidRPr="00D1629D">
        <w:rPr>
          <w:rFonts w:hint="eastAsia"/>
          <w:color w:val="FF0000"/>
        </w:rPr>
        <w:t>-</w:t>
      </w:r>
      <w:r w:rsidRPr="00D1629D">
        <w:rPr>
          <w:color w:val="FF0000"/>
        </w:rPr>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15304D" w:rsidRDefault="0015304D" w:rsidP="0015304D">
      <w:r>
        <w:t>MeshList.cpp</w:t>
      </w:r>
      <w:r>
        <w:t>の</w:t>
      </w:r>
      <w:r>
        <w:rPr>
          <w:rFonts w:hint="eastAsia"/>
        </w:rPr>
        <w:t>vTree</w:t>
      </w:r>
      <w:r>
        <w:rPr>
          <w:rFonts w:hint="eastAsia"/>
        </w:rPr>
        <w:t>配列変数に貼り付けてください。</w:t>
      </w:r>
    </w:p>
    <w:p w:rsidR="0015304D" w:rsidRDefault="0015304D" w:rsidP="0015304D">
      <w:pPr>
        <w:pStyle w:val="ac"/>
        <w:rPr>
          <w:rFonts w:hint="eastAsia"/>
        </w:rPr>
      </w:pPr>
      <w:r>
        <w:rPr>
          <w:color w:val="808080"/>
        </w:rPr>
        <w:t xml:space="preserve"> </w:t>
      </w:r>
      <w:r>
        <w:rPr>
          <w:color w:val="0000FF"/>
        </w:rPr>
        <w:t xml:space="preserve">namespace </w:t>
      </w:r>
      <w:r>
        <w:t>Model {</w:t>
      </w:r>
      <w:r>
        <w:br/>
      </w:r>
      <w:r>
        <w:rPr>
          <w:color w:val="0000FF"/>
        </w:rPr>
        <w:br/>
        <w:t xml:space="preserve"> const</w:t>
      </w:r>
      <w:r>
        <w:t xml:space="preserve"> </w:t>
      </w:r>
      <w:r>
        <w:rPr>
          <w:color w:val="2B91AF"/>
        </w:rPr>
        <w:t>Vertex</w:t>
      </w:r>
      <w:r>
        <w:t xml:space="preserve"> vTree[] = {</w:t>
      </w:r>
      <w:r>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lastRenderedPageBreak/>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t xml:space="preserve"> };</w:t>
      </w:r>
    </w:p>
    <w:p w:rsidR="0015304D" w:rsidRPr="00D1629D" w:rsidRDefault="0015304D" w:rsidP="0015304D">
      <w:r>
        <w:t>同様に、</w:t>
      </w:r>
      <w:r>
        <w:rPr>
          <w:rFonts w:hint="eastAsia"/>
        </w:rPr>
        <w:t>Main.cpp</w:t>
      </w:r>
      <w:r>
        <w:rPr>
          <w:rFonts w:hint="eastAsia"/>
        </w:rPr>
        <w:t>にある</w:t>
      </w:r>
      <w:r>
        <w:t>木のインデックスデータを切り取り、</w:t>
      </w:r>
    </w:p>
    <w:p w:rsidR="0015304D"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Pr>
          <w:color w:val="008000"/>
        </w:rPr>
        <w:br/>
      </w:r>
      <w:r w:rsidRPr="00BD3543">
        <w:rPr>
          <w:color w:val="FF0000"/>
        </w:rPr>
        <w:t>-  0, 1, 2, 0, 2, 3, 0, 3, 1, 1, 2, 3,</w:t>
      </w:r>
      <w:r w:rsidRPr="00BD3543">
        <w:rPr>
          <w:color w:val="FF0000"/>
        </w:rPr>
        <w:br/>
        <w:t>-  4, 5, 6, 4, 6, 7, 4, 7, 5,</w:t>
      </w:r>
      <w:r>
        <w:br/>
      </w:r>
      <w:r w:rsidRPr="00A8025E">
        <w:br/>
        <w:t xml:space="preserve">  </w:t>
      </w:r>
      <w:r>
        <w:t xml:space="preserve"> </w:t>
      </w:r>
      <w:r w:rsidRPr="00A8025E">
        <w:rPr>
          <w:color w:val="008000"/>
        </w:rPr>
        <w:t xml:space="preserve">// </w:t>
      </w:r>
      <w:r w:rsidRPr="00A8025E">
        <w:rPr>
          <w:rFonts w:hint="eastAsia"/>
          <w:color w:val="008000"/>
        </w:rPr>
        <w:t>家</w:t>
      </w:r>
      <w:r>
        <w:rPr>
          <w:color w:val="008000"/>
        </w:rPr>
        <w:br/>
      </w:r>
      <w:r>
        <w:rPr>
          <w:color w:val="FF0000"/>
        </w:rPr>
        <w:t xml:space="preserve"> </w:t>
      </w:r>
      <w:r>
        <w:t xml:space="preserve">  0, 1, 3, 3, 4, 0, 1, 2, 3,</w:t>
      </w:r>
    </w:p>
    <w:p w:rsidR="0015304D" w:rsidRDefault="0015304D" w:rsidP="0015304D">
      <w:r>
        <w:rPr>
          <w:rFonts w:hint="eastAsia"/>
        </w:rPr>
        <w:t>MeshList.cpp</w:t>
      </w:r>
      <w:r>
        <w:rPr>
          <w:rFonts w:hint="eastAsia"/>
        </w:rPr>
        <w:t>の</w:t>
      </w:r>
      <w:r>
        <w:rPr>
          <w:rFonts w:hint="eastAsia"/>
        </w:rPr>
        <w:t>iTree</w:t>
      </w:r>
      <w:r>
        <w:rPr>
          <w:rFonts w:hint="eastAsia"/>
        </w:rPr>
        <w:t>配列変数に貼り付けてください。</w:t>
      </w:r>
    </w:p>
    <w:p w:rsidR="0015304D" w:rsidRDefault="0015304D" w:rsidP="0015304D">
      <w:pPr>
        <w:pStyle w:val="ac"/>
        <w:rPr>
          <w:rFonts w:hint="eastAsia"/>
        </w:rPr>
      </w:pPr>
      <w:r>
        <w:rPr>
          <w:color w:val="FF0000"/>
        </w:rPr>
        <w:t xml:space="preserve"> </w:t>
      </w:r>
      <w:r w:rsidRPr="00A8025E">
        <w:t xml:space="preserve">  { { 0.25f, 0.0f, 0.13f}, {0.5f, 0.3f, 0.2f, 1.0f}, { 1.0f, 0.0f },</w:t>
      </w:r>
      <w:r w:rsidRPr="00A8025E">
        <w:br/>
      </w:r>
      <w:r>
        <w:rPr>
          <w:color w:val="FF0000"/>
        </w:rPr>
        <w:t xml:space="preserve"> </w:t>
      </w:r>
      <w:r w:rsidRPr="00A8025E">
        <w:t xml:space="preserve">    { 0.76f,-0.49f, 0.43f } },</w:t>
      </w:r>
      <w:r w:rsidRPr="00A8025E">
        <w:br/>
      </w:r>
      <w:r>
        <w:t xml:space="preserve"> };</w:t>
      </w:r>
      <w:r>
        <w:br/>
      </w:r>
      <w:r>
        <w:rPr>
          <w:color w:val="0000FF"/>
        </w:rPr>
        <w:br/>
        <w:t xml:space="preserve"> const</w:t>
      </w:r>
      <w:r>
        <w:t xml:space="preserve"> </w:t>
      </w:r>
      <w:r>
        <w:rPr>
          <w:color w:val="2B91AF"/>
        </w:rPr>
        <w:t>GLushort</w:t>
      </w:r>
      <w:r>
        <w:t xml:space="preserve"> iTree[] = {</w:t>
      </w:r>
      <w:r>
        <w:br/>
      </w:r>
      <w:r w:rsidRPr="00A8025E">
        <w:rPr>
          <w:color w:val="FF0000"/>
        </w:rPr>
        <w:t>+</w:t>
      </w:r>
      <w:r>
        <w:t xml:space="preserve">  0, 1, 2, 0, 2, 3, 0, 3, 1, 1, 2, 3,</w:t>
      </w:r>
      <w:r>
        <w:br/>
      </w:r>
      <w:r w:rsidRPr="00A8025E">
        <w:rPr>
          <w:color w:val="FF0000"/>
        </w:rPr>
        <w:t>+</w:t>
      </w:r>
      <w:r>
        <w:t xml:space="preserve">  4, 5, 6, 4, 6, 7, 4, 7, 5,</w:t>
      </w:r>
      <w:r>
        <w:br/>
        <w:t xml:space="preserve"> };</w:t>
      </w:r>
      <w:r>
        <w:br/>
      </w:r>
      <w:r>
        <w:br/>
      </w:r>
      <w:r>
        <w:rPr>
          <w:color w:val="FF0000"/>
        </w:rPr>
        <w:t xml:space="preserve"> </w:t>
      </w:r>
      <w:r>
        <w:rPr>
          <w:color w:val="0000FF"/>
        </w:rPr>
        <w:t>const</w:t>
      </w:r>
      <w:r>
        <w:t xml:space="preserve"> </w:t>
      </w:r>
      <w:r>
        <w:rPr>
          <w:color w:val="2B91AF"/>
        </w:rPr>
        <w:t>Vertex</w:t>
      </w:r>
      <w:r>
        <w:t xml:space="preserve"> vHouse[] = {</w:t>
      </w:r>
      <w:r>
        <w:br/>
      </w:r>
      <w:r>
        <w:rPr>
          <w:color w:val="FF0000"/>
        </w:rPr>
        <w:t xml:space="preserve"> </w:t>
      </w:r>
      <w:r>
        <w:t>};</w:t>
      </w:r>
    </w:p>
    <w:p w:rsidR="0015304D" w:rsidRDefault="0015304D" w:rsidP="0015304D">
      <w:r>
        <w:t>次は家のモデルを移動します。</w:t>
      </w:r>
      <w:r>
        <w:rPr>
          <w:rFonts w:hint="eastAsia"/>
        </w:rPr>
        <w:t>Main.cpp</w:t>
      </w:r>
      <w:r>
        <w:rPr>
          <w:rFonts w:hint="eastAsia"/>
        </w:rPr>
        <w:t>の家の頂点データを切り取り、</w:t>
      </w:r>
    </w:p>
    <w:p w:rsidR="0015304D" w:rsidRDefault="0015304D" w:rsidP="0015304D">
      <w:pPr>
        <w:pStyle w:val="ac"/>
      </w:pPr>
      <w:r>
        <w:rPr>
          <w:color w:val="008000"/>
        </w:rPr>
        <w:t xml:space="preserve"> </w:t>
      </w:r>
      <w:r w:rsidRPr="00196C69">
        <w:rPr>
          <w:rFonts w:hint="eastAsia"/>
          <w:color w:val="008000"/>
        </w:rPr>
        <w:t xml:space="preserve">/// </w:t>
      </w:r>
      <w:r w:rsidRPr="00196C69">
        <w:rPr>
          <w:rFonts w:hint="eastAsia"/>
          <w:color w:val="008000"/>
        </w:rPr>
        <w:t>頂点データ</w:t>
      </w:r>
      <w:r w:rsidRPr="00196C69">
        <w:rPr>
          <w:rFonts w:hint="eastAsia"/>
          <w:color w:val="008000"/>
        </w:rPr>
        <w:t>.</w:t>
      </w:r>
      <w:r>
        <w:rPr>
          <w:color w:val="0000FF"/>
        </w:rPr>
        <w:br/>
        <w:t xml:space="preserve"> const</w:t>
      </w:r>
      <w:r>
        <w:t xml:space="preserve"> </w:t>
      </w:r>
      <w:r>
        <w:rPr>
          <w:color w:val="2B91AF"/>
        </w:rPr>
        <w:t>Vertex</w:t>
      </w:r>
      <w:r>
        <w:t xml:space="preserve"> vertices[]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sidRPr="00A8025E">
        <w:br/>
      </w:r>
      <w:r w:rsidRPr="00D353A9">
        <w:rPr>
          <w:color w:val="FF0000"/>
        </w:rPr>
        <w:t>-  { { 2.8f, 0.0f, 3.0f}, {0.4f, 0.3f, 0.2f, 1.0f}, { 1.000f, 0.00f } },</w:t>
      </w:r>
      <w:r w:rsidRPr="00D353A9">
        <w:rPr>
          <w:color w:val="FF0000"/>
        </w:rPr>
        <w:br/>
        <w:t>-  { { 3.0f, 4.0f, 3.0f}, {0.6f, 0.5f, 0.3f, 1.0f}, { 1.000f, 0.69f } },</w:t>
      </w:r>
      <w:r w:rsidRPr="00D353A9">
        <w:rPr>
          <w:color w:val="FF0000"/>
        </w:rPr>
        <w:br/>
        <w:t>-  { { 0.0f, 6.0f, 3.0f}, {0.5f, 0.4f, 0.2f, 1.0f}, { 0.875f, 1.00f } },</w:t>
      </w:r>
      <w:r w:rsidRPr="00D353A9">
        <w:rPr>
          <w:color w:val="FF0000"/>
        </w:rPr>
        <w:br/>
        <w:t>-  { {-3.0f, 4.0f, 3.0f}, {0.6f, 0.5f, 0.3f, 1.0f}, { 0.750f, 0.69f } },</w:t>
      </w:r>
      <w:r w:rsidRPr="00D353A9">
        <w:rPr>
          <w:color w:val="FF0000"/>
        </w:rPr>
        <w:br/>
        <w:t>-  { {-2.8f, 0.0f, 3.0f}, {0.4f, 0.3f, 0.2f, 1.0f}, { 0.750f, 0.00f } },</w:t>
      </w:r>
      <w:r w:rsidRPr="00D353A9">
        <w:rPr>
          <w:color w:val="FF0000"/>
        </w:rPr>
        <w:br/>
        <w:t>-</w:t>
      </w:r>
      <w:r w:rsidRPr="00D353A9">
        <w:rPr>
          <w:color w:val="FF0000"/>
        </w:rPr>
        <w:br/>
        <w:t>-  { {-2.8f, 0.0f,-3.0f}, {0.4f, 0.3f, 0.2f, 1.0f}, { 0.500f, 0.00f } },</w:t>
      </w:r>
      <w:r w:rsidRPr="00D353A9">
        <w:rPr>
          <w:color w:val="FF0000"/>
        </w:rPr>
        <w:br/>
        <w:t>-  { {-3.0f, 4.0f,-3.0f}, {0.6f, 0.5f, 0.3f, 1.0f}, { 0.500f, 0.69f } },</w:t>
      </w:r>
      <w:r w:rsidRPr="00D353A9">
        <w:rPr>
          <w:color w:val="FF0000"/>
        </w:rPr>
        <w:br/>
        <w:t>-  { { 0.0f, 6.0f,-3.0f}, {0.5f, 0.4f, 0.2f, 1.0f}, { 0.375f, 1.00f } },</w:t>
      </w:r>
      <w:r w:rsidRPr="00D353A9">
        <w:rPr>
          <w:color w:val="FF0000"/>
        </w:rPr>
        <w:br/>
        <w:t>-  { { 3.0f, 4.0f,-3.0f}, {0.6f, 0.5f, 0.3f, 1.0f}, { 0.250f, 0.69f } },</w:t>
      </w:r>
      <w:r w:rsidRPr="00D353A9">
        <w:rPr>
          <w:color w:val="FF0000"/>
        </w:rPr>
        <w:br/>
        <w:t>-  { { 2.8f, 0.0f,-3.0f}, {0.4f, 0.3f, 0.2f, 1.0f}, { 0.250f, 0.00f } },</w:t>
      </w:r>
      <w:r w:rsidRPr="00D353A9">
        <w:rPr>
          <w:color w:val="FF0000"/>
        </w:rPr>
        <w:br/>
        <w:t>-</w:t>
      </w:r>
      <w:r w:rsidRPr="00D353A9">
        <w:rPr>
          <w:color w:val="FF0000"/>
        </w:rPr>
        <w:br/>
        <w:t>-  { { 2.8f, 0.0f, 3.0f}, {0.4f, 0.3f, 0.2f, 1.0f}, { 0.000f, 0.00f } },</w:t>
      </w:r>
      <w:r w:rsidRPr="00D353A9">
        <w:rPr>
          <w:color w:val="FF0000"/>
        </w:rPr>
        <w:br/>
        <w:t>-  { { 3.0f, 4.0f, 3.0f}, {0.6f, 0.5f, 0.3f, 1.0f}, { 0.000f, 0.69f } },</w:t>
      </w:r>
      <w:r w:rsidRPr="00D353A9">
        <w:rPr>
          <w:color w:val="FF0000"/>
        </w:rPr>
        <w:br/>
        <w:t>-  { { 0.0f, 6.0f, 3.0f}, {1.0f, 1.0f, 1.0f, 1.0f}, { 0.750f, 1.00f } },</w:t>
      </w:r>
      <w:r w:rsidRPr="00D353A9">
        <w:rPr>
          <w:color w:val="FF0000"/>
        </w:rPr>
        <w:br/>
        <w:t>-  { { 0.0f, 6.0f,-3.0f}, {1.0f, 1.0f, 1.0f, 1.0f}, { 0.500f, 1.00f } },</w:t>
      </w:r>
      <w:r w:rsidRPr="00D353A9">
        <w:rPr>
          <w:color w:val="FF0000"/>
        </w:rPr>
        <w:br/>
        <w:t>-  { { 0.0f, 6.0f,-3.0f}, {1.0f, 1.0f, 1.0f, 1.0f}, { 0.250f, 1.00f } },</w:t>
      </w:r>
      <w:r w:rsidRPr="00D353A9">
        <w:rPr>
          <w:color w:val="FF0000"/>
        </w:rPr>
        <w:br/>
        <w:t>-  { { 0.0f, 6.0f, 3.0f}, {1.0f, 1.0f, 1.0f, 1.0f}, { 0.000f, 1.00f } },</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MeshList.cpp</w:t>
      </w:r>
      <w:r>
        <w:rPr>
          <w:rFonts w:hint="eastAsia"/>
        </w:rPr>
        <w:t>の</w:t>
      </w:r>
      <w:r>
        <w:rPr>
          <w:rFonts w:hint="eastAsia"/>
        </w:rPr>
        <w:t>vHouse</w:t>
      </w:r>
      <w:r>
        <w:rPr>
          <w:rFonts w:hint="eastAsia"/>
        </w:rPr>
        <w:t>配列変数に貼り付けてください。</w:t>
      </w:r>
    </w:p>
    <w:p w:rsidR="0015304D" w:rsidRDefault="0015304D" w:rsidP="0015304D">
      <w:pPr>
        <w:pStyle w:val="ac"/>
        <w:rPr>
          <w:rFonts w:hint="eastAsia"/>
        </w:rPr>
      </w:pPr>
      <w:r>
        <w:rPr>
          <w:color w:val="0000FF"/>
        </w:rPr>
        <w:lastRenderedPageBreak/>
        <w:t xml:space="preserve">　</w:t>
      </w:r>
      <w:r>
        <w:rPr>
          <w:color w:val="0000FF"/>
        </w:rPr>
        <w:t>const</w:t>
      </w:r>
      <w:r>
        <w:t xml:space="preserve"> </w:t>
      </w:r>
      <w:r>
        <w:rPr>
          <w:color w:val="2B91AF"/>
        </w:rPr>
        <w:t>GLushort</w:t>
      </w:r>
      <w:r>
        <w:t xml:space="preserve"> iTree[] = {</w:t>
      </w:r>
      <w:r>
        <w:br/>
        <w:t xml:space="preserve"> </w:t>
      </w:r>
      <w:r>
        <w:t xml:space="preserve">　</w:t>
      </w:r>
      <w:r>
        <w:t xml:space="preserve"> 0, 1, 2, 0, 2, 3, 0, 3, 1, 1, 2, 3,</w:t>
      </w:r>
      <w:r>
        <w:br/>
      </w:r>
      <w:r>
        <w:t xml:space="preserve">　</w:t>
      </w:r>
      <w:r>
        <w:t xml:space="preserve">  4, 5, 6, 4, 6, 7, 4, 7, 5,</w:t>
      </w:r>
      <w:r>
        <w:br/>
        <w:t xml:space="preserve"> };</w:t>
      </w:r>
      <w:r>
        <w:br/>
      </w:r>
      <w:r>
        <w:br/>
      </w:r>
      <w:r>
        <w:rPr>
          <w:color w:val="0000FF"/>
        </w:rPr>
        <w:t xml:space="preserve">　</w:t>
      </w:r>
      <w:r>
        <w:rPr>
          <w:color w:val="0000FF"/>
        </w:rPr>
        <w:t>const</w:t>
      </w:r>
      <w:r>
        <w:t xml:space="preserve"> </w:t>
      </w:r>
      <w:r>
        <w:rPr>
          <w:color w:val="2B91AF"/>
        </w:rPr>
        <w:t>Vertex</w:t>
      </w:r>
      <w:r>
        <w:t xml:space="preserve"> vHouse[] = {</w:t>
      </w:r>
      <w:r>
        <w:br/>
      </w:r>
      <w:r w:rsidRPr="00A8025E">
        <w:rPr>
          <w:color w:val="FF0000"/>
        </w:rPr>
        <w:t>+</w:t>
      </w:r>
      <w:r w:rsidRPr="009F1A09">
        <w:t xml:space="preserve">  { { 2.8f, 0.0f, 3.0f}, {0.4f, 0.3f,</w:t>
      </w:r>
      <w:r>
        <w:t xml:space="preserve"> 0.2f, 1.0f}, { 1.000f, 0.00f } </w:t>
      </w:r>
      <w:r w:rsidRPr="009F1A09">
        <w:t>},</w:t>
      </w:r>
      <w:r w:rsidRPr="009F1A09">
        <w:br/>
      </w:r>
      <w:r w:rsidRPr="00A8025E">
        <w:rPr>
          <w:color w:val="FF0000"/>
        </w:rPr>
        <w:t>+</w:t>
      </w:r>
      <w:r w:rsidRPr="009F1A09">
        <w:t xml:space="preserve">  { { 3.0f, 4.0f, 3.0f}, {0.6f, 0.5f, 0.3f, 1.0f}, { 1.000f, 0.69f } },</w:t>
      </w:r>
      <w:r w:rsidRPr="009F1A09">
        <w:br/>
      </w:r>
      <w:r w:rsidRPr="00A8025E">
        <w:rPr>
          <w:color w:val="FF0000"/>
        </w:rPr>
        <w:t>+</w:t>
      </w:r>
      <w:r w:rsidRPr="009F1A09">
        <w:t xml:space="preserve">  { { 0.0f, 6.0f, 3.0f}, {0.5f, 0.4f, 0.2f, 1.0f}, { 0.875f, 1.00f } },</w:t>
      </w:r>
      <w:r w:rsidRPr="009F1A09">
        <w:br/>
      </w:r>
      <w:r w:rsidRPr="00A8025E">
        <w:rPr>
          <w:color w:val="FF0000"/>
        </w:rPr>
        <w:t>+</w:t>
      </w:r>
      <w:r w:rsidRPr="009F1A09">
        <w:t xml:space="preserve">  { {-3.0f, 4.0f, 3.0f}, {0.6f, 0.5f, 0.3f, 1.0f}, { 0.750f, 0.69f } },</w:t>
      </w:r>
      <w:r w:rsidRPr="009F1A09">
        <w:br/>
      </w:r>
      <w:r w:rsidRPr="00A8025E">
        <w:rPr>
          <w:color w:val="FF0000"/>
        </w:rPr>
        <w:t>+</w:t>
      </w:r>
      <w:r w:rsidRPr="009F1A09">
        <w:t xml:space="preserve">  { {-2.8f, 0.0f, 3.0f}, {0.4f, 0.3f, 0.2f, 1.0f}, { 0.750f, 0.00f } },</w:t>
      </w:r>
      <w:r w:rsidRPr="009F1A09">
        <w:br/>
      </w:r>
      <w:r w:rsidRPr="00A8025E">
        <w:rPr>
          <w:color w:val="FF0000"/>
        </w:rPr>
        <w:t>+</w:t>
      </w:r>
      <w:r w:rsidRPr="009F1A09">
        <w:br/>
      </w:r>
      <w:r w:rsidRPr="00A8025E">
        <w:rPr>
          <w:color w:val="FF0000"/>
        </w:rPr>
        <w:t>+</w:t>
      </w:r>
      <w:r w:rsidRPr="009F1A09">
        <w:t xml:space="preserve">  { {-2.8f, 0.0f,-3.0f}, {0.4f, 0.3f, 0.2f, 1.0f}, { 0.500f, 0.00f } },</w:t>
      </w:r>
      <w:r w:rsidRPr="009F1A09">
        <w:br/>
      </w:r>
      <w:r w:rsidRPr="00A8025E">
        <w:rPr>
          <w:color w:val="FF0000"/>
        </w:rPr>
        <w:t>+</w:t>
      </w:r>
      <w:r w:rsidRPr="009F1A09">
        <w:t xml:space="preserve">  { {-3.0f, 4.0f,-3.0f}, {0.6f, 0.5f, 0.3f, 1.0f}, { 0.500f, 0.69f } },</w:t>
      </w:r>
      <w:r w:rsidRPr="009F1A09">
        <w:br/>
      </w:r>
      <w:r w:rsidRPr="00A8025E">
        <w:rPr>
          <w:color w:val="FF0000"/>
        </w:rPr>
        <w:t>+</w:t>
      </w:r>
      <w:r w:rsidRPr="009F1A09">
        <w:t xml:space="preserve">  { { 0.0f, 6.0f,-3.0f}, {0.5f, 0.4f, 0.2f, 1.0f}, { 0.375f, 1.00f } },</w:t>
      </w:r>
      <w:r w:rsidRPr="009F1A09">
        <w:br/>
      </w:r>
      <w:r w:rsidRPr="00A8025E">
        <w:rPr>
          <w:color w:val="FF0000"/>
        </w:rPr>
        <w:t>+</w:t>
      </w:r>
      <w:r w:rsidRPr="009F1A09">
        <w:t xml:space="preserve">  { { 3.0f, 4.0f,-3.0f}, {0.6f, 0.5f, 0.3f, 1.0f}, { 0.250f, 0.69f } },</w:t>
      </w:r>
      <w:r w:rsidRPr="009F1A09">
        <w:br/>
      </w:r>
      <w:r w:rsidRPr="00A8025E">
        <w:rPr>
          <w:color w:val="FF0000"/>
        </w:rPr>
        <w:t>+</w:t>
      </w:r>
      <w:r w:rsidRPr="009F1A09">
        <w:t xml:space="preserve">  { { 2.8f, 0.0f,-3.0f}, {0.4f, 0.3f, 0.2f, 1.0f}, { 0.250f, 0.00f } },</w:t>
      </w:r>
      <w:r w:rsidRPr="009F1A09">
        <w:br/>
      </w:r>
      <w:r w:rsidRPr="00A8025E">
        <w:rPr>
          <w:color w:val="FF0000"/>
        </w:rPr>
        <w:t>+</w:t>
      </w:r>
      <w:r w:rsidRPr="009F1A09">
        <w:br/>
      </w:r>
      <w:r w:rsidRPr="00A8025E">
        <w:rPr>
          <w:color w:val="FF0000"/>
        </w:rPr>
        <w:t>+</w:t>
      </w:r>
      <w:r w:rsidRPr="009F1A09">
        <w:t xml:space="preserve">  { { 2.8f, 0.0f, 3.0f}, {0.4f, 0.3f, 0.2f, 1.0f}, { 0.000f, 0.00f } },</w:t>
      </w:r>
      <w:r w:rsidRPr="009F1A09">
        <w:br/>
      </w:r>
      <w:r w:rsidRPr="00A8025E">
        <w:rPr>
          <w:color w:val="FF0000"/>
        </w:rPr>
        <w:t>+</w:t>
      </w:r>
      <w:r w:rsidRPr="009F1A09">
        <w:t xml:space="preserve">  { { 3.0f, 4.0f, 3.0f}, {0.6f, 0.5f, 0.3f, 1.0f}, { 0.000f, 0.69f } },</w:t>
      </w:r>
      <w:r w:rsidRPr="009F1A09">
        <w:br/>
      </w:r>
      <w:r w:rsidRPr="00A8025E">
        <w:rPr>
          <w:color w:val="FF0000"/>
        </w:rPr>
        <w:t>+</w:t>
      </w:r>
      <w:r w:rsidRPr="009F1A09">
        <w:t xml:space="preserve">  { { 0.0f, 6.0f, 3.0f}, {1.0f, 1.0f, 1.0f, 1.0f}, { 0.750f, 1.00f } },</w:t>
      </w:r>
      <w:r w:rsidRPr="009F1A09">
        <w:br/>
      </w:r>
      <w:r w:rsidRPr="00A8025E">
        <w:rPr>
          <w:color w:val="FF0000"/>
        </w:rPr>
        <w:t>+</w:t>
      </w:r>
      <w:r w:rsidRPr="009F1A09">
        <w:t xml:space="preserve">  { { 0.0f, 6.0f,-3.0f}, {1.0f, 1.0f, 1.0f, 1.0f}, { 0.500f, 1.00f } },</w:t>
      </w:r>
      <w:r w:rsidRPr="009F1A09">
        <w:br/>
      </w:r>
      <w:r w:rsidRPr="00A8025E">
        <w:rPr>
          <w:color w:val="FF0000"/>
        </w:rPr>
        <w:t>+</w:t>
      </w:r>
      <w:r w:rsidRPr="009F1A09">
        <w:t xml:space="preserve">  { { 0.0f, 6.0f,-3.0f}, {1.0f, 1.0f, 1.0f, 1.0f}, { 0.250f, 1.00f } },</w:t>
      </w:r>
      <w:r w:rsidRPr="009F1A09">
        <w:br/>
      </w:r>
      <w:r w:rsidRPr="00A8025E">
        <w:rPr>
          <w:color w:val="FF0000"/>
        </w:rPr>
        <w:t>+</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t xml:space="preserve"> };</w:t>
      </w:r>
    </w:p>
    <w:p w:rsidR="0015304D" w:rsidRDefault="0015304D" w:rsidP="0015304D">
      <w:r>
        <w:rPr>
          <w:rFonts w:hint="eastAsia"/>
        </w:rPr>
        <w:t>次に、</w:t>
      </w:r>
      <w:r>
        <w:rPr>
          <w:rFonts w:hint="eastAsia"/>
        </w:rPr>
        <w:t>Main.cpp</w:t>
      </w:r>
      <w:r>
        <w:rPr>
          <w:rFonts w:hint="eastAsia"/>
        </w:rPr>
        <w:t>から家のインデックスデータを切り取り、</w:t>
      </w:r>
    </w:p>
    <w:p w:rsidR="0015304D" w:rsidRPr="00D353A9" w:rsidRDefault="0015304D" w:rsidP="0015304D">
      <w:pPr>
        <w:pStyle w:val="ac"/>
      </w:pPr>
      <w:r>
        <w:rPr>
          <w:color w:val="008000"/>
        </w:rPr>
        <w:t xml:space="preserve"> </w:t>
      </w:r>
      <w:r w:rsidRPr="00BD3543">
        <w:rPr>
          <w:color w:val="008000"/>
        </w:rPr>
        <w:t xml:space="preserve">/// </w:t>
      </w:r>
      <w:r w:rsidRPr="00BD3543">
        <w:rPr>
          <w:rFonts w:hint="eastAsia"/>
          <w:color w:val="008000"/>
        </w:rPr>
        <w:t>インデックスデータ</w:t>
      </w:r>
      <w:r w:rsidRPr="00BD3543">
        <w:rPr>
          <w:color w:val="008000"/>
        </w:rPr>
        <w:t>.</w:t>
      </w:r>
      <w:r>
        <w:rPr>
          <w:rFonts w:ascii="ＭＳ ゴシック" w:eastAsia="ＭＳ ゴシック" w:cs="ＭＳ ゴシック"/>
          <w:color w:val="006400"/>
          <w:sz w:val="19"/>
          <w:szCs w:val="19"/>
        </w:rPr>
        <w:br/>
      </w:r>
      <w:r>
        <w:rPr>
          <w:color w:val="0000FF"/>
        </w:rPr>
        <w:t xml:space="preserve"> const</w:t>
      </w:r>
      <w:r>
        <w:t xml:space="preserve"> </w:t>
      </w:r>
      <w:r>
        <w:rPr>
          <w:color w:val="2B91AF"/>
        </w:rPr>
        <w:t>GLushort</w:t>
      </w:r>
      <w:r>
        <w:t xml:space="preserve"> indices[] = {</w:t>
      </w:r>
      <w:r>
        <w:br/>
      </w:r>
      <w:r w:rsidRPr="00A8025E">
        <w:t xml:space="preserve">   </w:t>
      </w:r>
      <w:r w:rsidRPr="00A8025E">
        <w:rPr>
          <w:color w:val="008000"/>
        </w:rPr>
        <w:t xml:space="preserve">// </w:t>
      </w:r>
      <w:r w:rsidRPr="00A8025E">
        <w:rPr>
          <w:rFonts w:hint="eastAsia"/>
          <w:color w:val="008000"/>
        </w:rPr>
        <w:t>木</w:t>
      </w:r>
      <w:r w:rsidRPr="00A8025E">
        <w:br/>
      </w:r>
      <w:r>
        <w:br/>
      </w:r>
      <w:r w:rsidRPr="00A8025E">
        <w:t xml:space="preserve">   </w:t>
      </w:r>
      <w:r w:rsidRPr="00A8025E">
        <w:rPr>
          <w:color w:val="008000"/>
        </w:rPr>
        <w:t xml:space="preserve">// </w:t>
      </w:r>
      <w:r>
        <w:rPr>
          <w:rFonts w:hint="eastAsia"/>
          <w:color w:val="008000"/>
        </w:rPr>
        <w:t>家</w:t>
      </w:r>
      <w:r>
        <w:rPr>
          <w:color w:val="008000"/>
        </w:rPr>
        <w:br/>
      </w:r>
      <w:r w:rsidRPr="00BD3543">
        <w:rPr>
          <w:color w:val="FF0000"/>
        </w:rPr>
        <w:t>-  0, 1, 3, 3, 4, 0, 1, 2, 3,</w:t>
      </w:r>
      <w:r w:rsidRPr="00BD3543">
        <w:rPr>
          <w:color w:val="FF0000"/>
        </w:rPr>
        <w:br/>
        <w:t>-  5, 6, 8, 8, 9, 5, 6, 7, 8,</w:t>
      </w:r>
      <w:r w:rsidRPr="00BD3543">
        <w:rPr>
          <w:color w:val="FF0000"/>
        </w:rPr>
        <w:br/>
        <w:t>-  9, 8, 11, 11, 10, 9,</w:t>
      </w:r>
      <w:r w:rsidRPr="00BD3543">
        <w:rPr>
          <w:color w:val="FF0000"/>
        </w:rPr>
        <w:br/>
        <w:t>-  4, 3, 6, 6, 5, 4,</w:t>
      </w:r>
      <w:r w:rsidRPr="00BD3543">
        <w:rPr>
          <w:color w:val="FF0000"/>
        </w:rPr>
        <w:br/>
        <w:t>-  3, 12, 13, 13, 6, 3,</w:t>
      </w:r>
      <w:r w:rsidRPr="00BD3543">
        <w:rPr>
          <w:color w:val="FF0000"/>
        </w:rPr>
        <w:br/>
        <w:t>-  8, 14, 15, 15, 11, 8,</w:t>
      </w:r>
      <w:r>
        <w:br/>
      </w:r>
      <w:r>
        <w:br/>
      </w:r>
      <w:r w:rsidRPr="00A8025E">
        <w:t xml:space="preserve">   </w:t>
      </w:r>
      <w:r w:rsidRPr="00A8025E">
        <w:rPr>
          <w:color w:val="008000"/>
        </w:rPr>
        <w:t xml:space="preserve">// </w:t>
      </w:r>
      <w:r>
        <w:rPr>
          <w:rFonts w:hint="eastAsia"/>
          <w:color w:val="008000"/>
        </w:rPr>
        <w:t>岩</w:t>
      </w:r>
    </w:p>
    <w:p w:rsidR="0015304D" w:rsidRDefault="0015304D" w:rsidP="0015304D">
      <w:r>
        <w:rPr>
          <w:rFonts w:hint="eastAsia"/>
        </w:rPr>
        <w:t>MeshList</w:t>
      </w:r>
      <w:r>
        <w:t>.cpp</w:t>
      </w:r>
      <w:r>
        <w:t>の</w:t>
      </w:r>
      <w:r>
        <w:rPr>
          <w:rFonts w:hint="eastAsia"/>
        </w:rPr>
        <w:t>iHouse</w:t>
      </w:r>
      <w:r>
        <w:rPr>
          <w:rFonts w:hint="eastAsia"/>
        </w:rPr>
        <w:t>配列変数に貼り付けてください。</w:t>
      </w:r>
    </w:p>
    <w:p w:rsidR="0015304D" w:rsidRDefault="0015304D" w:rsidP="0015304D">
      <w:pPr>
        <w:pStyle w:val="ac"/>
        <w:rPr>
          <w:rFonts w:hint="eastAsia"/>
        </w:rPr>
      </w:pPr>
      <w:r>
        <w:rPr>
          <w:color w:val="FF0000"/>
        </w:rPr>
        <w:t xml:space="preserve"> </w:t>
      </w:r>
      <w:r w:rsidRPr="009F1A09">
        <w:t xml:space="preserve">  { { 0.0f, 6.0f,-3.0f}, {1.0f, 1.0f, 1.0f, 1.0f}, { 0.250f, 1.00f } },</w:t>
      </w:r>
      <w:r w:rsidRPr="009F1A09">
        <w:br/>
      </w:r>
      <w:r>
        <w:rPr>
          <w:color w:val="FF0000"/>
        </w:rPr>
        <w:t xml:space="preserve"> </w:t>
      </w:r>
      <w:r w:rsidRPr="009F1A09">
        <w:t xml:space="preserve">  { { 0.0f, 6.0f, 3.0f}, {1.0f, 1.0f, 1.0f, 1.0f}, { 0.000f, 1.00f }</w:t>
      </w:r>
      <w:r>
        <w:t xml:space="preserve"> },</w:t>
      </w:r>
      <w:r>
        <w:br/>
        <w:t xml:space="preserve"> </w:t>
      </w:r>
      <w:r>
        <w:rPr>
          <w:rFonts w:hint="eastAsia"/>
        </w:rPr>
        <w:t>};</w:t>
      </w:r>
      <w:r>
        <w:br/>
      </w:r>
      <w:r>
        <w:br/>
      </w:r>
      <w:r>
        <w:rPr>
          <w:color w:val="0000FF"/>
        </w:rPr>
        <w:t xml:space="preserve">　</w:t>
      </w:r>
      <w:r>
        <w:rPr>
          <w:color w:val="0000FF"/>
        </w:rPr>
        <w:t>const</w:t>
      </w:r>
      <w:r>
        <w:t xml:space="preserve"> </w:t>
      </w:r>
      <w:r>
        <w:rPr>
          <w:color w:val="2B91AF"/>
        </w:rPr>
        <w:t>GLushort</w:t>
      </w:r>
      <w:r>
        <w:t xml:space="preserve"> iHouse[] = {</w:t>
      </w:r>
      <w:r>
        <w:br/>
      </w:r>
      <w:r w:rsidRPr="00A8025E">
        <w:rPr>
          <w:color w:val="FF0000"/>
        </w:rPr>
        <w:t>+</w:t>
      </w:r>
      <w:r>
        <w:t xml:space="preserve">  0, 1, 3, 3, 4, 0, 1, 2, 3,</w:t>
      </w:r>
      <w:r>
        <w:br/>
      </w:r>
      <w:r w:rsidRPr="00A8025E">
        <w:rPr>
          <w:color w:val="FF0000"/>
        </w:rPr>
        <w:t>+</w:t>
      </w:r>
      <w:r>
        <w:t xml:space="preserve">  5, 6, 8, 8, 9, 5, 6, 7, 8,</w:t>
      </w:r>
      <w:r>
        <w:br/>
      </w:r>
      <w:r w:rsidRPr="00A8025E">
        <w:rPr>
          <w:color w:val="FF0000"/>
        </w:rPr>
        <w:t>+</w:t>
      </w:r>
      <w:r>
        <w:t xml:space="preserve">  9, 8, 11, 11, 10, 9,</w:t>
      </w:r>
      <w:r>
        <w:br/>
      </w:r>
      <w:r w:rsidRPr="00A8025E">
        <w:rPr>
          <w:color w:val="FF0000"/>
        </w:rPr>
        <w:t>+</w:t>
      </w:r>
      <w:r>
        <w:t xml:space="preserve">  4, 3, 6, 6, 5, 4,</w:t>
      </w:r>
      <w:r>
        <w:br/>
      </w:r>
      <w:r w:rsidRPr="00A8025E">
        <w:rPr>
          <w:color w:val="FF0000"/>
        </w:rPr>
        <w:t>+</w:t>
      </w:r>
      <w:r>
        <w:t xml:space="preserve">  3, 12, 13, 13, 6, 3,</w:t>
      </w:r>
      <w:r>
        <w:br/>
      </w:r>
      <w:r w:rsidRPr="00A8025E">
        <w:rPr>
          <w:color w:val="FF0000"/>
        </w:rPr>
        <w:t>+</w:t>
      </w:r>
      <w:r>
        <w:t xml:space="preserve">  8, 14, 15, 15, 11, 8,</w:t>
      </w:r>
      <w:r>
        <w:br/>
        <w:t xml:space="preserve"> };</w:t>
      </w:r>
      <w:r>
        <w:br/>
      </w:r>
      <w:r>
        <w:br/>
      </w:r>
      <w:r>
        <w:rPr>
          <w:color w:val="0000FF"/>
        </w:rPr>
        <w:t xml:space="preserve">　</w:t>
      </w:r>
      <w:r>
        <w:rPr>
          <w:color w:val="0000FF"/>
        </w:rPr>
        <w:t>const</w:t>
      </w:r>
      <w:r>
        <w:t xml:space="preserve"> </w:t>
      </w:r>
      <w:r>
        <w:rPr>
          <w:color w:val="2B91AF"/>
        </w:rPr>
        <w:t>Vertex</w:t>
      </w:r>
      <w:r>
        <w:t xml:space="preserve"> vRock[] = {</w:t>
      </w:r>
      <w:r>
        <w:br/>
        <w:t xml:space="preserve"> };</w:t>
      </w:r>
    </w:p>
    <w:p w:rsidR="0015304D" w:rsidRPr="00DA2085" w:rsidRDefault="0015304D" w:rsidP="0015304D">
      <w:pPr>
        <w:pStyle w:val="af8"/>
        <w:rPr>
          <w:rFonts w:hint="eastAsia"/>
        </w:rPr>
      </w:pPr>
      <w:r w:rsidRPr="0016076D">
        <w:rPr>
          <w:rFonts w:hint="eastAsia"/>
          <w:b/>
        </w:rPr>
        <w:t>[</w:t>
      </w:r>
      <w:r w:rsidRPr="0016076D">
        <w:rPr>
          <w:rFonts w:hint="eastAsia"/>
          <w:b/>
        </w:rPr>
        <w:t>課題</w:t>
      </w:r>
      <w:r w:rsidR="00C71154">
        <w:rPr>
          <w:rFonts w:hint="eastAsia"/>
          <w:b/>
        </w:rPr>
        <w:t>02</w:t>
      </w:r>
      <w:r w:rsidRPr="0016076D">
        <w:rPr>
          <w:rFonts w:hint="eastAsia"/>
          <w:b/>
        </w:rPr>
        <w:t>]</w:t>
      </w:r>
      <w:r>
        <w:t xml:space="preserve"> </w:t>
      </w:r>
      <w:r>
        <w:t>木や家のモデルと同じように、岩と地面のモデルを</w:t>
      </w:r>
      <w:r>
        <w:rPr>
          <w:rFonts w:hint="eastAsia"/>
        </w:rPr>
        <w:t>Main.cpp</w:t>
      </w:r>
      <w:r>
        <w:rPr>
          <w:rFonts w:hint="eastAsia"/>
        </w:rPr>
        <w:t>から</w:t>
      </w:r>
      <w:r>
        <w:rPr>
          <w:rFonts w:hint="eastAsia"/>
        </w:rPr>
        <w:t>MeshList.cpp</w:t>
      </w:r>
      <w:r>
        <w:rPr>
          <w:rFonts w:hint="eastAsia"/>
        </w:rPr>
        <w:t>へ移動してください。</w:t>
      </w:r>
      <w:r w:rsidR="00B659C8">
        <w:br/>
      </w:r>
      <w:r w:rsidR="00B659C8">
        <w:rPr>
          <w:rFonts w:hint="eastAsia"/>
        </w:rPr>
        <w:t>そのほか、自分で作成したモデルがある場合は、それらのための配列変数を追加して移動してください。</w:t>
      </w:r>
      <w:r w:rsidR="0006622D">
        <w:rPr>
          <w:rFonts w:hint="eastAsia"/>
        </w:rPr>
        <w:t>そして、必要な頂点データとインデックスデータの移動を終えたら、</w:t>
      </w:r>
      <w:r w:rsidR="0006622D">
        <w:rPr>
          <w:rFonts w:hint="eastAsia"/>
        </w:rPr>
        <w:t>Main.cpp</w:t>
      </w:r>
      <w:r w:rsidR="0006622D">
        <w:rPr>
          <w:rFonts w:hint="eastAsia"/>
        </w:rPr>
        <w:t>にある</w:t>
      </w:r>
      <w:r w:rsidR="0006622D">
        <w:rPr>
          <w:rFonts w:hint="eastAsia"/>
        </w:rPr>
        <w:t>vertices</w:t>
      </w:r>
      <w:r w:rsidR="0006622D">
        <w:rPr>
          <w:rFonts w:hint="eastAsia"/>
        </w:rPr>
        <w:t>変数と</w:t>
      </w:r>
      <w:r w:rsidR="0006622D">
        <w:rPr>
          <w:rFonts w:hint="eastAsia"/>
        </w:rPr>
        <w:t>indices</w:t>
      </w:r>
      <w:r w:rsidR="0006622D">
        <w:rPr>
          <w:rFonts w:hint="eastAsia"/>
        </w:rPr>
        <w:t>変数を削除してください。</w:t>
      </w:r>
    </w:p>
    <w:p w:rsidR="0015304D" w:rsidRPr="00D401B1" w:rsidRDefault="0015304D" w:rsidP="0015304D">
      <w:pPr>
        <w:pStyle w:val="2"/>
        <w:rPr>
          <w:rFonts w:hint="eastAsia"/>
        </w:rPr>
      </w:pPr>
      <w:r>
        <w:lastRenderedPageBreak/>
        <w:t>VBO, IBO, VAO</w:t>
      </w:r>
      <w:r>
        <w:t>作成関数を移動する</w:t>
      </w:r>
    </w:p>
    <w:p w:rsidR="0015304D" w:rsidRPr="00595F14" w:rsidRDefault="0015304D" w:rsidP="0015304D">
      <w:r>
        <w:rPr>
          <w:rFonts w:hint="eastAsia"/>
        </w:rPr>
        <w:t>MeshList</w:t>
      </w:r>
      <w:r>
        <w:rPr>
          <w:rFonts w:hint="eastAsia"/>
        </w:rPr>
        <w:t>クラスのメンバ関数を定義する前に、</w:t>
      </w:r>
      <w:r>
        <w:rPr>
          <w:rFonts w:hint="eastAsia"/>
        </w:rPr>
        <w:t>VBO, IBO, VAO</w:t>
      </w:r>
      <w:r>
        <w:rPr>
          <w:rFonts w:hint="eastAsia"/>
        </w:rPr>
        <w:t>を作成する関数を</w:t>
      </w:r>
      <w:r>
        <w:rPr>
          <w:rFonts w:hint="eastAsia"/>
        </w:rPr>
        <w:t>Main.cpp</w:t>
      </w:r>
      <w:r>
        <w:rPr>
          <w:rFonts w:hint="eastAsia"/>
        </w:rPr>
        <w:t>から移動します。</w:t>
      </w:r>
      <w:r>
        <w:br/>
      </w:r>
      <w:r>
        <w:rPr>
          <w:rFonts w:hint="eastAsia"/>
        </w:rPr>
        <w:t>Main.cpp</w:t>
      </w:r>
      <w:r>
        <w:rPr>
          <w:rFonts w:hint="eastAsia"/>
        </w:rPr>
        <w:t>の</w:t>
      </w:r>
      <w:r>
        <w:rPr>
          <w:rFonts w:hint="eastAsia"/>
        </w:rPr>
        <w:t>CreateVBO, CreateIBO, CreateVAO</w:t>
      </w:r>
      <w:r>
        <w:rPr>
          <w:rFonts w:hint="eastAsia"/>
        </w:rPr>
        <w:t>の</w:t>
      </w:r>
      <w:r>
        <w:rPr>
          <w:rFonts w:hint="eastAsia"/>
        </w:rPr>
        <w:t>3</w:t>
      </w:r>
      <w:r>
        <w:rPr>
          <w:rFonts w:hint="eastAsia"/>
        </w:rPr>
        <w:t>つの関数を切り取り</w:t>
      </w:r>
      <w:r>
        <w:rPr>
          <w:rFonts w:hint="eastAsia"/>
        </w:rPr>
        <w:t>(</w:t>
      </w:r>
      <w:r>
        <w:rPr>
          <w:rFonts w:hint="eastAsia"/>
        </w:rPr>
        <w:t>長いので一部省略して表記していますが、関数全体を切り取ってください</w:t>
      </w:r>
      <w:r>
        <w:rPr>
          <w:rFonts w:hint="eastAsia"/>
        </w:rPr>
        <w:t>)</w:t>
      </w:r>
      <w:r>
        <w:rPr>
          <w:rFonts w:hint="eastAsia"/>
        </w:rPr>
        <w:t>、</w:t>
      </w:r>
    </w:p>
    <w:p w:rsidR="0015304D" w:rsidRDefault="0015304D" w:rsidP="0015304D">
      <w:pPr>
        <w:pStyle w:val="ac"/>
      </w:pPr>
      <w:r w:rsidRPr="00853079">
        <w:rPr>
          <w:color w:val="0000FF"/>
        </w:rPr>
        <w:t xml:space="preserve">const </w:t>
      </w:r>
      <w:r w:rsidRPr="00853079">
        <w:rPr>
          <w:color w:val="2B91AF"/>
        </w:rPr>
        <w:t xml:space="preserve">Mesh </w:t>
      </w:r>
      <w:r w:rsidRPr="00853079">
        <w:t>meshList[] = {</w:t>
      </w:r>
      <w:r w:rsidRPr="00853079">
        <w:br/>
        <w:t xml:space="preserve">  { </w:t>
      </w:r>
      <w:r w:rsidRPr="00853079">
        <w:rPr>
          <w:color w:val="6F008A"/>
        </w:rPr>
        <w:t>GL_TRIANGLES</w:t>
      </w:r>
      <w:r>
        <w:t>, 21</w:t>
      </w:r>
      <w:r w:rsidRPr="00853079">
        <w:t>, (</w:t>
      </w:r>
      <w:r w:rsidRPr="00853079">
        <w:rPr>
          <w:color w:val="0000FF"/>
        </w:rPr>
        <w:t xml:space="preserve">const </w:t>
      </w:r>
      <w:r w:rsidRPr="00853079">
        <w:rPr>
          <w:color w:val="2B91AF"/>
        </w:rPr>
        <w:t>GLvoid</w:t>
      </w:r>
      <w:r w:rsidRPr="00853079">
        <w:t>*)0, 0 },</w:t>
      </w:r>
      <w:r w:rsidRPr="00853079">
        <w:br/>
        <w:t xml:space="preserve">  { </w:t>
      </w:r>
      <w:r w:rsidRPr="00853079">
        <w:rPr>
          <w:color w:val="6F008A"/>
        </w:rPr>
        <w:t>GL_TRIANGLES</w:t>
      </w:r>
      <w:r>
        <w:t>, 42</w:t>
      </w:r>
      <w:r w:rsidRPr="00853079">
        <w:t>, (</w:t>
      </w:r>
      <w:r w:rsidRPr="00853079">
        <w:rPr>
          <w:color w:val="0000FF"/>
        </w:rPr>
        <w:t xml:space="preserve">const </w:t>
      </w:r>
      <w:r w:rsidRPr="00853079">
        <w:rPr>
          <w:color w:val="2B91AF"/>
        </w:rPr>
        <w:t>GLvoid</w:t>
      </w:r>
      <w:r w:rsidRPr="00853079">
        <w:t xml:space="preserve">*)(21 * </w:t>
      </w:r>
      <w:r w:rsidRPr="00853079">
        <w:rPr>
          <w:color w:val="0000FF"/>
        </w:rPr>
        <w:t>sizeof</w:t>
      </w:r>
      <w:r w:rsidRPr="00853079">
        <w:t>(indices[0])), 8 },</w:t>
      </w:r>
      <w:r w:rsidRPr="00853079">
        <w:br/>
        <w:t xml:space="preserve">  { </w:t>
      </w:r>
      <w:r w:rsidRPr="00853079">
        <w:rPr>
          <w:color w:val="6F008A"/>
        </w:rPr>
        <w:t>GL_TRIANGLES</w:t>
      </w:r>
      <w:r>
        <w:t>, 3</w:t>
      </w:r>
      <w:r w:rsidRPr="00853079">
        <w:t>0, (</w:t>
      </w:r>
      <w:r w:rsidRPr="00853079">
        <w:rPr>
          <w:color w:val="0000FF"/>
        </w:rPr>
        <w:t xml:space="preserve">const </w:t>
      </w:r>
      <w:r w:rsidRPr="00853079">
        <w:rPr>
          <w:color w:val="2B91AF"/>
        </w:rPr>
        <w:t>GLvoid</w:t>
      </w:r>
      <w:r w:rsidRPr="00853079">
        <w:t xml:space="preserve">*)(63 * </w:t>
      </w:r>
      <w:r w:rsidRPr="00853079">
        <w:rPr>
          <w:color w:val="0000FF"/>
        </w:rPr>
        <w:t>sizeof</w:t>
      </w:r>
      <w:r w:rsidRPr="00853079">
        <w:t>(indices[0])), 24 },</w:t>
      </w:r>
      <w:r w:rsidRPr="00853079">
        <w:br/>
        <w:t xml:space="preserve">  { </w:t>
      </w:r>
      <w:r w:rsidRPr="00853079">
        <w:rPr>
          <w:color w:val="6F008A"/>
        </w:rPr>
        <w:t>GL_TRIANGLES</w:t>
      </w:r>
      <w:r>
        <w:t>, 96</w:t>
      </w:r>
      <w:r w:rsidRPr="00853079">
        <w:t>, (</w:t>
      </w:r>
      <w:r w:rsidRPr="00853079">
        <w:rPr>
          <w:color w:val="0000FF"/>
        </w:rPr>
        <w:t xml:space="preserve">const </w:t>
      </w:r>
      <w:r w:rsidRPr="00853079">
        <w:rPr>
          <w:color w:val="2B91AF"/>
        </w:rPr>
        <w:t>GLvoid</w:t>
      </w:r>
      <w:r w:rsidRPr="00853079">
        <w:t xml:space="preserve">*)(93 * </w:t>
      </w:r>
      <w:r w:rsidRPr="00853079">
        <w:rPr>
          <w:color w:val="0000FF"/>
        </w:rPr>
        <w:t>sizeof</w:t>
      </w:r>
      <w:r w:rsidRPr="00853079">
        <w:t>(indices[0])), 32 },</w:t>
      </w:r>
      <w:r w:rsidRPr="00853079">
        <w:br/>
        <w:t>};</w:t>
      </w:r>
      <w:r>
        <w:br/>
      </w:r>
      <w:r>
        <w:br/>
      </w:r>
      <w:r w:rsidRPr="00853079">
        <w:rPr>
          <w:color w:val="FF0000"/>
        </w:rPr>
        <w:t>-/**</w:t>
      </w:r>
      <w:r w:rsidRPr="00853079">
        <w:rPr>
          <w:color w:val="FF0000"/>
        </w:rPr>
        <w:br/>
        <w:t>-* Vertex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CreateVBO(GLsizeiptr size, const GLvoid* data)</w:t>
      </w:r>
      <w:r w:rsidRPr="00853079">
        <w:rPr>
          <w:color w:val="FF0000"/>
        </w:rPr>
        <w:b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w:t>
      </w:r>
      <w:r w:rsidRPr="00853079">
        <w:rPr>
          <w:color w:val="FF0000"/>
        </w:rPr>
        <w:br/>
        <w:t>-/**</w:t>
      </w:r>
      <w:r w:rsidRPr="00853079">
        <w:rPr>
          <w:color w:val="FF0000"/>
        </w:rPr>
        <w:br/>
        <w:t>-* Index Buffer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-GLuint CreateIBO(GLsizeiptr size, const GLvoid* data)</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rsidRPr="00853079">
        <w:rPr>
          <w:color w:val="FF0000"/>
        </w:rPr>
        <w:br/>
        <w:t>-</w:t>
      </w:r>
      <w:r w:rsidRPr="00853079">
        <w:rPr>
          <w:color w:val="FF0000"/>
        </w:rPr>
        <w:br/>
        <w:t>-/**</w:t>
      </w:r>
      <w:r w:rsidRPr="00853079">
        <w:rPr>
          <w:color w:val="FF0000"/>
        </w:rPr>
        <w:br/>
        <w:t>-* Vertex Array Object</w:t>
      </w:r>
      <w:r w:rsidRPr="00853079">
        <w:rPr>
          <w:rFonts w:hint="eastAsia"/>
          <w:color w:val="FF0000"/>
        </w:rPr>
        <w:t>を作成する</w:t>
      </w:r>
      <w:r w:rsidRPr="00853079">
        <w:rPr>
          <w:color w:val="FF0000"/>
        </w:rPr>
        <w:t>.</w:t>
      </w:r>
      <w:r w:rsidRPr="00853079">
        <w:rPr>
          <w:color w:val="FF0000"/>
        </w:rPr>
        <w:br/>
        <w:t>-  ...</w:t>
      </w:r>
      <w:r>
        <w:rPr>
          <w:color w:val="FF0000"/>
        </w:rPr>
        <w:t xml:space="preserve"> </w:t>
      </w:r>
      <w:r>
        <w:rPr>
          <w:color w:val="FF0000"/>
        </w:rPr>
        <w:t>省略</w:t>
      </w:r>
      <w:r>
        <w:rPr>
          <w:color w:val="FF0000"/>
        </w:rPr>
        <w:t xml:space="preserve"> </w:t>
      </w:r>
      <w:r>
        <w:rPr>
          <w:rFonts w:hint="eastAsia"/>
          <w:color w:val="FF0000"/>
        </w:rPr>
        <w:t>...</w:t>
      </w:r>
      <w:r w:rsidRPr="00853079">
        <w:rPr>
          <w:color w:val="FF0000"/>
        </w:rPr>
        <w:br/>
        <w:t>-*/</w:t>
      </w:r>
      <w:r w:rsidRPr="00853079">
        <w:rPr>
          <w:color w:val="FF0000"/>
        </w:rPr>
        <w:br/>
        <w:t>-GLuint CreateVAO(GLuint vbo, GLuint ibo)</w:t>
      </w:r>
      <w:r w:rsidRPr="00853079">
        <w:rPr>
          <w:color w:val="FF0000"/>
        </w:rPr>
        <w:br/>
        <w:t>-{</w:t>
      </w:r>
      <w:r w:rsidRPr="00853079">
        <w:rPr>
          <w:color w:val="FF0000"/>
        </w:rPr>
        <w:br/>
        <w:t>-  ...</w:t>
      </w:r>
      <w:r>
        <w:rPr>
          <w:color w:val="FF0000"/>
        </w:rPr>
        <w:t xml:space="preserve"> </w:t>
      </w:r>
      <w:r>
        <w:rPr>
          <w:color w:val="FF0000"/>
        </w:rPr>
        <w:t>省略</w:t>
      </w:r>
      <w:r>
        <w:rPr>
          <w:rFonts w:hint="eastAsia"/>
          <w:color w:val="FF0000"/>
        </w:rPr>
        <w:t xml:space="preserve"> ...</w:t>
      </w:r>
      <w:r w:rsidRPr="00853079">
        <w:rPr>
          <w:color w:val="FF0000"/>
        </w:rPr>
        <w:br/>
        <w:t>-}</w:t>
      </w:r>
      <w:r>
        <w:br/>
      </w:r>
      <w:r w:rsidRPr="00853079">
        <w:rPr>
          <w:color w:val="FF0000"/>
        </w:rPr>
        <w:t>-</w:t>
      </w:r>
      <w:r>
        <w:br/>
      </w:r>
      <w:r>
        <w:rPr>
          <w:color w:val="008000"/>
        </w:rPr>
        <w:t xml:space="preserve"> </w:t>
      </w:r>
      <w:r w:rsidRPr="00853079">
        <w:rPr>
          <w:color w:val="008000"/>
        </w:rPr>
        <w:t xml:space="preserve">/// </w:t>
      </w:r>
      <w:r w:rsidRPr="00853079">
        <w:rPr>
          <w:rFonts w:hint="eastAsia"/>
          <w:color w:val="008000"/>
        </w:rPr>
        <w:t>エントリーポイント</w:t>
      </w:r>
      <w:r w:rsidRPr="00853079">
        <w:rPr>
          <w:color w:val="008000"/>
        </w:rPr>
        <w:t>.</w:t>
      </w:r>
      <w:r>
        <w:br/>
      </w:r>
      <w:r>
        <w:rPr>
          <w:color w:val="0000FF"/>
        </w:rPr>
        <w:t xml:space="preserve"> int</w:t>
      </w:r>
      <w:r>
        <w:t xml:space="preserve"> main()</w:t>
      </w:r>
      <w:r>
        <w:br/>
        <w:t xml:space="preserve"> {</w:t>
      </w:r>
    </w:p>
    <w:p w:rsidR="0015304D" w:rsidRDefault="0015304D" w:rsidP="0015304D">
      <w:r>
        <w:rPr>
          <w:rFonts w:hint="eastAsia"/>
        </w:rPr>
        <w:t>MeshList.cpp</w:t>
      </w:r>
      <w:r>
        <w:rPr>
          <w:rFonts w:hint="eastAsia"/>
        </w:rPr>
        <w:t>に貼り付けてください。</w:t>
      </w:r>
    </w:p>
    <w:p w:rsidR="0015304D" w:rsidRDefault="0015304D" w:rsidP="0015304D">
      <w:pPr>
        <w:pStyle w:val="ac"/>
        <w:rPr>
          <w:rFonts w:hint="eastAsia"/>
        </w:rPr>
      </w:pPr>
      <w:r>
        <w:rPr>
          <w:color w:val="008000"/>
        </w:rPr>
        <w:t xml:space="preserve"> </w:t>
      </w:r>
      <w:r w:rsidRPr="00595F14">
        <w:rPr>
          <w:color w:val="008000"/>
        </w:rPr>
        <w:t>/**</w:t>
      </w:r>
      <w:r>
        <w:rPr>
          <w:color w:val="008000"/>
        </w:rPr>
        <w:br/>
      </w:r>
      <w:r>
        <w:rPr>
          <w:color w:val="FF0000"/>
        </w:rPr>
        <w:t xml:space="preserve"> </w:t>
      </w:r>
      <w:r w:rsidRPr="00595F14">
        <w:rPr>
          <w:color w:val="008000"/>
        </w:rPr>
        <w:t>* @file MeshList.cpp</w:t>
      </w:r>
      <w:r>
        <w:rPr>
          <w:color w:val="008000"/>
        </w:rPr>
        <w:br/>
      </w:r>
      <w:r>
        <w:rPr>
          <w:color w:val="FF0000"/>
        </w:rPr>
        <w:t xml:space="preserve"> </w:t>
      </w:r>
      <w:r w:rsidRPr="00595F14">
        <w:rPr>
          <w:color w:val="008000"/>
        </w:rPr>
        <w:t>*/</w:t>
      </w:r>
      <w:r>
        <w:br/>
      </w:r>
      <w:r>
        <w:rPr>
          <w:color w:val="FF0000"/>
        </w:rPr>
        <w:t xml:space="preserve"> </w:t>
      </w:r>
      <w:r>
        <w:rPr>
          <w:color w:val="808080"/>
        </w:rPr>
        <w:t>#include</w:t>
      </w:r>
      <w:r>
        <w:t xml:space="preserve"> </w:t>
      </w:r>
      <w:r>
        <w:rPr>
          <w:color w:val="A31515"/>
        </w:rPr>
        <w:t>"MeshList.h"</w:t>
      </w:r>
      <w:r>
        <w:br/>
      </w:r>
      <w:r>
        <w:rPr>
          <w:color w:val="FF0000"/>
        </w:rPr>
        <w:t xml:space="preserve"> </w:t>
      </w:r>
      <w:r>
        <w:rPr>
          <w:color w:val="808080"/>
        </w:rPr>
        <w:t>#include</w:t>
      </w:r>
      <w:r>
        <w:t xml:space="preserve"> </w:t>
      </w:r>
      <w:r>
        <w:rPr>
          <w:color w:val="A31515"/>
        </w:rPr>
        <w:t>"Geometry.h"</w:t>
      </w:r>
      <w:r>
        <w:br/>
      </w:r>
      <w:r>
        <w:rPr>
          <w:color w:val="FF0000"/>
        </w:rPr>
        <w:t xml:space="preserve"> </w:t>
      </w:r>
      <w:r>
        <w:rPr>
          <w:color w:val="808080"/>
        </w:rPr>
        <w:t>#include</w:t>
      </w:r>
      <w:r>
        <w:t xml:space="preserve"> </w:t>
      </w:r>
      <w:r>
        <w:rPr>
          <w:color w:val="A31515"/>
        </w:rPr>
        <w:t>&lt;iostream&gt;</w:t>
      </w:r>
      <w:r>
        <w:rPr>
          <w:color w:val="A31515"/>
        </w:rPr>
        <w:br/>
      </w:r>
      <w:r>
        <w:rPr>
          <w:color w:val="A31515"/>
        </w:rPr>
        <w:br/>
      </w:r>
      <w:r w:rsidRPr="00E936FE">
        <w:rPr>
          <w:color w:val="FF0000"/>
        </w:rPr>
        <w:t>+</w:t>
      </w:r>
      <w:r>
        <w:rPr>
          <w:color w:val="008000"/>
        </w:rPr>
        <w:t>/**</w:t>
      </w:r>
      <w:r>
        <w:rPr>
          <w:color w:val="008000"/>
        </w:rPr>
        <w:br/>
      </w:r>
      <w:r w:rsidRPr="00E936FE">
        <w:rPr>
          <w:color w:val="FF0000"/>
        </w:rPr>
        <w:t>+</w:t>
      </w:r>
      <w:r w:rsidRPr="0000389F">
        <w:rPr>
          <w:color w:val="008000"/>
        </w:rPr>
        <w:t>* Vertex Buffer Object</w:t>
      </w:r>
      <w:r w:rsidRPr="0000389F">
        <w:rPr>
          <w:rFonts w:hint="eastAsia"/>
          <w:color w:val="008000"/>
        </w:rPr>
        <w:t>を作成する</w:t>
      </w:r>
      <w:r>
        <w:rPr>
          <w:color w:val="008000"/>
        </w:rPr>
        <w:t>.</w:t>
      </w:r>
      <w:r>
        <w:rPr>
          <w:color w:val="008000"/>
        </w:rPr>
        <w:br/>
      </w:r>
      <w:r w:rsidRPr="00E936FE">
        <w:rPr>
          <w:color w:val="FF0000"/>
        </w:rPr>
        <w:t>+</w:t>
      </w:r>
      <w:r w:rsidRPr="0000389F">
        <w:rPr>
          <w:color w:val="008000"/>
        </w:rPr>
        <w:t xml:space="preserve">  ... </w:t>
      </w:r>
      <w:r w:rsidRPr="0000389F">
        <w:rPr>
          <w:color w:val="008000"/>
        </w:rPr>
        <w:t>省略</w:t>
      </w:r>
      <w:r w:rsidRPr="0000389F">
        <w:rPr>
          <w:rFonts w:hint="eastAsia"/>
          <w:color w:val="008000"/>
        </w:rPr>
        <w:t xml:space="preserve"> ...</w:t>
      </w:r>
      <w:r>
        <w:rPr>
          <w:color w:val="008000"/>
        </w:rPr>
        <w:br/>
      </w:r>
      <w:r w:rsidRPr="00E936FE">
        <w:rPr>
          <w:color w:val="FF0000"/>
        </w:rPr>
        <w:t>+</w:t>
      </w:r>
      <w:r w:rsidRPr="0000389F">
        <w:rPr>
          <w:color w:val="008000"/>
        </w:rPr>
        <w:t>*/</w:t>
      </w:r>
      <w:r>
        <w:br/>
      </w:r>
      <w:r w:rsidRPr="00E936FE">
        <w:rPr>
          <w:color w:val="FF0000"/>
        </w:rPr>
        <w:t>+</w:t>
      </w:r>
      <w:r w:rsidRPr="00C8355F">
        <w:rPr>
          <w:color w:val="2B91AF"/>
        </w:rPr>
        <w:t xml:space="preserve">GLuint </w:t>
      </w:r>
      <w:r w:rsidRPr="00853079">
        <w:t>CreateVBO(</w:t>
      </w:r>
      <w:r w:rsidRPr="00C8355F">
        <w:rPr>
          <w:color w:val="2B91AF"/>
        </w:rPr>
        <w:t xml:space="preserve">GLsizeiptr </w:t>
      </w:r>
      <w:r w:rsidRPr="00323937">
        <w:rPr>
          <w:color w:val="808080"/>
        </w:rPr>
        <w:t>size</w:t>
      </w:r>
      <w:r w:rsidRPr="00853079">
        <w:t xml:space="preserve">, </w:t>
      </w:r>
      <w:r w:rsidRPr="00C8355F">
        <w:rPr>
          <w:color w:val="0000FF"/>
        </w:rPr>
        <w:t xml:space="preserve">const </w:t>
      </w:r>
      <w:r w:rsidRPr="00C8355F">
        <w:rPr>
          <w:color w:val="2B91AF"/>
        </w:rPr>
        <w:t>GLvoid</w:t>
      </w:r>
      <w:r>
        <w:t xml:space="preserve">* </w:t>
      </w:r>
      <w:r w:rsidRPr="00323937">
        <w:rPr>
          <w:color w:val="808080"/>
        </w:rPr>
        <w:t>data</w:t>
      </w:r>
      <w:r>
        <w:t>)</w:t>
      </w:r>
      <w:r>
        <w:br/>
      </w:r>
      <w:r w:rsidRPr="00E936FE">
        <w:rPr>
          <w:color w:val="FF0000"/>
        </w:rPr>
        <w:t>+</w:t>
      </w:r>
      <w:r>
        <w:t>{</w:t>
      </w:r>
      <w:r>
        <w:br/>
      </w:r>
      <w:r w:rsidRPr="00E936FE">
        <w:rPr>
          <w:color w:val="FF0000"/>
        </w:rPr>
        <w:t>+</w:t>
      </w:r>
      <w:r w:rsidRPr="00853079">
        <w:t xml:space="preserve">  ...</w:t>
      </w:r>
      <w:r>
        <w:t xml:space="preserve"> </w:t>
      </w:r>
      <w:r>
        <w:t>省略</w:t>
      </w:r>
      <w:r>
        <w:t xml:space="preserve"> </w:t>
      </w:r>
      <w:r>
        <w:rPr>
          <w:rFonts w:hint="eastAsia"/>
        </w:rPr>
        <w:t>...</w:t>
      </w:r>
      <w:r>
        <w:br/>
      </w:r>
      <w:r w:rsidRPr="00E936FE">
        <w:rPr>
          <w:color w:val="FF0000"/>
        </w:rPr>
        <w:t>+</w:t>
      </w:r>
      <w:r>
        <w:t>}</w:t>
      </w:r>
      <w:r>
        <w:br/>
      </w:r>
      <w:r w:rsidRPr="00E936FE">
        <w:rPr>
          <w:color w:val="FF0000"/>
        </w:rPr>
        <w:t>+</w:t>
      </w:r>
      <w:r w:rsidRPr="00853079">
        <w:br/>
      </w:r>
      <w:r w:rsidRPr="00E936FE">
        <w:rPr>
          <w:color w:val="FF0000"/>
        </w:rPr>
        <w:t>+</w:t>
      </w:r>
      <w:r>
        <w:rPr>
          <w:color w:val="008000"/>
        </w:rPr>
        <w:t>/**</w:t>
      </w:r>
      <w:r>
        <w:rPr>
          <w:color w:val="008000"/>
        </w:rPr>
        <w:br/>
      </w:r>
      <w:r w:rsidRPr="00E936FE">
        <w:rPr>
          <w:color w:val="FF0000"/>
        </w:rPr>
        <w:t>+</w:t>
      </w:r>
      <w:r w:rsidRPr="0000389F">
        <w:rPr>
          <w:color w:val="008000"/>
        </w:rPr>
        <w:t>* Index Buffer Object</w:t>
      </w:r>
      <w:r w:rsidRPr="0000389F">
        <w:rPr>
          <w:rFonts w:hint="eastAsia"/>
          <w:color w:val="008000"/>
        </w:rPr>
        <w:t>を作成する</w:t>
      </w:r>
      <w:r>
        <w:rPr>
          <w:color w:val="008000"/>
        </w:rPr>
        <w:t>.</w:t>
      </w:r>
      <w:r>
        <w:rPr>
          <w:color w:val="008000"/>
        </w:rPr>
        <w:br/>
      </w:r>
      <w:r w:rsidRPr="00E936FE">
        <w:rPr>
          <w:color w:val="FF0000"/>
        </w:rPr>
        <w:lastRenderedPageBreak/>
        <w:t>+</w:t>
      </w:r>
      <w:r w:rsidRPr="0000389F">
        <w:rPr>
          <w:color w:val="008000"/>
        </w:rPr>
        <w:t xml:space="preserve">  ... </w:t>
      </w:r>
      <w:r w:rsidRPr="0000389F">
        <w:rPr>
          <w:color w:val="008000"/>
        </w:rPr>
        <w:t>省略</w:t>
      </w:r>
      <w:r w:rsidRPr="0000389F">
        <w:rPr>
          <w:rFonts w:hint="eastAsia"/>
          <w:color w:val="008000"/>
        </w:rPr>
        <w:t xml:space="preserve"> ...</w:t>
      </w:r>
      <w:r>
        <w:rPr>
          <w:color w:val="008000"/>
        </w:rPr>
        <w:br/>
      </w:r>
      <w:r w:rsidRPr="00E936FE">
        <w:rPr>
          <w:color w:val="FF0000"/>
        </w:rPr>
        <w:t>+</w:t>
      </w:r>
      <w:r w:rsidRPr="0000389F">
        <w:rPr>
          <w:color w:val="008000"/>
        </w:rPr>
        <w:t>*/</w:t>
      </w:r>
      <w:r>
        <w:br/>
      </w:r>
      <w:r w:rsidRPr="00E936FE">
        <w:rPr>
          <w:color w:val="FF0000"/>
        </w:rPr>
        <w:t>+</w:t>
      </w:r>
      <w:r w:rsidRPr="00C8355F">
        <w:rPr>
          <w:color w:val="2B91AF"/>
        </w:rPr>
        <w:t xml:space="preserve">GLuint </w:t>
      </w:r>
      <w:r w:rsidRPr="00853079">
        <w:t>CreateIBO(</w:t>
      </w:r>
      <w:r w:rsidRPr="00C8355F">
        <w:rPr>
          <w:color w:val="2B91AF"/>
        </w:rPr>
        <w:t xml:space="preserve">GLsizeiptr </w:t>
      </w:r>
      <w:r w:rsidRPr="00323937">
        <w:rPr>
          <w:color w:val="808080"/>
        </w:rPr>
        <w:t>size</w:t>
      </w:r>
      <w:r w:rsidRPr="00853079">
        <w:t xml:space="preserve">, </w:t>
      </w:r>
      <w:r w:rsidRPr="00C8355F">
        <w:rPr>
          <w:color w:val="0000FF"/>
        </w:rPr>
        <w:t xml:space="preserve">const </w:t>
      </w:r>
      <w:r w:rsidRPr="00C8355F">
        <w:rPr>
          <w:color w:val="2B91AF"/>
        </w:rPr>
        <w:t>GLvoid</w:t>
      </w:r>
      <w:r>
        <w:t xml:space="preserve">* </w:t>
      </w:r>
      <w:r w:rsidRPr="00323937">
        <w:rPr>
          <w:color w:val="808080"/>
        </w:rPr>
        <w:t>data</w:t>
      </w:r>
      <w:r>
        <w:t>)</w:t>
      </w:r>
      <w:r>
        <w:br/>
      </w:r>
      <w:r w:rsidRPr="00E936FE">
        <w:rPr>
          <w:color w:val="FF0000"/>
        </w:rPr>
        <w:t>+</w:t>
      </w:r>
      <w:r>
        <w:t>{</w:t>
      </w:r>
      <w:r>
        <w:br/>
      </w:r>
      <w:r w:rsidRPr="00E936FE">
        <w:rPr>
          <w:color w:val="FF0000"/>
        </w:rPr>
        <w:t>+</w:t>
      </w:r>
      <w:r w:rsidRPr="00853079">
        <w:t xml:space="preserve">  ...</w:t>
      </w:r>
      <w:r>
        <w:t xml:space="preserve"> </w:t>
      </w:r>
      <w:r>
        <w:t>省略</w:t>
      </w:r>
      <w:r>
        <w:rPr>
          <w:rFonts w:hint="eastAsia"/>
        </w:rPr>
        <w:t xml:space="preserve"> ...</w:t>
      </w:r>
      <w:r>
        <w:br/>
      </w:r>
      <w:r w:rsidRPr="00E936FE">
        <w:rPr>
          <w:color w:val="FF0000"/>
        </w:rPr>
        <w:t>+</w:t>
      </w:r>
      <w:r>
        <w:t>}</w:t>
      </w:r>
      <w:r>
        <w:br/>
      </w:r>
      <w:r w:rsidRPr="00E936FE">
        <w:rPr>
          <w:color w:val="FF0000"/>
        </w:rPr>
        <w:t>+</w:t>
      </w:r>
      <w:r w:rsidRPr="00853079">
        <w:br/>
      </w:r>
      <w:r w:rsidRPr="00E936FE">
        <w:rPr>
          <w:color w:val="FF0000"/>
        </w:rPr>
        <w:t>+</w:t>
      </w:r>
      <w:r>
        <w:rPr>
          <w:color w:val="008000"/>
        </w:rPr>
        <w:t>/**</w:t>
      </w:r>
      <w:r>
        <w:rPr>
          <w:color w:val="008000"/>
        </w:rPr>
        <w:br/>
      </w:r>
      <w:r w:rsidRPr="00E936FE">
        <w:rPr>
          <w:color w:val="FF0000"/>
        </w:rPr>
        <w:t>+</w:t>
      </w:r>
      <w:r w:rsidRPr="0000389F">
        <w:rPr>
          <w:color w:val="008000"/>
        </w:rPr>
        <w:t>* Vertex Array Object</w:t>
      </w:r>
      <w:r w:rsidRPr="0000389F">
        <w:rPr>
          <w:rFonts w:hint="eastAsia"/>
          <w:color w:val="008000"/>
        </w:rPr>
        <w:t>を作成する</w:t>
      </w:r>
      <w:r>
        <w:rPr>
          <w:color w:val="008000"/>
        </w:rPr>
        <w:t>.</w:t>
      </w:r>
      <w:r>
        <w:rPr>
          <w:color w:val="008000"/>
        </w:rPr>
        <w:br/>
      </w:r>
      <w:r w:rsidRPr="00E936FE">
        <w:rPr>
          <w:color w:val="FF0000"/>
        </w:rPr>
        <w:t>+</w:t>
      </w:r>
      <w:r w:rsidRPr="0000389F">
        <w:rPr>
          <w:color w:val="008000"/>
        </w:rPr>
        <w:t xml:space="preserve">  ... </w:t>
      </w:r>
      <w:r w:rsidRPr="0000389F">
        <w:rPr>
          <w:color w:val="008000"/>
        </w:rPr>
        <w:t>省略</w:t>
      </w:r>
      <w:r w:rsidRPr="0000389F">
        <w:rPr>
          <w:color w:val="008000"/>
        </w:rPr>
        <w:t xml:space="preserve"> </w:t>
      </w:r>
      <w:r w:rsidRPr="0000389F">
        <w:rPr>
          <w:rFonts w:hint="eastAsia"/>
          <w:color w:val="008000"/>
        </w:rPr>
        <w:t>...</w:t>
      </w:r>
      <w:r>
        <w:rPr>
          <w:color w:val="008000"/>
        </w:rPr>
        <w:br/>
      </w:r>
      <w:r w:rsidRPr="00E936FE">
        <w:rPr>
          <w:color w:val="FF0000"/>
        </w:rPr>
        <w:t>+</w:t>
      </w:r>
      <w:r w:rsidRPr="0000389F">
        <w:rPr>
          <w:color w:val="008000"/>
        </w:rPr>
        <w:t>*/</w:t>
      </w:r>
      <w:r>
        <w:br/>
      </w:r>
      <w:r w:rsidRPr="00E936FE">
        <w:rPr>
          <w:color w:val="FF0000"/>
        </w:rPr>
        <w:t>+</w:t>
      </w:r>
      <w:r w:rsidRPr="00C8355F">
        <w:rPr>
          <w:color w:val="2B91AF"/>
        </w:rPr>
        <w:t xml:space="preserve">GLuint </w:t>
      </w:r>
      <w:r w:rsidRPr="00853079">
        <w:t>CreateVAO(</w:t>
      </w:r>
      <w:r w:rsidRPr="00C8355F">
        <w:rPr>
          <w:color w:val="2B91AF"/>
        </w:rPr>
        <w:t xml:space="preserve">GLuint </w:t>
      </w:r>
      <w:r w:rsidRPr="00323937">
        <w:rPr>
          <w:color w:val="808080"/>
        </w:rPr>
        <w:t>vbo</w:t>
      </w:r>
      <w:r w:rsidRPr="00853079">
        <w:t xml:space="preserve">, </w:t>
      </w:r>
      <w:r w:rsidRPr="00C8355F">
        <w:rPr>
          <w:color w:val="2B91AF"/>
        </w:rPr>
        <w:t xml:space="preserve">GLuint </w:t>
      </w:r>
      <w:r w:rsidRPr="00323937">
        <w:rPr>
          <w:color w:val="808080"/>
        </w:rPr>
        <w:t>ibo</w:t>
      </w:r>
      <w:r>
        <w:t>)</w:t>
      </w:r>
      <w:r>
        <w:br/>
      </w:r>
      <w:r w:rsidRPr="00E936FE">
        <w:rPr>
          <w:color w:val="FF0000"/>
        </w:rPr>
        <w:t>+</w:t>
      </w:r>
      <w:r>
        <w:t>{</w:t>
      </w:r>
      <w:r>
        <w:br/>
      </w:r>
      <w:r w:rsidRPr="00E936FE">
        <w:rPr>
          <w:color w:val="FF0000"/>
        </w:rPr>
        <w:t>+</w:t>
      </w:r>
      <w:r w:rsidRPr="00853079">
        <w:t xml:space="preserve">  ...</w:t>
      </w:r>
      <w:r>
        <w:t xml:space="preserve"> </w:t>
      </w:r>
      <w:r>
        <w:t>省略</w:t>
      </w:r>
      <w:r>
        <w:rPr>
          <w:rFonts w:hint="eastAsia"/>
        </w:rPr>
        <w:t xml:space="preserve"> ...</w:t>
      </w:r>
      <w:r>
        <w:br/>
      </w:r>
      <w:r w:rsidRPr="00E936FE">
        <w:rPr>
          <w:color w:val="FF0000"/>
        </w:rPr>
        <w:t>+</w:t>
      </w:r>
      <w:r w:rsidRPr="00853079">
        <w:t>}</w:t>
      </w:r>
      <w:r>
        <w:br/>
      </w:r>
      <w:r w:rsidRPr="00E936FE">
        <w:rPr>
          <w:color w:val="FF0000"/>
        </w:rPr>
        <w:t>+</w:t>
      </w:r>
    </w:p>
    <w:p w:rsidR="0015304D" w:rsidRDefault="0015304D" w:rsidP="0015304D">
      <w:r>
        <w:t>関数を切り取ったことで</w:t>
      </w:r>
      <w:r>
        <w:rPr>
          <w:rFonts w:hint="eastAsia"/>
        </w:rPr>
        <w:t>Main.cpp</w:t>
      </w:r>
      <w:r>
        <w:rPr>
          <w:rFonts w:hint="eastAsia"/>
        </w:rPr>
        <w:t>は一時的にビルドできない状態になります。ですが、エラー箇所は最終的に</w:t>
      </w:r>
      <w:r>
        <w:rPr>
          <w:rFonts w:hint="eastAsia"/>
        </w:rPr>
        <w:t>MeshList</w:t>
      </w:r>
      <w:r>
        <w:rPr>
          <w:rFonts w:hint="eastAsia"/>
        </w:rPr>
        <w:t>クラスで置き換えていきますので、今は気にしないでください。</w:t>
      </w:r>
    </w:p>
    <w:p w:rsidR="0015304D" w:rsidRDefault="0015304D" w:rsidP="0015304D">
      <w:pPr>
        <w:rPr>
          <w:rFonts w:hint="eastAsia"/>
        </w:rPr>
      </w:pPr>
      <w:r>
        <w:rPr>
          <w:rFonts w:hint="eastAsia"/>
        </w:rPr>
        <w:t>続いて、貼り付けた</w:t>
      </w:r>
      <w:r>
        <w:rPr>
          <w:rFonts w:hint="eastAsia"/>
        </w:rPr>
        <w:t>CreateV</w:t>
      </w:r>
      <w:r>
        <w:t>AO</w:t>
      </w:r>
      <w:r>
        <w:t>関数で、</w:t>
      </w:r>
      <w:r>
        <w:rPr>
          <w:rFonts w:hint="eastAsia"/>
        </w:rPr>
        <w:t>VBO</w:t>
      </w:r>
      <w:r>
        <w:rPr>
          <w:rFonts w:hint="eastAsia"/>
        </w:rPr>
        <w:t>と</w:t>
      </w:r>
      <w:r>
        <w:rPr>
          <w:rFonts w:hint="eastAsia"/>
        </w:rPr>
        <w:t>IBO</w:t>
      </w:r>
      <w:r>
        <w:rPr>
          <w:rFonts w:hint="eastAsia"/>
        </w:rPr>
        <w:t>を削除指定しないように変更します。</w:t>
      </w:r>
      <w:r>
        <w:br/>
      </w:r>
      <w:r>
        <w:rPr>
          <w:rFonts w:hint="eastAsia"/>
        </w:rPr>
        <w:t>CreateVAO</w:t>
      </w:r>
      <w:r>
        <w:rPr>
          <w:rFonts w:hint="eastAsia"/>
        </w:rPr>
        <w:t>関数を次のように変更してください。</w:t>
      </w:r>
    </w:p>
    <w:p w:rsidR="0015304D" w:rsidRDefault="0015304D" w:rsidP="0015304D">
      <w:pPr>
        <w:pStyle w:val="ac"/>
        <w:rPr>
          <w:rFonts w:hint="eastAsia"/>
        </w:rPr>
      </w:pPr>
      <w:r>
        <w:rPr>
          <w:color w:val="2B91AF"/>
        </w:rPr>
        <w:t xml:space="preserve"> GLuint</w:t>
      </w:r>
      <w:r>
        <w:t xml:space="preserve"> CreateVAO(</w:t>
      </w:r>
      <w:r>
        <w:rPr>
          <w:color w:val="2B91AF"/>
        </w:rPr>
        <w:t>GLuint</w:t>
      </w:r>
      <w:r>
        <w:t xml:space="preserve"> </w:t>
      </w:r>
      <w:r>
        <w:rPr>
          <w:color w:val="808080"/>
        </w:rPr>
        <w:t>vbo</w:t>
      </w:r>
      <w:r>
        <w:t xml:space="preserve">, </w:t>
      </w:r>
      <w:r>
        <w:rPr>
          <w:color w:val="2B91AF"/>
        </w:rPr>
        <w:t>GLuint</w:t>
      </w:r>
      <w:r>
        <w:t xml:space="preserve"> </w:t>
      </w:r>
      <w:r>
        <w:rPr>
          <w:color w:val="808080"/>
        </w:rPr>
        <w:t>ibo</w:t>
      </w:r>
      <w:r>
        <w:t>)</w:t>
      </w:r>
      <w:r>
        <w:br/>
        <w:t xml:space="preserve"> {</w:t>
      </w:r>
      <w:r>
        <w:br/>
        <w:t xml:space="preserve">   </w:t>
      </w:r>
      <w:r>
        <w:rPr>
          <w:color w:val="2B91AF"/>
        </w:rPr>
        <w:t>GLuint</w:t>
      </w:r>
      <w:r>
        <w:t xml:space="preserve"> vao = 0;</w:t>
      </w:r>
      <w:r>
        <w:br/>
        <w:t xml:space="preserve">   </w:t>
      </w:r>
      <w:r>
        <w:rPr>
          <w:color w:val="6F008A"/>
        </w:rPr>
        <w:t>glGenVertexArrays</w:t>
      </w:r>
      <w:r>
        <w:t>(1, &amp;vao);</w:t>
      </w:r>
      <w:r>
        <w:br/>
        <w:t xml:space="preserve">   </w:t>
      </w:r>
      <w:r>
        <w:rPr>
          <w:color w:val="6F008A"/>
        </w:rPr>
        <w:t>glBindVertexArray</w:t>
      </w:r>
      <w:r>
        <w:t>(vao);</w:t>
      </w:r>
      <w:r>
        <w:br/>
        <w:t xml:space="preserve">   </w:t>
      </w:r>
      <w:r>
        <w:rPr>
          <w:color w:val="6F008A"/>
        </w:rPr>
        <w:t>glBindBuffer</w:t>
      </w:r>
      <w:r>
        <w:t>(</w:t>
      </w:r>
      <w:r>
        <w:rPr>
          <w:color w:val="6F008A"/>
        </w:rPr>
        <w:t>GL_ARRAY_BUFFER</w:t>
      </w:r>
      <w:r>
        <w:t xml:space="preserve">, </w:t>
      </w:r>
      <w:r>
        <w:rPr>
          <w:color w:val="808080"/>
        </w:rPr>
        <w:t>vbo</w:t>
      </w:r>
      <w:r>
        <w:t>);</w:t>
      </w:r>
      <w:r>
        <w:br/>
        <w:t xml:space="preserve">   </w:t>
      </w:r>
      <w:r>
        <w:rPr>
          <w:color w:val="6F008A"/>
        </w:rPr>
        <w:t>glBindBuffer</w:t>
      </w:r>
      <w:r>
        <w:t>(</w:t>
      </w:r>
      <w:r>
        <w:rPr>
          <w:color w:val="6F008A"/>
        </w:rPr>
        <w:t>GL_ELEMENT_ARRAY_BUFFER</w:t>
      </w:r>
      <w:r>
        <w:t xml:space="preserve">, </w:t>
      </w:r>
      <w:r>
        <w:rPr>
          <w:color w:val="808080"/>
        </w:rPr>
        <w:t>ibo</w:t>
      </w:r>
      <w:r>
        <w:t>);</w:t>
      </w:r>
      <w:r>
        <w:br/>
        <w:t xml:space="preserve">   </w:t>
      </w:r>
      <w:r>
        <w:rPr>
          <w:color w:val="6F008A"/>
        </w:rPr>
        <w:t>glEnableVertexAttribArray</w:t>
      </w:r>
      <w:r>
        <w:t>(0);</w:t>
      </w:r>
      <w:r>
        <w:br/>
        <w:t xml:space="preserve">   </w:t>
      </w:r>
      <w:r>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position)));</w:t>
      </w:r>
      <w:r>
        <w:br/>
        <w:t xml:space="preserve">   </w:t>
      </w:r>
      <w:r>
        <w:rPr>
          <w:color w:val="6F008A"/>
        </w:rPr>
        <w:t>glEnableVertexAttribArray</w:t>
      </w:r>
      <w:r>
        <w:t>(1);</w:t>
      </w:r>
      <w:r>
        <w:br/>
        <w:t xml:space="preserve">   </w:t>
      </w:r>
      <w:r>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color)));</w:t>
      </w:r>
      <w:r>
        <w:br/>
        <w:t xml:space="preserve">   </w:t>
      </w:r>
      <w:r>
        <w:rPr>
          <w:color w:val="6F008A"/>
        </w:rPr>
        <w:t>glEnableVertexAttribArray</w:t>
      </w:r>
      <w:r>
        <w:t>(2);</w:t>
      </w:r>
      <w:r>
        <w:br/>
        <w:t xml:space="preserve">   </w:t>
      </w:r>
      <w:r>
        <w:rPr>
          <w:color w:val="6F008A"/>
        </w:rPr>
        <w:t>glVertexAttribPointer</w:t>
      </w:r>
      <w:r>
        <w:t xml:space="preserve">(2, </w:t>
      </w:r>
      <w:r>
        <w:rPr>
          <w:color w:val="0000FF"/>
        </w:rPr>
        <w:t>sizeof</w:t>
      </w:r>
      <w:r>
        <w:t>(</w:t>
      </w:r>
      <w:r>
        <w:rPr>
          <w:color w:val="2B91AF"/>
        </w:rPr>
        <w:t>Vertex</w:t>
      </w:r>
      <w:r>
        <w:t xml:space="preserve">::texCoord)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texCoord)));</w:t>
      </w:r>
      <w:r>
        <w:br/>
        <w:t xml:space="preserve">   </w:t>
      </w:r>
      <w:r>
        <w:rPr>
          <w:color w:val="6F008A"/>
        </w:rPr>
        <w:t>glEnableVertexAttribArray</w:t>
      </w:r>
      <w:r>
        <w:t>(3);</w:t>
      </w:r>
      <w:r>
        <w:br/>
        <w:t xml:space="preserve">   </w:t>
      </w:r>
      <w:r>
        <w:rPr>
          <w:color w:val="6F008A"/>
        </w:rPr>
        <w:t>glVertexAttribPointer</w:t>
      </w:r>
      <w:r>
        <w:t xml:space="preserve">(3, </w:t>
      </w:r>
      <w:r>
        <w:rPr>
          <w:color w:val="0000FF"/>
        </w:rPr>
        <w:t>sizeof</w:t>
      </w:r>
      <w:r>
        <w:t>(</w:t>
      </w:r>
      <w:r>
        <w:rPr>
          <w:color w:val="2B91AF"/>
        </w:rPr>
        <w:t>Vertex</w:t>
      </w:r>
      <w:r>
        <w:t xml:space="preserve">::normal)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normal)));</w:t>
      </w:r>
      <w:r>
        <w:br/>
        <w:t xml:space="preserve">   </w:t>
      </w:r>
      <w:r>
        <w:rPr>
          <w:color w:val="6F008A"/>
        </w:rPr>
        <w:t>glBindVertexArray</w:t>
      </w:r>
      <w:r>
        <w:t>(0);</w:t>
      </w:r>
      <w:r>
        <w:br/>
      </w:r>
      <w:r w:rsidR="00B659C8">
        <w:rPr>
          <w:color w:val="FF0000"/>
        </w:rPr>
        <w:t>-  glDeleteBuffers(1, &amp;vbo);</w:t>
      </w:r>
      <w:r w:rsidR="00B659C8">
        <w:rPr>
          <w:color w:val="FF0000"/>
        </w:rPr>
        <w:br/>
        <w:t xml:space="preserve">-  </w:t>
      </w:r>
      <w:r w:rsidRPr="00C8355F">
        <w:rPr>
          <w:color w:val="FF0000"/>
        </w:rPr>
        <w:t>glDeleteBuffers(1, &amp;ibo);</w:t>
      </w:r>
      <w:r>
        <w:br/>
        <w:t xml:space="preserve">   </w:t>
      </w:r>
      <w:r>
        <w:rPr>
          <w:color w:val="0000FF"/>
        </w:rPr>
        <w:t>return</w:t>
      </w:r>
      <w:r>
        <w:t xml:space="preserve"> vao;</w:t>
      </w:r>
      <w:r>
        <w:br/>
        <w:t xml:space="preserve"> }</w:t>
      </w:r>
    </w:p>
    <w:p w:rsidR="0015304D" w:rsidRDefault="0015304D" w:rsidP="0015304D">
      <w:r>
        <w:t>MeshList</w:t>
      </w:r>
      <w:r>
        <w:t>クラスで</w:t>
      </w:r>
      <w:r>
        <w:rPr>
          <w:rFonts w:hint="eastAsia"/>
        </w:rPr>
        <w:t>は、</w:t>
      </w:r>
      <w:r>
        <w:rPr>
          <w:rFonts w:hint="eastAsia"/>
        </w:rPr>
        <w:t>VBO</w:t>
      </w:r>
      <w:r>
        <w:rPr>
          <w:rFonts w:hint="eastAsia"/>
        </w:rPr>
        <w:t>と</w:t>
      </w:r>
      <w:r>
        <w:rPr>
          <w:rFonts w:hint="eastAsia"/>
        </w:rPr>
        <w:t>IBO</w:t>
      </w:r>
      <w:r>
        <w:rPr>
          <w:rFonts w:hint="eastAsia"/>
        </w:rPr>
        <w:t>に一気にデータを転送するのではなく、モデル単位でちょっとずつ転送していく予定です。転送には転送先バッファ・オブジェクトの</w:t>
      </w:r>
      <w:r>
        <w:rPr>
          <w:rFonts w:hint="eastAsia"/>
        </w:rPr>
        <w:t>ID</w:t>
      </w:r>
      <w:r>
        <w:rPr>
          <w:rFonts w:hint="eastAsia"/>
        </w:rPr>
        <w:t>が必要なのですが、</w:t>
      </w:r>
      <w:r>
        <w:rPr>
          <w:rFonts w:hint="eastAsia"/>
        </w:rPr>
        <w:t>glDeleteBuffers</w:t>
      </w:r>
      <w:r>
        <w:rPr>
          <w:rFonts w:hint="eastAsia"/>
        </w:rPr>
        <w:t>関数を実行すると</w:t>
      </w:r>
      <w:r>
        <w:rPr>
          <w:rFonts w:hint="eastAsia"/>
        </w:rPr>
        <w:t>ID</w:t>
      </w:r>
      <w:r>
        <w:rPr>
          <w:rFonts w:hint="eastAsia"/>
        </w:rPr>
        <w:t>が無効になってしまいます。そのため、</w:t>
      </w:r>
      <w:r>
        <w:rPr>
          <w:rFonts w:hint="eastAsia"/>
        </w:rPr>
        <w:t>glDeleteBuffers</w:t>
      </w:r>
      <w:r>
        <w:rPr>
          <w:rFonts w:hint="eastAsia"/>
        </w:rPr>
        <w:t>関数の呼び出しを削除する必要があるわけです。</w:t>
      </w:r>
    </w:p>
    <w:p w:rsidR="0015304D" w:rsidRDefault="0015304D" w:rsidP="0015304D">
      <w:pPr>
        <w:pStyle w:val="2"/>
      </w:pPr>
      <w:r>
        <w:t>コンストラクタを定義する</w:t>
      </w:r>
    </w:p>
    <w:p w:rsidR="0015304D" w:rsidRDefault="0015304D" w:rsidP="0015304D">
      <w:pPr>
        <w:rPr>
          <w:rFonts w:hint="eastAsia"/>
        </w:rPr>
      </w:pPr>
      <w:r>
        <w:t>それでは、メンバ関数を定義していきましょう。最初はコンストラクタです。</w:t>
      </w:r>
      <w:r>
        <w:br/>
      </w:r>
      <w:r>
        <w:rPr>
          <w:rFonts w:hint="eastAsia"/>
        </w:rPr>
        <w:t>CreateVAO</w:t>
      </w:r>
      <w:r>
        <w:rPr>
          <w:rFonts w:hint="eastAsia"/>
        </w:rPr>
        <w:t>関数の定義の下に、次のプログラムを追加してください。</w:t>
      </w:r>
    </w:p>
    <w:p w:rsidR="00413247" w:rsidRDefault="00413247">
      <w:pPr>
        <w:spacing w:after="0" w:line="240" w:lineRule="auto"/>
        <w:rPr>
          <w:rFonts w:ascii="Lucida Console" w:eastAsia="ＭＳ Ｐ明朝" w:hAnsi="Lucida Console"/>
          <w:color w:val="000000"/>
          <w:sz w:val="17"/>
        </w:rPr>
      </w:pPr>
      <w:r>
        <w:br w:type="page"/>
      </w:r>
    </w:p>
    <w:p w:rsidR="0015304D" w:rsidRDefault="0015304D" w:rsidP="0015304D">
      <w:pPr>
        <w:pStyle w:val="ac"/>
      </w:pPr>
      <w:r>
        <w:lastRenderedPageBreak/>
        <w:t xml:space="preserve">   </w:t>
      </w:r>
      <w:r>
        <w:rPr>
          <w:color w:val="6F008A"/>
        </w:rPr>
        <w:t>glVertexAttribPointer</w:t>
      </w:r>
      <w:r>
        <w:t xml:space="preserve">(3, </w:t>
      </w:r>
      <w:r>
        <w:rPr>
          <w:color w:val="0000FF"/>
        </w:rPr>
        <w:t>sizeof</w:t>
      </w:r>
      <w:r>
        <w:t>(</w:t>
      </w:r>
      <w:r>
        <w:rPr>
          <w:color w:val="2B91AF"/>
        </w:rPr>
        <w:t>Vertex</w:t>
      </w:r>
      <w:r>
        <w:t xml:space="preserve">::normal) / </w:t>
      </w:r>
      <w:r>
        <w:rPr>
          <w:color w:val="0000FF"/>
        </w:rPr>
        <w:t>sizeof</w:t>
      </w:r>
      <w:r>
        <w:t>(</w:t>
      </w:r>
      <w:r>
        <w:rPr>
          <w:color w:val="0000FF"/>
        </w:rPr>
        <w:t>float</w:t>
      </w:r>
      <w:r>
        <w:t xml:space="preserve">), </w:t>
      </w:r>
      <w:r>
        <w:rPr>
          <w:color w:val="6F008A"/>
        </w:rPr>
        <w:t>GL_FLOAT</w:t>
      </w:r>
      <w:r>
        <w:t>,</w:t>
      </w:r>
      <w:r>
        <w:br/>
        <w:t xml:space="preserve">     </w:t>
      </w:r>
      <w:r>
        <w:rPr>
          <w:color w:val="6F008A"/>
        </w:rPr>
        <w:t>GL_FALSE</w:t>
      </w:r>
      <w:r>
        <w:t xml:space="preserve">, </w:t>
      </w:r>
      <w:r>
        <w:rPr>
          <w:color w:val="0000FF"/>
        </w:rPr>
        <w:t>sizeof</w:t>
      </w:r>
      <w:r>
        <w:t>(</w:t>
      </w:r>
      <w:r>
        <w:rPr>
          <w:color w:val="2B91AF"/>
        </w:rPr>
        <w:t>Vertex</w:t>
      </w:r>
      <w:r>
        <w:t xml:space="preserve">), </w:t>
      </w:r>
      <w:r>
        <w:rPr>
          <w:color w:val="0000FF"/>
        </w:rPr>
        <w:t>reinterpret_cast</w:t>
      </w:r>
      <w:r>
        <w:t>&lt;</w:t>
      </w:r>
      <w:r>
        <w:rPr>
          <w:color w:val="2B91AF"/>
        </w:rPr>
        <w:t>GLvoid</w:t>
      </w:r>
      <w:r>
        <w:t>*&gt;(</w:t>
      </w:r>
      <w:r>
        <w:rPr>
          <w:color w:val="6F008A"/>
        </w:rPr>
        <w:t>offsetof</w:t>
      </w:r>
      <w:r>
        <w:t>(</w:t>
      </w:r>
      <w:r>
        <w:rPr>
          <w:color w:val="2B91AF"/>
        </w:rPr>
        <w:t>Vertex</w:t>
      </w:r>
      <w:r>
        <w:t>, normal)));</w:t>
      </w:r>
      <w:r>
        <w:br/>
        <w:t xml:space="preserve">   </w:t>
      </w:r>
      <w:r>
        <w:rPr>
          <w:color w:val="6F008A"/>
        </w:rPr>
        <w:t>glBindVertexArray</w:t>
      </w:r>
      <w:r>
        <w:t>(0);</w:t>
      </w:r>
      <w:r>
        <w:br/>
        <w:t xml:space="preserve">   </w:t>
      </w:r>
      <w:r>
        <w:rPr>
          <w:color w:val="0000FF"/>
        </w:rPr>
        <w:t>return</w:t>
      </w:r>
      <w:r>
        <w:t xml:space="preserve"> vao;</w:t>
      </w:r>
      <w:r>
        <w:br/>
        <w:t xml:space="preserve"> }</w:t>
      </w:r>
      <w:r>
        <w:br/>
      </w:r>
      <w:r>
        <w:br/>
      </w:r>
      <w:r>
        <w:rPr>
          <w:color w:val="FF0000"/>
        </w:rPr>
        <w:t>+</w:t>
      </w:r>
      <w:r>
        <w:rPr>
          <w:color w:val="008000"/>
        </w:rPr>
        <w:t>/**</w:t>
      </w:r>
      <w:r>
        <w:br/>
      </w:r>
      <w:r>
        <w:rPr>
          <w:color w:val="FF0000"/>
        </w:rPr>
        <w:t>+</w:t>
      </w:r>
      <w:r>
        <w:rPr>
          <w:color w:val="008000"/>
        </w:rPr>
        <w:t xml:space="preserve">* </w:t>
      </w:r>
      <w:r>
        <w:rPr>
          <w:rFonts w:hint="eastAsia"/>
          <w:color w:val="008000"/>
        </w:rPr>
        <w:t>コンストラクタ</w:t>
      </w:r>
      <w:r>
        <w:rPr>
          <w:color w:val="008000"/>
        </w:rPr>
        <w:t>.</w:t>
      </w:r>
      <w:r>
        <w:br/>
      </w:r>
      <w:r>
        <w:rPr>
          <w:color w:val="FF0000"/>
        </w:rPr>
        <w:t>+</w:t>
      </w:r>
      <w:r>
        <w:rPr>
          <w:color w:val="008000"/>
        </w:rPr>
        <w:t>*/</w:t>
      </w:r>
      <w:r>
        <w:br/>
      </w:r>
      <w:r>
        <w:rPr>
          <w:color w:val="FF0000"/>
        </w:rPr>
        <w:t>+</w:t>
      </w:r>
      <w:r>
        <w:rPr>
          <w:color w:val="2B91AF"/>
        </w:rPr>
        <w:t>MeshList</w:t>
      </w:r>
      <w:r>
        <w:t>::MeshList()</w:t>
      </w:r>
      <w:r>
        <w:br/>
      </w:r>
      <w:r>
        <w:rPr>
          <w:color w:val="FF0000"/>
        </w:rPr>
        <w:t>+</w:t>
      </w:r>
      <w:r>
        <w:t>{</w:t>
      </w:r>
      <w:r>
        <w:br/>
      </w:r>
      <w:r>
        <w:rPr>
          <w:color w:val="FF0000"/>
        </w:rPr>
        <w:t>+</w:t>
      </w:r>
      <w:r>
        <w:t>}</w:t>
      </w:r>
      <w:r>
        <w:br/>
      </w:r>
      <w:r>
        <w:rPr>
          <w:color w:val="FF0000"/>
        </w:rPr>
        <w:t>+</w:t>
      </w:r>
    </w:p>
    <w:p w:rsidR="0015304D" w:rsidRDefault="0015304D" w:rsidP="0015304D">
      <w:r>
        <w:rPr>
          <w:rFonts w:hint="eastAsia"/>
        </w:rPr>
        <w:t>コンストラクタは特に何もしません。</w:t>
      </w:r>
    </w:p>
    <w:p w:rsidR="0015304D" w:rsidRDefault="0015304D" w:rsidP="0015304D">
      <w:pPr>
        <w:pStyle w:val="2"/>
      </w:pPr>
      <w:r>
        <w:t>デストラクタを定義する</w:t>
      </w:r>
    </w:p>
    <w:p w:rsidR="0015304D" w:rsidRPr="00292F41" w:rsidRDefault="0015304D" w:rsidP="0015304D">
      <w:pPr>
        <w:rPr>
          <w:rFonts w:hint="eastAsia"/>
        </w:rPr>
      </w:pPr>
      <w:r>
        <w:rPr>
          <w:rFonts w:hint="eastAsia"/>
        </w:rPr>
        <w:t>続いてデストラクタを定義します。</w:t>
      </w:r>
      <w:r>
        <w:br/>
      </w:r>
      <w:r>
        <w:t>コンストラクタの定義の下に、次のプログラムを追加してください。</w:t>
      </w:r>
    </w:p>
    <w:p w:rsidR="0015304D" w:rsidRDefault="00413247" w:rsidP="0015304D">
      <w:pPr>
        <w:pStyle w:val="ac"/>
      </w:pPr>
      <w:r>
        <w:rPr>
          <w:color w:val="2B91AF"/>
        </w:rPr>
        <w:t xml:space="preserve"> </w:t>
      </w:r>
      <w:r w:rsidR="0015304D">
        <w:rPr>
          <w:color w:val="2B91AF"/>
        </w:rPr>
        <w:t>MeshList</w:t>
      </w:r>
      <w:r w:rsidR="0015304D">
        <w:t>::MeshList()</w:t>
      </w:r>
      <w:r w:rsidR="0015304D">
        <w:br/>
        <w:t xml:space="preserve"> {</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デストラクタ</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2B91AF"/>
        </w:rPr>
        <w:t>MeshList</w:t>
      </w:r>
      <w:r w:rsidR="0015304D">
        <w:t>::~MeshList()</w:t>
      </w:r>
      <w:r w:rsidR="0015304D">
        <w:br/>
      </w:r>
      <w:r w:rsidR="0015304D">
        <w:rPr>
          <w:color w:val="FF0000"/>
        </w:rPr>
        <w:t>+</w:t>
      </w:r>
      <w:r w:rsidR="0015304D">
        <w:t>{</w:t>
      </w:r>
      <w:r w:rsidR="0015304D">
        <w:br/>
      </w:r>
      <w:r w:rsidR="0015304D">
        <w:rPr>
          <w:color w:val="FF0000"/>
        </w:rPr>
        <w:t>+</w:t>
      </w:r>
      <w:r w:rsidR="0015304D">
        <w:t xml:space="preserve">  Free();</w:t>
      </w:r>
      <w:r w:rsidR="0015304D">
        <w:br/>
      </w:r>
      <w:r w:rsidR="0015304D">
        <w:rPr>
          <w:color w:val="FF0000"/>
        </w:rPr>
        <w:t>+</w:t>
      </w:r>
      <w:r w:rsidR="0015304D">
        <w:t>}</w:t>
      </w:r>
      <w:r w:rsidR="0015304D">
        <w:br/>
      </w:r>
      <w:r w:rsidR="0015304D">
        <w:rPr>
          <w:color w:val="FF0000"/>
        </w:rPr>
        <w:t>+</w:t>
      </w:r>
    </w:p>
    <w:p w:rsidR="0015304D" w:rsidRDefault="0015304D" w:rsidP="0015304D">
      <w:r>
        <w:rPr>
          <w:rFonts w:hint="eastAsia"/>
        </w:rPr>
        <w:t>デストラクタは</w:t>
      </w:r>
      <w:r>
        <w:rPr>
          <w:rFonts w:hint="eastAsia"/>
        </w:rPr>
        <w:t>Free</w:t>
      </w:r>
      <w:r>
        <w:rPr>
          <w:rFonts w:hint="eastAsia"/>
        </w:rPr>
        <w:t>メンバ関数を呼び出すだけです。必要な後始末はすべて</w:t>
      </w:r>
      <w:r>
        <w:rPr>
          <w:rFonts w:hint="eastAsia"/>
        </w:rPr>
        <w:t>Free</w:t>
      </w:r>
      <w:r>
        <w:rPr>
          <w:rFonts w:hint="eastAsia"/>
        </w:rPr>
        <w:t>メンバ関数で行います。</w:t>
      </w:r>
    </w:p>
    <w:p w:rsidR="0015304D" w:rsidRDefault="0015304D" w:rsidP="0015304D">
      <w:pPr>
        <w:pStyle w:val="2"/>
      </w:pPr>
      <w:r>
        <w:rPr>
          <w:rFonts w:hint="eastAsia"/>
        </w:rPr>
        <w:t>Allocate</w:t>
      </w:r>
      <w:r>
        <w:rPr>
          <w:rFonts w:hint="eastAsia"/>
        </w:rPr>
        <w:t>メンバ関数を定義する</w:t>
      </w:r>
    </w:p>
    <w:p w:rsidR="0015304D" w:rsidRPr="00292F41" w:rsidRDefault="0015304D" w:rsidP="0015304D">
      <w:pPr>
        <w:rPr>
          <w:rFonts w:hint="eastAsia"/>
        </w:rPr>
      </w:pPr>
      <w:r>
        <w:t>次は</w:t>
      </w:r>
      <w:r>
        <w:rPr>
          <w:rFonts w:hint="eastAsia"/>
        </w:rPr>
        <w:t>、メッシュのリストを作成する</w:t>
      </w:r>
      <w:r>
        <w:rPr>
          <w:rFonts w:hint="eastAsia"/>
        </w:rPr>
        <w:t>Allocate</w:t>
      </w:r>
      <w:r>
        <w:t>(</w:t>
      </w:r>
      <w:r>
        <w:t>あろけーと</w:t>
      </w:r>
      <w:r>
        <w:t>)</w:t>
      </w:r>
      <w:r>
        <w:rPr>
          <w:rFonts w:hint="eastAsia"/>
        </w:rPr>
        <w:t>関数です。</w:t>
      </w:r>
      <w:r>
        <w:br/>
      </w:r>
      <w:r>
        <w:t>デストラクタの定義の下に、次のプログラムを追加してください。</w:t>
      </w:r>
    </w:p>
    <w:p w:rsidR="0015304D" w:rsidRDefault="00413247" w:rsidP="0015304D">
      <w:pPr>
        <w:pStyle w:val="ac"/>
      </w:pPr>
      <w:r>
        <w:rPr>
          <w:color w:val="008000"/>
        </w:rPr>
        <w:t xml:space="preserve"> </w:t>
      </w:r>
      <w:r w:rsidR="0015304D">
        <w:rPr>
          <w:color w:val="2B91AF"/>
        </w:rPr>
        <w:t>MeshList</w:t>
      </w:r>
      <w:r w:rsidR="0015304D">
        <w:t>::~MeshList()</w:t>
      </w:r>
      <w:r w:rsidR="0015304D">
        <w:br/>
        <w:t xml:space="preserve"> {</w:t>
      </w:r>
      <w:r w:rsidR="0015304D">
        <w:br/>
        <w:t xml:space="preserve">   Free();</w:t>
      </w:r>
      <w:r w:rsidR="0015304D">
        <w:br/>
        <w:t xml:space="preserve"> }</w:t>
      </w:r>
      <w:r w:rsidR="0015304D">
        <w:br/>
      </w:r>
      <w:r w:rsidR="0015304D">
        <w:rPr>
          <w:color w:val="008000"/>
        </w:rPr>
        <w:br/>
      </w:r>
      <w:r w:rsidR="0015304D">
        <w:rPr>
          <w:color w:val="FF0000"/>
        </w:rPr>
        <w:t>+</w:t>
      </w:r>
      <w:r w:rsidR="0015304D">
        <w:rPr>
          <w:color w:val="008000"/>
        </w:rPr>
        <w:t>/**</w:t>
      </w:r>
      <w:r w:rsidR="0015304D">
        <w:br/>
      </w:r>
      <w:r w:rsidR="0015304D">
        <w:rPr>
          <w:color w:val="FF0000"/>
        </w:rPr>
        <w:t>+</w:t>
      </w:r>
      <w:r w:rsidR="0015304D">
        <w:rPr>
          <w:color w:val="008000"/>
        </w:rPr>
        <w:t xml:space="preserve">* </w:t>
      </w:r>
      <w:r w:rsidR="0015304D">
        <w:rPr>
          <w:rFonts w:hint="eastAsia"/>
          <w:color w:val="008000"/>
        </w:rPr>
        <w:t>モデルデータから</w:t>
      </w:r>
      <w:r w:rsidR="0015304D">
        <w:rPr>
          <w:color w:val="008000"/>
        </w:rPr>
        <w:t>Mesh</w:t>
      </w:r>
      <w:r w:rsidR="0015304D">
        <w:rPr>
          <w:rFonts w:hint="eastAsia"/>
          <w:color w:val="008000"/>
        </w:rPr>
        <w:t>のリストを作成する</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8000"/>
        </w:rPr>
        <w:t xml:space="preserve">* @retval true  </w:t>
      </w:r>
      <w:r w:rsidR="0015304D">
        <w:rPr>
          <w:rFonts w:hint="eastAsia"/>
          <w:color w:val="008000"/>
        </w:rPr>
        <w:t>作成成功</w:t>
      </w:r>
      <w:r w:rsidR="0015304D">
        <w:rPr>
          <w:color w:val="008000"/>
        </w:rPr>
        <w:t>.</w:t>
      </w:r>
      <w:r w:rsidR="0015304D">
        <w:br/>
      </w:r>
      <w:r w:rsidR="0015304D">
        <w:rPr>
          <w:color w:val="FF0000"/>
        </w:rPr>
        <w:t>+</w:t>
      </w:r>
      <w:r w:rsidR="0015304D">
        <w:rPr>
          <w:color w:val="008000"/>
        </w:rPr>
        <w:t xml:space="preserve">* @retval false </w:t>
      </w:r>
      <w:r w:rsidR="0015304D">
        <w:rPr>
          <w:rFonts w:hint="eastAsia"/>
          <w:color w:val="008000"/>
        </w:rPr>
        <w:t>作成失敗</w:t>
      </w:r>
      <w:r w:rsidR="0015304D">
        <w:rPr>
          <w:color w:val="008000"/>
        </w:rPr>
        <w:t>.</w:t>
      </w:r>
      <w:r w:rsidR="0015304D">
        <w:br/>
      </w:r>
      <w:r w:rsidR="0015304D">
        <w:rPr>
          <w:color w:val="FF0000"/>
        </w:rPr>
        <w:t>+</w:t>
      </w:r>
      <w:r w:rsidR="0015304D">
        <w:rPr>
          <w:color w:val="008000"/>
        </w:rPr>
        <w:t>*/</w:t>
      </w:r>
      <w:r w:rsidR="0015304D">
        <w:br/>
      </w:r>
      <w:r w:rsidR="0015304D">
        <w:rPr>
          <w:color w:val="FF0000"/>
        </w:rPr>
        <w:t>+</w:t>
      </w:r>
      <w:r w:rsidR="0015304D">
        <w:rPr>
          <w:color w:val="0000FF"/>
        </w:rPr>
        <w:t>bool</w:t>
      </w:r>
      <w:r w:rsidR="0015304D">
        <w:t xml:space="preserve"> </w:t>
      </w:r>
      <w:r w:rsidR="0015304D">
        <w:rPr>
          <w:color w:val="2B91AF"/>
        </w:rPr>
        <w:t>MeshList</w:t>
      </w:r>
      <w:r w:rsidR="0015304D">
        <w:t>::Allocate()</w:t>
      </w:r>
      <w:r w:rsidR="0015304D">
        <w:br/>
      </w:r>
      <w:r w:rsidR="0015304D">
        <w:rPr>
          <w:color w:val="FF0000"/>
        </w:rPr>
        <w:t>+</w:t>
      </w:r>
      <w:r w:rsidR="0015304D">
        <w:t>{</w:t>
      </w:r>
      <w:r w:rsidR="0015304D">
        <w:br/>
      </w:r>
      <w:r w:rsidR="0015304D">
        <w:rPr>
          <w:color w:val="FF0000"/>
        </w:rPr>
        <w:t>+</w:t>
      </w:r>
      <w:r w:rsidR="0015304D">
        <w:t xml:space="preserve">  </w:t>
      </w:r>
      <w:r w:rsidR="0015304D">
        <w:rPr>
          <w:color w:val="0000FF"/>
        </w:rPr>
        <w:t>return</w:t>
      </w:r>
      <w:r w:rsidR="0015304D">
        <w:t xml:space="preserve"> </w:t>
      </w:r>
      <w:r w:rsidR="0015304D">
        <w:rPr>
          <w:color w:val="0000FF"/>
        </w:rPr>
        <w:t>true</w:t>
      </w:r>
      <w:r w:rsidR="0015304D">
        <w:rPr>
          <w:rFonts w:hint="eastAsia"/>
        </w:rPr>
        <w:t>;</w:t>
      </w:r>
      <w:r w:rsidR="0015304D">
        <w:br/>
      </w:r>
      <w:r w:rsidR="0015304D">
        <w:rPr>
          <w:color w:val="FF0000"/>
        </w:rPr>
        <w:t>+</w:t>
      </w:r>
      <w:r w:rsidR="0015304D">
        <w:t>}</w:t>
      </w:r>
    </w:p>
    <w:p w:rsidR="0015304D" w:rsidRDefault="0015304D" w:rsidP="0015304D">
      <w:r>
        <w:lastRenderedPageBreak/>
        <w:t>この関数は長くなるので、少しずつ作っていきます。</w:t>
      </w:r>
      <w:r>
        <w:br/>
      </w:r>
      <w:r>
        <w:t>まず</w:t>
      </w:r>
      <w:r>
        <w:rPr>
          <w:rFonts w:hint="eastAsia"/>
        </w:rPr>
        <w:t>VAO</w:t>
      </w:r>
      <w:r>
        <w:rPr>
          <w:rFonts w:hint="eastAsia"/>
        </w:rPr>
        <w:t>を作成します。</w:t>
      </w:r>
      <w:r>
        <w:rPr>
          <w:rFonts w:hint="eastAsia"/>
        </w:rPr>
        <w:t>Allocate</w:t>
      </w:r>
      <w:r>
        <w:rPr>
          <w:rFonts w:hint="eastAsia"/>
        </w:rPr>
        <w:t>メンバ関数に次のプログラムを追加してください。</w:t>
      </w:r>
    </w:p>
    <w:p w:rsidR="0015304D" w:rsidRDefault="0015304D" w:rsidP="0015304D">
      <w:pPr>
        <w:pStyle w:val="ac"/>
      </w:pPr>
      <w:r>
        <w:rPr>
          <w:color w:val="FF0000"/>
        </w:rPr>
        <w:t xml:space="preserve"> </w:t>
      </w:r>
      <w:r>
        <w:rPr>
          <w:color w:val="0000FF"/>
        </w:rPr>
        <w:t>bool</w:t>
      </w:r>
      <w:r>
        <w:t xml:space="preserve"> </w:t>
      </w:r>
      <w:r>
        <w:rPr>
          <w:color w:val="2B91AF"/>
        </w:rPr>
        <w:t>MeshList</w:t>
      </w:r>
      <w:r>
        <w:t>::Allocate()</w:t>
      </w:r>
      <w:r>
        <w:br/>
      </w:r>
      <w:r>
        <w:rPr>
          <w:color w:val="FF0000"/>
        </w:rPr>
        <w:t xml:space="preserve"> </w:t>
      </w:r>
      <w:r>
        <w:t>{</w:t>
      </w:r>
      <w:r>
        <w:br/>
      </w:r>
      <w:r>
        <w:rPr>
          <w:color w:val="FF0000"/>
        </w:rPr>
        <w:t>+</w:t>
      </w:r>
      <w:r>
        <w:t xml:space="preserve">  Free();</w:t>
      </w:r>
      <w:r>
        <w:br/>
      </w:r>
      <w:r>
        <w:rPr>
          <w:color w:val="FF0000"/>
        </w:rPr>
        <w:t>+</w:t>
      </w:r>
      <w:r>
        <w:br/>
      </w:r>
      <w:r>
        <w:rPr>
          <w:color w:val="FF0000"/>
        </w:rPr>
        <w:t>+</w:t>
      </w:r>
      <w:r>
        <w:t xml:space="preserve">  meshes.reserve(1’000);</w:t>
      </w:r>
      <w:r>
        <w:br/>
      </w:r>
      <w:r>
        <w:rPr>
          <w:color w:val="FF0000"/>
        </w:rPr>
        <w:t>+</w:t>
      </w:r>
      <w:r>
        <w:br/>
      </w:r>
      <w:r>
        <w:rPr>
          <w:color w:val="FF0000"/>
        </w:rPr>
        <w:t>+</w:t>
      </w:r>
      <w:r>
        <w:t xml:space="preserve">  vbo = CreateVBO(100’000 * </w:t>
      </w:r>
      <w:r>
        <w:rPr>
          <w:color w:val="0000FF"/>
        </w:rPr>
        <w:t>sizeof</w:t>
      </w:r>
      <w:r>
        <w:t>(</w:t>
      </w:r>
      <w:r>
        <w:rPr>
          <w:color w:val="2B91AF"/>
        </w:rPr>
        <w:t>Vertex</w:t>
      </w:r>
      <w:r>
        <w:t xml:space="preserve">), </w:t>
      </w:r>
      <w:r>
        <w:rPr>
          <w:color w:val="0000FF"/>
        </w:rPr>
        <w:t>nullptr</w:t>
      </w:r>
      <w:r>
        <w:t>);</w:t>
      </w:r>
      <w:r>
        <w:br/>
      </w:r>
      <w:r>
        <w:rPr>
          <w:color w:val="FF0000"/>
        </w:rPr>
        <w:t>+</w:t>
      </w:r>
      <w:r>
        <w:t xml:space="preserve">  ibo = CreateIBO(100’000 * </w:t>
      </w:r>
      <w:r>
        <w:rPr>
          <w:color w:val="0000FF"/>
        </w:rPr>
        <w:t>sizeof</w:t>
      </w:r>
      <w:r>
        <w:t>(</w:t>
      </w:r>
      <w:r>
        <w:rPr>
          <w:color w:val="2B91AF"/>
        </w:rPr>
        <w:t>GLushort</w:t>
      </w:r>
      <w:r>
        <w:t xml:space="preserve">), </w:t>
      </w:r>
      <w:r>
        <w:rPr>
          <w:color w:val="0000FF"/>
        </w:rPr>
        <w:t>nullptr</w:t>
      </w:r>
      <w:r>
        <w:t>);</w:t>
      </w:r>
      <w:r>
        <w:br/>
      </w:r>
      <w:r>
        <w:rPr>
          <w:color w:val="FF0000"/>
        </w:rPr>
        <w:t>+</w:t>
      </w:r>
      <w:r>
        <w:t xml:space="preserve">  vao = CreateVAO(vbo, ibo);</w:t>
      </w:r>
      <w:r>
        <w:br/>
      </w:r>
      <w:r>
        <w:rPr>
          <w:color w:val="FF0000"/>
        </w:rPr>
        <w:t>+</w:t>
      </w:r>
      <w:r>
        <w:t xml:space="preserve">  </w:t>
      </w:r>
      <w:r>
        <w:rPr>
          <w:color w:val="0000FF"/>
        </w:rPr>
        <w:t>if</w:t>
      </w:r>
      <w:r>
        <w:t xml:space="preserve"> (!vbo || !ibo || !vao) {</w:t>
      </w:r>
      <w:r>
        <w:br/>
      </w:r>
      <w:r>
        <w:rPr>
          <w:color w:val="FF0000"/>
        </w:rPr>
        <w:t>+</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w:t>
      </w:r>
      <w:r>
        <w:t xml:space="preserve">    </w:t>
      </w:r>
      <w:r>
        <w:rPr>
          <w:color w:val="0000FF"/>
        </w:rPr>
        <w:t>return</w:t>
      </w:r>
      <w:r>
        <w:t xml:space="preserve"> </w:t>
      </w:r>
      <w:r>
        <w:rPr>
          <w:color w:val="0000FF"/>
        </w:rPr>
        <w:t>false</w:t>
      </w:r>
      <w:r>
        <w:t>;</w:t>
      </w:r>
      <w:r>
        <w:br/>
      </w:r>
      <w:r>
        <w:rPr>
          <w:color w:val="FF0000"/>
        </w:rPr>
        <w:t>+</w:t>
      </w:r>
      <w:r>
        <w:t xml:space="preserve">  }</w:t>
      </w:r>
      <w:r>
        <w:br/>
      </w:r>
      <w:r>
        <w:rPr>
          <w:color w:val="FF0000"/>
        </w:rPr>
        <w:t>+</w:t>
      </w:r>
      <w:r>
        <w:br/>
      </w:r>
      <w:r>
        <w:rPr>
          <w:color w:val="FF0000"/>
        </w:rP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t>最初に</w:t>
      </w:r>
      <w:r>
        <w:rPr>
          <w:rFonts w:hint="eastAsia"/>
        </w:rPr>
        <w:t>Free</w:t>
      </w:r>
      <w:r>
        <w:rPr>
          <w:rFonts w:hint="eastAsia"/>
        </w:rPr>
        <w:t>メンバ関数を呼び出していますが、これは万が一連続で</w:t>
      </w:r>
      <w:r>
        <w:rPr>
          <w:rFonts w:hint="eastAsia"/>
        </w:rPr>
        <w:t>Allocate</w:t>
      </w:r>
      <w:r>
        <w:rPr>
          <w:rFonts w:hint="eastAsia"/>
        </w:rPr>
        <w:t>メンバ関数が呼び出された場合に、確保済みのバッファ・オブジェクトが解放されるようにするためです。すぐあとで</w:t>
      </w:r>
      <w:r>
        <w:rPr>
          <w:rFonts w:hint="eastAsia"/>
        </w:rPr>
        <w:t>vbo, ibo</w:t>
      </w:r>
      <w:r>
        <w:t>, vao</w:t>
      </w:r>
      <w:r>
        <w:t>変数を上書きしているので、古い値がわからなくなってしまう前に解放しておきます。</w:t>
      </w:r>
    </w:p>
    <w:p w:rsidR="0015304D" w:rsidRPr="003D12D5" w:rsidRDefault="0015304D" w:rsidP="0015304D">
      <w:r>
        <w:t>次の</w:t>
      </w:r>
      <w:r>
        <w:rPr>
          <w:rFonts w:hint="eastAsia"/>
        </w:rPr>
        <w:t>vector::reserve(</w:t>
      </w:r>
      <w:r>
        <w:rPr>
          <w:rFonts w:hint="eastAsia"/>
        </w:rPr>
        <w:t>りざーぶ</w:t>
      </w:r>
      <w:r>
        <w:rPr>
          <w:rFonts w:hint="eastAsia"/>
        </w:rPr>
        <w:t>)</w:t>
      </w:r>
      <w:r>
        <w:rPr>
          <w:rFonts w:hint="eastAsia"/>
        </w:rPr>
        <w:t>関数は、</w:t>
      </w:r>
      <w:r>
        <w:rPr>
          <w:rFonts w:hint="eastAsia"/>
        </w:rPr>
        <w:t>vector</w:t>
      </w:r>
      <w:r>
        <w:rPr>
          <w:rFonts w:hint="eastAsia"/>
        </w:rPr>
        <w:t>型の変数がすぐに確保できる容量を予約します。</w:t>
      </w:r>
      <w:r>
        <w:rPr>
          <w:rFonts w:hint="eastAsia"/>
        </w:rPr>
        <w:t>vector</w:t>
      </w:r>
      <w:r>
        <w:rPr>
          <w:rFonts w:hint="eastAsia"/>
        </w:rPr>
        <w:t>型は最初に適当な大きさのメモリを確保して、そこにデータを詰め込んでいきます。データが確保したメモリに入り切らなくなったとき、より大きい別のメモリを確保しなおして、そちらにデータを引っ越し、古いメモリを解放します。</w:t>
      </w:r>
      <w:r>
        <w:t>V</w:t>
      </w:r>
      <w:r>
        <w:rPr>
          <w:rFonts w:hint="eastAsia"/>
        </w:rPr>
        <w:t>ector</w:t>
      </w:r>
      <w:r>
        <w:rPr>
          <w:rFonts w:hint="eastAsia"/>
        </w:rPr>
        <w:t>型がいくらでも大きな配列を作れるのは、このシステムのおかげです。ただし問題がないわけではありません。データの引っ越しには相応の時間がかかるので、プログラムの応答が遅くなってしまうことがあります。そこで</w:t>
      </w:r>
      <w:r>
        <w:rPr>
          <w:rFonts w:hint="eastAsia"/>
        </w:rPr>
        <w:t>reserve</w:t>
      </w:r>
      <w:r>
        <w:rPr>
          <w:rFonts w:hint="eastAsia"/>
        </w:rPr>
        <w:t>関数の出番です。</w:t>
      </w:r>
      <w:r>
        <w:rPr>
          <w:rFonts w:hint="eastAsia"/>
        </w:rPr>
        <w:t>reserve</w:t>
      </w:r>
      <w:r>
        <w:rPr>
          <w:rFonts w:hint="eastAsia"/>
        </w:rPr>
        <w:t>関数は大きさを指定してメモリを確保します。十分な大きさのメモリを確保しておくことで、データの引っ越しが起こらないようにできるわけです。</w:t>
      </w:r>
    </w:p>
    <w:p w:rsidR="0015304D" w:rsidRDefault="0015304D" w:rsidP="0015304D">
      <w:pPr>
        <w:rPr>
          <w:rFonts w:hint="eastAsia"/>
        </w:rPr>
      </w:pPr>
      <w:r>
        <w:t>その次の</w:t>
      </w:r>
      <w:r>
        <w:rPr>
          <w:rFonts w:hint="eastAsia"/>
        </w:rPr>
        <w:t>VBO, IBO, VAO</w:t>
      </w:r>
      <w:r>
        <w:rPr>
          <w:rFonts w:hint="eastAsia"/>
        </w:rPr>
        <w:t>の作成は、</w:t>
      </w:r>
      <w:r>
        <w:rPr>
          <w:rFonts w:hint="eastAsia"/>
        </w:rPr>
        <w:t>Main.cpp</w:t>
      </w:r>
      <w:r>
        <w:rPr>
          <w:rFonts w:hint="eastAsia"/>
        </w:rPr>
        <w:t>に書いたプログラムとほぼ同じです。ただし、</w:t>
      </w:r>
      <w:r>
        <w:rPr>
          <w:rFonts w:hint="eastAsia"/>
        </w:rPr>
        <w:t xml:space="preserve">VBO, </w:t>
      </w:r>
      <w:r>
        <w:t>IBO</w:t>
      </w:r>
      <w:r>
        <w:t>ともに、確保するバイト数は</w:t>
      </w:r>
      <w:r>
        <w:rPr>
          <w:rFonts w:hint="eastAsia"/>
        </w:rPr>
        <w:t>Vertex</w:t>
      </w:r>
      <w:r>
        <w:rPr>
          <w:rFonts w:hint="eastAsia"/>
        </w:rPr>
        <w:t>型</w:t>
      </w:r>
      <w:r>
        <w:rPr>
          <w:rFonts w:hint="eastAsia"/>
        </w:rPr>
        <w:t>1</w:t>
      </w:r>
      <w:r>
        <w:t>0</w:t>
      </w:r>
      <w:r>
        <w:rPr>
          <w:rFonts w:hint="eastAsia"/>
        </w:rPr>
        <w:t>万個および</w:t>
      </w:r>
      <w:r>
        <w:rPr>
          <w:rFonts w:hint="eastAsia"/>
        </w:rPr>
        <w:t>G</w:t>
      </w:r>
      <w:r>
        <w:t>l</w:t>
      </w:r>
      <w:r>
        <w:rPr>
          <w:rFonts w:hint="eastAsia"/>
        </w:rPr>
        <w:t>ushort</w:t>
      </w:r>
      <w:r>
        <w:rPr>
          <w:rFonts w:hint="eastAsia"/>
        </w:rPr>
        <w:t>型</w:t>
      </w:r>
      <w:r>
        <w:rPr>
          <w:rFonts w:hint="eastAsia"/>
        </w:rPr>
        <w:t>1</w:t>
      </w:r>
      <w:r>
        <w:t>0</w:t>
      </w:r>
      <w:r>
        <w:rPr>
          <w:rFonts w:hint="eastAsia"/>
        </w:rPr>
        <w:t>万個の大きさにしました。そんなに大量のデータを追加することはないでしょうが、将来のためにある程度の大きさで作っておくことにしました。作成時はまだデータがないので、第</w:t>
      </w:r>
      <w:r>
        <w:rPr>
          <w:rFonts w:hint="eastAsia"/>
        </w:rPr>
        <w:t>2</w:t>
      </w:r>
      <w:r>
        <w:rPr>
          <w:rFonts w:hint="eastAsia"/>
        </w:rPr>
        <w:t>引数には</w:t>
      </w:r>
      <w:r>
        <w:rPr>
          <w:rFonts w:hint="eastAsia"/>
        </w:rPr>
        <w:t>nullptr</w:t>
      </w:r>
      <w:r>
        <w:rPr>
          <w:rFonts w:hint="eastAsia"/>
        </w:rPr>
        <w:t>を設定しています。</w:t>
      </w:r>
    </w:p>
    <w:p w:rsidR="0015304D" w:rsidRPr="000C3410" w:rsidRDefault="0015304D" w:rsidP="0015304D">
      <w:pPr>
        <w:rPr>
          <w:rFonts w:hint="eastAsia"/>
        </w:rPr>
      </w:pPr>
      <w:r>
        <w:t>次に、</w:t>
      </w:r>
      <w:r>
        <w:rPr>
          <w:rFonts w:hint="eastAsia"/>
        </w:rPr>
        <w:t>リストにメッシュデータを追加し、</w:t>
      </w:r>
      <w:r>
        <w:t>木のモデルデータを</w:t>
      </w:r>
      <w:r>
        <w:rPr>
          <w:rFonts w:hint="eastAsia"/>
        </w:rPr>
        <w:t>VBO</w:t>
      </w:r>
      <w:r>
        <w:rPr>
          <w:rFonts w:hint="eastAsia"/>
        </w:rPr>
        <w:t>と</w:t>
      </w:r>
      <w:r>
        <w:rPr>
          <w:rFonts w:hint="eastAsia"/>
        </w:rPr>
        <w:t>IBO</w:t>
      </w:r>
      <w:r>
        <w:rPr>
          <w:rFonts w:hint="eastAsia"/>
        </w:rPr>
        <w:t>に転送します。</w:t>
      </w:r>
      <w:r>
        <w:br/>
      </w:r>
      <w:r>
        <w:rPr>
          <w:rFonts w:hint="eastAsia"/>
        </w:rPr>
        <w:t>さきほど追加したプログラムの下に、次のプログラムを追加してください。</w:t>
      </w:r>
    </w:p>
    <w:p w:rsidR="0015304D" w:rsidRDefault="0015304D" w:rsidP="0015304D">
      <w:pPr>
        <w:pStyle w:val="ac"/>
      </w:pPr>
      <w:r>
        <w:t xml:space="preserve">   </w:t>
      </w:r>
      <w:r>
        <w:rPr>
          <w:color w:val="0000FF"/>
        </w:rPr>
        <w:t>if</w:t>
      </w:r>
      <w:r>
        <w:t xml:space="preserve"> (!vbo || !ibo || !vao) {</w:t>
      </w:r>
      <w:r>
        <w:br/>
      </w:r>
      <w:r>
        <w:rPr>
          <w:color w:val="FF0000"/>
        </w:rPr>
        <w:t xml:space="preserve"> </w:t>
      </w:r>
      <w:r>
        <w:t xml:space="preserve">    std::cerr </w:t>
      </w:r>
      <w:r>
        <w:rPr>
          <w:color w:val="008080"/>
        </w:rPr>
        <w:t>&lt;&lt;</w:t>
      </w:r>
      <w:r>
        <w:t xml:space="preserve"> </w:t>
      </w:r>
      <w:r>
        <w:rPr>
          <w:color w:val="A31515"/>
        </w:rPr>
        <w:t>"ERROR: VAO</w:t>
      </w:r>
      <w:r>
        <w:rPr>
          <w:rFonts w:hint="eastAsia"/>
          <w:color w:val="A31515"/>
        </w:rPr>
        <w:t>の作成に失敗</w:t>
      </w:r>
      <w:r>
        <w:rPr>
          <w:color w:val="A31515"/>
        </w:rPr>
        <w:t>.\n"</w:t>
      </w:r>
      <w:r>
        <w:t>;</w:t>
      </w:r>
      <w:r>
        <w:br/>
      </w:r>
      <w:r>
        <w:rPr>
          <w:color w:val="FF0000"/>
        </w:rPr>
        <w:t xml:space="preserve"> </w:t>
      </w:r>
      <w:r>
        <w:t xml:space="preserve">    </w:t>
      </w:r>
      <w:r>
        <w:rPr>
          <w:color w:val="0000FF"/>
        </w:rPr>
        <w:t>return</w:t>
      </w:r>
      <w:r>
        <w:t xml:space="preserve"> </w:t>
      </w:r>
      <w:r>
        <w:rPr>
          <w:color w:val="0000FF"/>
        </w:rPr>
        <w:t>false</w:t>
      </w:r>
      <w:r>
        <w:t>;</w:t>
      </w:r>
      <w:r>
        <w:br/>
      </w:r>
      <w:r>
        <w:rPr>
          <w:color w:val="FF0000"/>
        </w:rPr>
        <w:t xml:space="preserve"> </w:t>
      </w:r>
      <w:r>
        <w:t xml:space="preserve">  }</w:t>
      </w:r>
      <w:r>
        <w:br/>
      </w:r>
      <w:r>
        <w:br/>
      </w:r>
      <w:r>
        <w:rPr>
          <w:color w:val="FF0000"/>
        </w:rPr>
        <w:t>+</w:t>
      </w:r>
      <w:r>
        <w:t xml:space="preserve">  </w:t>
      </w:r>
      <w:r>
        <w:rPr>
          <w:color w:val="6F008A"/>
        </w:rPr>
        <w:t>glBindBuffer</w:t>
      </w:r>
      <w:r>
        <w:t>(</w:t>
      </w:r>
      <w:r>
        <w:rPr>
          <w:color w:val="6F008A"/>
        </w:rPr>
        <w:t>GL_ARRAY_BUFFER</w:t>
      </w:r>
      <w:r>
        <w:t>, vbo);</w:t>
      </w:r>
      <w:r>
        <w:br/>
      </w:r>
      <w:r>
        <w:rPr>
          <w:color w:val="FF0000"/>
        </w:rPr>
        <w:t>+</w:t>
      </w:r>
      <w:r>
        <w:t xml:space="preserve">  </w:t>
      </w:r>
      <w:r>
        <w:rPr>
          <w:color w:val="6F008A"/>
        </w:rPr>
        <w:t>glBindBuffer</w:t>
      </w:r>
      <w:r>
        <w:t>(</w:t>
      </w:r>
      <w:r>
        <w:rPr>
          <w:color w:val="6F008A"/>
        </w:rPr>
        <w:t>GL_ELEMENT_ARRAY_BUFFER</w:t>
      </w:r>
      <w:r>
        <w:t>, ibo);</w:t>
      </w:r>
      <w:r>
        <w:br/>
      </w:r>
      <w:r>
        <w:rPr>
          <w:color w:val="FF0000"/>
        </w:rPr>
        <w:t>+</w:t>
      </w:r>
      <w:r>
        <w:rPr>
          <w:color w:val="FF0000"/>
        </w:rPr>
        <w:br/>
      </w:r>
      <w:r>
        <w:rPr>
          <w:rFonts w:hint="eastAsia"/>
          <w:color w:val="FF0000"/>
        </w:rPr>
        <w:t xml:space="preserve">+  </w:t>
      </w:r>
      <w:r>
        <w:rPr>
          <w:color w:val="008000"/>
        </w:rPr>
        <w:t xml:space="preserve">// </w:t>
      </w:r>
      <w:r>
        <w:rPr>
          <w:color w:val="008000"/>
        </w:rPr>
        <w:t>木のメッシュデータを追加</w:t>
      </w:r>
      <w:r>
        <w:rPr>
          <w:rFonts w:hint="eastAsia"/>
          <w:color w:val="008000"/>
        </w:rPr>
        <w:t>.</w:t>
      </w:r>
      <w:r>
        <w:rPr>
          <w:color w:val="FF0000"/>
        </w:rPr>
        <w:br/>
      </w:r>
      <w:r>
        <w:rPr>
          <w:rFonts w:hint="eastAsia"/>
          <w:color w:val="FF0000"/>
        </w:rPr>
        <w:t>+</w:t>
      </w:r>
      <w:r>
        <w:rPr>
          <w:color w:val="FF0000"/>
        </w:rPr>
        <w:t xml:space="preserve">  </w:t>
      </w:r>
      <w:r>
        <w:rPr>
          <w:color w:val="2B91AF"/>
        </w:rPr>
        <w:t>Mesh</w:t>
      </w:r>
      <w:r>
        <w:t xml:space="preserve"> m;</w:t>
      </w:r>
      <w:r>
        <w:rPr>
          <w:color w:val="FF0000"/>
        </w:rPr>
        <w:br/>
        <w:t>+</w:t>
      </w:r>
      <w:r>
        <w:t xml:space="preserve">  m.mode = </w:t>
      </w:r>
      <w:r>
        <w:rPr>
          <w:color w:val="6F008A"/>
        </w:rPr>
        <w:t>GL_TRIANGLES</w:t>
      </w:r>
      <w:r>
        <w:t>;</w:t>
      </w:r>
      <w:r>
        <w:rPr>
          <w:color w:val="FF0000"/>
        </w:rPr>
        <w:br/>
        <w:t>+</w:t>
      </w:r>
      <w:r>
        <w:t xml:space="preserve">  m.count = </w:t>
      </w:r>
      <w:r>
        <w:rPr>
          <w:color w:val="0000FF"/>
        </w:rPr>
        <w:t>sizeof</w:t>
      </w:r>
      <w:r>
        <w:t xml:space="preserve">(iTree) / </w:t>
      </w:r>
      <w:r>
        <w:rPr>
          <w:color w:val="0000FF"/>
        </w:rPr>
        <w:t>sizeof</w:t>
      </w:r>
      <w:r>
        <w:t>(</w:t>
      </w:r>
      <w:r>
        <w:rPr>
          <w:color w:val="2B91AF"/>
        </w:rPr>
        <w:t>GLushort</w:t>
      </w:r>
      <w:r>
        <w:t>);</w:t>
      </w:r>
      <w:r>
        <w:rPr>
          <w:color w:val="FF0000"/>
        </w:rPr>
        <w:br/>
      </w:r>
      <w:r>
        <w:rPr>
          <w:color w:val="FF0000"/>
        </w:rPr>
        <w:lastRenderedPageBreak/>
        <w:t>+</w:t>
      </w:r>
      <w:r>
        <w:t xml:space="preserve">  m.indices = (</w:t>
      </w:r>
      <w:r>
        <w:rPr>
          <w:color w:val="0000FF"/>
        </w:rPr>
        <w:t>const</w:t>
      </w:r>
      <w:r>
        <w:t xml:space="preserve"> </w:t>
      </w:r>
      <w:r>
        <w:rPr>
          <w:color w:val="2B91AF"/>
        </w:rPr>
        <w:t>GLvoid</w:t>
      </w:r>
      <w:r>
        <w:t>*)iboEnd;</w:t>
      </w:r>
      <w:r>
        <w:rPr>
          <w:color w:val="FF0000"/>
        </w:rPr>
        <w:br/>
        <w:t>+</w:t>
      </w:r>
      <w:r>
        <w:t xml:space="preserve">  m.baseVertex = (</w:t>
      </w:r>
      <w:r>
        <w:rPr>
          <w:color w:val="2B91AF"/>
        </w:rPr>
        <w:t>GLint</w:t>
      </w:r>
      <w:r>
        <w:t xml:space="preserve">)(vboEnd / </w:t>
      </w:r>
      <w:r>
        <w:rPr>
          <w:color w:val="0000FF"/>
        </w:rPr>
        <w:t>sizeof</w:t>
      </w:r>
      <w:r>
        <w:t>(</w:t>
      </w:r>
      <w:r>
        <w:rPr>
          <w:color w:val="2B91AF"/>
        </w:rPr>
        <w:t>Vertex</w:t>
      </w:r>
      <w:r>
        <w:t>));</w:t>
      </w:r>
      <w:r>
        <w:br/>
      </w:r>
      <w:r>
        <w:rPr>
          <w:color w:val="FF0000"/>
        </w:rPr>
        <w:t>+</w:t>
      </w:r>
      <w:r>
        <w:t xml:space="preserve">  meshes.push_back(m);</w:t>
      </w:r>
      <w:r>
        <w:br/>
      </w:r>
      <w:r>
        <w:rPr>
          <w:color w:val="FF0000"/>
        </w:rPr>
        <w:t xml:space="preserve">+  </w:t>
      </w:r>
      <w:r>
        <w:rPr>
          <w:color w:val="008000"/>
        </w:rPr>
        <w:t xml:space="preserve">// </w:t>
      </w:r>
      <w:r>
        <w:rPr>
          <w:color w:val="008000"/>
        </w:rPr>
        <w:t>木のモデルデータを</w:t>
      </w:r>
      <w:r>
        <w:rPr>
          <w:rFonts w:hint="eastAsia"/>
          <w:color w:val="008000"/>
        </w:rPr>
        <w:t>GPU</w:t>
      </w:r>
      <w:r>
        <w:rPr>
          <w:rFonts w:hint="eastAsia"/>
          <w:color w:val="008000"/>
        </w:rPr>
        <w:t>メモリに転送</w:t>
      </w:r>
      <w:r>
        <w:rPr>
          <w:rFonts w:hint="eastAsia"/>
          <w:color w:val="008000"/>
        </w:rPr>
        <w:t>.</w:t>
      </w:r>
      <w:r>
        <w:rPr>
          <w:color w:val="FF0000"/>
        </w:rPr>
        <w:br/>
      </w:r>
      <w:r>
        <w:rPr>
          <w:rFonts w:hint="eastAsia"/>
          <w:color w:val="FF0000"/>
        </w:rPr>
        <w:t>+</w:t>
      </w:r>
      <w:r>
        <w:t xml:space="preserve">  </w:t>
      </w:r>
      <w:r>
        <w:rPr>
          <w:color w:val="6F008A"/>
        </w:rPr>
        <w:t>glBufferSubData</w:t>
      </w:r>
      <w:r>
        <w:t>(</w:t>
      </w:r>
      <w:r>
        <w:rPr>
          <w:color w:val="6F008A"/>
        </w:rPr>
        <w:t>GL_ARRAY_BUFFER</w:t>
      </w:r>
      <w:r>
        <w:t xml:space="preserve">, vboEnd, </w:t>
      </w:r>
      <w:r>
        <w:rPr>
          <w:color w:val="0000FF"/>
        </w:rPr>
        <w:t>sizeof</w:t>
      </w:r>
      <w:r>
        <w:t>(vTree), vTree);</w:t>
      </w:r>
      <w:r>
        <w:br/>
      </w:r>
      <w:r>
        <w:rPr>
          <w:color w:val="FF0000"/>
        </w:rPr>
        <w:t>+</w:t>
      </w:r>
      <w:r>
        <w:t xml:space="preserve">  </w:t>
      </w:r>
      <w:r>
        <w:rPr>
          <w:color w:val="6F008A"/>
        </w:rPr>
        <w:t>glBufferSubData</w:t>
      </w:r>
      <w:r>
        <w:t>(</w:t>
      </w:r>
      <w:r>
        <w:rPr>
          <w:color w:val="6F008A"/>
        </w:rPr>
        <w:t>GL_ELEMENT_ARRAY_BUFFER</w:t>
      </w:r>
      <w:r>
        <w:t xml:space="preserve">, iboEnd, </w:t>
      </w:r>
      <w:r>
        <w:rPr>
          <w:color w:val="0000FF"/>
        </w:rPr>
        <w:t>sizeof</w:t>
      </w:r>
      <w:r>
        <w:t>(iTree), iTree);</w:t>
      </w:r>
      <w:r>
        <w:br/>
      </w:r>
      <w:r>
        <w:rPr>
          <w:color w:val="FF0000"/>
        </w:rPr>
        <w:t xml:space="preserve">+  </w:t>
      </w:r>
      <w:r>
        <w:rPr>
          <w:color w:val="008000"/>
        </w:rPr>
        <w:t xml:space="preserve">// </w:t>
      </w:r>
      <w:r>
        <w:rPr>
          <w:color w:val="008000"/>
        </w:rPr>
        <w:t>転送先のバイト位置を更新</w:t>
      </w:r>
      <w:r>
        <w:rPr>
          <w:rFonts w:hint="eastAsia"/>
          <w:color w:val="008000"/>
        </w:rPr>
        <w:t>.</w:t>
      </w:r>
      <w:r>
        <w:rPr>
          <w:color w:val="FF0000"/>
        </w:rPr>
        <w:br/>
        <w:t>+</w:t>
      </w:r>
      <w:r>
        <w:t xml:space="preserve">  vboEnd += </w:t>
      </w:r>
      <w:r>
        <w:rPr>
          <w:color w:val="0000FF"/>
        </w:rPr>
        <w:t>sizeof</w:t>
      </w:r>
      <w:r>
        <w:t>(vTree);</w:t>
      </w:r>
      <w:r>
        <w:br/>
      </w:r>
      <w:r>
        <w:rPr>
          <w:color w:val="FF0000"/>
        </w:rPr>
        <w:t>+</w:t>
      </w:r>
      <w:r>
        <w:t xml:space="preserve">  iboEnd += </w:t>
      </w:r>
      <w:r>
        <w:rPr>
          <w:color w:val="0000FF"/>
        </w:rPr>
        <w:t>sizeof</w:t>
      </w:r>
      <w:r>
        <w:t>(iTree);</w:t>
      </w:r>
      <w:r>
        <w:br/>
      </w:r>
      <w:r>
        <w:rPr>
          <w:color w:val="FF0000"/>
        </w:rPr>
        <w:t>+</w:t>
      </w:r>
      <w:r>
        <w:rPr>
          <w:color w:val="FF0000"/>
        </w:rPr>
        <w:br/>
        <w:t xml:space="preserve"> </w:t>
      </w:r>
      <w:r>
        <w:t xml:space="preserve">  </w:t>
      </w:r>
      <w:r>
        <w:rPr>
          <w:color w:val="0000FF"/>
        </w:rPr>
        <w:t>return</w:t>
      </w:r>
      <w:r>
        <w:t xml:space="preserve"> </w:t>
      </w:r>
      <w:r>
        <w:rPr>
          <w:color w:val="0000FF"/>
        </w:rPr>
        <w:t>true</w:t>
      </w:r>
      <w:r>
        <w:rPr>
          <w:rFonts w:hint="eastAsia"/>
        </w:rPr>
        <w:t>;</w:t>
      </w:r>
      <w:r>
        <w:br/>
      </w:r>
      <w:r>
        <w:rPr>
          <w:color w:val="FF0000"/>
        </w:rPr>
        <w:t xml:space="preserve"> </w:t>
      </w:r>
      <w:r>
        <w:t>}</w:t>
      </w:r>
    </w:p>
    <w:p w:rsidR="0015304D" w:rsidRDefault="0015304D" w:rsidP="0015304D">
      <w:r>
        <w:rPr>
          <w:rFonts w:hint="eastAsia"/>
        </w:rPr>
        <w:t>まず、転送先となる</w:t>
      </w:r>
      <w:r>
        <w:rPr>
          <w:rFonts w:hint="eastAsia"/>
        </w:rPr>
        <w:t>VBO</w:t>
      </w:r>
      <w:r>
        <w:rPr>
          <w:rFonts w:hint="eastAsia"/>
        </w:rPr>
        <w:t>と</w:t>
      </w:r>
      <w:r>
        <w:rPr>
          <w:rFonts w:hint="eastAsia"/>
        </w:rPr>
        <w:t>IBO</w:t>
      </w:r>
      <w:r>
        <w:rPr>
          <w:rFonts w:hint="eastAsia"/>
        </w:rPr>
        <w:t>をバインドしておきます。</w:t>
      </w:r>
      <w:r>
        <w:br/>
      </w:r>
      <w:r>
        <w:t>次に、</w:t>
      </w:r>
      <w:r>
        <w:rPr>
          <w:rFonts w:hint="eastAsia"/>
        </w:rPr>
        <w:t>Mesh</w:t>
      </w:r>
      <w:r>
        <w:rPr>
          <w:rFonts w:hint="eastAsia"/>
        </w:rPr>
        <w:t>型の変数</w:t>
      </w:r>
      <w:r>
        <w:rPr>
          <w:rFonts w:hint="eastAsia"/>
        </w:rPr>
        <w:t>m</w:t>
      </w:r>
      <w:r>
        <w:rPr>
          <w:rFonts w:hint="eastAsia"/>
        </w:rPr>
        <w:t>に</w:t>
      </w:r>
      <w:r>
        <w:t>木のモデルのメッシュデータを設定し、</w:t>
      </w:r>
      <w:r>
        <w:rPr>
          <w:rFonts w:hint="eastAsia"/>
        </w:rPr>
        <w:t>vector::push_back</w:t>
      </w:r>
      <w:r>
        <w:rPr>
          <w:rFonts w:hint="eastAsia"/>
        </w:rPr>
        <w:t>関数でメッシュリストを格納する</w:t>
      </w:r>
      <w:r>
        <w:rPr>
          <w:rFonts w:hint="eastAsia"/>
        </w:rPr>
        <w:t>meshes</w:t>
      </w:r>
      <w:r>
        <w:rPr>
          <w:rFonts w:hint="eastAsia"/>
        </w:rPr>
        <w:t>変数に追加します。次に、</w:t>
      </w:r>
      <w:r>
        <w:rPr>
          <w:rFonts w:hint="eastAsia"/>
        </w:rPr>
        <w:t>glBufferSubData</w:t>
      </w:r>
      <w:r>
        <w:t>(</w:t>
      </w:r>
      <w:r>
        <w:t>じーえる・ばっふぁ・さぶ・でーた</w:t>
      </w:r>
      <w:r>
        <w:t>)</w:t>
      </w:r>
      <w:r>
        <w:rPr>
          <w:rFonts w:hint="eastAsia"/>
        </w:rPr>
        <w:t>関数を使って頂点データとインデックスデータを</w:t>
      </w:r>
      <w:r>
        <w:rPr>
          <w:rFonts w:hint="eastAsia"/>
        </w:rPr>
        <w:t>VBO</w:t>
      </w:r>
      <w:r>
        <w:t>, IBO</w:t>
      </w:r>
      <w:r>
        <w:t>に転送します。</w:t>
      </w:r>
      <w:r>
        <w:rPr>
          <w:rFonts w:hint="eastAsia"/>
        </w:rPr>
        <w:t>gl</w:t>
      </w:r>
      <w:r>
        <w:t>BufferSubData</w:t>
      </w:r>
      <w:r>
        <w:t>関数は</w:t>
      </w:r>
      <w:r>
        <w:rPr>
          <w:rFonts w:hint="eastAsia"/>
        </w:rPr>
        <w:t>glBufferData</w:t>
      </w:r>
      <w:r>
        <w:rPr>
          <w:rFonts w:hint="eastAsia"/>
        </w:rPr>
        <w:t>関数と同様に、指定されたデータをバッファ・オブジェクトに転送する関数です。</w:t>
      </w:r>
      <w:r>
        <w:rPr>
          <w:rFonts w:hint="eastAsia"/>
        </w:rPr>
        <w:t>glBufferData</w:t>
      </w:r>
      <w:r>
        <w:rPr>
          <w:rFonts w:hint="eastAsia"/>
        </w:rPr>
        <w:t>との違いは、引数で転送先のバイト位置を指定できることです。この引数によって、バッファ・オブジェクトの好きな場所にデータを送り込むことが可能になります。転送先バイト位置は</w:t>
      </w:r>
      <w:r>
        <w:rPr>
          <w:rFonts w:hint="eastAsia"/>
        </w:rPr>
        <w:t>vboEnd</w:t>
      </w:r>
      <w:r>
        <w:rPr>
          <w:rFonts w:hint="eastAsia"/>
        </w:rPr>
        <w:t>と</w:t>
      </w:r>
      <w:r>
        <w:rPr>
          <w:rFonts w:hint="eastAsia"/>
        </w:rPr>
        <w:t>iboEnd</w:t>
      </w:r>
      <w:r>
        <w:rPr>
          <w:rFonts w:hint="eastAsia"/>
        </w:rPr>
        <w:t>に格納します。</w:t>
      </w:r>
      <w:r>
        <w:br/>
      </w:r>
      <w:r>
        <w:t>データを転送したら、</w:t>
      </w:r>
      <w:r>
        <w:rPr>
          <w:rFonts w:hint="eastAsia"/>
        </w:rPr>
        <w:t>vboEnd</w:t>
      </w:r>
      <w:r>
        <w:rPr>
          <w:rFonts w:hint="eastAsia"/>
        </w:rPr>
        <w:t>と</w:t>
      </w:r>
      <w:r>
        <w:rPr>
          <w:rFonts w:hint="eastAsia"/>
        </w:rPr>
        <w:t>iboEnd</w:t>
      </w:r>
      <w:r>
        <w:rPr>
          <w:rFonts w:hint="eastAsia"/>
        </w:rPr>
        <w:t>に転送したバイト数を加算します。これによって、</w:t>
      </w:r>
      <w:r>
        <w:rPr>
          <w:rFonts w:hint="eastAsia"/>
        </w:rPr>
        <w:t>vboEnd</w:t>
      </w:r>
      <w:r>
        <w:rPr>
          <w:rFonts w:hint="eastAsia"/>
        </w:rPr>
        <w:t>と</w:t>
      </w:r>
      <w:r>
        <w:rPr>
          <w:rFonts w:hint="eastAsia"/>
        </w:rPr>
        <w:t>iboEnd</w:t>
      </w:r>
      <w:r>
        <w:rPr>
          <w:rFonts w:hint="eastAsia"/>
        </w:rPr>
        <w:t>は、次のモデルデータの転送先を指すことになります。</w:t>
      </w:r>
    </w:p>
    <w:p w:rsidR="0015304D" w:rsidRPr="00C4361E" w:rsidRDefault="0015304D" w:rsidP="0015304D">
      <w:pPr>
        <w:rPr>
          <w:rFonts w:hint="eastAsia"/>
        </w:rPr>
      </w:pPr>
      <w:r>
        <w:t>続いて、家のモデルデータを</w:t>
      </w:r>
      <w:r>
        <w:rPr>
          <w:rFonts w:hint="eastAsia"/>
        </w:rPr>
        <w:t>追加します。</w:t>
      </w:r>
      <w:r>
        <w:br/>
      </w:r>
      <w:r>
        <w:t>転送先のバイト位置を更新するプログラムの下に、次のプログラムを追加してください。</w:t>
      </w:r>
    </w:p>
    <w:p w:rsidR="0015304D" w:rsidRDefault="0015304D" w:rsidP="0015304D">
      <w:pPr>
        <w:pStyle w:val="ac"/>
      </w:pPr>
      <w:r>
        <w:rPr>
          <w:color w:val="FF0000"/>
        </w:rPr>
        <w:t xml:space="preserve">   </w:t>
      </w:r>
      <w:r>
        <w:rPr>
          <w:color w:val="008000"/>
        </w:rPr>
        <w:t xml:space="preserve">// </w:t>
      </w:r>
      <w:r>
        <w:rPr>
          <w:color w:val="008000"/>
        </w:rPr>
        <w:t>木のモデルデータを</w:t>
      </w:r>
      <w:r>
        <w:rPr>
          <w:rFonts w:hint="eastAsia"/>
          <w:color w:val="008000"/>
        </w:rPr>
        <w:t>GPU</w:t>
      </w:r>
      <w:r>
        <w:rPr>
          <w:rFonts w:hint="eastAsia"/>
          <w:color w:val="008000"/>
        </w:rPr>
        <w:t>メモリに転送</w:t>
      </w:r>
      <w:r>
        <w:rPr>
          <w:rFonts w:hint="eastAsia"/>
          <w:color w:val="008000"/>
        </w:rPr>
        <w:t>.</w:t>
      </w:r>
      <w:r>
        <w:rPr>
          <w:color w:val="FF0000"/>
        </w:rPr>
        <w:br/>
        <w:t xml:space="preserve"> </w:t>
      </w:r>
      <w:r>
        <w:t xml:space="preserve">  </w:t>
      </w:r>
      <w:r>
        <w:rPr>
          <w:color w:val="6F008A"/>
        </w:rPr>
        <w:t>glBufferSubData</w:t>
      </w:r>
      <w:r>
        <w:t>(</w:t>
      </w:r>
      <w:r>
        <w:rPr>
          <w:color w:val="6F008A"/>
        </w:rPr>
        <w:t>GL_ARRAY_BUFFER</w:t>
      </w:r>
      <w:r>
        <w:t xml:space="preserve">, vboEnd, </w:t>
      </w:r>
      <w:r>
        <w:rPr>
          <w:color w:val="0000FF"/>
        </w:rPr>
        <w:t>sizeof</w:t>
      </w:r>
      <w:r>
        <w:t>(vTree), vTree);</w:t>
      </w:r>
      <w:r>
        <w:br/>
      </w:r>
      <w:r>
        <w:rPr>
          <w:color w:val="FF0000"/>
        </w:rPr>
        <w:t xml:space="preserve"> </w:t>
      </w:r>
      <w:r>
        <w:t xml:space="preserve">  </w:t>
      </w:r>
      <w:r>
        <w:rPr>
          <w:color w:val="6F008A"/>
        </w:rPr>
        <w:t>glBufferSubData</w:t>
      </w:r>
      <w:r>
        <w:t>(</w:t>
      </w:r>
      <w:r>
        <w:rPr>
          <w:color w:val="6F008A"/>
        </w:rPr>
        <w:t>GL_ELEMENT_ARRAY_BUFFER</w:t>
      </w:r>
      <w:r>
        <w:t xml:space="preserve">, iboEnd, </w:t>
      </w:r>
      <w:r>
        <w:rPr>
          <w:color w:val="0000FF"/>
        </w:rPr>
        <w:t>sizeof</w:t>
      </w:r>
      <w:r>
        <w:t>(iTree), iTree);</w:t>
      </w:r>
      <w:r>
        <w:br/>
      </w:r>
      <w:r>
        <w:rPr>
          <w:color w:val="FF0000"/>
        </w:rPr>
        <w:t xml:space="preserve">   </w:t>
      </w:r>
      <w:r>
        <w:rPr>
          <w:color w:val="008000"/>
        </w:rPr>
        <w:t xml:space="preserve">// </w:t>
      </w:r>
      <w:r>
        <w:rPr>
          <w:color w:val="008000"/>
        </w:rPr>
        <w:t>転送先のバイト位置を更新</w:t>
      </w:r>
      <w:r>
        <w:rPr>
          <w:rFonts w:hint="eastAsia"/>
          <w:color w:val="008000"/>
        </w:rPr>
        <w:t>.</w:t>
      </w:r>
      <w:r>
        <w:rPr>
          <w:color w:val="FF0000"/>
        </w:rPr>
        <w:br/>
        <w:t xml:space="preserve"> </w:t>
      </w:r>
      <w:r>
        <w:t xml:space="preserve">  vboEnd += </w:t>
      </w:r>
      <w:r>
        <w:rPr>
          <w:color w:val="0000FF"/>
        </w:rPr>
        <w:t>sizeof</w:t>
      </w:r>
      <w:r>
        <w:t>(vTree);</w:t>
      </w:r>
      <w:r>
        <w:br/>
      </w:r>
      <w:r>
        <w:rPr>
          <w:color w:val="FF0000"/>
        </w:rPr>
        <w:t xml:space="preserve"> </w:t>
      </w:r>
      <w:r>
        <w:t xml:space="preserve">  iboEnd += </w:t>
      </w:r>
      <w:r>
        <w:rPr>
          <w:color w:val="0000FF"/>
        </w:rPr>
        <w:t>sizeof</w:t>
      </w:r>
      <w:r>
        <w:t>(iTree);</w:t>
      </w:r>
      <w:r>
        <w:br/>
      </w:r>
      <w:r>
        <w:br/>
      </w:r>
      <w:r>
        <w:rPr>
          <w:color w:val="FF0000"/>
        </w:rPr>
        <w:t xml:space="preserve">+  </w:t>
      </w:r>
      <w:r>
        <w:rPr>
          <w:color w:val="008000"/>
        </w:rPr>
        <w:t xml:space="preserve">// </w:t>
      </w:r>
      <w:r>
        <w:rPr>
          <w:color w:val="008000"/>
        </w:rPr>
        <w:t>家のメッシュデータを追加</w:t>
      </w:r>
      <w:r>
        <w:rPr>
          <w:rFonts w:hint="eastAsia"/>
          <w:color w:val="008000"/>
        </w:rPr>
        <w:t>.</w:t>
      </w:r>
      <w:r>
        <w:rPr>
          <w:color w:val="FF0000"/>
        </w:rPr>
        <w:br/>
        <w:t>+</w:t>
      </w:r>
      <w:r>
        <w:t xml:space="preserve">  m.count = </w:t>
      </w:r>
      <w:r>
        <w:rPr>
          <w:color w:val="0000FF"/>
        </w:rPr>
        <w:t>sizeof</w:t>
      </w:r>
      <w:r>
        <w:t xml:space="preserve">(iHouse) / </w:t>
      </w:r>
      <w:r>
        <w:rPr>
          <w:color w:val="0000FF"/>
        </w:rPr>
        <w:t>sizeof</w:t>
      </w:r>
      <w:r>
        <w:t>(</w:t>
      </w:r>
      <w:r>
        <w:rPr>
          <w:color w:val="2B91AF"/>
        </w:rPr>
        <w:t>GLushort</w:t>
      </w:r>
      <w:r>
        <w:t>);</w:t>
      </w:r>
      <w:r>
        <w:rPr>
          <w:color w:val="FF0000"/>
        </w:rPr>
        <w:br/>
        <w:t>+</w:t>
      </w:r>
      <w:r>
        <w:t xml:space="preserve">  m.indices = (</w:t>
      </w:r>
      <w:r>
        <w:rPr>
          <w:color w:val="0000FF"/>
        </w:rPr>
        <w:t>const</w:t>
      </w:r>
      <w:r>
        <w:t xml:space="preserve"> </w:t>
      </w:r>
      <w:r>
        <w:rPr>
          <w:color w:val="2B91AF"/>
        </w:rPr>
        <w:t>GLvoid</w:t>
      </w:r>
      <w:r>
        <w:t>*)iboEnd;</w:t>
      </w:r>
      <w:r>
        <w:rPr>
          <w:color w:val="FF0000"/>
        </w:rPr>
        <w:br/>
        <w:t>+</w:t>
      </w:r>
      <w:r>
        <w:t xml:space="preserve">  m.baseVertex = (</w:t>
      </w:r>
      <w:r>
        <w:rPr>
          <w:color w:val="2B91AF"/>
        </w:rPr>
        <w:t>GLint</w:t>
      </w:r>
      <w:r>
        <w:t xml:space="preserve">)(vboEnd / </w:t>
      </w:r>
      <w:r>
        <w:rPr>
          <w:color w:val="0000FF"/>
        </w:rPr>
        <w:t>sizeof</w:t>
      </w:r>
      <w:r>
        <w:t>(</w:t>
      </w:r>
      <w:r>
        <w:rPr>
          <w:color w:val="2B91AF"/>
        </w:rPr>
        <w:t>Vertex</w:t>
      </w:r>
      <w:r>
        <w:t>));</w:t>
      </w:r>
      <w:r>
        <w:br/>
      </w:r>
      <w:r>
        <w:rPr>
          <w:color w:val="FF0000"/>
        </w:rPr>
        <w:t>+</w:t>
      </w:r>
      <w:r>
        <w:t xml:space="preserve">  meshes.push_back(m);</w:t>
      </w:r>
      <w:r>
        <w:br/>
      </w:r>
      <w:r>
        <w:rPr>
          <w:color w:val="FF0000"/>
        </w:rPr>
        <w:t xml:space="preserve">+  </w:t>
      </w:r>
      <w:r>
        <w:rPr>
          <w:color w:val="008000"/>
        </w:rPr>
        <w:t xml:space="preserve">// </w:t>
      </w:r>
      <w:r>
        <w:rPr>
          <w:color w:val="008000"/>
        </w:rPr>
        <w:t>家のモデルデータを</w:t>
      </w:r>
      <w:r>
        <w:rPr>
          <w:rFonts w:hint="eastAsia"/>
          <w:color w:val="008000"/>
        </w:rPr>
        <w:t>GPU</w:t>
      </w:r>
      <w:r>
        <w:rPr>
          <w:rFonts w:hint="eastAsia"/>
          <w:color w:val="008000"/>
        </w:rPr>
        <w:t>メモリに転送</w:t>
      </w:r>
      <w:r>
        <w:rPr>
          <w:rFonts w:hint="eastAsia"/>
          <w:color w:val="008000"/>
        </w:rPr>
        <w:t>.</w:t>
      </w:r>
      <w:r>
        <w:rPr>
          <w:color w:val="FF0000"/>
        </w:rPr>
        <w:br/>
        <w:t>+</w:t>
      </w:r>
      <w:r>
        <w:t xml:space="preserve">  </w:t>
      </w:r>
      <w:r>
        <w:rPr>
          <w:color w:val="6F008A"/>
        </w:rPr>
        <w:t>glBufferSubData</w:t>
      </w:r>
      <w:r>
        <w:t>(</w:t>
      </w:r>
      <w:r>
        <w:rPr>
          <w:color w:val="6F008A"/>
        </w:rPr>
        <w:t>GL_ARRAY_BUFFER</w:t>
      </w:r>
      <w:r>
        <w:t xml:space="preserve">, vboEnd, </w:t>
      </w:r>
      <w:r>
        <w:rPr>
          <w:color w:val="0000FF"/>
        </w:rPr>
        <w:t>sizeof</w:t>
      </w:r>
      <w:r>
        <w:t>(vHouse), vHouse);</w:t>
      </w:r>
      <w:r>
        <w:br/>
      </w:r>
      <w:r>
        <w:rPr>
          <w:color w:val="FF0000"/>
        </w:rPr>
        <w:t>+</w:t>
      </w:r>
      <w:r>
        <w:t xml:space="preserve">  </w:t>
      </w:r>
      <w:r>
        <w:rPr>
          <w:color w:val="6F008A"/>
        </w:rPr>
        <w:t>glBufferSubData</w:t>
      </w:r>
      <w:r>
        <w:t>(</w:t>
      </w:r>
      <w:r>
        <w:rPr>
          <w:color w:val="6F008A"/>
        </w:rPr>
        <w:t>GL_ELEMENT_ARRAY_BUFFER</w:t>
      </w:r>
      <w:r>
        <w:t xml:space="preserve">, iboEnd, </w:t>
      </w:r>
      <w:r>
        <w:rPr>
          <w:color w:val="0000FF"/>
        </w:rPr>
        <w:t>sizeof</w:t>
      </w:r>
      <w:r>
        <w:t>(iHouse), iHouse);</w:t>
      </w:r>
      <w:r>
        <w:br/>
      </w:r>
      <w:r>
        <w:rPr>
          <w:color w:val="FF0000"/>
        </w:rPr>
        <w:t xml:space="preserve">+  </w:t>
      </w:r>
      <w:r>
        <w:rPr>
          <w:color w:val="008000"/>
        </w:rPr>
        <w:t xml:space="preserve">// </w:t>
      </w:r>
      <w:r>
        <w:rPr>
          <w:color w:val="008000"/>
        </w:rPr>
        <w:t>転送先のバイト位置を更新</w:t>
      </w:r>
      <w:r>
        <w:rPr>
          <w:rFonts w:hint="eastAsia"/>
          <w:color w:val="008000"/>
        </w:rPr>
        <w:t>.</w:t>
      </w:r>
      <w:r>
        <w:rPr>
          <w:color w:val="FF0000"/>
        </w:rPr>
        <w:br/>
        <w:t>+</w:t>
      </w:r>
      <w:r>
        <w:t xml:space="preserve">  vboEnd += </w:t>
      </w:r>
      <w:r>
        <w:rPr>
          <w:color w:val="0000FF"/>
        </w:rPr>
        <w:t>sizeof</w:t>
      </w:r>
      <w:r>
        <w:t>(vHouse);</w:t>
      </w:r>
      <w:r>
        <w:br/>
      </w:r>
      <w:r>
        <w:rPr>
          <w:color w:val="FF0000"/>
        </w:rPr>
        <w:t>+</w:t>
      </w:r>
      <w:r>
        <w:t xml:space="preserve">  iboEnd += </w:t>
      </w:r>
      <w:r>
        <w:rPr>
          <w:color w:val="0000FF"/>
        </w:rPr>
        <w:t>sizeof</w:t>
      </w:r>
      <w:r>
        <w:t>(iHouse);</w:t>
      </w:r>
      <w:r>
        <w:br/>
      </w:r>
      <w:r>
        <w:br/>
        <w:t xml:space="preserve">  </w:t>
      </w:r>
      <w:r>
        <w:rPr>
          <w:color w:val="0000FF"/>
        </w:rPr>
        <w:t>return</w:t>
      </w:r>
      <w:r>
        <w:t xml:space="preserve"> </w:t>
      </w:r>
      <w:r>
        <w:rPr>
          <w:color w:val="0000FF"/>
        </w:rPr>
        <w:t>true</w:t>
      </w:r>
      <w:r>
        <w:t>;</w:t>
      </w:r>
      <w:r>
        <w:br/>
        <w:t>}</w:t>
      </w:r>
    </w:p>
    <w:p w:rsidR="0015304D" w:rsidRPr="00830C90" w:rsidRDefault="0015304D" w:rsidP="0015304D">
      <w:pPr>
        <w:rPr>
          <w:rFonts w:hint="eastAsia"/>
        </w:rPr>
      </w:pPr>
      <w:r>
        <w:rPr>
          <w:rFonts w:hint="eastAsia"/>
        </w:rPr>
        <w:t>このように、プログラムでメッシュデータを作ることによって、インデックスデータの個数や位置、頂点データの位置の計算をコンピューターに任せられるわけです。</w:t>
      </w:r>
    </w:p>
    <w:p w:rsidR="0015304D" w:rsidRDefault="0015304D" w:rsidP="0015304D">
      <w:pPr>
        <w:pStyle w:val="af8"/>
      </w:pPr>
      <w:r w:rsidRPr="00DD0A89">
        <w:rPr>
          <w:rFonts w:hint="eastAsia"/>
          <w:b/>
        </w:rPr>
        <w:t>[</w:t>
      </w:r>
      <w:r w:rsidRPr="00DD0A89">
        <w:rPr>
          <w:rFonts w:hint="eastAsia"/>
          <w:b/>
        </w:rPr>
        <w:t>課題</w:t>
      </w:r>
      <w:r w:rsidR="00C71154">
        <w:rPr>
          <w:rFonts w:hint="eastAsia"/>
          <w:b/>
        </w:rPr>
        <w:t>03</w:t>
      </w:r>
      <w:r w:rsidRPr="00DD0A89">
        <w:rPr>
          <w:rFonts w:hint="eastAsia"/>
          <w:b/>
        </w:rPr>
        <w:t>]</w:t>
      </w:r>
      <w:r>
        <w:rPr>
          <w:rFonts w:hint="eastAsia"/>
        </w:rPr>
        <w:t xml:space="preserve"> </w:t>
      </w:r>
      <w:r>
        <w:rPr>
          <w:rFonts w:hint="eastAsia"/>
        </w:rPr>
        <w:t>岩と地面のメッシュデータを</w:t>
      </w:r>
      <w:r>
        <w:rPr>
          <w:rFonts w:hint="eastAsia"/>
        </w:rPr>
        <w:t>meshes</w:t>
      </w:r>
      <w:r>
        <w:rPr>
          <w:rFonts w:hint="eastAsia"/>
        </w:rPr>
        <w:t>に追加し、モデルデータを</w:t>
      </w:r>
      <w:r>
        <w:rPr>
          <w:rFonts w:hint="eastAsia"/>
        </w:rPr>
        <w:t>GPU</w:t>
      </w:r>
      <w:r>
        <w:rPr>
          <w:rFonts w:hint="eastAsia"/>
        </w:rPr>
        <w:t>メモリに転送してください。</w:t>
      </w:r>
      <w:r w:rsidR="00413247">
        <w:br/>
      </w:r>
      <w:r w:rsidR="00413247">
        <w:rPr>
          <w:rFonts w:hint="eastAsia"/>
        </w:rPr>
        <w:t>そのほか、自分で作成したモデルがある場合は、</w:t>
      </w:r>
      <w:r w:rsidR="006550D4">
        <w:rPr>
          <w:rFonts w:hint="eastAsia"/>
        </w:rPr>
        <w:t>それら</w:t>
      </w:r>
      <w:r w:rsidR="00413247">
        <w:rPr>
          <w:rFonts w:hint="eastAsia"/>
        </w:rPr>
        <w:t>同様に</w:t>
      </w:r>
      <w:r w:rsidR="00413247">
        <w:rPr>
          <w:rFonts w:hint="eastAsia"/>
        </w:rPr>
        <w:t>meshes</w:t>
      </w:r>
      <w:r w:rsidR="00413247">
        <w:rPr>
          <w:rFonts w:hint="eastAsia"/>
        </w:rPr>
        <w:t>に追加し、</w:t>
      </w:r>
      <w:r w:rsidR="00413247">
        <w:rPr>
          <w:rFonts w:hint="eastAsia"/>
        </w:rPr>
        <w:t>GPU</w:t>
      </w:r>
      <w:r w:rsidR="00413247">
        <w:rPr>
          <w:rFonts w:hint="eastAsia"/>
        </w:rPr>
        <w:t>メモリに転送してください。</w:t>
      </w:r>
    </w:p>
    <w:p w:rsidR="0015304D" w:rsidRDefault="0015304D" w:rsidP="0015304D">
      <w:pPr>
        <w:pStyle w:val="2"/>
      </w:pPr>
      <w:r>
        <w:lastRenderedPageBreak/>
        <w:t>Free</w:t>
      </w:r>
      <w:r>
        <w:t>メンバ関数を定義する</w:t>
      </w:r>
    </w:p>
    <w:p w:rsidR="0015304D" w:rsidRPr="00DD0A89" w:rsidRDefault="0015304D" w:rsidP="0015304D">
      <w:pPr>
        <w:rPr>
          <w:rFonts w:hint="eastAsia"/>
        </w:rPr>
      </w:pPr>
      <w:r>
        <w:rPr>
          <w:rFonts w:hint="eastAsia"/>
        </w:rPr>
        <w:t>続いて、</w:t>
      </w:r>
      <w:r>
        <w:rPr>
          <w:rFonts w:hint="eastAsia"/>
        </w:rPr>
        <w:t>Allocate</w:t>
      </w:r>
      <w:r>
        <w:rPr>
          <w:rFonts w:hint="eastAsia"/>
        </w:rPr>
        <w:t>関数の対になる</w:t>
      </w:r>
      <w:r>
        <w:rPr>
          <w:rFonts w:hint="eastAsia"/>
        </w:rPr>
        <w:t>Free</w:t>
      </w:r>
      <w:r>
        <w:rPr>
          <w:rFonts w:hint="eastAsia"/>
        </w:rPr>
        <w:t>関数を定義します。</w:t>
      </w:r>
      <w:r>
        <w:br/>
      </w:r>
      <w:r>
        <w:rPr>
          <w:rFonts w:hint="eastAsia"/>
        </w:rPr>
        <w:t>Allocate</w:t>
      </w:r>
      <w:r>
        <w:rPr>
          <w:rFonts w:hint="eastAsia"/>
        </w:rPr>
        <w:t>関数の定義の下に、次のプログラムを追加してください。</w:t>
      </w:r>
    </w:p>
    <w:p w:rsidR="0015304D" w:rsidRDefault="0015304D" w:rsidP="0015304D">
      <w:pPr>
        <w:pStyle w:val="ac"/>
      </w:pPr>
      <w:r>
        <w:rPr>
          <w:color w:val="FF0000"/>
        </w:rPr>
        <w:t xml:space="preserve">   </w:t>
      </w:r>
      <w:r>
        <w:rPr>
          <w:color w:val="008000"/>
        </w:rPr>
        <w:t xml:space="preserve">// </w:t>
      </w:r>
      <w:r>
        <w:rPr>
          <w:color w:val="008000"/>
        </w:rPr>
        <w:t>転送先のバイト位置を更新</w:t>
      </w:r>
      <w:r>
        <w:rPr>
          <w:rFonts w:hint="eastAsia"/>
          <w:color w:val="008000"/>
        </w:rPr>
        <w:t>.</w:t>
      </w:r>
      <w:r>
        <w:rPr>
          <w:color w:val="008000"/>
        </w:rPr>
        <w:br/>
      </w:r>
      <w:r>
        <w:t xml:space="preserve">   vboEnd += </w:t>
      </w:r>
      <w:r>
        <w:rPr>
          <w:color w:val="0000FF"/>
        </w:rPr>
        <w:t>sizeof</w:t>
      </w:r>
      <w:r>
        <w:t>(vGround);</w:t>
      </w:r>
      <w:r>
        <w:br/>
        <w:t xml:space="preserve">   iboEnd += </w:t>
      </w:r>
      <w:r>
        <w:rPr>
          <w:color w:val="0000FF"/>
        </w:rPr>
        <w:t>sizeof</w:t>
      </w:r>
      <w:r>
        <w:t>(iGround);</w:t>
      </w:r>
      <w:r>
        <w:br/>
      </w:r>
      <w:r>
        <w:br/>
        <w:t xml:space="preserve">   </w:t>
      </w:r>
      <w:r>
        <w:rPr>
          <w:color w:val="0000FF"/>
        </w:rPr>
        <w:t>return</w:t>
      </w:r>
      <w:r>
        <w:t xml:space="preserve"> </w:t>
      </w:r>
      <w:r>
        <w:rPr>
          <w:color w:val="0000FF"/>
        </w:rPr>
        <w:t>true</w:t>
      </w:r>
      <w:r>
        <w:t>;</w:t>
      </w:r>
      <w:r>
        <w:br/>
        <w:t xml:space="preserve"> }</w:t>
      </w:r>
      <w:r>
        <w:rPr>
          <w:rFonts w:hint="eastAsia"/>
        </w:rPr>
        <w:br/>
      </w:r>
      <w:r>
        <w:rPr>
          <w:color w:val="008000"/>
        </w:rPr>
        <w:br/>
      </w:r>
      <w:r>
        <w:rPr>
          <w:color w:val="FF0000"/>
        </w:rPr>
        <w:t>+</w:t>
      </w:r>
      <w:r>
        <w:rPr>
          <w:color w:val="008000"/>
        </w:rPr>
        <w:t>/**</w:t>
      </w:r>
      <w:r>
        <w:br/>
      </w:r>
      <w:r>
        <w:rPr>
          <w:color w:val="FF0000"/>
        </w:rPr>
        <w:t>+</w:t>
      </w:r>
      <w:r>
        <w:rPr>
          <w:color w:val="008000"/>
        </w:rPr>
        <w:t xml:space="preserve">* </w:t>
      </w:r>
      <w:r>
        <w:rPr>
          <w:rFonts w:hint="eastAsia"/>
          <w:color w:val="008000"/>
        </w:rPr>
        <w:t>メッシュリストを破棄する</w:t>
      </w:r>
      <w:r>
        <w:rPr>
          <w:color w:val="008000"/>
        </w:rPr>
        <w:t>.</w:t>
      </w:r>
      <w:r>
        <w:br/>
      </w:r>
      <w:r>
        <w:rPr>
          <w:color w:val="FF0000"/>
        </w:rPr>
        <w:t>+</w:t>
      </w:r>
      <w:r>
        <w:rPr>
          <w:color w:val="008000"/>
        </w:rPr>
        <w:t>*/</w:t>
      </w:r>
      <w:r>
        <w:br/>
      </w:r>
      <w:r>
        <w:rPr>
          <w:color w:val="FF0000"/>
        </w:rPr>
        <w:t>+</w:t>
      </w:r>
      <w:r>
        <w:rPr>
          <w:color w:val="0000FF"/>
        </w:rPr>
        <w:t>void</w:t>
      </w:r>
      <w:r>
        <w:t xml:space="preserve"> </w:t>
      </w:r>
      <w:r>
        <w:rPr>
          <w:color w:val="2B91AF"/>
        </w:rPr>
        <w:t>MeshList</w:t>
      </w:r>
      <w:r>
        <w:t>::Free()</w:t>
      </w:r>
      <w:r>
        <w:br/>
      </w:r>
      <w:r>
        <w:rPr>
          <w:color w:val="FF0000"/>
        </w:rPr>
        <w:t>+</w:t>
      </w:r>
      <w:r>
        <w:t>{</w:t>
      </w:r>
      <w:r>
        <w:br/>
      </w:r>
      <w:r>
        <w:rPr>
          <w:color w:val="FF0000"/>
        </w:rPr>
        <w:t>+</w:t>
      </w:r>
      <w:r>
        <w:t xml:space="preserve">  </w:t>
      </w:r>
      <w:r>
        <w:rPr>
          <w:color w:val="6F008A"/>
        </w:rPr>
        <w:t>glDeleteVertexArrays</w:t>
      </w:r>
      <w:r>
        <w:t>(1, &amp;vao);</w:t>
      </w:r>
      <w:r>
        <w:br/>
      </w:r>
      <w:r>
        <w:rPr>
          <w:color w:val="FF0000"/>
        </w:rPr>
        <w:t>+</w:t>
      </w:r>
      <w:r>
        <w:t xml:space="preserve">  </w:t>
      </w:r>
      <w:r>
        <w:rPr>
          <w:color w:val="6F008A"/>
        </w:rPr>
        <w:t>glDeleteBuffers</w:t>
      </w:r>
      <w:r>
        <w:t>(1, &amp;ibo);</w:t>
      </w:r>
      <w:r>
        <w:br/>
      </w:r>
      <w:r>
        <w:rPr>
          <w:color w:val="FF0000"/>
        </w:rPr>
        <w:t>+</w:t>
      </w:r>
      <w:r>
        <w:t xml:space="preserve">  </w:t>
      </w:r>
      <w:r>
        <w:rPr>
          <w:color w:val="6F008A"/>
        </w:rPr>
        <w:t>glDeleteBuffers</w:t>
      </w:r>
      <w:r>
        <w:t>(1, &amp;vbo);</w:t>
      </w:r>
      <w:r>
        <w:br/>
      </w:r>
      <w:r>
        <w:rPr>
          <w:color w:val="FF0000"/>
        </w:rPr>
        <w:t>+</w:t>
      </w:r>
      <w:r>
        <w:rPr>
          <w:color w:val="FF0000"/>
        </w:rPr>
        <w:br/>
      </w:r>
      <w:r>
        <w:rPr>
          <w:rFonts w:hint="eastAsia"/>
          <w:color w:val="FF0000"/>
        </w:rPr>
        <w:t>+</w:t>
      </w:r>
      <w:r>
        <w:t xml:space="preserve">  vbo = 0;</w:t>
      </w:r>
      <w:r>
        <w:br/>
      </w:r>
      <w:r>
        <w:rPr>
          <w:color w:val="FF0000"/>
        </w:rPr>
        <w:t>+</w:t>
      </w:r>
      <w:r>
        <w:t xml:space="preserve">  ibo = 0;</w:t>
      </w:r>
      <w:r>
        <w:br/>
      </w:r>
      <w:r>
        <w:rPr>
          <w:color w:val="FF0000"/>
        </w:rPr>
        <w:t>+</w:t>
      </w:r>
      <w:r>
        <w:t xml:space="preserve">  vao = 0;</w:t>
      </w:r>
      <w:r>
        <w:br/>
      </w:r>
      <w:r>
        <w:rPr>
          <w:color w:val="FF0000"/>
        </w:rPr>
        <w:t>+</w:t>
      </w:r>
      <w:r>
        <w:t xml:space="preserve">  vboEnd = 0;</w:t>
      </w:r>
      <w:r>
        <w:br/>
      </w:r>
      <w:r>
        <w:rPr>
          <w:color w:val="FF0000"/>
        </w:rPr>
        <w:t>+</w:t>
      </w:r>
      <w:r>
        <w:t xml:space="preserve">  iboEnd = 0;</w:t>
      </w:r>
      <w:r>
        <w:br/>
      </w:r>
      <w:r>
        <w:rPr>
          <w:color w:val="FF0000"/>
        </w:rPr>
        <w:t>+</w:t>
      </w:r>
      <w:r w:rsidR="00413247">
        <w:t xml:space="preserve">  meshes.clear();</w:t>
      </w:r>
      <w:r w:rsidR="00413247">
        <w:br/>
        <w:t>}</w:t>
      </w:r>
    </w:p>
    <w:p w:rsidR="0015304D" w:rsidRDefault="0015304D" w:rsidP="0015304D">
      <w:pPr>
        <w:rPr>
          <w:rFonts w:hint="eastAsia"/>
        </w:rPr>
      </w:pPr>
      <w:r>
        <w:t>glDeleteBuffers</w:t>
      </w:r>
      <w:r>
        <w:t>関数と</w:t>
      </w:r>
      <w:r>
        <w:t>glDeleteVertexArray</w:t>
      </w:r>
      <w:r>
        <w:t>関数を使って</w:t>
      </w:r>
      <w:r>
        <w:rPr>
          <w:rFonts w:hint="eastAsia"/>
        </w:rPr>
        <w:t>vbo,</w:t>
      </w:r>
      <w:r>
        <w:t xml:space="preserve"> ibo, vao</w:t>
      </w:r>
      <w:r>
        <w:t>の</w:t>
      </w:r>
      <w:r>
        <w:t>3</w:t>
      </w:r>
      <w:r>
        <w:t>つを破棄したあと、メンバ変数を</w:t>
      </w:r>
      <w:r>
        <w:rPr>
          <w:rFonts w:hint="eastAsia"/>
        </w:rPr>
        <w:t>0</w:t>
      </w:r>
      <w:r>
        <w:rPr>
          <w:rFonts w:hint="eastAsia"/>
        </w:rPr>
        <w:t>で初期化します。</w:t>
      </w:r>
      <w:r>
        <w:rPr>
          <w:rFonts w:hint="eastAsia"/>
        </w:rPr>
        <w:t>0</w:t>
      </w:r>
      <w:r>
        <w:rPr>
          <w:rFonts w:hint="eastAsia"/>
        </w:rPr>
        <w:t>はバッファ・オブジェクトが存在しないことを表す番号でしたね。そして最後に</w:t>
      </w:r>
      <w:r>
        <w:rPr>
          <w:rFonts w:hint="eastAsia"/>
        </w:rPr>
        <w:t>vector::clear(</w:t>
      </w:r>
      <w:r>
        <w:rPr>
          <w:rFonts w:hint="eastAsia"/>
        </w:rPr>
        <w:t>くりあ</w:t>
      </w:r>
      <w:r>
        <w:rPr>
          <w:rFonts w:hint="eastAsia"/>
        </w:rPr>
        <w:t>)</w:t>
      </w:r>
      <w:r>
        <w:rPr>
          <w:rFonts w:hint="eastAsia"/>
        </w:rPr>
        <w:t>関数で、メッシュリストを空にします。</w:t>
      </w:r>
      <w:r>
        <w:rPr>
          <w:rFonts w:hint="eastAsia"/>
        </w:rPr>
        <w:t>clear</w:t>
      </w:r>
      <w:r>
        <w:rPr>
          <w:rFonts w:hint="eastAsia"/>
        </w:rPr>
        <w:t>関数は、</w:t>
      </w:r>
      <w:r>
        <w:rPr>
          <w:rFonts w:hint="eastAsia"/>
        </w:rPr>
        <w:t>vector</w:t>
      </w:r>
      <w:r>
        <w:rPr>
          <w:rFonts w:hint="eastAsia"/>
        </w:rPr>
        <w:t>型に追加した全てのデータを破棄して空っぽにする関数です。</w:t>
      </w:r>
    </w:p>
    <w:p w:rsidR="0015304D" w:rsidRDefault="0015304D" w:rsidP="0015304D">
      <w:pPr>
        <w:pStyle w:val="2"/>
        <w:rPr>
          <w:rFonts w:hint="eastAsia"/>
        </w:rPr>
      </w:pPr>
      <w:r>
        <w:rPr>
          <w:rFonts w:hint="eastAsia"/>
        </w:rPr>
        <w:t>BindVertexArray</w:t>
      </w:r>
      <w:r>
        <w:rPr>
          <w:rFonts w:hint="eastAsia"/>
        </w:rPr>
        <w:t>メンバ関数を定義する</w:t>
      </w:r>
    </w:p>
    <w:p w:rsidR="0015304D" w:rsidRPr="003D12D5" w:rsidRDefault="0015304D" w:rsidP="0015304D">
      <w:pPr>
        <w:rPr>
          <w:rFonts w:hint="eastAsia"/>
        </w:rPr>
      </w:pPr>
      <w:r>
        <w:rPr>
          <w:rFonts w:hint="eastAsia"/>
        </w:rPr>
        <w:t>次に、</w:t>
      </w:r>
      <w:r>
        <w:rPr>
          <w:rFonts w:hint="eastAsia"/>
        </w:rPr>
        <w:t>VAO</w:t>
      </w:r>
      <w:r>
        <w:rPr>
          <w:rFonts w:hint="eastAsia"/>
        </w:rPr>
        <w:t>をバインドする関数を定義します。</w:t>
      </w:r>
      <w:r>
        <w:br/>
      </w:r>
      <w:r>
        <w:rPr>
          <w:rFonts w:hint="eastAsia"/>
        </w:rPr>
        <w:t>Free</w:t>
      </w:r>
      <w:r>
        <w:rPr>
          <w:rFonts w:hint="eastAsia"/>
        </w:rPr>
        <w:t>関数の定義の下に、次のプログラムを追加してください。</w:t>
      </w:r>
    </w:p>
    <w:p w:rsidR="0015304D" w:rsidRDefault="0015304D" w:rsidP="0015304D">
      <w:pPr>
        <w:pStyle w:val="ac"/>
      </w:pPr>
      <w:r>
        <w:t xml:space="preserve">   vboEnd = 0;</w:t>
      </w:r>
      <w:r>
        <w:br/>
        <w:t xml:space="preserve">   iboEnd = 0;</w:t>
      </w:r>
      <w:r>
        <w:br/>
        <w:t xml:space="preserve">   meshes.clear();</w:t>
      </w:r>
      <w:r>
        <w:br/>
        <w:t xml:space="preserve"> }</w:t>
      </w:r>
      <w:r>
        <w:br/>
      </w:r>
      <w:r>
        <w:br/>
      </w:r>
      <w:r>
        <w:rPr>
          <w:color w:val="FF0000"/>
        </w:rPr>
        <w:t>+</w:t>
      </w:r>
      <w:r>
        <w:rPr>
          <w:color w:val="008000"/>
        </w:rPr>
        <w:t>/**</w:t>
      </w:r>
      <w:r>
        <w:br/>
      </w:r>
      <w:r>
        <w:rPr>
          <w:color w:val="FF0000"/>
        </w:rPr>
        <w:t>+</w:t>
      </w:r>
      <w:r>
        <w:rPr>
          <w:color w:val="008000"/>
        </w:rPr>
        <w:t xml:space="preserve">* </w:t>
      </w:r>
      <w:r>
        <w:rPr>
          <w:rFonts w:hint="eastAsia"/>
          <w:color w:val="008000"/>
        </w:rPr>
        <w:t>描画に使用する</w:t>
      </w:r>
      <w:r>
        <w:rPr>
          <w:color w:val="008000"/>
        </w:rPr>
        <w:t>VAO</w:t>
      </w:r>
      <w:r>
        <w:rPr>
          <w:rFonts w:hint="eastAsia"/>
          <w:color w:val="008000"/>
        </w:rPr>
        <w:t>を設定する</w:t>
      </w:r>
      <w:r>
        <w:rPr>
          <w:color w:val="008000"/>
        </w:rPr>
        <w:t>.</w:t>
      </w:r>
      <w:r>
        <w:br/>
      </w:r>
      <w:r>
        <w:rPr>
          <w:color w:val="FF0000"/>
        </w:rPr>
        <w:t>+</w:t>
      </w:r>
      <w:r>
        <w:rPr>
          <w:color w:val="008000"/>
        </w:rPr>
        <w:t>*/</w:t>
      </w:r>
      <w:r>
        <w:br/>
      </w:r>
      <w:r>
        <w:rPr>
          <w:color w:val="FF0000"/>
        </w:rPr>
        <w:t>+</w:t>
      </w:r>
      <w:r>
        <w:rPr>
          <w:color w:val="0000FF"/>
        </w:rPr>
        <w:t>void</w:t>
      </w:r>
      <w:r>
        <w:t xml:space="preserve"> </w:t>
      </w:r>
      <w:r>
        <w:rPr>
          <w:color w:val="2B91AF"/>
        </w:rPr>
        <w:t>MeshList</w:t>
      </w:r>
      <w:r>
        <w:t>::BindVertexArray()</w:t>
      </w:r>
      <w:r>
        <w:br/>
      </w:r>
      <w:r>
        <w:rPr>
          <w:color w:val="FF0000"/>
        </w:rPr>
        <w:t>+</w:t>
      </w:r>
      <w:r>
        <w:t>{</w:t>
      </w:r>
      <w:r>
        <w:br/>
      </w:r>
      <w:r>
        <w:rPr>
          <w:color w:val="FF0000"/>
        </w:rPr>
        <w:t>+</w:t>
      </w:r>
      <w:r>
        <w:t xml:space="preserve">  </w:t>
      </w:r>
      <w:r>
        <w:rPr>
          <w:color w:val="6F008A"/>
        </w:rPr>
        <w:t>glBindVertexArray</w:t>
      </w:r>
      <w:r>
        <w:t>(vao);</w:t>
      </w:r>
      <w:r>
        <w:br/>
      </w:r>
      <w:r>
        <w:rPr>
          <w:color w:val="FF0000"/>
        </w:rPr>
        <w:t>+</w:t>
      </w:r>
      <w:r>
        <w:t>}</w:t>
      </w:r>
      <w:r>
        <w:br/>
      </w:r>
      <w:r>
        <w:rPr>
          <w:color w:val="FF0000"/>
        </w:rPr>
        <w:t>+</w:t>
      </w:r>
    </w:p>
    <w:p w:rsidR="0015304D" w:rsidRDefault="0015304D" w:rsidP="0015304D">
      <w:r>
        <w:rPr>
          <w:rFonts w:hint="eastAsia"/>
        </w:rPr>
        <w:t>この関数は</w:t>
      </w:r>
      <w:r>
        <w:rPr>
          <w:rFonts w:hint="eastAsia"/>
        </w:rPr>
        <w:t>glBindVertexArray</w:t>
      </w:r>
      <w:r>
        <w:rPr>
          <w:rFonts w:hint="eastAsia"/>
        </w:rPr>
        <w:t>関数を呼び出すだけです。</w:t>
      </w:r>
    </w:p>
    <w:p w:rsidR="0015304D" w:rsidRDefault="0015304D" w:rsidP="0015304D">
      <w:pPr>
        <w:pStyle w:val="2"/>
      </w:pPr>
      <w:r>
        <w:rPr>
          <w:rFonts w:hint="eastAsia"/>
        </w:rPr>
        <w:lastRenderedPageBreak/>
        <w:t>Get</w:t>
      </w:r>
      <w:r>
        <w:rPr>
          <w:rFonts w:hint="eastAsia"/>
        </w:rPr>
        <w:t>メンバ関数を定義する</w:t>
      </w:r>
    </w:p>
    <w:p w:rsidR="0015304D" w:rsidRPr="003D12D5" w:rsidRDefault="0015304D" w:rsidP="0015304D">
      <w:pPr>
        <w:rPr>
          <w:rFonts w:hint="eastAsia"/>
        </w:rPr>
      </w:pPr>
      <w:r>
        <w:rPr>
          <w:rFonts w:hint="eastAsia"/>
        </w:rPr>
        <w:t>最後に、</w:t>
      </w:r>
      <w:r>
        <w:t>メッシュデータを取得する関数を定義します。</w:t>
      </w:r>
      <w:r>
        <w:br/>
      </w:r>
      <w:r>
        <w:rPr>
          <w:rFonts w:hint="eastAsia"/>
        </w:rPr>
        <w:t>BindVertexArray</w:t>
      </w:r>
      <w:r>
        <w:rPr>
          <w:rFonts w:hint="eastAsia"/>
        </w:rPr>
        <w:t>関数の定義の下に、次のプログラムを追加してください。</w:t>
      </w:r>
    </w:p>
    <w:p w:rsidR="0015304D" w:rsidRPr="00292F41" w:rsidRDefault="0015304D" w:rsidP="0015304D">
      <w:pPr>
        <w:pStyle w:val="ac"/>
        <w:rPr>
          <w:rFonts w:hint="eastAsia"/>
        </w:rPr>
      </w:pPr>
      <w:r>
        <w:rPr>
          <w:color w:val="0000FF"/>
        </w:rPr>
        <w:t>void</w:t>
      </w:r>
      <w:r>
        <w:t xml:space="preserve"> </w:t>
      </w:r>
      <w:r>
        <w:rPr>
          <w:color w:val="2B91AF"/>
        </w:rPr>
        <w:t>MeshList</w:t>
      </w:r>
      <w:r>
        <w:t>::BindVertexArray()</w:t>
      </w:r>
      <w:r>
        <w:br/>
        <w:t>{</w:t>
      </w:r>
      <w:r>
        <w:br/>
        <w:t xml:space="preserve">  </w:t>
      </w:r>
      <w:r>
        <w:rPr>
          <w:color w:val="6F008A"/>
        </w:rPr>
        <w:t>glBindVertexArray</w:t>
      </w:r>
      <w:r>
        <w:t>(vao);</w:t>
      </w:r>
      <w:r>
        <w:br/>
        <w:t>}</w:t>
      </w:r>
      <w:r>
        <w:br/>
      </w:r>
      <w:r>
        <w:br/>
      </w:r>
      <w:r>
        <w:rPr>
          <w:color w:val="FF0000"/>
        </w:rPr>
        <w:t>+</w:t>
      </w:r>
      <w:r>
        <w:rPr>
          <w:color w:val="008000"/>
        </w:rPr>
        <w:t>/**</w:t>
      </w:r>
      <w:r>
        <w:br/>
      </w:r>
      <w:r>
        <w:rPr>
          <w:color w:val="FF0000"/>
        </w:rPr>
        <w:t>+</w:t>
      </w:r>
      <w:r>
        <w:rPr>
          <w:color w:val="008000"/>
        </w:rPr>
        <w:t xml:space="preserve">* </w:t>
      </w:r>
      <w:r>
        <w:rPr>
          <w:rFonts w:hint="eastAsia"/>
          <w:color w:val="008000"/>
        </w:rPr>
        <w:t>メッシュを取得する</w:t>
      </w:r>
      <w:r>
        <w:rPr>
          <w:color w:val="008000"/>
        </w:rPr>
        <w:t>.</w:t>
      </w:r>
      <w:r>
        <w:br/>
      </w:r>
      <w:r>
        <w:rPr>
          <w:color w:val="FF0000"/>
        </w:rPr>
        <w:t>+</w:t>
      </w:r>
      <w:r>
        <w:rPr>
          <w:color w:val="008000"/>
        </w:rPr>
        <w:t>*</w:t>
      </w:r>
      <w:r>
        <w:br/>
      </w:r>
      <w:r>
        <w:rPr>
          <w:color w:val="FF0000"/>
        </w:rPr>
        <w:t>+</w:t>
      </w:r>
      <w:r>
        <w:rPr>
          <w:color w:val="008000"/>
        </w:rPr>
        <w:t xml:space="preserve">* @param index </w:t>
      </w:r>
      <w:r>
        <w:rPr>
          <w:rFonts w:hint="eastAsia"/>
          <w:color w:val="008000"/>
        </w:rPr>
        <w:t>取得するメッシュの番号</w:t>
      </w:r>
      <w:r>
        <w:rPr>
          <w:color w:val="008000"/>
        </w:rPr>
        <w:t>.</w:t>
      </w:r>
      <w:r>
        <w:br/>
      </w:r>
      <w:r>
        <w:rPr>
          <w:color w:val="FF0000"/>
        </w:rPr>
        <w:t>+</w:t>
      </w:r>
      <w:r>
        <w:rPr>
          <w:color w:val="008000"/>
        </w:rPr>
        <w:t>*</w:t>
      </w:r>
      <w:r>
        <w:br/>
      </w:r>
      <w:r>
        <w:rPr>
          <w:color w:val="FF0000"/>
        </w:rPr>
        <w:t>+</w:t>
      </w:r>
      <w:r>
        <w:rPr>
          <w:color w:val="008000"/>
        </w:rPr>
        <w:t>* @return index</w:t>
      </w:r>
      <w:r>
        <w:rPr>
          <w:rFonts w:hint="eastAsia"/>
          <w:color w:val="008000"/>
        </w:rPr>
        <w:t>番目のメッシュ</w:t>
      </w:r>
      <w:r>
        <w:rPr>
          <w:color w:val="008000"/>
        </w:rPr>
        <w:t>.</w:t>
      </w:r>
      <w:r>
        <w:br/>
      </w:r>
      <w:r>
        <w:rPr>
          <w:color w:val="FF0000"/>
        </w:rPr>
        <w:t>+</w:t>
      </w:r>
      <w:r>
        <w:rPr>
          <w:color w:val="008000"/>
        </w:rPr>
        <w:t>*/</w:t>
      </w:r>
      <w:r>
        <w:br/>
      </w:r>
      <w:r>
        <w:rPr>
          <w:color w:val="FF0000"/>
        </w:rPr>
        <w:t>+</w:t>
      </w:r>
      <w:r>
        <w:rPr>
          <w:color w:val="0000FF"/>
        </w:rPr>
        <w:t>const</w:t>
      </w:r>
      <w:r>
        <w:t xml:space="preserve"> </w:t>
      </w:r>
      <w:r>
        <w:rPr>
          <w:color w:val="2B91AF"/>
        </w:rPr>
        <w:t>Mesh</w:t>
      </w:r>
      <w:r>
        <w:t xml:space="preserve">&amp; </w:t>
      </w:r>
      <w:r>
        <w:rPr>
          <w:color w:val="2B91AF"/>
        </w:rPr>
        <w:t>MeshList</w:t>
      </w:r>
      <w:r>
        <w:t>::Get(</w:t>
      </w:r>
      <w:r>
        <w:rPr>
          <w:color w:val="2B91AF"/>
        </w:rPr>
        <w:t>size_t</w:t>
      </w:r>
      <w:r>
        <w:t xml:space="preserve"> </w:t>
      </w:r>
      <w:r>
        <w:rPr>
          <w:color w:val="808080"/>
        </w:rPr>
        <w:t>index</w:t>
      </w:r>
      <w:r>
        <w:t xml:space="preserve">) </w:t>
      </w:r>
      <w:r>
        <w:rPr>
          <w:color w:val="0000FF"/>
        </w:rPr>
        <w:t>const</w:t>
      </w:r>
      <w:r>
        <w:br/>
      </w:r>
      <w:r>
        <w:rPr>
          <w:color w:val="FF0000"/>
        </w:rPr>
        <w:t>+</w:t>
      </w:r>
      <w:r>
        <w:t>{</w:t>
      </w:r>
      <w:r>
        <w:br/>
      </w:r>
      <w:r>
        <w:rPr>
          <w:color w:val="FF0000"/>
        </w:rPr>
        <w:t>+</w:t>
      </w:r>
      <w:r>
        <w:t xml:space="preserve">  </w:t>
      </w:r>
      <w:r>
        <w:rPr>
          <w:color w:val="0000FF"/>
        </w:rPr>
        <w:t>return</w:t>
      </w:r>
      <w:r>
        <w:t xml:space="preserve"> meshes</w:t>
      </w:r>
      <w:r>
        <w:rPr>
          <w:color w:val="008080"/>
        </w:rPr>
        <w:t>[</w:t>
      </w:r>
      <w:r>
        <w:rPr>
          <w:color w:val="808080"/>
        </w:rPr>
        <w:t>index</w:t>
      </w:r>
      <w:r>
        <w:rPr>
          <w:color w:val="008080"/>
        </w:rPr>
        <w:t>]</w:t>
      </w:r>
      <w:r>
        <w:t>;</w:t>
      </w:r>
      <w:r>
        <w:br/>
      </w:r>
      <w:r>
        <w:rPr>
          <w:color w:val="FF0000"/>
        </w:rPr>
        <w:t>+</w:t>
      </w:r>
      <w:r>
        <w:t>}</w:t>
      </w:r>
    </w:p>
    <w:p w:rsidR="0015304D" w:rsidRDefault="0015304D" w:rsidP="0015304D">
      <w:r>
        <w:rPr>
          <w:rFonts w:hint="eastAsia"/>
        </w:rPr>
        <w:t>この関数は、</w:t>
      </w:r>
      <w:r>
        <w:rPr>
          <w:rFonts w:hint="eastAsia"/>
        </w:rPr>
        <w:t>meshes</w:t>
      </w:r>
      <w:r>
        <w:rPr>
          <w:rFonts w:hint="eastAsia"/>
        </w:rPr>
        <w:t>変数の</w:t>
      </w:r>
      <w:r>
        <w:rPr>
          <w:rFonts w:hint="eastAsia"/>
        </w:rPr>
        <w:t>index</w:t>
      </w:r>
      <w:r>
        <w:rPr>
          <w:rFonts w:hint="eastAsia"/>
        </w:rPr>
        <w:t>番目にあるメッシュデータを返します。</w:t>
      </w:r>
      <w:r>
        <w:br/>
      </w:r>
      <w:r>
        <w:t>これで</w:t>
      </w:r>
      <w:r w:rsidR="009C292A">
        <w:rPr>
          <w:rFonts w:hint="eastAsia"/>
        </w:rPr>
        <w:t>メッシュリストをクラスにすることができました。</w:t>
      </w:r>
    </w:p>
    <w:p w:rsidR="009C292A" w:rsidRDefault="009C292A" w:rsidP="009C292A">
      <w:pPr>
        <w:pStyle w:val="2"/>
      </w:pPr>
      <w:r>
        <w:rPr>
          <w:rFonts w:hint="eastAsia"/>
        </w:rPr>
        <w:t>MeshList</w:t>
      </w:r>
      <w:r>
        <w:rPr>
          <w:rFonts w:hint="eastAsia"/>
        </w:rPr>
        <w:t>クラスを使う</w:t>
      </w:r>
    </w:p>
    <w:p w:rsidR="009C292A" w:rsidRDefault="009C292A" w:rsidP="0015304D">
      <w:r>
        <w:rPr>
          <w:rFonts w:hint="eastAsia"/>
        </w:rPr>
        <w:t>それでは、</w:t>
      </w:r>
      <w:r>
        <w:rPr>
          <w:rFonts w:hint="eastAsia"/>
        </w:rPr>
        <w:t>MeshList</w:t>
      </w:r>
      <w:r>
        <w:rPr>
          <w:rFonts w:hint="eastAsia"/>
        </w:rPr>
        <w:t>クラスを使うように</w:t>
      </w:r>
      <w:r>
        <w:rPr>
          <w:rFonts w:hint="eastAsia"/>
        </w:rPr>
        <w:t>Main.cpp</w:t>
      </w:r>
      <w:r>
        <w:rPr>
          <w:rFonts w:hint="eastAsia"/>
        </w:rPr>
        <w:t>を変更していきましょう。</w:t>
      </w:r>
      <w:r>
        <w:t>まずは</w:t>
      </w:r>
      <w:r>
        <w:rPr>
          <w:rFonts w:hint="eastAsia"/>
        </w:rPr>
        <w:t>MeshList</w:t>
      </w:r>
      <w:r>
        <w:t>.h</w:t>
      </w:r>
      <w:r>
        <w:t>をインクルードします。</w:t>
      </w:r>
      <w:r>
        <w:rPr>
          <w:rFonts w:hint="eastAsia"/>
        </w:rPr>
        <w:t>Main.cpp</w:t>
      </w:r>
      <w:r>
        <w:rPr>
          <w:rFonts w:hint="eastAsia"/>
        </w:rPr>
        <w:t>の先頭付近に、次のプログラムを追加してください。</w:t>
      </w:r>
    </w:p>
    <w:p w:rsidR="009C292A" w:rsidRDefault="009C292A" w:rsidP="009C292A">
      <w:pPr>
        <w:pStyle w:val="ac"/>
      </w:pPr>
      <w:r>
        <w:rPr>
          <w:color w:val="008000"/>
        </w:rPr>
        <w:t xml:space="preserve"> </w:t>
      </w:r>
      <w:r w:rsidRPr="009C292A">
        <w:rPr>
          <w:color w:val="008000"/>
        </w:rPr>
        <w:t>/**</w:t>
      </w:r>
      <w:r w:rsidRPr="009C292A">
        <w:rPr>
          <w:color w:val="008000"/>
        </w:rPr>
        <w:br/>
      </w:r>
      <w:r>
        <w:rPr>
          <w:color w:val="008000"/>
        </w:rPr>
        <w:t xml:space="preserve"> </w:t>
      </w:r>
      <w:r w:rsidRPr="009C292A">
        <w:rPr>
          <w:color w:val="008000"/>
        </w:rPr>
        <w:t>* @file Main.cpp</w:t>
      </w:r>
      <w:r w:rsidRPr="009C292A">
        <w:rPr>
          <w:color w:val="008000"/>
        </w:rPr>
        <w:br/>
      </w:r>
      <w:r>
        <w:rPr>
          <w:color w:val="008000"/>
        </w:rPr>
        <w:t xml:space="preserve"> </w:t>
      </w:r>
      <w:r w:rsidRPr="009C292A">
        <w:rPr>
          <w:color w:val="008000"/>
        </w:rPr>
        <w:t>*/</w:t>
      </w:r>
      <w:r>
        <w:br/>
      </w: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"Geometry.h"</w:t>
      </w:r>
      <w:r>
        <w:br/>
      </w:r>
      <w:r w:rsidRPr="009C292A">
        <w:rPr>
          <w:color w:val="FF0000"/>
        </w:rPr>
        <w:t>+</w:t>
      </w:r>
      <w:r>
        <w:rPr>
          <w:color w:val="808080"/>
        </w:rPr>
        <w:t>#include</w:t>
      </w:r>
      <w:r>
        <w:t xml:space="preserve"> </w:t>
      </w:r>
      <w:r>
        <w:rPr>
          <w:color w:val="A31515"/>
        </w:rPr>
        <w:t>"MeshList.h"</w:t>
      </w:r>
      <w: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9C292A" w:rsidRDefault="005160C4" w:rsidP="0015304D">
      <w:r>
        <w:t>最初に</w:t>
      </w:r>
      <w:r w:rsidR="009C292A">
        <w:rPr>
          <w:rFonts w:hint="eastAsia"/>
        </w:rPr>
        <w:t>、</w:t>
      </w:r>
      <w:r w:rsidR="009C292A">
        <w:t>meshList</w:t>
      </w:r>
      <w:r w:rsidR="009C292A">
        <w:t>変数</w:t>
      </w:r>
      <w:r w:rsidR="003C465D">
        <w:t>の型</w:t>
      </w:r>
      <w:r w:rsidR="009C292A">
        <w:t>を</w:t>
      </w:r>
      <w:r w:rsidR="009C292A">
        <w:rPr>
          <w:rFonts w:hint="eastAsia"/>
        </w:rPr>
        <w:t>MeshList</w:t>
      </w:r>
      <w:r w:rsidR="009C292A">
        <w:rPr>
          <w:rFonts w:hint="eastAsia"/>
        </w:rPr>
        <w:t>クラス</w:t>
      </w:r>
      <w:r w:rsidR="003C465D">
        <w:rPr>
          <w:rFonts w:hint="eastAsia"/>
        </w:rPr>
        <w:t>に変更し</w:t>
      </w:r>
      <w:r w:rsidR="009C292A">
        <w:rPr>
          <w:rFonts w:hint="eastAsia"/>
        </w:rPr>
        <w:t>ます。</w:t>
      </w:r>
      <w:r w:rsidR="009C292A">
        <w:rPr>
          <w:rFonts w:hint="eastAsia"/>
        </w:rPr>
        <w:t>Main.cpp</w:t>
      </w:r>
      <w:r w:rsidR="009C292A">
        <w:rPr>
          <w:rFonts w:hint="eastAsia"/>
        </w:rPr>
        <w:t>を開き、</w:t>
      </w:r>
      <w:r w:rsidR="009C292A">
        <w:rPr>
          <w:rFonts w:hint="eastAsia"/>
        </w:rPr>
        <w:t>meshList</w:t>
      </w:r>
      <w:r w:rsidR="009C292A">
        <w:rPr>
          <w:rFonts w:hint="eastAsia"/>
        </w:rPr>
        <w:t>変数定義を次のように変更してください。</w:t>
      </w:r>
    </w:p>
    <w:p w:rsidR="009C292A" w:rsidRDefault="009C292A" w:rsidP="004E0D5B">
      <w:pPr>
        <w:pStyle w:val="ac"/>
        <w:rPr>
          <w:rFonts w:hint="eastAsia"/>
        </w:rPr>
      </w:pPr>
      <w:r>
        <w:rPr>
          <w:color w:val="008000"/>
        </w:rPr>
        <w:t xml:space="preserve"> // </w:t>
      </w:r>
      <w:r>
        <w:rPr>
          <w:color w:val="008000"/>
        </w:rPr>
        <w:t>地面</w:t>
      </w:r>
      <w:r>
        <w:rPr>
          <w:rFonts w:hint="eastAsia"/>
          <w:color w:val="008000"/>
        </w:rPr>
        <w:t>.</w:t>
      </w:r>
      <w:r>
        <w:rPr>
          <w:color w:val="008000"/>
        </w:rPr>
        <w:br/>
      </w:r>
      <w:r>
        <w:t xml:space="preserve"> };</w:t>
      </w:r>
      <w:r>
        <w:br/>
      </w:r>
      <w:r>
        <w:br/>
      </w:r>
      <w:r w:rsidRPr="009C292A">
        <w:rPr>
          <w:color w:val="FF0000"/>
        </w:rPr>
        <w:t>-/**</w:t>
      </w:r>
      <w:r w:rsidRPr="009C292A">
        <w:rPr>
          <w:color w:val="FF0000"/>
        </w:rPr>
        <w:br/>
        <w:t xml:space="preserve">-* </w:t>
      </w:r>
      <w:r w:rsidRPr="009C292A">
        <w:rPr>
          <w:rFonts w:hint="eastAsia"/>
          <w:color w:val="FF0000"/>
        </w:rPr>
        <w:t>メッシュ配列</w:t>
      </w:r>
      <w:r w:rsidRPr="009C292A">
        <w:rPr>
          <w:color w:val="FF0000"/>
        </w:rPr>
        <w:t>.</w:t>
      </w:r>
      <w:r w:rsidRPr="009C292A">
        <w:rPr>
          <w:color w:val="FF0000"/>
        </w:rPr>
        <w:br/>
        <w:t>-*/</w:t>
      </w:r>
      <w:r w:rsidRPr="009C292A">
        <w:rPr>
          <w:color w:val="FF0000"/>
        </w:rPr>
        <w:br/>
        <w:t>-const Mesh meshList[] = {</w:t>
      </w:r>
      <w:r w:rsidRPr="009C292A">
        <w:rPr>
          <w:color w:val="FF0000"/>
        </w:rPr>
        <w:br/>
        <w:t>-  { GL_TRIANGLES, 3 * 7, (const GLvoid*)0, 0 },</w:t>
      </w:r>
      <w:r w:rsidRPr="009C292A">
        <w:rPr>
          <w:color w:val="FF0000"/>
        </w:rPr>
        <w:br/>
        <w:t>-  { GL_TRIANGLES, 3 * 14, (const GLvoid*)(21 * sizeof(indices[0])), 8 },</w:t>
      </w:r>
      <w:r w:rsidRPr="009C292A">
        <w:rPr>
          <w:color w:val="FF0000"/>
        </w:rPr>
        <w:br/>
        <w:t>-  { GL_TRIANGLES, 3 * 10, (const GLvoid*)(63 * sizeof(indices[0])), 24 },</w:t>
      </w:r>
      <w:r w:rsidRPr="009C292A">
        <w:rPr>
          <w:color w:val="FF0000"/>
        </w:rPr>
        <w:br/>
        <w:t>-  { GL_TRIANGLES, 6 * 16, (const GLvoid*)(93 * sizeof(indices[0])), 32 },</w:t>
      </w:r>
      <w:r w:rsidRPr="009C292A">
        <w:rPr>
          <w:color w:val="FF0000"/>
        </w:rPr>
        <w:br/>
        <w:t>-};</w:t>
      </w:r>
      <w:r>
        <w:br/>
      </w:r>
      <w:r w:rsidRPr="009C292A">
        <w:rPr>
          <w:color w:val="FF0000"/>
        </w:rPr>
        <w:t>+</w:t>
      </w:r>
      <w:r w:rsidRPr="009C292A">
        <w:rPr>
          <w:color w:val="2B91AF"/>
        </w:rPr>
        <w:t>Mesh</w:t>
      </w:r>
      <w:r>
        <w:rPr>
          <w:color w:val="2B91AF"/>
        </w:rPr>
        <w:t>List</w:t>
      </w:r>
      <w:r w:rsidRPr="009C292A">
        <w:rPr>
          <w:color w:val="2B91AF"/>
        </w:rPr>
        <w:t xml:space="preserve"> </w:t>
      </w:r>
      <w:r>
        <w:t>meshList</w:t>
      </w:r>
      <w:r>
        <w:rPr>
          <w:rFonts w:hint="eastAsia"/>
        </w:rPr>
        <w:t>;</w:t>
      </w:r>
      <w:r>
        <w:br/>
      </w:r>
      <w:r>
        <w:br/>
      </w:r>
      <w:r>
        <w:rPr>
          <w:color w:val="006400"/>
        </w:rPr>
        <w:lastRenderedPageBreak/>
        <w:t xml:space="preserve"> /// </w:t>
      </w:r>
      <w:r>
        <w:rPr>
          <w:rFonts w:hint="eastAsia"/>
          <w:color w:val="006400"/>
        </w:rPr>
        <w:t>エントリーポイント</w:t>
      </w:r>
      <w:r>
        <w:rPr>
          <w:color w:val="006400"/>
        </w:rPr>
        <w:t>.</w:t>
      </w:r>
      <w:r>
        <w:br/>
      </w:r>
      <w:r>
        <w:rPr>
          <w:color w:val="0000FF"/>
        </w:rPr>
        <w:t xml:space="preserve"> int</w:t>
      </w:r>
      <w:r>
        <w:t xml:space="preserve"> main()</w:t>
      </w:r>
    </w:p>
    <w:p w:rsidR="009C292A" w:rsidRDefault="009C292A" w:rsidP="0015304D">
      <w:r>
        <w:t>次に、</w:t>
      </w:r>
      <w:r>
        <w:t>CreateVBO</w:t>
      </w:r>
      <w:r>
        <w:t>などの関数を使っている部分がエラーになっているので、ここを置き換えます。</w:t>
      </w:r>
      <w:r w:rsidR="004E0D5B">
        <w:br/>
        <w:t>Main.cpp</w:t>
      </w:r>
      <w:r w:rsidR="004E0D5B">
        <w:t>の</w:t>
      </w:r>
      <w:r w:rsidR="004E0D5B">
        <w:rPr>
          <w:rFonts w:hint="eastAsia"/>
        </w:rPr>
        <w:t>VAO</w:t>
      </w:r>
      <w:r w:rsidR="004E0D5B">
        <w:rPr>
          <w:rFonts w:hint="eastAsia"/>
        </w:rPr>
        <w:t>を作成しているプログラムを、次のように変更してください。</w:t>
      </w:r>
    </w:p>
    <w:p w:rsidR="004E0D5B" w:rsidRDefault="004E0D5B" w:rsidP="004E0D5B">
      <w:pPr>
        <w:pStyle w:val="ac"/>
      </w:pPr>
      <w:r>
        <w:t xml:space="preserve"> GLFWEW::</w:t>
      </w:r>
      <w:r w:rsidRPr="004E0D5B">
        <w:rPr>
          <w:color w:val="2B91AF"/>
        </w:rPr>
        <w:t>Window</w:t>
      </w:r>
      <w:r>
        <w:t>&amp; window = GLFWEW::</w:t>
      </w:r>
      <w:r w:rsidRPr="004E0D5B">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4E0D5B">
        <w:rPr>
          <w:rFonts w:hint="eastAsia"/>
          <w:color w:val="FF0000"/>
        </w:rPr>
        <w:t>-</w:t>
      </w:r>
      <w:r w:rsidRPr="004E0D5B">
        <w:rPr>
          <w:color w:val="FF0000"/>
        </w:rPr>
        <w:t>const GLuint vbo = CreateVBO(sizeof(vertices), vertices);</w:t>
      </w:r>
      <w:r w:rsidRPr="004E0D5B">
        <w:rPr>
          <w:color w:val="FF0000"/>
        </w:rPr>
        <w:br/>
        <w:t>-const GLuint ibo = CreateIBO(sizeof(indices), indices);</w:t>
      </w:r>
      <w:r w:rsidRPr="004E0D5B">
        <w:rPr>
          <w:color w:val="FF0000"/>
        </w:rPr>
        <w:br/>
        <w:t>-const GLuint vao = CreateVAO(vbo, ibo);</w:t>
      </w:r>
      <w:r>
        <w:br/>
      </w:r>
      <w:r w:rsidRPr="004E0D5B">
        <w:rPr>
          <w:color w:val="FF0000"/>
        </w:rPr>
        <w:t>+</w:t>
      </w:r>
      <w:r>
        <w:rPr>
          <w:color w:val="2B91AF"/>
        </w:rPr>
        <w:t>MeshList</w:t>
      </w:r>
      <w:r>
        <w:t xml:space="preserve"> meshList;</w:t>
      </w:r>
      <w:r>
        <w:br/>
      </w:r>
      <w:r w:rsidRPr="004E0D5B">
        <w:rPr>
          <w:color w:val="FF0000"/>
        </w:rPr>
        <w:t>+</w:t>
      </w:r>
      <w:r>
        <w:rPr>
          <w:color w:val="0000FF"/>
        </w:rPr>
        <w:t>if</w:t>
      </w:r>
      <w:r>
        <w:t xml:space="preserve"> (!meshList.Allocate()) {</w:t>
      </w:r>
      <w:r>
        <w:br/>
      </w:r>
      <w:r w:rsidRPr="004E0D5B">
        <w:rPr>
          <w:color w:val="FF0000"/>
        </w:rPr>
        <w:t>+</w:t>
      </w:r>
      <w:r>
        <w:t xml:space="preserve">  </w:t>
      </w:r>
      <w:r>
        <w:rPr>
          <w:color w:val="0000FF"/>
        </w:rPr>
        <w:t>return</w:t>
      </w:r>
      <w:r>
        <w:t xml:space="preserve"> 1;</w:t>
      </w:r>
      <w:r>
        <w:br/>
      </w:r>
      <w:r w:rsidRPr="004E0D5B">
        <w:rPr>
          <w:color w:val="FF0000"/>
        </w:rPr>
        <w:t>+</w:t>
      </w:r>
      <w:r>
        <w:t>}</w:t>
      </w:r>
      <w:r>
        <w:br/>
      </w:r>
      <w:r w:rsidRPr="004E0D5B">
        <w:rPr>
          <w:color w:val="FF0000"/>
        </w:rPr>
        <w:t>+</w:t>
      </w:r>
      <w:r>
        <w:rPr>
          <w:color w:val="FF0000"/>
        </w:rPr>
        <w:br/>
      </w:r>
      <w:r>
        <w:t xml:space="preserve"> </w:t>
      </w:r>
      <w:r>
        <w:rPr>
          <w:color w:val="0000FF"/>
        </w:rPr>
        <w:t>const</w:t>
      </w:r>
      <w:r>
        <w:t xml:space="preserve"> GLuint shaderProgram =</w:t>
      </w:r>
      <w:r>
        <w:br/>
        <w:t xml:space="preserve">   Shader::BuildFromFile(</w:t>
      </w:r>
      <w:r>
        <w:rPr>
          <w:color w:val="A31515"/>
        </w:rPr>
        <w:t>"Res/Simple.vert"</w:t>
      </w:r>
      <w:r>
        <w:t xml:space="preserve">, </w:t>
      </w:r>
      <w:r>
        <w:rPr>
          <w:color w:val="A31515"/>
        </w:rPr>
        <w:t>"Res/Simple.frag"</w:t>
      </w:r>
      <w:r>
        <w:t>);</w:t>
      </w:r>
      <w:r>
        <w:br/>
        <w:t xml:space="preserve"> </w:t>
      </w:r>
      <w:r>
        <w:rPr>
          <w:color w:val="0000FF"/>
        </w:rPr>
        <w:t>const</w:t>
      </w:r>
      <w:r>
        <w:t xml:space="preserve"> GLuint p</w:t>
      </w:r>
      <w:r w:rsidR="005160C4">
        <w:t>idLighting</w:t>
      </w:r>
      <w:r>
        <w:t xml:space="preserve"> =</w:t>
      </w:r>
      <w:r>
        <w:br/>
        <w:t xml:space="preserve">   Shader::BuildFromFile(</w:t>
      </w:r>
      <w:r>
        <w:rPr>
          <w:color w:val="A31515"/>
        </w:rPr>
        <w:t>"Res/FragmentLighting.vert"</w:t>
      </w:r>
      <w:r>
        <w:t xml:space="preserve">, </w:t>
      </w:r>
      <w:r>
        <w:rPr>
          <w:color w:val="A31515"/>
        </w:rPr>
        <w:t>"Res/FragmentLighting.frag"</w:t>
      </w:r>
      <w:r>
        <w:t>);</w:t>
      </w:r>
      <w:r>
        <w:br/>
      </w:r>
      <w:r w:rsidR="005160C4" w:rsidRPr="005160C4">
        <w:rPr>
          <w:color w:val="FF0000"/>
        </w:rPr>
        <w:t>-</w:t>
      </w:r>
      <w:r w:rsidRPr="005160C4">
        <w:rPr>
          <w:color w:val="FF0000"/>
        </w:rPr>
        <w:t>if (</w:t>
      </w:r>
      <w:r w:rsidRPr="005160C4">
        <w:rPr>
          <w:color w:val="FF0000"/>
          <w:highlight w:val="yellow"/>
        </w:rPr>
        <w:t>!vbo || !ibo || !vao ||</w:t>
      </w:r>
      <w:r w:rsidRPr="005160C4">
        <w:rPr>
          <w:color w:val="FF0000"/>
        </w:rPr>
        <w:t xml:space="preserve"> !shaderProgram || !</w:t>
      </w:r>
      <w:r w:rsidR="005160C4" w:rsidRPr="005160C4">
        <w:rPr>
          <w:color w:val="FF0000"/>
        </w:rPr>
        <w:t>pidLighting</w:t>
      </w:r>
      <w:r w:rsidRPr="005160C4">
        <w:rPr>
          <w:color w:val="FF0000"/>
        </w:rPr>
        <w:t>) {</w:t>
      </w:r>
      <w:r>
        <w:br/>
      </w:r>
      <w:r w:rsidR="005160C4" w:rsidRPr="004E0D5B">
        <w:rPr>
          <w:color w:val="FF0000"/>
        </w:rPr>
        <w:t>+</w:t>
      </w:r>
      <w:r w:rsidR="005160C4">
        <w:rPr>
          <w:color w:val="0000FF"/>
        </w:rPr>
        <w:t>if</w:t>
      </w:r>
      <w:r w:rsidR="005160C4">
        <w:t xml:space="preserve"> (!shaderProgram || !pidLighting) {</w:t>
      </w:r>
      <w:r w:rsidR="005160C4">
        <w:br/>
      </w:r>
      <w:r>
        <w:t xml:space="preserve">    </w:t>
      </w:r>
      <w:r>
        <w:rPr>
          <w:color w:val="0000FF"/>
        </w:rPr>
        <w:t>return</w:t>
      </w:r>
      <w:r>
        <w:t xml:space="preserve"> 1;</w:t>
      </w:r>
      <w:r>
        <w:br/>
        <w:t xml:space="preserve">  }</w:t>
      </w:r>
    </w:p>
    <w:p w:rsidR="004E0D5B" w:rsidRDefault="008C573F" w:rsidP="0015304D">
      <w:r>
        <w:rPr>
          <w:rFonts w:hint="eastAsia"/>
        </w:rPr>
        <w:t>続いて、</w:t>
      </w:r>
      <w:r>
        <w:rPr>
          <w:rFonts w:hint="eastAsia"/>
        </w:rPr>
        <w:t>glBindVertexArray</w:t>
      </w:r>
      <w:r>
        <w:rPr>
          <w:rFonts w:hint="eastAsia"/>
        </w:rPr>
        <w:t>関数を、</w:t>
      </w:r>
      <w:r>
        <w:rPr>
          <w:rFonts w:hint="eastAsia"/>
        </w:rPr>
        <w:t>MeshList::BindVertexArray</w:t>
      </w:r>
      <w:r>
        <w:rPr>
          <w:rFonts w:hint="eastAsia"/>
        </w:rPr>
        <w:t>関数で置き換えます。</w:t>
      </w:r>
      <w:r>
        <w:br/>
      </w:r>
      <w:r>
        <w:t>メインループにある</w:t>
      </w:r>
      <w:r>
        <w:rPr>
          <w:rFonts w:hint="eastAsia"/>
        </w:rPr>
        <w:t>glBindVertexArray</w:t>
      </w:r>
      <w:r>
        <w:rPr>
          <w:rFonts w:hint="eastAsia"/>
        </w:rPr>
        <w:t>関数の呼び出しを、次のように変更してください。</w:t>
      </w:r>
    </w:p>
    <w:p w:rsidR="008C573F" w:rsidRPr="005160C4" w:rsidRDefault="008C573F" w:rsidP="008C573F">
      <w:pPr>
        <w:pStyle w:val="ac"/>
        <w:rPr>
          <w:rFonts w:hint="eastAsia"/>
        </w:rPr>
      </w:pP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sidRPr="004E5620">
        <w:rPr>
          <w:color w:val="2B91AF"/>
        </w:rPr>
        <w:t xml:space="preserve">mat4x4 </w:t>
      </w:r>
      <w:r>
        <w:t>matProj =</w:t>
      </w:r>
      <w:r>
        <w:br/>
        <w:t xml:space="preserve">   glm::perspective(glm::radians(45.0f), 800.0f / 600.0f, 0.1f, 500.0f);</w:t>
      </w:r>
      <w:r>
        <w:br/>
        <w:t xml:space="preserve"> </w:t>
      </w:r>
      <w:r>
        <w:rPr>
          <w:color w:val="0000FF"/>
        </w:rPr>
        <w:t>const</w:t>
      </w:r>
      <w:r>
        <w:t xml:space="preserve"> glm::</w:t>
      </w:r>
      <w:r w:rsidRPr="004E5620">
        <w:rPr>
          <w:color w:val="2B91AF"/>
        </w:rPr>
        <w:t xml:space="preserve">mat4x4 </w:t>
      </w:r>
      <w:r>
        <w:t>matView =</w:t>
      </w:r>
      <w:r>
        <w:br/>
        <w:t xml:space="preserve">   glm::lookAt(viewPos, glm::vec3(0, 0, 0), glm::vec3(0, 1, 0));</w:t>
      </w:r>
      <w:r>
        <w:br/>
      </w:r>
      <w:r>
        <w:rPr>
          <w:color w:val="FF0000"/>
        </w:rPr>
        <w:t xml:space="preserve"> </w:t>
      </w:r>
      <w:r>
        <w:t>progLighting</w:t>
      </w:r>
      <w:r>
        <w:rPr>
          <w:rFonts w:hint="eastAsia"/>
        </w:rPr>
        <w:t>.SetViewProjectionMatrix(matProj * matView);</w:t>
      </w:r>
      <w:r>
        <w:br/>
      </w:r>
      <w:r>
        <w:br/>
      </w:r>
      <w:r w:rsidRPr="008C573F">
        <w:rPr>
          <w:color w:val="FF0000"/>
        </w:rPr>
        <w:t>-</w:t>
      </w:r>
      <w:r w:rsidRPr="008C573F">
        <w:rPr>
          <w:color w:val="FF0000"/>
          <w:highlight w:val="yellow"/>
        </w:rPr>
        <w:t>gl</w:t>
      </w:r>
      <w:r w:rsidRPr="008C573F">
        <w:rPr>
          <w:color w:val="FF0000"/>
        </w:rPr>
        <w:t>BindVertexArray(</w:t>
      </w:r>
      <w:r w:rsidRPr="008C573F">
        <w:rPr>
          <w:color w:val="FF0000"/>
          <w:highlight w:val="yellow"/>
        </w:rPr>
        <w:t>vao</w:t>
      </w:r>
      <w:r w:rsidRPr="008C573F">
        <w:rPr>
          <w:color w:val="FF0000"/>
        </w:rPr>
        <w:t>);</w:t>
      </w:r>
      <w:r>
        <w:br/>
      </w:r>
      <w:r>
        <w:rPr>
          <w:color w:val="FF0000"/>
        </w:rPr>
        <w:t>+</w:t>
      </w:r>
      <w:r>
        <w:rPr>
          <w:color w:val="auto"/>
        </w:rPr>
        <w:t>meshList.</w:t>
      </w:r>
      <w:r w:rsidRPr="008C573F">
        <w:rPr>
          <w:color w:val="auto"/>
        </w:rPr>
        <w:t xml:space="preserve"> </w:t>
      </w:r>
      <w:r w:rsidRPr="00C20F48">
        <w:rPr>
          <w:color w:val="auto"/>
        </w:rPr>
        <w:t>BindVertexArray</w:t>
      </w:r>
      <w:r>
        <w:rPr>
          <w:color w:val="auto"/>
        </w:rPr>
        <w:t>();</w:t>
      </w:r>
      <w:r>
        <w:rPr>
          <w:color w:val="FF0000"/>
        </w:rPr>
        <w:br/>
      </w:r>
      <w:r>
        <w:rPr>
          <w:color w:val="FF0000"/>
        </w:rPr>
        <w:br/>
        <w:t xml:space="preserve"> </w:t>
      </w:r>
      <w:r>
        <w:t>progLighting.SetLightList(lights);</w:t>
      </w:r>
      <w:r>
        <w:br/>
      </w:r>
      <w:r>
        <w:rPr>
          <w:color w:val="FF0000"/>
        </w:rPr>
        <w:t xml:space="preserve"> </w:t>
      </w:r>
      <w:r>
        <w:t>progLighting.BindTexture(0, texId);</w:t>
      </w:r>
    </w:p>
    <w:p w:rsidR="004E0D5B" w:rsidRDefault="00CE0EA0" w:rsidP="0015304D">
      <w:r>
        <w:rPr>
          <w:rFonts w:hint="eastAsia"/>
        </w:rPr>
        <w:t>それから、</w:t>
      </w:r>
      <w:r>
        <w:rPr>
          <w:rFonts w:hint="eastAsia"/>
        </w:rPr>
        <w:t>meshList</w:t>
      </w:r>
      <w:r>
        <w:rPr>
          <w:rFonts w:hint="eastAsia"/>
        </w:rPr>
        <w:t>変数の型を変更したために、メッシュデータの取得方法が変わっています。木のモデルを表示するプログラムを次のように変更してください。</w:t>
      </w:r>
    </w:p>
    <w:p w:rsidR="00CE0EA0" w:rsidRDefault="00CE0EA0" w:rsidP="00CE0EA0">
      <w:pPr>
        <w:pStyle w:val="ac"/>
      </w:pP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theta = 3.14f * 2 / treeCount * i;</w:t>
      </w:r>
      <w:r>
        <w:br/>
        <w:t xml:space="preserve">   </w:t>
      </w:r>
      <w:r>
        <w:rPr>
          <w:color w:val="0000FF"/>
        </w:rPr>
        <w:t>const</w:t>
      </w:r>
      <w:r>
        <w:t xml:space="preserve"> </w:t>
      </w:r>
      <w:r>
        <w:rPr>
          <w:color w:val="0000FF"/>
        </w:rPr>
        <w:t>float</w:t>
      </w:r>
      <w:r>
        <w:t xml:space="preserve"> x = std::cos(theta) * radius;</w:t>
      </w:r>
      <w:r>
        <w:br/>
        <w:t xml:space="preserve">   </w:t>
      </w:r>
      <w:r>
        <w:rPr>
          <w:color w:val="0000FF"/>
        </w:rPr>
        <w:t>const</w:t>
      </w:r>
      <w:r>
        <w:t xml:space="preserve"> </w:t>
      </w:r>
      <w:r>
        <w:rPr>
          <w:color w:val="0000FF"/>
        </w:rPr>
        <w:t>float</w:t>
      </w:r>
      <w:r>
        <w:t xml:space="preserve"> z = std::sin(theta) * radius;</w:t>
      </w:r>
      <w:r>
        <w:br/>
      </w:r>
      <w:r w:rsidRPr="00CE0EA0">
        <w:rPr>
          <w:color w:val="FF0000"/>
        </w:rPr>
        <w:t>-  progLighting.Draw(meshList</w:t>
      </w:r>
      <w:r w:rsidRPr="00CE0EA0">
        <w:rPr>
          <w:color w:val="FF0000"/>
          <w:highlight w:val="yellow"/>
        </w:rPr>
        <w:t>[0]</w:t>
      </w:r>
      <w:r w:rsidRPr="00CE0EA0">
        <w:rPr>
          <w:color w:val="FF0000"/>
        </w:rPr>
        <w:t>,</w:t>
      </w:r>
      <w:r>
        <w:br/>
      </w:r>
      <w:r w:rsidRPr="00850D93">
        <w:rPr>
          <w:color w:val="FF0000"/>
        </w:rPr>
        <w:t>+</w:t>
      </w:r>
      <w:r>
        <w:t xml:space="preserve">  progLighting.Draw(meshList.Get(0),</w:t>
      </w:r>
      <w:r>
        <w:br/>
      </w:r>
      <w:r>
        <w:rPr>
          <w:color w:val="FF0000"/>
        </w:rPr>
        <w:t xml:space="preserve"> </w:t>
      </w:r>
      <w:r>
        <w:t xml:space="preserve">    glm::</w:t>
      </w:r>
      <w:r>
        <w:rPr>
          <w:color w:val="2B91AF"/>
        </w:rPr>
        <w:t>vec3</w:t>
      </w:r>
      <w:r>
        <w:t>(x, 0, z), glm::</w:t>
      </w:r>
      <w:r>
        <w:rPr>
          <w:color w:val="2B91AF"/>
        </w:rPr>
        <w:t>vec3</w:t>
      </w:r>
      <w:r>
        <w:t>(0, theta * 5, 0), glm::</w:t>
      </w:r>
      <w:r>
        <w:rPr>
          <w:color w:val="2B91AF"/>
        </w:rPr>
        <w:t>vec3</w:t>
      </w:r>
      <w:r>
        <w:t>(1));</w:t>
      </w:r>
      <w:r>
        <w:br/>
        <w:t xml:space="preserve"> }</w:t>
      </w:r>
    </w:p>
    <w:p w:rsidR="00CE0EA0" w:rsidRPr="00CE0EA0" w:rsidRDefault="00D96D60" w:rsidP="00D96D60">
      <w:pPr>
        <w:pStyle w:val="af8"/>
        <w:rPr>
          <w:rFonts w:hint="eastAsia"/>
        </w:rPr>
      </w:pPr>
      <w:r w:rsidRPr="00D96D60">
        <w:rPr>
          <w:rFonts w:hint="eastAsia"/>
          <w:b/>
        </w:rPr>
        <w:t>[</w:t>
      </w:r>
      <w:r w:rsidRPr="00D96D60">
        <w:rPr>
          <w:rFonts w:hint="eastAsia"/>
          <w:b/>
        </w:rPr>
        <w:t>課題</w:t>
      </w:r>
      <w:r w:rsidR="00C71154">
        <w:rPr>
          <w:rFonts w:hint="eastAsia"/>
          <w:b/>
        </w:rPr>
        <w:t>04</w:t>
      </w:r>
      <w:r w:rsidRPr="00D96D60">
        <w:rPr>
          <w:rFonts w:hint="eastAsia"/>
          <w:b/>
        </w:rPr>
        <w:t>]</w:t>
      </w:r>
      <w:r>
        <w:t xml:space="preserve"> </w:t>
      </w:r>
      <w:r>
        <w:t>木のモデルと同様に、家と岩のモデルを表示するプログラムを、</w:t>
      </w:r>
      <w:r>
        <w:rPr>
          <w:rFonts w:hint="eastAsia"/>
        </w:rPr>
        <w:t>MeshList::Get</w:t>
      </w:r>
      <w:r>
        <w:rPr>
          <w:rFonts w:hint="eastAsia"/>
        </w:rPr>
        <w:t>関数を使うように書き換えてください。自分で作成したモデルを表示している場合は、それらも同様に書き換えてください。</w:t>
      </w:r>
    </w:p>
    <w:p w:rsidR="009C292A" w:rsidRDefault="00D96D60" w:rsidP="0015304D">
      <w:r>
        <w:rPr>
          <w:rFonts w:hint="eastAsia"/>
        </w:rPr>
        <w:lastRenderedPageBreak/>
        <w:t>最後に、</w:t>
      </w:r>
      <w:r>
        <w:rPr>
          <w:rFonts w:hint="eastAsia"/>
        </w:rPr>
        <w:t>vao</w:t>
      </w:r>
      <w:r>
        <w:rPr>
          <w:rFonts w:hint="eastAsia"/>
        </w:rPr>
        <w:t>を破棄するプログラムを削除します。次のように、メインループの下にある、</w:t>
      </w:r>
      <w:r>
        <w:rPr>
          <w:rFonts w:hint="eastAsia"/>
        </w:rPr>
        <w:t>gl</w:t>
      </w:r>
      <w:r>
        <w:t>DeleteVertexArrays</w:t>
      </w:r>
      <w:r>
        <w:t>関数の呼び出しを削除してください。</w:t>
      </w:r>
    </w:p>
    <w:p w:rsidR="00D96D60" w:rsidRPr="00CE0EA0" w:rsidRDefault="00D96D60" w:rsidP="00D96D60">
      <w:pPr>
        <w:pStyle w:val="ac"/>
        <w:rPr>
          <w:rFonts w:hint="eastAsia"/>
        </w:rPr>
      </w:pPr>
      <w:r>
        <w:t xml:space="preserve">     Window.SwapBuffers();</w:t>
      </w:r>
      <w:r>
        <w:br/>
        <w:t xml:space="preserve">   }</w:t>
      </w:r>
      <w:r>
        <w:br/>
      </w:r>
      <w:r>
        <w:br/>
        <w:t xml:space="preserve">   glDeleteTextures(1, &amp;texRock);</w:t>
      </w:r>
      <w:r>
        <w:br/>
        <w:t xml:space="preserve">   glDeleteTextures(1, &amp;texHouse);</w:t>
      </w:r>
      <w:r>
        <w:br/>
        <w:t xml:space="preserve">   glDeleteTextures(1, &amp;texId);</w:t>
      </w:r>
      <w:r>
        <w:br/>
      </w:r>
      <w:r w:rsidRPr="00D96D60">
        <w:rPr>
          <w:color w:val="FF0000"/>
        </w:rPr>
        <w:t>-  glDeleteVertexArrays(1, &amp;vao);</w:t>
      </w:r>
      <w:r>
        <w:br/>
      </w:r>
      <w:r>
        <w:br/>
        <w:t xml:space="preserve">   </w:t>
      </w:r>
      <w:r>
        <w:rPr>
          <w:color w:val="0000FF"/>
        </w:rPr>
        <w:t>return</w:t>
      </w:r>
      <w:r>
        <w:t xml:space="preserve"> 0;</w:t>
      </w:r>
      <w:r>
        <w:br/>
        <w:t xml:space="preserve"> }</w:t>
      </w:r>
    </w:p>
    <w:p w:rsidR="007E314B" w:rsidRDefault="0070364E" w:rsidP="00485228">
      <w:r>
        <w:rPr>
          <w:rFonts w:hint="eastAsia"/>
        </w:rPr>
        <w:t>これでメッシュリストをクラスにすることができました。</w:t>
      </w:r>
      <w:r w:rsidRPr="0070364E">
        <w:rPr>
          <w:rFonts w:hint="eastAsia"/>
          <w:b/>
        </w:rPr>
        <w:t>ビルドして実行してください。</w:t>
      </w:r>
      <w:r>
        <w:br/>
      </w:r>
      <w:r>
        <w:t>変更前と同じように表示できていれば成功です。</w:t>
      </w:r>
      <w:bookmarkStart w:id="0" w:name="_GoBack"/>
      <w:bookmarkEnd w:id="0"/>
      <w:r w:rsidR="00C71154">
        <w:br/>
      </w:r>
      <w:r w:rsidR="00C71154">
        <w:rPr>
          <w:rFonts w:hint="eastAsia"/>
        </w:rPr>
        <w:t>なお、課題</w:t>
      </w:r>
      <w:r w:rsidR="00C831A9">
        <w:rPr>
          <w:rFonts w:hint="eastAsia"/>
        </w:rPr>
        <w:t>02,</w:t>
      </w:r>
      <w:r w:rsidR="00C831A9">
        <w:t xml:space="preserve"> </w:t>
      </w:r>
      <w:r w:rsidR="00C831A9">
        <w:rPr>
          <w:rFonts w:hint="eastAsia"/>
        </w:rPr>
        <w:t>03,</w:t>
      </w:r>
      <w:r w:rsidR="00C831A9">
        <w:t xml:space="preserve"> </w:t>
      </w:r>
      <w:r w:rsidR="00C831A9">
        <w:rPr>
          <w:rFonts w:hint="eastAsia"/>
        </w:rPr>
        <w:t>04</w:t>
      </w:r>
      <w:r w:rsidR="00C71154">
        <w:rPr>
          <w:rFonts w:hint="eastAsia"/>
        </w:rPr>
        <w:t>が完了していないとビルドに失敗します。課題を終えてからビルドしてください。</w:t>
      </w:r>
    </w:p>
    <w:p w:rsidR="00C831A9" w:rsidRDefault="00C831A9" w:rsidP="00C831A9">
      <w:pPr>
        <w:pStyle w:val="af8"/>
        <w:rPr>
          <w:rFonts w:hint="eastAsia"/>
        </w:rPr>
      </w:pPr>
      <w:r w:rsidRPr="00C831A9">
        <w:rPr>
          <w:rFonts w:hint="eastAsia"/>
          <w:b/>
        </w:rPr>
        <w:t>[</w:t>
      </w:r>
      <w:r w:rsidRPr="00C831A9">
        <w:rPr>
          <w:rFonts w:hint="eastAsia"/>
          <w:b/>
        </w:rPr>
        <w:t>課題</w:t>
      </w:r>
      <w:r w:rsidRPr="00C831A9">
        <w:rPr>
          <w:rFonts w:hint="eastAsia"/>
          <w:b/>
        </w:rPr>
        <w:t>05]</w:t>
      </w:r>
      <w:r>
        <w:t xml:space="preserve"> </w:t>
      </w:r>
      <w:r>
        <w:t>家の頂点データに法線を追加し、</w:t>
      </w:r>
      <w:r>
        <w:rPr>
          <w:rFonts w:hint="eastAsia"/>
        </w:rPr>
        <w:t>progLighting</w:t>
      </w:r>
      <w:r>
        <w:rPr>
          <w:rFonts w:hint="eastAsia"/>
        </w:rPr>
        <w:t>を使って描画してください。</w:t>
      </w:r>
      <w:r w:rsidR="000B05D3">
        <w:br/>
      </w:r>
      <w:r w:rsidR="000B05D3">
        <w:t>以下に家の法線の数値を示します。</w:t>
      </w:r>
    </w:p>
    <w:p w:rsidR="000B05D3" w:rsidRPr="000B05D3" w:rsidRDefault="000B05D3" w:rsidP="000B05D3">
      <w:pPr>
        <w:pStyle w:val="af8"/>
        <w:jc w:val="center"/>
        <w:rPr>
          <w:rFonts w:hint="eastAsia"/>
        </w:rPr>
      </w:pPr>
      <w:r>
        <w:rPr>
          <w:rFonts w:hint="eastAsia"/>
          <w:noProof/>
        </w:rPr>
        <w:drawing>
          <wp:inline distT="0" distB="0" distL="0" distR="0">
            <wp:extent cx="5627077" cy="3516923"/>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の法線.png"/>
                    <pic:cNvPicPr/>
                  </pic:nvPicPr>
                  <pic:blipFill>
                    <a:blip r:embed="rId8">
                      <a:extLst>
                        <a:ext uri="{28A0092B-C50C-407E-A947-70E740481C1C}">
                          <a14:useLocalDpi xmlns:a14="http://schemas.microsoft.com/office/drawing/2010/main" val="0"/>
                        </a:ext>
                      </a:extLst>
                    </a:blip>
                    <a:stretch>
                      <a:fillRect/>
                    </a:stretch>
                  </pic:blipFill>
                  <pic:spPr>
                    <a:xfrm>
                      <a:off x="0" y="0"/>
                      <a:ext cx="5633514" cy="3520946"/>
                    </a:xfrm>
                    <a:prstGeom prst="rect">
                      <a:avLst/>
                    </a:prstGeom>
                  </pic:spPr>
                </pic:pic>
              </a:graphicData>
            </a:graphic>
          </wp:inline>
        </w:drawing>
      </w:r>
    </w:p>
    <w:sectPr w:rsidR="000B05D3" w:rsidRPr="000B05D3">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F4A" w:rsidRDefault="00A97F4A" w:rsidP="00897DC8">
      <w:pPr>
        <w:spacing w:after="0" w:line="240" w:lineRule="auto"/>
      </w:pPr>
      <w:r>
        <w:separator/>
      </w:r>
    </w:p>
  </w:endnote>
  <w:endnote w:type="continuationSeparator" w:id="0">
    <w:p w:rsidR="00A97F4A" w:rsidRDefault="00A97F4A"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5D3" w:rsidRDefault="000B0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4854D2">
      <w:rPr>
        <w:b/>
        <w:bCs/>
        <w:noProof/>
      </w:rPr>
      <w:t>32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4854D2">
      <w:rPr>
        <w:b/>
        <w:bCs/>
        <w:noProof/>
      </w:rPr>
      <w:t>32</w:t>
    </w:r>
    <w:r>
      <w:rPr>
        <w:b/>
        <w:bCs/>
        <w:sz w:val="24"/>
        <w:szCs w:val="24"/>
      </w:rPr>
      <w:fldChar w:fldCharType="end"/>
    </w:r>
  </w:p>
  <w:p w:rsidR="000B05D3" w:rsidRDefault="000B0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F4A" w:rsidRDefault="00A97F4A" w:rsidP="00897DC8">
      <w:pPr>
        <w:spacing w:after="0" w:line="240" w:lineRule="auto"/>
      </w:pPr>
      <w:r>
        <w:separator/>
      </w:r>
    </w:p>
  </w:footnote>
  <w:footnote w:type="continuationSeparator" w:id="0">
    <w:p w:rsidR="00A97F4A" w:rsidRDefault="00A97F4A"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3761AE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2201"/>
    <w:rsid w:val="00002CFB"/>
    <w:rsid w:val="00003E89"/>
    <w:rsid w:val="000043E1"/>
    <w:rsid w:val="00004581"/>
    <w:rsid w:val="00010C48"/>
    <w:rsid w:val="00011FA9"/>
    <w:rsid w:val="0001626A"/>
    <w:rsid w:val="0002657C"/>
    <w:rsid w:val="0002776F"/>
    <w:rsid w:val="00027EF5"/>
    <w:rsid w:val="00030B2B"/>
    <w:rsid w:val="00032DF0"/>
    <w:rsid w:val="00033C19"/>
    <w:rsid w:val="00042ADC"/>
    <w:rsid w:val="00043992"/>
    <w:rsid w:val="00044A5A"/>
    <w:rsid w:val="00045A65"/>
    <w:rsid w:val="00052160"/>
    <w:rsid w:val="00052941"/>
    <w:rsid w:val="000600DF"/>
    <w:rsid w:val="0006027D"/>
    <w:rsid w:val="000614D1"/>
    <w:rsid w:val="000615C2"/>
    <w:rsid w:val="00063C22"/>
    <w:rsid w:val="0006622D"/>
    <w:rsid w:val="000678CB"/>
    <w:rsid w:val="00070237"/>
    <w:rsid w:val="00071985"/>
    <w:rsid w:val="00072629"/>
    <w:rsid w:val="00072937"/>
    <w:rsid w:val="00073279"/>
    <w:rsid w:val="0007512F"/>
    <w:rsid w:val="00076AF0"/>
    <w:rsid w:val="00080B91"/>
    <w:rsid w:val="000830E3"/>
    <w:rsid w:val="00086902"/>
    <w:rsid w:val="00093976"/>
    <w:rsid w:val="00094930"/>
    <w:rsid w:val="000968DC"/>
    <w:rsid w:val="000A2ADD"/>
    <w:rsid w:val="000A4D61"/>
    <w:rsid w:val="000B05D3"/>
    <w:rsid w:val="000B063B"/>
    <w:rsid w:val="000B190E"/>
    <w:rsid w:val="000B1E80"/>
    <w:rsid w:val="000B2EDF"/>
    <w:rsid w:val="000C02EB"/>
    <w:rsid w:val="000C0C77"/>
    <w:rsid w:val="000C0E82"/>
    <w:rsid w:val="000C22AA"/>
    <w:rsid w:val="000C2B93"/>
    <w:rsid w:val="000C3456"/>
    <w:rsid w:val="000C3988"/>
    <w:rsid w:val="000C44F2"/>
    <w:rsid w:val="000C50BA"/>
    <w:rsid w:val="000D0A09"/>
    <w:rsid w:val="000D2E4B"/>
    <w:rsid w:val="000D63CA"/>
    <w:rsid w:val="000D6ACF"/>
    <w:rsid w:val="000E3E0D"/>
    <w:rsid w:val="000E4218"/>
    <w:rsid w:val="000E4B80"/>
    <w:rsid w:val="000E5265"/>
    <w:rsid w:val="000E578F"/>
    <w:rsid w:val="000E58FD"/>
    <w:rsid w:val="000E60D4"/>
    <w:rsid w:val="000E7879"/>
    <w:rsid w:val="000F1BC9"/>
    <w:rsid w:val="000F26C7"/>
    <w:rsid w:val="000F5714"/>
    <w:rsid w:val="001033AB"/>
    <w:rsid w:val="0010455A"/>
    <w:rsid w:val="00105996"/>
    <w:rsid w:val="00106CE1"/>
    <w:rsid w:val="00107967"/>
    <w:rsid w:val="00112E1F"/>
    <w:rsid w:val="00124583"/>
    <w:rsid w:val="001245E3"/>
    <w:rsid w:val="00125943"/>
    <w:rsid w:val="00125EA6"/>
    <w:rsid w:val="0013246A"/>
    <w:rsid w:val="001324F5"/>
    <w:rsid w:val="00141029"/>
    <w:rsid w:val="00141F27"/>
    <w:rsid w:val="00143EFD"/>
    <w:rsid w:val="0015304D"/>
    <w:rsid w:val="00155CC7"/>
    <w:rsid w:val="0016224F"/>
    <w:rsid w:val="00166352"/>
    <w:rsid w:val="0017025E"/>
    <w:rsid w:val="00171C3D"/>
    <w:rsid w:val="00172A2F"/>
    <w:rsid w:val="00180EB2"/>
    <w:rsid w:val="00187A88"/>
    <w:rsid w:val="0019238F"/>
    <w:rsid w:val="001A085E"/>
    <w:rsid w:val="001A72B4"/>
    <w:rsid w:val="001B1CC5"/>
    <w:rsid w:val="001C1D07"/>
    <w:rsid w:val="001C2A67"/>
    <w:rsid w:val="001C3A64"/>
    <w:rsid w:val="001C4725"/>
    <w:rsid w:val="001C5C2F"/>
    <w:rsid w:val="001C63C8"/>
    <w:rsid w:val="001C6C30"/>
    <w:rsid w:val="001D4797"/>
    <w:rsid w:val="001D6009"/>
    <w:rsid w:val="001D7C25"/>
    <w:rsid w:val="001E1E48"/>
    <w:rsid w:val="001E53C7"/>
    <w:rsid w:val="001E5620"/>
    <w:rsid w:val="001F117B"/>
    <w:rsid w:val="001F17D1"/>
    <w:rsid w:val="001F1C78"/>
    <w:rsid w:val="001F26B6"/>
    <w:rsid w:val="001F3280"/>
    <w:rsid w:val="001F4790"/>
    <w:rsid w:val="001F7032"/>
    <w:rsid w:val="00201935"/>
    <w:rsid w:val="002025CE"/>
    <w:rsid w:val="00203104"/>
    <w:rsid w:val="00203D25"/>
    <w:rsid w:val="00204B13"/>
    <w:rsid w:val="00204F46"/>
    <w:rsid w:val="00207DBB"/>
    <w:rsid w:val="00212976"/>
    <w:rsid w:val="00213173"/>
    <w:rsid w:val="002139CF"/>
    <w:rsid w:val="002146AB"/>
    <w:rsid w:val="00217742"/>
    <w:rsid w:val="0022249C"/>
    <w:rsid w:val="00226BC3"/>
    <w:rsid w:val="002271D9"/>
    <w:rsid w:val="00227340"/>
    <w:rsid w:val="00232548"/>
    <w:rsid w:val="00232E20"/>
    <w:rsid w:val="002345DB"/>
    <w:rsid w:val="00241BC6"/>
    <w:rsid w:val="0024461C"/>
    <w:rsid w:val="00247BCE"/>
    <w:rsid w:val="00247F43"/>
    <w:rsid w:val="00253312"/>
    <w:rsid w:val="00254863"/>
    <w:rsid w:val="00256338"/>
    <w:rsid w:val="0025758F"/>
    <w:rsid w:val="00257FB6"/>
    <w:rsid w:val="00261862"/>
    <w:rsid w:val="00262314"/>
    <w:rsid w:val="00262F0B"/>
    <w:rsid w:val="002658C0"/>
    <w:rsid w:val="00266577"/>
    <w:rsid w:val="00271AAB"/>
    <w:rsid w:val="002760A9"/>
    <w:rsid w:val="0027730F"/>
    <w:rsid w:val="00282BDE"/>
    <w:rsid w:val="002840E0"/>
    <w:rsid w:val="00284F07"/>
    <w:rsid w:val="0029746E"/>
    <w:rsid w:val="00297771"/>
    <w:rsid w:val="002A31BB"/>
    <w:rsid w:val="002A38D0"/>
    <w:rsid w:val="002A4754"/>
    <w:rsid w:val="002B23B1"/>
    <w:rsid w:val="002B67F6"/>
    <w:rsid w:val="002B6E3B"/>
    <w:rsid w:val="002C383D"/>
    <w:rsid w:val="002C69F7"/>
    <w:rsid w:val="002C6BFD"/>
    <w:rsid w:val="002C7119"/>
    <w:rsid w:val="002D1BF9"/>
    <w:rsid w:val="002D1FE2"/>
    <w:rsid w:val="002D3205"/>
    <w:rsid w:val="002D6421"/>
    <w:rsid w:val="002E2516"/>
    <w:rsid w:val="002E3F01"/>
    <w:rsid w:val="002E4CC6"/>
    <w:rsid w:val="002E59C2"/>
    <w:rsid w:val="002E647F"/>
    <w:rsid w:val="002E66DF"/>
    <w:rsid w:val="002E73FB"/>
    <w:rsid w:val="002F7AFC"/>
    <w:rsid w:val="003016A4"/>
    <w:rsid w:val="00301DB5"/>
    <w:rsid w:val="00303327"/>
    <w:rsid w:val="003039DF"/>
    <w:rsid w:val="00304C8B"/>
    <w:rsid w:val="003059E5"/>
    <w:rsid w:val="0031308E"/>
    <w:rsid w:val="00316111"/>
    <w:rsid w:val="00321A40"/>
    <w:rsid w:val="00324B43"/>
    <w:rsid w:val="00324BD9"/>
    <w:rsid w:val="0032689F"/>
    <w:rsid w:val="003326CA"/>
    <w:rsid w:val="0033474C"/>
    <w:rsid w:val="00335FD6"/>
    <w:rsid w:val="00337D4C"/>
    <w:rsid w:val="0034108C"/>
    <w:rsid w:val="003412B3"/>
    <w:rsid w:val="003459E9"/>
    <w:rsid w:val="00346CC8"/>
    <w:rsid w:val="00346D65"/>
    <w:rsid w:val="0035060A"/>
    <w:rsid w:val="0035128A"/>
    <w:rsid w:val="003513D4"/>
    <w:rsid w:val="00351ACA"/>
    <w:rsid w:val="0035264F"/>
    <w:rsid w:val="003531B7"/>
    <w:rsid w:val="00355864"/>
    <w:rsid w:val="00355CA2"/>
    <w:rsid w:val="00355F75"/>
    <w:rsid w:val="003565DB"/>
    <w:rsid w:val="00362C57"/>
    <w:rsid w:val="00364360"/>
    <w:rsid w:val="0036498C"/>
    <w:rsid w:val="00364B73"/>
    <w:rsid w:val="00364E44"/>
    <w:rsid w:val="00366CD5"/>
    <w:rsid w:val="0037070C"/>
    <w:rsid w:val="0037209E"/>
    <w:rsid w:val="003752EA"/>
    <w:rsid w:val="0037591C"/>
    <w:rsid w:val="00375C69"/>
    <w:rsid w:val="00380234"/>
    <w:rsid w:val="00381FF5"/>
    <w:rsid w:val="00382517"/>
    <w:rsid w:val="00384705"/>
    <w:rsid w:val="003856B5"/>
    <w:rsid w:val="003908F7"/>
    <w:rsid w:val="003A0549"/>
    <w:rsid w:val="003A1C9C"/>
    <w:rsid w:val="003A2AB0"/>
    <w:rsid w:val="003C06DA"/>
    <w:rsid w:val="003C287E"/>
    <w:rsid w:val="003C4003"/>
    <w:rsid w:val="003C4329"/>
    <w:rsid w:val="003C465D"/>
    <w:rsid w:val="003C54B1"/>
    <w:rsid w:val="003C58BB"/>
    <w:rsid w:val="003C5D17"/>
    <w:rsid w:val="003C5FB1"/>
    <w:rsid w:val="003D2FDC"/>
    <w:rsid w:val="003D487E"/>
    <w:rsid w:val="003D51CC"/>
    <w:rsid w:val="003D643C"/>
    <w:rsid w:val="003E0922"/>
    <w:rsid w:val="003E51F6"/>
    <w:rsid w:val="003F2704"/>
    <w:rsid w:val="003F7BE8"/>
    <w:rsid w:val="00401AA7"/>
    <w:rsid w:val="00403B68"/>
    <w:rsid w:val="00404650"/>
    <w:rsid w:val="0040600C"/>
    <w:rsid w:val="00407061"/>
    <w:rsid w:val="00407CAB"/>
    <w:rsid w:val="00412549"/>
    <w:rsid w:val="00413247"/>
    <w:rsid w:val="004175FF"/>
    <w:rsid w:val="0042302D"/>
    <w:rsid w:val="0042485E"/>
    <w:rsid w:val="00432717"/>
    <w:rsid w:val="00434E37"/>
    <w:rsid w:val="00440791"/>
    <w:rsid w:val="00441637"/>
    <w:rsid w:val="00441E4D"/>
    <w:rsid w:val="00444B23"/>
    <w:rsid w:val="004468FF"/>
    <w:rsid w:val="00447CFB"/>
    <w:rsid w:val="004513B8"/>
    <w:rsid w:val="0045180E"/>
    <w:rsid w:val="00452BFE"/>
    <w:rsid w:val="0045531E"/>
    <w:rsid w:val="00457045"/>
    <w:rsid w:val="004572B6"/>
    <w:rsid w:val="00463860"/>
    <w:rsid w:val="00467D60"/>
    <w:rsid w:val="0047119C"/>
    <w:rsid w:val="004726BD"/>
    <w:rsid w:val="00473408"/>
    <w:rsid w:val="0047395D"/>
    <w:rsid w:val="00474DCC"/>
    <w:rsid w:val="004764FF"/>
    <w:rsid w:val="0048238C"/>
    <w:rsid w:val="00484AF0"/>
    <w:rsid w:val="00485228"/>
    <w:rsid w:val="0048523F"/>
    <w:rsid w:val="004854D2"/>
    <w:rsid w:val="004860FE"/>
    <w:rsid w:val="004879EF"/>
    <w:rsid w:val="00487BDB"/>
    <w:rsid w:val="00487E13"/>
    <w:rsid w:val="004903D3"/>
    <w:rsid w:val="00496AFF"/>
    <w:rsid w:val="004A3AA3"/>
    <w:rsid w:val="004A6C8B"/>
    <w:rsid w:val="004B09C8"/>
    <w:rsid w:val="004B2A50"/>
    <w:rsid w:val="004B2CFD"/>
    <w:rsid w:val="004B5050"/>
    <w:rsid w:val="004B782C"/>
    <w:rsid w:val="004C2101"/>
    <w:rsid w:val="004C2341"/>
    <w:rsid w:val="004C4E43"/>
    <w:rsid w:val="004C6C44"/>
    <w:rsid w:val="004C6C8A"/>
    <w:rsid w:val="004D096E"/>
    <w:rsid w:val="004E0023"/>
    <w:rsid w:val="004E0D5B"/>
    <w:rsid w:val="004E141E"/>
    <w:rsid w:val="004E1AC3"/>
    <w:rsid w:val="004E4AA4"/>
    <w:rsid w:val="004E55B9"/>
    <w:rsid w:val="004E5620"/>
    <w:rsid w:val="004E56D9"/>
    <w:rsid w:val="004E7260"/>
    <w:rsid w:val="004F2492"/>
    <w:rsid w:val="004F2CAF"/>
    <w:rsid w:val="004F7248"/>
    <w:rsid w:val="004F7F72"/>
    <w:rsid w:val="005038AB"/>
    <w:rsid w:val="0050407F"/>
    <w:rsid w:val="00504126"/>
    <w:rsid w:val="005048AE"/>
    <w:rsid w:val="00507315"/>
    <w:rsid w:val="00510301"/>
    <w:rsid w:val="00510AE3"/>
    <w:rsid w:val="005160C4"/>
    <w:rsid w:val="0051736B"/>
    <w:rsid w:val="0052198C"/>
    <w:rsid w:val="00521F73"/>
    <w:rsid w:val="00524233"/>
    <w:rsid w:val="00524865"/>
    <w:rsid w:val="00525C5B"/>
    <w:rsid w:val="005267DC"/>
    <w:rsid w:val="00532A9E"/>
    <w:rsid w:val="00533D9A"/>
    <w:rsid w:val="00533E97"/>
    <w:rsid w:val="0053590D"/>
    <w:rsid w:val="0054765F"/>
    <w:rsid w:val="0055271E"/>
    <w:rsid w:val="005545A7"/>
    <w:rsid w:val="005559A8"/>
    <w:rsid w:val="005569E9"/>
    <w:rsid w:val="00560D2B"/>
    <w:rsid w:val="00560E74"/>
    <w:rsid w:val="0056491B"/>
    <w:rsid w:val="00570C4F"/>
    <w:rsid w:val="00570F87"/>
    <w:rsid w:val="005715B5"/>
    <w:rsid w:val="00572649"/>
    <w:rsid w:val="00574DCA"/>
    <w:rsid w:val="00577635"/>
    <w:rsid w:val="00577DB4"/>
    <w:rsid w:val="005832E0"/>
    <w:rsid w:val="005843D3"/>
    <w:rsid w:val="005848CB"/>
    <w:rsid w:val="0058494E"/>
    <w:rsid w:val="00591BD0"/>
    <w:rsid w:val="00594D0A"/>
    <w:rsid w:val="005A0F47"/>
    <w:rsid w:val="005A1E37"/>
    <w:rsid w:val="005A4C7C"/>
    <w:rsid w:val="005A5DD9"/>
    <w:rsid w:val="005B345D"/>
    <w:rsid w:val="005B71F5"/>
    <w:rsid w:val="005C1161"/>
    <w:rsid w:val="005C1941"/>
    <w:rsid w:val="005C3BC9"/>
    <w:rsid w:val="005D012C"/>
    <w:rsid w:val="005D1A6A"/>
    <w:rsid w:val="005D2C84"/>
    <w:rsid w:val="005D386A"/>
    <w:rsid w:val="005D5574"/>
    <w:rsid w:val="005D5921"/>
    <w:rsid w:val="005D7582"/>
    <w:rsid w:val="005E4A68"/>
    <w:rsid w:val="005E687D"/>
    <w:rsid w:val="005F0996"/>
    <w:rsid w:val="005F1F44"/>
    <w:rsid w:val="005F48D4"/>
    <w:rsid w:val="005F591B"/>
    <w:rsid w:val="006010C2"/>
    <w:rsid w:val="006048B7"/>
    <w:rsid w:val="00604BE2"/>
    <w:rsid w:val="00606035"/>
    <w:rsid w:val="0060630E"/>
    <w:rsid w:val="006151D0"/>
    <w:rsid w:val="00622D26"/>
    <w:rsid w:val="00625A60"/>
    <w:rsid w:val="00627A89"/>
    <w:rsid w:val="00627FB1"/>
    <w:rsid w:val="00630FD4"/>
    <w:rsid w:val="00633BEB"/>
    <w:rsid w:val="0064082F"/>
    <w:rsid w:val="00641271"/>
    <w:rsid w:val="00641BF5"/>
    <w:rsid w:val="00642BB0"/>
    <w:rsid w:val="00644011"/>
    <w:rsid w:val="00646E39"/>
    <w:rsid w:val="0065417F"/>
    <w:rsid w:val="00654421"/>
    <w:rsid w:val="006550D4"/>
    <w:rsid w:val="0065724A"/>
    <w:rsid w:val="00657C50"/>
    <w:rsid w:val="006615E2"/>
    <w:rsid w:val="00663B00"/>
    <w:rsid w:val="006664FA"/>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67A7"/>
    <w:rsid w:val="006B6C48"/>
    <w:rsid w:val="006B7747"/>
    <w:rsid w:val="006C016D"/>
    <w:rsid w:val="006C0D6E"/>
    <w:rsid w:val="006C1AE4"/>
    <w:rsid w:val="006C1C6A"/>
    <w:rsid w:val="006C206D"/>
    <w:rsid w:val="006C367F"/>
    <w:rsid w:val="006C3D6C"/>
    <w:rsid w:val="006C705C"/>
    <w:rsid w:val="006C7DE2"/>
    <w:rsid w:val="006D03BF"/>
    <w:rsid w:val="006E0FE0"/>
    <w:rsid w:val="006E3407"/>
    <w:rsid w:val="006E34E1"/>
    <w:rsid w:val="006F208E"/>
    <w:rsid w:val="006F4632"/>
    <w:rsid w:val="006F49A7"/>
    <w:rsid w:val="006F6B87"/>
    <w:rsid w:val="0070054F"/>
    <w:rsid w:val="0070191F"/>
    <w:rsid w:val="0070364E"/>
    <w:rsid w:val="0070385D"/>
    <w:rsid w:val="00703D3C"/>
    <w:rsid w:val="007041AB"/>
    <w:rsid w:val="00707AA6"/>
    <w:rsid w:val="00710066"/>
    <w:rsid w:val="00710F23"/>
    <w:rsid w:val="007129FB"/>
    <w:rsid w:val="00713027"/>
    <w:rsid w:val="00717A89"/>
    <w:rsid w:val="00717FC9"/>
    <w:rsid w:val="007207BD"/>
    <w:rsid w:val="00723846"/>
    <w:rsid w:val="00725720"/>
    <w:rsid w:val="007344D3"/>
    <w:rsid w:val="00736121"/>
    <w:rsid w:val="0074083C"/>
    <w:rsid w:val="00740E62"/>
    <w:rsid w:val="007436C0"/>
    <w:rsid w:val="00744ECB"/>
    <w:rsid w:val="007512A4"/>
    <w:rsid w:val="00752C55"/>
    <w:rsid w:val="007530CD"/>
    <w:rsid w:val="007541D6"/>
    <w:rsid w:val="00756938"/>
    <w:rsid w:val="00756F69"/>
    <w:rsid w:val="00760B8E"/>
    <w:rsid w:val="007614ED"/>
    <w:rsid w:val="007668F8"/>
    <w:rsid w:val="00766CA2"/>
    <w:rsid w:val="0077184F"/>
    <w:rsid w:val="007758AB"/>
    <w:rsid w:val="00775D9D"/>
    <w:rsid w:val="00775FF6"/>
    <w:rsid w:val="0077710E"/>
    <w:rsid w:val="0078715F"/>
    <w:rsid w:val="007874AB"/>
    <w:rsid w:val="00787C73"/>
    <w:rsid w:val="00790F9E"/>
    <w:rsid w:val="00793724"/>
    <w:rsid w:val="00793F76"/>
    <w:rsid w:val="0079457A"/>
    <w:rsid w:val="0079474F"/>
    <w:rsid w:val="00797588"/>
    <w:rsid w:val="007A7812"/>
    <w:rsid w:val="007B0A21"/>
    <w:rsid w:val="007B1966"/>
    <w:rsid w:val="007B2F31"/>
    <w:rsid w:val="007B2FD9"/>
    <w:rsid w:val="007B443A"/>
    <w:rsid w:val="007B4EC1"/>
    <w:rsid w:val="007B7B7A"/>
    <w:rsid w:val="007C1CAC"/>
    <w:rsid w:val="007C1E74"/>
    <w:rsid w:val="007C1F1D"/>
    <w:rsid w:val="007C2E68"/>
    <w:rsid w:val="007C3284"/>
    <w:rsid w:val="007C3285"/>
    <w:rsid w:val="007C480E"/>
    <w:rsid w:val="007C68EB"/>
    <w:rsid w:val="007D6DE4"/>
    <w:rsid w:val="007E1422"/>
    <w:rsid w:val="007E314B"/>
    <w:rsid w:val="007E3397"/>
    <w:rsid w:val="007E4153"/>
    <w:rsid w:val="007E55DC"/>
    <w:rsid w:val="007E6774"/>
    <w:rsid w:val="007E737B"/>
    <w:rsid w:val="007F3A82"/>
    <w:rsid w:val="00800AE3"/>
    <w:rsid w:val="0080154C"/>
    <w:rsid w:val="00803705"/>
    <w:rsid w:val="008114EA"/>
    <w:rsid w:val="00811D94"/>
    <w:rsid w:val="008178AD"/>
    <w:rsid w:val="00821E8F"/>
    <w:rsid w:val="00822F44"/>
    <w:rsid w:val="00823777"/>
    <w:rsid w:val="008304A5"/>
    <w:rsid w:val="00842E22"/>
    <w:rsid w:val="00843950"/>
    <w:rsid w:val="00843EA0"/>
    <w:rsid w:val="008469E8"/>
    <w:rsid w:val="00847035"/>
    <w:rsid w:val="008471C1"/>
    <w:rsid w:val="00850D93"/>
    <w:rsid w:val="00853563"/>
    <w:rsid w:val="0085382E"/>
    <w:rsid w:val="0085413B"/>
    <w:rsid w:val="00857155"/>
    <w:rsid w:val="00861DAC"/>
    <w:rsid w:val="00863AA4"/>
    <w:rsid w:val="00863F4B"/>
    <w:rsid w:val="00871D87"/>
    <w:rsid w:val="008725D8"/>
    <w:rsid w:val="00875A07"/>
    <w:rsid w:val="00875DB6"/>
    <w:rsid w:val="00880A4A"/>
    <w:rsid w:val="00882B7E"/>
    <w:rsid w:val="008919A8"/>
    <w:rsid w:val="008919B9"/>
    <w:rsid w:val="008924DF"/>
    <w:rsid w:val="00894CD7"/>
    <w:rsid w:val="00896195"/>
    <w:rsid w:val="00897DC8"/>
    <w:rsid w:val="008A1894"/>
    <w:rsid w:val="008A3779"/>
    <w:rsid w:val="008A4D5D"/>
    <w:rsid w:val="008A78C7"/>
    <w:rsid w:val="008B2CEF"/>
    <w:rsid w:val="008B6BC2"/>
    <w:rsid w:val="008B7D75"/>
    <w:rsid w:val="008B7DCD"/>
    <w:rsid w:val="008C0E6A"/>
    <w:rsid w:val="008C261A"/>
    <w:rsid w:val="008C4203"/>
    <w:rsid w:val="008C47D4"/>
    <w:rsid w:val="008C573F"/>
    <w:rsid w:val="008C5ABB"/>
    <w:rsid w:val="008D4FBC"/>
    <w:rsid w:val="008D7E12"/>
    <w:rsid w:val="008E3085"/>
    <w:rsid w:val="008E6747"/>
    <w:rsid w:val="008F1965"/>
    <w:rsid w:val="008F2357"/>
    <w:rsid w:val="008F38FE"/>
    <w:rsid w:val="008F56E9"/>
    <w:rsid w:val="008F57CE"/>
    <w:rsid w:val="008F5C32"/>
    <w:rsid w:val="00900DEB"/>
    <w:rsid w:val="00905320"/>
    <w:rsid w:val="009063FD"/>
    <w:rsid w:val="009111F4"/>
    <w:rsid w:val="00911B17"/>
    <w:rsid w:val="00911C0D"/>
    <w:rsid w:val="009129E9"/>
    <w:rsid w:val="0091346F"/>
    <w:rsid w:val="009134F6"/>
    <w:rsid w:val="00913C61"/>
    <w:rsid w:val="00916859"/>
    <w:rsid w:val="0092032C"/>
    <w:rsid w:val="00920B01"/>
    <w:rsid w:val="00921305"/>
    <w:rsid w:val="0092473E"/>
    <w:rsid w:val="00925A16"/>
    <w:rsid w:val="0092653B"/>
    <w:rsid w:val="00930DB6"/>
    <w:rsid w:val="009347C3"/>
    <w:rsid w:val="00943512"/>
    <w:rsid w:val="00944688"/>
    <w:rsid w:val="00950D67"/>
    <w:rsid w:val="00954B54"/>
    <w:rsid w:val="00960A7E"/>
    <w:rsid w:val="0096172F"/>
    <w:rsid w:val="0096588A"/>
    <w:rsid w:val="00965B49"/>
    <w:rsid w:val="00965E05"/>
    <w:rsid w:val="0096676E"/>
    <w:rsid w:val="0097125F"/>
    <w:rsid w:val="0097184F"/>
    <w:rsid w:val="00972B4A"/>
    <w:rsid w:val="00972C6D"/>
    <w:rsid w:val="0097679A"/>
    <w:rsid w:val="0097761B"/>
    <w:rsid w:val="0098050D"/>
    <w:rsid w:val="00995631"/>
    <w:rsid w:val="00997BB4"/>
    <w:rsid w:val="009A1C14"/>
    <w:rsid w:val="009A40DC"/>
    <w:rsid w:val="009B0037"/>
    <w:rsid w:val="009B293D"/>
    <w:rsid w:val="009B42AA"/>
    <w:rsid w:val="009B4DCE"/>
    <w:rsid w:val="009B4E1D"/>
    <w:rsid w:val="009B788E"/>
    <w:rsid w:val="009C15CE"/>
    <w:rsid w:val="009C292A"/>
    <w:rsid w:val="009C58B4"/>
    <w:rsid w:val="009C66B4"/>
    <w:rsid w:val="009D57C2"/>
    <w:rsid w:val="009D79B3"/>
    <w:rsid w:val="009E41BB"/>
    <w:rsid w:val="009E5CB0"/>
    <w:rsid w:val="009F29B8"/>
    <w:rsid w:val="009F342F"/>
    <w:rsid w:val="00A007F1"/>
    <w:rsid w:val="00A030D9"/>
    <w:rsid w:val="00A037E0"/>
    <w:rsid w:val="00A051A7"/>
    <w:rsid w:val="00A0605A"/>
    <w:rsid w:val="00A0746E"/>
    <w:rsid w:val="00A1032A"/>
    <w:rsid w:val="00A11F2E"/>
    <w:rsid w:val="00A12234"/>
    <w:rsid w:val="00A12C22"/>
    <w:rsid w:val="00A16F04"/>
    <w:rsid w:val="00A177A6"/>
    <w:rsid w:val="00A21C4A"/>
    <w:rsid w:val="00A21D9C"/>
    <w:rsid w:val="00A226E3"/>
    <w:rsid w:val="00A23735"/>
    <w:rsid w:val="00A2445E"/>
    <w:rsid w:val="00A26D66"/>
    <w:rsid w:val="00A33E5B"/>
    <w:rsid w:val="00A35858"/>
    <w:rsid w:val="00A366F2"/>
    <w:rsid w:val="00A41DD9"/>
    <w:rsid w:val="00A43D52"/>
    <w:rsid w:val="00A44408"/>
    <w:rsid w:val="00A44549"/>
    <w:rsid w:val="00A44913"/>
    <w:rsid w:val="00A44BC9"/>
    <w:rsid w:val="00A50D3D"/>
    <w:rsid w:val="00A51B53"/>
    <w:rsid w:val="00A525D5"/>
    <w:rsid w:val="00A52916"/>
    <w:rsid w:val="00A54445"/>
    <w:rsid w:val="00A54F79"/>
    <w:rsid w:val="00A5551E"/>
    <w:rsid w:val="00A5687C"/>
    <w:rsid w:val="00A60E92"/>
    <w:rsid w:val="00A61FD2"/>
    <w:rsid w:val="00A64843"/>
    <w:rsid w:val="00A64B26"/>
    <w:rsid w:val="00A64D84"/>
    <w:rsid w:val="00A70186"/>
    <w:rsid w:val="00A705FA"/>
    <w:rsid w:val="00A715FB"/>
    <w:rsid w:val="00A71C15"/>
    <w:rsid w:val="00A72419"/>
    <w:rsid w:val="00A808D8"/>
    <w:rsid w:val="00A812DF"/>
    <w:rsid w:val="00A815B5"/>
    <w:rsid w:val="00A86BFC"/>
    <w:rsid w:val="00A94432"/>
    <w:rsid w:val="00A97439"/>
    <w:rsid w:val="00A97DCF"/>
    <w:rsid w:val="00A97F4A"/>
    <w:rsid w:val="00AA1E40"/>
    <w:rsid w:val="00AA35A7"/>
    <w:rsid w:val="00AA36EA"/>
    <w:rsid w:val="00AA437F"/>
    <w:rsid w:val="00AA75DE"/>
    <w:rsid w:val="00AB2EF9"/>
    <w:rsid w:val="00AB4A80"/>
    <w:rsid w:val="00AB5FBE"/>
    <w:rsid w:val="00AB7440"/>
    <w:rsid w:val="00AC08A1"/>
    <w:rsid w:val="00AC2BD4"/>
    <w:rsid w:val="00AD1772"/>
    <w:rsid w:val="00AD3525"/>
    <w:rsid w:val="00AD37DB"/>
    <w:rsid w:val="00AD6D0C"/>
    <w:rsid w:val="00AD6E86"/>
    <w:rsid w:val="00AE0AE7"/>
    <w:rsid w:val="00AE2766"/>
    <w:rsid w:val="00AE742F"/>
    <w:rsid w:val="00AF265A"/>
    <w:rsid w:val="00AF44FE"/>
    <w:rsid w:val="00AF6E4E"/>
    <w:rsid w:val="00AF6FD1"/>
    <w:rsid w:val="00AF6FEE"/>
    <w:rsid w:val="00AF7AC1"/>
    <w:rsid w:val="00B01570"/>
    <w:rsid w:val="00B028DA"/>
    <w:rsid w:val="00B049A9"/>
    <w:rsid w:val="00B05470"/>
    <w:rsid w:val="00B07EB0"/>
    <w:rsid w:val="00B14216"/>
    <w:rsid w:val="00B165B1"/>
    <w:rsid w:val="00B23D17"/>
    <w:rsid w:val="00B33341"/>
    <w:rsid w:val="00B33983"/>
    <w:rsid w:val="00B35407"/>
    <w:rsid w:val="00B3670D"/>
    <w:rsid w:val="00B405A8"/>
    <w:rsid w:val="00B434FD"/>
    <w:rsid w:val="00B51269"/>
    <w:rsid w:val="00B51979"/>
    <w:rsid w:val="00B531F2"/>
    <w:rsid w:val="00B53A69"/>
    <w:rsid w:val="00B57FDF"/>
    <w:rsid w:val="00B61686"/>
    <w:rsid w:val="00B63F31"/>
    <w:rsid w:val="00B659C8"/>
    <w:rsid w:val="00B70262"/>
    <w:rsid w:val="00B708B2"/>
    <w:rsid w:val="00B722F0"/>
    <w:rsid w:val="00B73DC2"/>
    <w:rsid w:val="00B76E49"/>
    <w:rsid w:val="00B82219"/>
    <w:rsid w:val="00B846FA"/>
    <w:rsid w:val="00B917B4"/>
    <w:rsid w:val="00B92261"/>
    <w:rsid w:val="00B9297E"/>
    <w:rsid w:val="00B9381A"/>
    <w:rsid w:val="00B93855"/>
    <w:rsid w:val="00B94572"/>
    <w:rsid w:val="00B95467"/>
    <w:rsid w:val="00B95571"/>
    <w:rsid w:val="00B96FB6"/>
    <w:rsid w:val="00BA3D7F"/>
    <w:rsid w:val="00BA3FFC"/>
    <w:rsid w:val="00BA46AE"/>
    <w:rsid w:val="00BA4AEC"/>
    <w:rsid w:val="00BA5DAC"/>
    <w:rsid w:val="00BB1040"/>
    <w:rsid w:val="00BB2F42"/>
    <w:rsid w:val="00BB3629"/>
    <w:rsid w:val="00BB3FDA"/>
    <w:rsid w:val="00BB4FAE"/>
    <w:rsid w:val="00BC3CA2"/>
    <w:rsid w:val="00BC3D9E"/>
    <w:rsid w:val="00BC5462"/>
    <w:rsid w:val="00BD37E7"/>
    <w:rsid w:val="00BD47A5"/>
    <w:rsid w:val="00BD6C06"/>
    <w:rsid w:val="00BE0F42"/>
    <w:rsid w:val="00BE5668"/>
    <w:rsid w:val="00BE5798"/>
    <w:rsid w:val="00BF38CC"/>
    <w:rsid w:val="00BF4A0B"/>
    <w:rsid w:val="00BF5A46"/>
    <w:rsid w:val="00BF75B3"/>
    <w:rsid w:val="00C0025D"/>
    <w:rsid w:val="00C01687"/>
    <w:rsid w:val="00C026A4"/>
    <w:rsid w:val="00C02B88"/>
    <w:rsid w:val="00C072D5"/>
    <w:rsid w:val="00C07347"/>
    <w:rsid w:val="00C121DE"/>
    <w:rsid w:val="00C20015"/>
    <w:rsid w:val="00C20F48"/>
    <w:rsid w:val="00C217CC"/>
    <w:rsid w:val="00C27035"/>
    <w:rsid w:val="00C304DA"/>
    <w:rsid w:val="00C36C35"/>
    <w:rsid w:val="00C40437"/>
    <w:rsid w:val="00C40543"/>
    <w:rsid w:val="00C40E82"/>
    <w:rsid w:val="00C41ED1"/>
    <w:rsid w:val="00C479B3"/>
    <w:rsid w:val="00C51288"/>
    <w:rsid w:val="00C53E00"/>
    <w:rsid w:val="00C53EF9"/>
    <w:rsid w:val="00C563A7"/>
    <w:rsid w:val="00C60123"/>
    <w:rsid w:val="00C6453F"/>
    <w:rsid w:val="00C66D16"/>
    <w:rsid w:val="00C70DBA"/>
    <w:rsid w:val="00C71154"/>
    <w:rsid w:val="00C74223"/>
    <w:rsid w:val="00C75025"/>
    <w:rsid w:val="00C77E81"/>
    <w:rsid w:val="00C831A9"/>
    <w:rsid w:val="00C84CB4"/>
    <w:rsid w:val="00C856EE"/>
    <w:rsid w:val="00C85C6A"/>
    <w:rsid w:val="00C91287"/>
    <w:rsid w:val="00C91CC4"/>
    <w:rsid w:val="00C930E2"/>
    <w:rsid w:val="00C93108"/>
    <w:rsid w:val="00C9413D"/>
    <w:rsid w:val="00C9452C"/>
    <w:rsid w:val="00CA17D3"/>
    <w:rsid w:val="00CA4117"/>
    <w:rsid w:val="00CA43BF"/>
    <w:rsid w:val="00CA507F"/>
    <w:rsid w:val="00CA52D2"/>
    <w:rsid w:val="00CA74B1"/>
    <w:rsid w:val="00CA7747"/>
    <w:rsid w:val="00CB0598"/>
    <w:rsid w:val="00CB1D40"/>
    <w:rsid w:val="00CB2C28"/>
    <w:rsid w:val="00CC3470"/>
    <w:rsid w:val="00CC440A"/>
    <w:rsid w:val="00CD0906"/>
    <w:rsid w:val="00CD12BB"/>
    <w:rsid w:val="00CD542B"/>
    <w:rsid w:val="00CD5B20"/>
    <w:rsid w:val="00CD77D9"/>
    <w:rsid w:val="00CE0EA0"/>
    <w:rsid w:val="00CE106A"/>
    <w:rsid w:val="00CE2099"/>
    <w:rsid w:val="00CE557F"/>
    <w:rsid w:val="00CE6929"/>
    <w:rsid w:val="00CF0CDE"/>
    <w:rsid w:val="00D020F7"/>
    <w:rsid w:val="00D02AD6"/>
    <w:rsid w:val="00D03345"/>
    <w:rsid w:val="00D045D3"/>
    <w:rsid w:val="00D112BB"/>
    <w:rsid w:val="00D121FB"/>
    <w:rsid w:val="00D12F1D"/>
    <w:rsid w:val="00D13EF7"/>
    <w:rsid w:val="00D20C15"/>
    <w:rsid w:val="00D216E6"/>
    <w:rsid w:val="00D21BAD"/>
    <w:rsid w:val="00D23728"/>
    <w:rsid w:val="00D26208"/>
    <w:rsid w:val="00D27A36"/>
    <w:rsid w:val="00D3400E"/>
    <w:rsid w:val="00D340FF"/>
    <w:rsid w:val="00D378C2"/>
    <w:rsid w:val="00D41302"/>
    <w:rsid w:val="00D41438"/>
    <w:rsid w:val="00D4312B"/>
    <w:rsid w:val="00D460D3"/>
    <w:rsid w:val="00D528C4"/>
    <w:rsid w:val="00D52B32"/>
    <w:rsid w:val="00D64502"/>
    <w:rsid w:val="00D66DB3"/>
    <w:rsid w:val="00D723F5"/>
    <w:rsid w:val="00D731DE"/>
    <w:rsid w:val="00D736F8"/>
    <w:rsid w:val="00D7480E"/>
    <w:rsid w:val="00D756E3"/>
    <w:rsid w:val="00D76BBA"/>
    <w:rsid w:val="00D7721D"/>
    <w:rsid w:val="00D772F9"/>
    <w:rsid w:val="00D824AF"/>
    <w:rsid w:val="00D83498"/>
    <w:rsid w:val="00D83A90"/>
    <w:rsid w:val="00D846D5"/>
    <w:rsid w:val="00D91CA9"/>
    <w:rsid w:val="00D91DF2"/>
    <w:rsid w:val="00D93EAC"/>
    <w:rsid w:val="00D96D60"/>
    <w:rsid w:val="00DB1466"/>
    <w:rsid w:val="00DB3586"/>
    <w:rsid w:val="00DB70A1"/>
    <w:rsid w:val="00DB750F"/>
    <w:rsid w:val="00DC3D08"/>
    <w:rsid w:val="00DC58BE"/>
    <w:rsid w:val="00DC65DD"/>
    <w:rsid w:val="00DC7AF3"/>
    <w:rsid w:val="00DD0BDD"/>
    <w:rsid w:val="00DD1D4E"/>
    <w:rsid w:val="00DD2F85"/>
    <w:rsid w:val="00DD3B40"/>
    <w:rsid w:val="00DD48BC"/>
    <w:rsid w:val="00DD4F5C"/>
    <w:rsid w:val="00DD7A7D"/>
    <w:rsid w:val="00DE23E5"/>
    <w:rsid w:val="00DE30C1"/>
    <w:rsid w:val="00DE5648"/>
    <w:rsid w:val="00DE682A"/>
    <w:rsid w:val="00DF48AB"/>
    <w:rsid w:val="00DF79AD"/>
    <w:rsid w:val="00DF7CB2"/>
    <w:rsid w:val="00E00B3C"/>
    <w:rsid w:val="00E01500"/>
    <w:rsid w:val="00E03CD4"/>
    <w:rsid w:val="00E045E4"/>
    <w:rsid w:val="00E05CE9"/>
    <w:rsid w:val="00E0793C"/>
    <w:rsid w:val="00E11DFC"/>
    <w:rsid w:val="00E15CDF"/>
    <w:rsid w:val="00E16C2B"/>
    <w:rsid w:val="00E21015"/>
    <w:rsid w:val="00E21361"/>
    <w:rsid w:val="00E226C5"/>
    <w:rsid w:val="00E23163"/>
    <w:rsid w:val="00E23DD7"/>
    <w:rsid w:val="00E2403C"/>
    <w:rsid w:val="00E24B81"/>
    <w:rsid w:val="00E24D3A"/>
    <w:rsid w:val="00E2576F"/>
    <w:rsid w:val="00E25CBF"/>
    <w:rsid w:val="00E26EE3"/>
    <w:rsid w:val="00E27A8F"/>
    <w:rsid w:val="00E30298"/>
    <w:rsid w:val="00E302EE"/>
    <w:rsid w:val="00E33C9C"/>
    <w:rsid w:val="00E35024"/>
    <w:rsid w:val="00E365E0"/>
    <w:rsid w:val="00E36C16"/>
    <w:rsid w:val="00E37EF9"/>
    <w:rsid w:val="00E40C3A"/>
    <w:rsid w:val="00E41A31"/>
    <w:rsid w:val="00E42558"/>
    <w:rsid w:val="00E442BE"/>
    <w:rsid w:val="00E45AA9"/>
    <w:rsid w:val="00E4711E"/>
    <w:rsid w:val="00E47A1D"/>
    <w:rsid w:val="00E54B45"/>
    <w:rsid w:val="00E55334"/>
    <w:rsid w:val="00E5677D"/>
    <w:rsid w:val="00E60351"/>
    <w:rsid w:val="00E6467D"/>
    <w:rsid w:val="00E6472F"/>
    <w:rsid w:val="00E66ABA"/>
    <w:rsid w:val="00E66F75"/>
    <w:rsid w:val="00E70101"/>
    <w:rsid w:val="00E732C1"/>
    <w:rsid w:val="00E73DFF"/>
    <w:rsid w:val="00E75C57"/>
    <w:rsid w:val="00E761A6"/>
    <w:rsid w:val="00E764D0"/>
    <w:rsid w:val="00E76A36"/>
    <w:rsid w:val="00E76EAD"/>
    <w:rsid w:val="00E7775A"/>
    <w:rsid w:val="00E77C48"/>
    <w:rsid w:val="00E8108A"/>
    <w:rsid w:val="00E850DC"/>
    <w:rsid w:val="00E86AC9"/>
    <w:rsid w:val="00E9093A"/>
    <w:rsid w:val="00E91D25"/>
    <w:rsid w:val="00E936FE"/>
    <w:rsid w:val="00E9399F"/>
    <w:rsid w:val="00E942B5"/>
    <w:rsid w:val="00E95520"/>
    <w:rsid w:val="00EA1211"/>
    <w:rsid w:val="00EA1EE2"/>
    <w:rsid w:val="00EA3B23"/>
    <w:rsid w:val="00EA636A"/>
    <w:rsid w:val="00EB4185"/>
    <w:rsid w:val="00EB60BD"/>
    <w:rsid w:val="00EC59E4"/>
    <w:rsid w:val="00EC776B"/>
    <w:rsid w:val="00EC7CBC"/>
    <w:rsid w:val="00ED0ABE"/>
    <w:rsid w:val="00ED3A19"/>
    <w:rsid w:val="00ED6D58"/>
    <w:rsid w:val="00ED719A"/>
    <w:rsid w:val="00EE2043"/>
    <w:rsid w:val="00EE43A3"/>
    <w:rsid w:val="00EE46EE"/>
    <w:rsid w:val="00EE52C6"/>
    <w:rsid w:val="00EF0ED7"/>
    <w:rsid w:val="00EF1737"/>
    <w:rsid w:val="00EF2010"/>
    <w:rsid w:val="00EF36F6"/>
    <w:rsid w:val="00EF537D"/>
    <w:rsid w:val="00EF58F7"/>
    <w:rsid w:val="00EF5BAD"/>
    <w:rsid w:val="00F017D1"/>
    <w:rsid w:val="00F05ED0"/>
    <w:rsid w:val="00F06E2B"/>
    <w:rsid w:val="00F208EC"/>
    <w:rsid w:val="00F22BA2"/>
    <w:rsid w:val="00F247AC"/>
    <w:rsid w:val="00F27E8E"/>
    <w:rsid w:val="00F315CF"/>
    <w:rsid w:val="00F3182E"/>
    <w:rsid w:val="00F3264E"/>
    <w:rsid w:val="00F341BC"/>
    <w:rsid w:val="00F36299"/>
    <w:rsid w:val="00F3642A"/>
    <w:rsid w:val="00F36BFB"/>
    <w:rsid w:val="00F42702"/>
    <w:rsid w:val="00F42A91"/>
    <w:rsid w:val="00F43711"/>
    <w:rsid w:val="00F45CBC"/>
    <w:rsid w:val="00F50E84"/>
    <w:rsid w:val="00F53610"/>
    <w:rsid w:val="00F54784"/>
    <w:rsid w:val="00F55967"/>
    <w:rsid w:val="00F70925"/>
    <w:rsid w:val="00F70B46"/>
    <w:rsid w:val="00F72595"/>
    <w:rsid w:val="00F72CB4"/>
    <w:rsid w:val="00F72E42"/>
    <w:rsid w:val="00F76810"/>
    <w:rsid w:val="00F773DB"/>
    <w:rsid w:val="00F77537"/>
    <w:rsid w:val="00F81AC6"/>
    <w:rsid w:val="00F82FB0"/>
    <w:rsid w:val="00F83B10"/>
    <w:rsid w:val="00F84B76"/>
    <w:rsid w:val="00F86385"/>
    <w:rsid w:val="00F86F68"/>
    <w:rsid w:val="00F87608"/>
    <w:rsid w:val="00F876F5"/>
    <w:rsid w:val="00F9297F"/>
    <w:rsid w:val="00F95142"/>
    <w:rsid w:val="00F9550B"/>
    <w:rsid w:val="00F97FC6"/>
    <w:rsid w:val="00FA0E60"/>
    <w:rsid w:val="00FA215A"/>
    <w:rsid w:val="00FA2EBB"/>
    <w:rsid w:val="00FA2EFB"/>
    <w:rsid w:val="00FB1DEA"/>
    <w:rsid w:val="00FB23EA"/>
    <w:rsid w:val="00FB696B"/>
    <w:rsid w:val="00FB7CE4"/>
    <w:rsid w:val="00FC21F7"/>
    <w:rsid w:val="00FC378A"/>
    <w:rsid w:val="00FC37C4"/>
    <w:rsid w:val="00FC60B9"/>
    <w:rsid w:val="00FC6B8C"/>
    <w:rsid w:val="00FC6E72"/>
    <w:rsid w:val="00FC7B27"/>
    <w:rsid w:val="00FD2ECD"/>
    <w:rsid w:val="00FD34E9"/>
    <w:rsid w:val="00FD37AE"/>
    <w:rsid w:val="00FD44BA"/>
    <w:rsid w:val="00FD6BF1"/>
    <w:rsid w:val="00FD6F9B"/>
    <w:rsid w:val="00FE07C0"/>
    <w:rsid w:val="00FE2D8D"/>
    <w:rsid w:val="00FE4669"/>
    <w:rsid w:val="00FE46AE"/>
    <w:rsid w:val="00FE79A8"/>
    <w:rsid w:val="00FF1791"/>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473E"/>
    <w:pPr>
      <w:spacing w:after="160" w:line="0" w:lineRule="atLeast"/>
    </w:pPr>
    <w:rPr>
      <w:rFonts w:eastAsia="Meiryo UI"/>
      <w:sz w:val="22"/>
      <w:szCs w:val="22"/>
    </w:rPr>
  </w:style>
  <w:style w:type="paragraph" w:styleId="1">
    <w:name w:val="heading 1"/>
    <w:basedOn w:val="a"/>
    <w:next w:val="a"/>
    <w:link w:val="10"/>
    <w:uiPriority w:val="9"/>
    <w:qFormat/>
    <w:rsid w:val="0092473E"/>
    <w:pPr>
      <w:keepNext/>
      <w:keepLines/>
      <w:numPr>
        <w:numId w:val="1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92473E"/>
    <w:pPr>
      <w:keepNext/>
      <w:keepLines/>
      <w:numPr>
        <w:ilvl w:val="1"/>
        <w:numId w:val="1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92473E"/>
    <w:pPr>
      <w:keepNext/>
      <w:keepLines/>
      <w:numPr>
        <w:ilvl w:val="2"/>
        <w:numId w:val="1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92473E"/>
    <w:pPr>
      <w:keepNext/>
      <w:keepLines/>
      <w:numPr>
        <w:ilvl w:val="3"/>
        <w:numId w:val="1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92473E"/>
    <w:pPr>
      <w:keepNext/>
      <w:keepLines/>
      <w:numPr>
        <w:ilvl w:val="4"/>
        <w:numId w:val="1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92473E"/>
    <w:pPr>
      <w:keepNext/>
      <w:keepLines/>
      <w:numPr>
        <w:ilvl w:val="5"/>
        <w:numId w:val="1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92473E"/>
    <w:pPr>
      <w:keepNext/>
      <w:keepLines/>
      <w:numPr>
        <w:ilvl w:val="6"/>
        <w:numId w:val="1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92473E"/>
    <w:pPr>
      <w:keepNext/>
      <w:keepLines/>
      <w:numPr>
        <w:ilvl w:val="7"/>
        <w:numId w:val="1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92473E"/>
    <w:pPr>
      <w:keepNext/>
      <w:keepLines/>
      <w:numPr>
        <w:ilvl w:val="8"/>
        <w:numId w:val="1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92473E"/>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92473E"/>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92473E"/>
    <w:pPr>
      <w:numPr>
        <w:ilvl w:val="1"/>
      </w:numPr>
    </w:pPr>
    <w:rPr>
      <w:rFonts w:eastAsia="SimSun"/>
      <w:color w:val="5A5A5A"/>
      <w:spacing w:val="10"/>
      <w:sz w:val="20"/>
      <w:szCs w:val="20"/>
    </w:rPr>
  </w:style>
  <w:style w:type="character" w:customStyle="1" w:styleId="a6">
    <w:name w:val="サブタイトルの文字"/>
    <w:link w:val="a5"/>
    <w:uiPriority w:val="11"/>
    <w:rsid w:val="0092473E"/>
    <w:rPr>
      <w:color w:val="5A5A5A"/>
      <w:spacing w:val="10"/>
    </w:rPr>
  </w:style>
  <w:style w:type="character" w:customStyle="1" w:styleId="10">
    <w:name w:val="見出し 1 (文字)"/>
    <w:link w:val="1"/>
    <w:uiPriority w:val="9"/>
    <w:rsid w:val="0092473E"/>
    <w:rPr>
      <w:rFonts w:ascii="Calibri Light" w:eastAsia="Meiryo UI" w:hAnsi="Calibri Light"/>
      <w:b/>
      <w:bCs/>
      <w:color w:val="000000"/>
      <w:sz w:val="36"/>
      <w:szCs w:val="36"/>
    </w:rPr>
  </w:style>
  <w:style w:type="character" w:customStyle="1" w:styleId="20">
    <w:name w:val="見出し 2 (文字)"/>
    <w:link w:val="2"/>
    <w:uiPriority w:val="9"/>
    <w:rsid w:val="0092473E"/>
    <w:rPr>
      <w:rFonts w:ascii="Calibri Light" w:eastAsia="Meiryo UI" w:hAnsi="Calibri Light"/>
      <w:b/>
      <w:bCs/>
      <w:color w:val="000000"/>
      <w:sz w:val="28"/>
      <w:szCs w:val="28"/>
    </w:rPr>
  </w:style>
  <w:style w:type="character" w:customStyle="1" w:styleId="30">
    <w:name w:val="見出し 3 (文字)"/>
    <w:link w:val="3"/>
    <w:uiPriority w:val="9"/>
    <w:rsid w:val="0092473E"/>
    <w:rPr>
      <w:rFonts w:ascii="Calibri Light" w:hAnsi="Calibri Light"/>
      <w:b/>
      <w:bCs/>
      <w:color w:val="000000"/>
    </w:rPr>
  </w:style>
  <w:style w:type="character" w:customStyle="1" w:styleId="40">
    <w:name w:val="見出し 4 (文字)"/>
    <w:link w:val="4"/>
    <w:uiPriority w:val="9"/>
    <w:semiHidden/>
    <w:rsid w:val="0092473E"/>
    <w:rPr>
      <w:rFonts w:ascii="Calibri Light" w:hAnsi="Calibri Light"/>
      <w:b/>
      <w:bCs/>
      <w:i/>
      <w:iCs/>
      <w:color w:val="000000"/>
    </w:rPr>
  </w:style>
  <w:style w:type="character" w:customStyle="1" w:styleId="50">
    <w:name w:val="見出し 5 (文字)"/>
    <w:link w:val="5"/>
    <w:uiPriority w:val="9"/>
    <w:semiHidden/>
    <w:rsid w:val="0092473E"/>
    <w:rPr>
      <w:rFonts w:ascii="Calibri Light" w:hAnsi="Calibri Light"/>
      <w:color w:val="252525"/>
    </w:rPr>
  </w:style>
  <w:style w:type="character" w:customStyle="1" w:styleId="60">
    <w:name w:val="見出し 6 (文字)"/>
    <w:link w:val="6"/>
    <w:uiPriority w:val="9"/>
    <w:semiHidden/>
    <w:rsid w:val="0092473E"/>
    <w:rPr>
      <w:rFonts w:ascii="Calibri Light" w:hAnsi="Calibri Light"/>
      <w:i/>
      <w:iCs/>
      <w:color w:val="252525"/>
    </w:rPr>
  </w:style>
  <w:style w:type="character" w:customStyle="1" w:styleId="70">
    <w:name w:val="見出し 7 (文字)"/>
    <w:link w:val="7"/>
    <w:uiPriority w:val="9"/>
    <w:semiHidden/>
    <w:rsid w:val="0092473E"/>
    <w:rPr>
      <w:rFonts w:ascii="Calibri Light" w:hAnsi="Calibri Light"/>
      <w:i/>
      <w:iCs/>
      <w:color w:val="404040"/>
    </w:rPr>
  </w:style>
  <w:style w:type="character" w:customStyle="1" w:styleId="80">
    <w:name w:val="見出し 8 (文字)"/>
    <w:link w:val="8"/>
    <w:uiPriority w:val="9"/>
    <w:semiHidden/>
    <w:rsid w:val="0092473E"/>
    <w:rPr>
      <w:rFonts w:ascii="Calibri Light" w:hAnsi="Calibri Light"/>
      <w:color w:val="404040"/>
    </w:rPr>
  </w:style>
  <w:style w:type="character" w:customStyle="1" w:styleId="90">
    <w:name w:val="見出し 9 (文字)"/>
    <w:link w:val="9"/>
    <w:uiPriority w:val="9"/>
    <w:semiHidden/>
    <w:rsid w:val="0092473E"/>
    <w:rPr>
      <w:rFonts w:ascii="Calibri Light" w:hAnsi="Calibri Light"/>
      <w:i/>
      <w:iCs/>
      <w:color w:val="404040"/>
    </w:rPr>
  </w:style>
  <w:style w:type="character" w:styleId="a7">
    <w:name w:val="Subtle Emphasis"/>
    <w:uiPriority w:val="19"/>
    <w:qFormat/>
    <w:rsid w:val="0092473E"/>
    <w:rPr>
      <w:rFonts w:eastAsia="Meiryo UI"/>
      <w:i/>
      <w:iCs/>
      <w:color w:val="404040"/>
    </w:rPr>
  </w:style>
  <w:style w:type="character" w:styleId="a8">
    <w:name w:val="Emphasis"/>
    <w:uiPriority w:val="20"/>
    <w:qFormat/>
    <w:rsid w:val="0092473E"/>
    <w:rPr>
      <w:rFonts w:eastAsia="Meiryo UI"/>
      <w:i/>
      <w:iCs/>
      <w:color w:val="auto"/>
    </w:rPr>
  </w:style>
  <w:style w:type="character" w:styleId="21">
    <w:name w:val="Intense Emphasis"/>
    <w:uiPriority w:val="21"/>
    <w:qFormat/>
    <w:rsid w:val="0092473E"/>
    <w:rPr>
      <w:rFonts w:eastAsia="Meiryo UI"/>
      <w:b/>
      <w:bCs/>
      <w:i/>
      <w:iCs/>
      <w:caps/>
    </w:rPr>
  </w:style>
  <w:style w:type="character" w:styleId="a9">
    <w:name w:val="Strong"/>
    <w:uiPriority w:val="22"/>
    <w:qFormat/>
    <w:rsid w:val="0092473E"/>
    <w:rPr>
      <w:rFonts w:eastAsia="Meiryo UI"/>
      <w:b/>
      <w:bCs/>
      <w:color w:val="000000"/>
    </w:rPr>
  </w:style>
  <w:style w:type="paragraph" w:customStyle="1" w:styleId="aa">
    <w:name w:val="引用"/>
    <w:basedOn w:val="a"/>
    <w:next w:val="a"/>
    <w:link w:val="ab"/>
    <w:uiPriority w:val="29"/>
    <w:qFormat/>
    <w:rsid w:val="0092473E"/>
    <w:pPr>
      <w:spacing w:before="160"/>
      <w:ind w:left="720" w:right="720"/>
    </w:pPr>
    <w:rPr>
      <w:rFonts w:eastAsia="SimSun"/>
      <w:i/>
      <w:iCs/>
      <w:color w:val="000000"/>
      <w:sz w:val="20"/>
      <w:szCs w:val="20"/>
    </w:rPr>
  </w:style>
  <w:style w:type="character" w:customStyle="1" w:styleId="ab">
    <w:name w:val="引用の文字"/>
    <w:link w:val="aa"/>
    <w:uiPriority w:val="29"/>
    <w:rsid w:val="0092473E"/>
    <w:rPr>
      <w:i/>
      <w:iCs/>
      <w:color w:val="000000"/>
    </w:rPr>
  </w:style>
  <w:style w:type="paragraph" w:styleId="ac">
    <w:name w:val="Quote"/>
    <w:basedOn w:val="a"/>
    <w:next w:val="a"/>
    <w:link w:val="ad"/>
    <w:uiPriority w:val="30"/>
    <w:qFormat/>
    <w:rsid w:val="0092473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92473E"/>
    <w:rPr>
      <w:rFonts w:ascii="Lucida Console" w:eastAsia="ＭＳ Ｐ明朝" w:hAnsi="Lucida Console"/>
      <w:color w:val="000000"/>
      <w:sz w:val="17"/>
      <w:szCs w:val="22"/>
      <w:shd w:val="clear" w:color="auto" w:fill="F2F2F2"/>
    </w:rPr>
  </w:style>
  <w:style w:type="character" w:styleId="ae">
    <w:name w:val="Subtle Reference"/>
    <w:uiPriority w:val="31"/>
    <w:qFormat/>
    <w:rsid w:val="0092473E"/>
    <w:rPr>
      <w:rFonts w:eastAsia="Meiryo UI"/>
      <w:smallCaps/>
      <w:color w:val="404040"/>
      <w:u w:val="single" w:color="7F7F7F"/>
    </w:rPr>
  </w:style>
  <w:style w:type="character" w:styleId="22">
    <w:name w:val="Intense Reference"/>
    <w:uiPriority w:val="32"/>
    <w:qFormat/>
    <w:rsid w:val="0092473E"/>
    <w:rPr>
      <w:rFonts w:eastAsia="Meiryo UI"/>
      <w:b/>
      <w:bCs/>
      <w:smallCaps/>
      <w:u w:val="single"/>
    </w:rPr>
  </w:style>
  <w:style w:type="character" w:styleId="af">
    <w:name w:val="Book Title"/>
    <w:uiPriority w:val="33"/>
    <w:qFormat/>
    <w:rsid w:val="0092473E"/>
    <w:rPr>
      <w:rFonts w:eastAsia="Meiryo UI"/>
      <w:b w:val="0"/>
      <w:bCs w:val="0"/>
      <w:smallCaps/>
      <w:spacing w:val="5"/>
    </w:rPr>
  </w:style>
  <w:style w:type="paragraph" w:customStyle="1" w:styleId="af0">
    <w:name w:val="標題"/>
    <w:basedOn w:val="a"/>
    <w:next w:val="a"/>
    <w:uiPriority w:val="35"/>
    <w:semiHidden/>
    <w:unhideWhenUsed/>
    <w:qFormat/>
    <w:rsid w:val="0092473E"/>
    <w:pPr>
      <w:spacing w:after="200" w:line="240" w:lineRule="auto"/>
    </w:pPr>
    <w:rPr>
      <w:i/>
      <w:iCs/>
      <w:color w:val="323232"/>
      <w:sz w:val="18"/>
      <w:szCs w:val="18"/>
    </w:rPr>
  </w:style>
  <w:style w:type="paragraph" w:styleId="af1">
    <w:name w:val="TOC Heading"/>
    <w:basedOn w:val="1"/>
    <w:next w:val="a"/>
    <w:uiPriority w:val="39"/>
    <w:semiHidden/>
    <w:unhideWhenUsed/>
    <w:qFormat/>
    <w:rsid w:val="0092473E"/>
    <w:pPr>
      <w:outlineLvl w:val="9"/>
    </w:pPr>
  </w:style>
  <w:style w:type="paragraph" w:styleId="af2">
    <w:name w:val="No Spacing"/>
    <w:uiPriority w:val="1"/>
    <w:qFormat/>
    <w:rsid w:val="0092473E"/>
    <w:rPr>
      <w:rFonts w:eastAsia="Meiryo UI"/>
      <w:sz w:val="22"/>
      <w:szCs w:val="22"/>
    </w:rPr>
  </w:style>
  <w:style w:type="paragraph" w:styleId="af3">
    <w:name w:val="List Paragraph"/>
    <w:basedOn w:val="a"/>
    <w:uiPriority w:val="34"/>
    <w:qFormat/>
    <w:rsid w:val="0092473E"/>
    <w:pPr>
      <w:ind w:left="720"/>
      <w:contextualSpacing/>
    </w:pPr>
  </w:style>
  <w:style w:type="paragraph" w:styleId="af4">
    <w:name w:val="Title"/>
    <w:basedOn w:val="a"/>
    <w:next w:val="a"/>
    <w:link w:val="af5"/>
    <w:uiPriority w:val="10"/>
    <w:qFormat/>
    <w:rsid w:val="0092473E"/>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92473E"/>
    <w:rPr>
      <w:rFonts w:ascii="Calibri Light" w:eastAsia="Meiryo UI" w:hAnsi="Calibri Light"/>
      <w:sz w:val="32"/>
      <w:szCs w:val="32"/>
    </w:rPr>
  </w:style>
  <w:style w:type="paragraph" w:styleId="af6">
    <w:name w:val="Subtitle"/>
    <w:basedOn w:val="a"/>
    <w:next w:val="a"/>
    <w:link w:val="af7"/>
    <w:uiPriority w:val="11"/>
    <w:qFormat/>
    <w:rsid w:val="0092473E"/>
    <w:pPr>
      <w:jc w:val="center"/>
      <w:outlineLvl w:val="1"/>
    </w:pPr>
    <w:rPr>
      <w:rFonts w:ascii="Calibri Light" w:hAnsi="Calibri Light"/>
      <w:sz w:val="24"/>
      <w:szCs w:val="24"/>
    </w:rPr>
  </w:style>
  <w:style w:type="character" w:customStyle="1" w:styleId="af7">
    <w:name w:val="副題 (文字)"/>
    <w:link w:val="af6"/>
    <w:uiPriority w:val="11"/>
    <w:rsid w:val="0092473E"/>
    <w:rPr>
      <w:rFonts w:ascii="Calibri Light" w:eastAsia="Meiryo UI" w:hAnsi="Calibri Light"/>
      <w:sz w:val="24"/>
      <w:szCs w:val="24"/>
    </w:rPr>
  </w:style>
  <w:style w:type="paragraph" w:customStyle="1" w:styleId="af8">
    <w:name w:val="引用文(書かないコード用)"/>
    <w:basedOn w:val="ac"/>
    <w:next w:val="a"/>
    <w:link w:val="af9"/>
    <w:qFormat/>
    <w:rsid w:val="0092473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92473E"/>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92473E"/>
    <w:rPr>
      <w:b/>
      <w:bCs/>
      <w:sz w:val="21"/>
      <w:szCs w:val="21"/>
    </w:rPr>
  </w:style>
  <w:style w:type="paragraph" w:styleId="23">
    <w:name w:val="Intense Quote"/>
    <w:basedOn w:val="a"/>
    <w:next w:val="a"/>
    <w:link w:val="24"/>
    <w:uiPriority w:val="30"/>
    <w:qFormat/>
    <w:rsid w:val="0092473E"/>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92473E"/>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1253</TotalTime>
  <Pages>32</Pages>
  <Words>6675</Words>
  <Characters>38052</Characters>
  <Application>Microsoft Office Word</Application>
  <DocSecurity>0</DocSecurity>
  <Lines>317</Lines>
  <Paragraphs>89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79</cp:revision>
  <dcterms:created xsi:type="dcterms:W3CDTF">2018-10-30T02:06:00Z</dcterms:created>
  <dcterms:modified xsi:type="dcterms:W3CDTF">2018-11-05T08:43:00Z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