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F6" w:rsidRDefault="000D56F6" w:rsidP="000D56F6">
      <w:pPr>
        <w:rPr>
          <w:lang w:val="ja-JP"/>
        </w:rPr>
      </w:pPr>
      <w:r>
        <w:rPr>
          <w:rFonts w:hint="eastAsia"/>
          <w:lang w:val="ja-JP"/>
        </w:rPr>
        <w:t>[</w:t>
      </w:r>
      <w:r>
        <w:rPr>
          <w:lang w:val="ja-JP"/>
        </w:rPr>
        <w:t>OpenGL</w:t>
      </w:r>
      <w:r w:rsidR="00725A14">
        <w:rPr>
          <w:lang w:val="ja-JP"/>
        </w:rPr>
        <w:t xml:space="preserve"> 3D 2018 </w:t>
      </w:r>
      <w:r>
        <w:rPr>
          <w:lang w:val="ja-JP"/>
        </w:rPr>
        <w:t>第</w:t>
      </w:r>
      <w:r>
        <w:rPr>
          <w:rFonts w:hint="eastAsia"/>
          <w:lang w:val="ja-JP"/>
        </w:rPr>
        <w:t>03</w:t>
      </w:r>
      <w:r>
        <w:rPr>
          <w:rFonts w:hint="eastAsia"/>
          <w:lang w:val="ja-JP"/>
        </w:rPr>
        <w:t>回</w:t>
      </w:r>
      <w:r>
        <w:rPr>
          <w:rFonts w:hint="eastAsia"/>
          <w:lang w:val="ja-JP"/>
        </w:rPr>
        <w:t>]</w:t>
      </w:r>
    </w:p>
    <w:p w:rsidR="00D26208" w:rsidRDefault="00F5294E">
      <w:pPr>
        <w:pStyle w:val="a3"/>
        <w:rPr>
          <w:lang w:val="ja-JP"/>
        </w:rPr>
      </w:pPr>
      <w:r>
        <w:rPr>
          <w:lang w:val="ja-JP"/>
        </w:rPr>
        <w:t>インデックス</w:t>
      </w:r>
      <w:r w:rsidR="00495E86">
        <w:rPr>
          <w:lang w:val="ja-JP"/>
        </w:rPr>
        <w:t>バッファ</w:t>
      </w:r>
      <w:r>
        <w:rPr>
          <w:lang w:val="ja-JP"/>
        </w:rPr>
        <w:t>のある世界線</w:t>
      </w:r>
    </w:p>
    <w:p w:rsidR="000D56F6" w:rsidRPr="000D56F6" w:rsidRDefault="000D56F6" w:rsidP="000D56F6">
      <w:pPr>
        <w:rPr>
          <w:lang w:val="ja-JP"/>
        </w:rPr>
      </w:pPr>
    </w:p>
    <w:p w:rsidR="00D26208" w:rsidRDefault="000D56F6">
      <w:pPr>
        <w:pStyle w:val="1"/>
      </w:pPr>
      <w:r>
        <w:t>インデックスバッファ</w:t>
      </w:r>
    </w:p>
    <w:p w:rsidR="003C2F71" w:rsidRDefault="003C2F71" w:rsidP="003C2F71">
      <w:pPr>
        <w:pStyle w:val="2"/>
        <w:rPr>
          <w:lang w:val="ja-JP"/>
        </w:rPr>
      </w:pPr>
      <w:r>
        <w:rPr>
          <w:lang w:val="ja-JP"/>
        </w:rPr>
        <w:t>不必要に頂点データを増やさない方法</w:t>
      </w:r>
    </w:p>
    <w:p w:rsidR="000F15C5" w:rsidRDefault="000F15C5">
      <w:pPr>
        <w:rPr>
          <w:lang w:val="ja-JP"/>
        </w:rPr>
      </w:pPr>
      <w:r>
        <w:rPr>
          <w:lang w:val="ja-JP"/>
        </w:rPr>
        <w:t>プリミティブには四角形がありません。そのため四角形を表示するには</w:t>
      </w:r>
      <w:r w:rsidR="0099273E">
        <w:rPr>
          <w:lang w:val="ja-JP"/>
        </w:rPr>
        <w:t>、</w:t>
      </w:r>
      <w:r w:rsidR="001031C4">
        <w:rPr>
          <w:lang w:val="ja-JP"/>
        </w:rPr>
        <w:t>GL_TRIANGLES</w:t>
      </w:r>
      <w:r>
        <w:rPr>
          <w:lang w:val="ja-JP"/>
        </w:rPr>
        <w:t>を使う場合は</w:t>
      </w:r>
      <w:r>
        <w:rPr>
          <w:rFonts w:hint="eastAsia"/>
          <w:lang w:val="ja-JP"/>
        </w:rPr>
        <w:t>2</w:t>
      </w:r>
      <w:r>
        <w:rPr>
          <w:rFonts w:hint="eastAsia"/>
          <w:lang w:val="ja-JP"/>
        </w:rPr>
        <w:t>つの</w:t>
      </w:r>
      <w:r>
        <w:rPr>
          <w:lang w:val="ja-JP"/>
        </w:rPr>
        <w:t>三角形</w:t>
      </w:r>
      <w:r w:rsidR="0099273E">
        <w:rPr>
          <w:lang w:val="ja-JP"/>
        </w:rPr>
        <w:t>、</w:t>
      </w:r>
      <w:r>
        <w:rPr>
          <w:lang w:val="ja-JP"/>
        </w:rPr>
        <w:t>つまり</w:t>
      </w:r>
      <w:r w:rsidR="0099273E">
        <w:rPr>
          <w:lang w:val="ja-JP"/>
        </w:rPr>
        <w:t>頂点データが合計</w:t>
      </w:r>
      <w:r w:rsidR="0099273E">
        <w:rPr>
          <w:lang w:val="ja-JP"/>
        </w:rPr>
        <w:t>6</w:t>
      </w:r>
      <w:r w:rsidR="0099273E">
        <w:rPr>
          <w:rFonts w:hint="eastAsia"/>
          <w:lang w:val="ja-JP"/>
        </w:rPr>
        <w:t>つ必要です。</w:t>
      </w:r>
      <w:r w:rsidR="008C0531">
        <w:rPr>
          <w:rFonts w:hint="eastAsia"/>
          <w:lang w:val="ja-JP"/>
        </w:rPr>
        <w:t>現在の</w:t>
      </w:r>
      <w:r w:rsidR="008C0531">
        <w:rPr>
          <w:rFonts w:hint="eastAsia"/>
          <w:lang w:val="ja-JP"/>
        </w:rPr>
        <w:t>OpenGL</w:t>
      </w:r>
      <w:r w:rsidR="008C0531">
        <w:rPr>
          <w:rFonts w:hint="eastAsia"/>
          <w:lang w:val="ja-JP"/>
        </w:rPr>
        <w:t>では、点・線角・三角形のいずれかしか描画できないため、図形としては角がひとつ増えただけなのに、頂点データは</w:t>
      </w:r>
      <w:r w:rsidR="008C0531">
        <w:rPr>
          <w:rFonts w:hint="eastAsia"/>
          <w:lang w:val="ja-JP"/>
        </w:rPr>
        <w:t>3</w:t>
      </w:r>
      <w:r>
        <w:rPr>
          <w:rFonts w:hint="eastAsia"/>
          <w:lang w:val="ja-JP"/>
        </w:rPr>
        <w:t>つも追加しなければならないのです</w:t>
      </w:r>
      <w:r w:rsidR="008C0531">
        <w:rPr>
          <w:rFonts w:hint="eastAsia"/>
          <w:lang w:val="ja-JP"/>
        </w:rPr>
        <w:t>。</w:t>
      </w:r>
      <w:r w:rsidR="0071188B">
        <w:rPr>
          <w:lang w:val="ja-JP"/>
        </w:rPr>
        <w:br/>
      </w:r>
      <w:r w:rsidR="008C0531">
        <w:rPr>
          <w:rFonts w:hint="eastAsia"/>
          <w:lang w:val="ja-JP"/>
        </w:rPr>
        <w:t>また、</w:t>
      </w:r>
      <w:r w:rsidR="008C0531">
        <w:rPr>
          <w:rFonts w:hint="eastAsia"/>
          <w:lang w:val="ja-JP"/>
        </w:rPr>
        <w:t>GL_TRIANGLE_STRIP</w:t>
      </w:r>
      <w:r w:rsidR="0061264D">
        <w:rPr>
          <w:rFonts w:hint="eastAsia"/>
          <w:lang w:val="ja-JP"/>
        </w:rPr>
        <w:t>や</w:t>
      </w:r>
      <w:r w:rsidR="0061264D">
        <w:rPr>
          <w:rFonts w:hint="eastAsia"/>
          <w:lang w:val="ja-JP"/>
        </w:rPr>
        <w:t>GL_TRIANGLE_FAN</w:t>
      </w:r>
      <w:r w:rsidR="008C0531">
        <w:rPr>
          <w:rFonts w:hint="eastAsia"/>
          <w:lang w:val="ja-JP"/>
        </w:rPr>
        <w:t>を使えば</w:t>
      </w:r>
      <w:r w:rsidR="008C0531">
        <w:rPr>
          <w:rFonts w:hint="eastAsia"/>
          <w:lang w:val="ja-JP"/>
        </w:rPr>
        <w:t>4</w:t>
      </w:r>
      <w:r w:rsidR="008C0531">
        <w:rPr>
          <w:rFonts w:hint="eastAsia"/>
          <w:lang w:val="ja-JP"/>
        </w:rPr>
        <w:t>つで済みますが、</w:t>
      </w:r>
      <w:r w:rsidR="0061264D">
        <w:rPr>
          <w:rFonts w:hint="eastAsia"/>
          <w:lang w:val="ja-JP"/>
        </w:rPr>
        <w:t>これらは「連続した三角形を描く」ためのもの</w:t>
      </w:r>
      <w:r w:rsidR="00C0629D">
        <w:rPr>
          <w:rFonts w:hint="eastAsia"/>
          <w:lang w:val="ja-JP"/>
        </w:rPr>
        <w:t>です。そのため</w:t>
      </w:r>
      <w:r w:rsidR="0061264D">
        <w:rPr>
          <w:rFonts w:hint="eastAsia"/>
          <w:lang w:val="ja-JP"/>
        </w:rPr>
        <w:t>、</w:t>
      </w:r>
      <w:r>
        <w:rPr>
          <w:rFonts w:hint="eastAsia"/>
          <w:lang w:val="ja-JP"/>
        </w:rPr>
        <w:t>四角形のように途中が途切れている図形の場合、図形の数と同じ回数の</w:t>
      </w:r>
      <w:r>
        <w:rPr>
          <w:rFonts w:hint="eastAsia"/>
          <w:lang w:val="ja-JP"/>
        </w:rPr>
        <w:t>glDrawArrays</w:t>
      </w:r>
      <w:r>
        <w:rPr>
          <w:rFonts w:hint="eastAsia"/>
          <w:lang w:val="ja-JP"/>
        </w:rPr>
        <w:t>関数を実行しなければなりません。</w:t>
      </w:r>
    </w:p>
    <w:p w:rsidR="00D26208" w:rsidRDefault="000F15C5" w:rsidP="000F15C5">
      <w:pPr>
        <w:pStyle w:val="af8"/>
        <w:rPr>
          <w:lang w:val="ja-JP"/>
        </w:rPr>
      </w:pPr>
      <w:r w:rsidRPr="000F15C5">
        <w:rPr>
          <w:rFonts w:hint="eastAsia"/>
          <w:b/>
          <w:lang w:val="ja-JP"/>
        </w:rPr>
        <w:t>[</w:t>
      </w:r>
      <w:r w:rsidRPr="000F15C5">
        <w:rPr>
          <w:rFonts w:hint="eastAsia"/>
          <w:b/>
          <w:lang w:val="ja-JP"/>
        </w:rPr>
        <w:t>補足</w:t>
      </w:r>
      <w:r w:rsidRPr="000F15C5">
        <w:rPr>
          <w:rFonts w:hint="eastAsia"/>
          <w:b/>
          <w:lang w:val="ja-JP"/>
        </w:rPr>
        <w:t>]</w:t>
      </w:r>
      <w:r>
        <w:rPr>
          <w:rFonts w:hint="eastAsia"/>
          <w:lang w:val="ja-JP"/>
        </w:rPr>
        <w:t xml:space="preserve"> </w:t>
      </w:r>
      <w:r>
        <w:rPr>
          <w:rFonts w:hint="eastAsia"/>
          <w:lang w:val="ja-JP"/>
        </w:rPr>
        <w:t>実は</w:t>
      </w:r>
      <w:r>
        <w:rPr>
          <w:lang w:val="ja-JP"/>
        </w:rPr>
        <w:t>GL_TRIANGLE_STRIP, GL_TRIANGLE_FAN</w:t>
      </w:r>
      <w:r>
        <w:rPr>
          <w:lang w:val="ja-JP"/>
        </w:rPr>
        <w:t>でも、</w:t>
      </w:r>
      <w:r>
        <w:rPr>
          <w:rFonts w:hint="eastAsia"/>
          <w:lang w:val="ja-JP"/>
        </w:rPr>
        <w:t>一度の</w:t>
      </w:r>
      <w:r>
        <w:rPr>
          <w:rFonts w:hint="eastAsia"/>
          <w:lang w:val="ja-JP"/>
        </w:rPr>
        <w:t>glDrawArrays</w:t>
      </w:r>
      <w:r>
        <w:rPr>
          <w:rFonts w:hint="eastAsia"/>
          <w:lang w:val="ja-JP"/>
        </w:rPr>
        <w:t>関数の実行で離れた位置にある四角形を描く方法はあります。しかし、描画されない頂点データを定義するなどの工夫が必要</w:t>
      </w:r>
      <w:r w:rsidR="006F4F13">
        <w:rPr>
          <w:rFonts w:hint="eastAsia"/>
          <w:lang w:val="ja-JP"/>
        </w:rPr>
        <w:t>なこと</w:t>
      </w:r>
      <w:r>
        <w:rPr>
          <w:rFonts w:hint="eastAsia"/>
          <w:lang w:val="ja-JP"/>
        </w:rPr>
        <w:t>、</w:t>
      </w:r>
      <w:r w:rsidR="006F4F13">
        <w:rPr>
          <w:rFonts w:hint="eastAsia"/>
          <w:lang w:val="ja-JP"/>
        </w:rPr>
        <w:t>そして、そのような工夫が必要な</w:t>
      </w:r>
      <w:r>
        <w:rPr>
          <w:rFonts w:hint="eastAsia"/>
          <w:lang w:val="ja-JP"/>
        </w:rPr>
        <w:t>データを</w:t>
      </w:r>
      <w:r w:rsidR="006F4F13">
        <w:rPr>
          <w:rFonts w:hint="eastAsia"/>
          <w:lang w:val="ja-JP"/>
        </w:rPr>
        <w:t>取り扱うことが</w:t>
      </w:r>
      <w:r>
        <w:rPr>
          <w:rFonts w:hint="eastAsia"/>
          <w:lang w:val="ja-JP"/>
        </w:rPr>
        <w:t>難しいこと</w:t>
      </w:r>
      <w:r w:rsidR="006F4F13">
        <w:rPr>
          <w:rFonts w:hint="eastAsia"/>
          <w:lang w:val="ja-JP"/>
        </w:rPr>
        <w:t>などの理由で</w:t>
      </w:r>
      <w:r>
        <w:rPr>
          <w:rFonts w:hint="eastAsia"/>
          <w:lang w:val="ja-JP"/>
        </w:rPr>
        <w:t>、</w:t>
      </w:r>
      <w:r>
        <w:rPr>
          <w:rFonts w:hint="eastAsia"/>
          <w:lang w:val="ja-JP"/>
        </w:rPr>
        <w:t>2018</w:t>
      </w:r>
      <w:r>
        <w:rPr>
          <w:rFonts w:hint="eastAsia"/>
          <w:lang w:val="ja-JP"/>
        </w:rPr>
        <w:t>年現在ではめったに使われません</w:t>
      </w:r>
      <w:r w:rsidR="008C0531">
        <w:rPr>
          <w:rFonts w:hint="eastAsia"/>
          <w:lang w:val="ja-JP"/>
        </w:rPr>
        <w:t>。</w:t>
      </w:r>
    </w:p>
    <w:p w:rsidR="0039443C" w:rsidRDefault="00343AA1" w:rsidP="00C4363E">
      <w:pPr>
        <w:rPr>
          <w:lang w:val="ja-JP"/>
        </w:rPr>
      </w:pPr>
      <w:r>
        <w:rPr>
          <w:rFonts w:hint="eastAsia"/>
          <w:lang w:val="ja-JP"/>
        </w:rPr>
        <w:t>頂点データが増えると、それだけメモリを必要となります。また、頂点データの数だけシェーダが実行されるため、処理時間もかかります。</w:t>
      </w:r>
      <w:r w:rsidR="00007E50">
        <w:rPr>
          <w:lang w:val="ja-JP"/>
        </w:rPr>
        <w:t>増えた角数</w:t>
      </w:r>
      <w:r>
        <w:rPr>
          <w:lang w:val="ja-JP"/>
        </w:rPr>
        <w:t>のデータを追加するだけで描画する方法はないのでしょうか。</w:t>
      </w:r>
      <w:r w:rsidR="00CB3FFB">
        <w:rPr>
          <w:lang w:val="ja-JP"/>
        </w:rPr>
        <w:br/>
      </w:r>
      <w:r w:rsidR="00627CCC">
        <w:rPr>
          <w:lang w:val="ja-JP"/>
        </w:rPr>
        <w:t>実はあるんです。</w:t>
      </w:r>
    </w:p>
    <w:p w:rsidR="009D2D5B" w:rsidRDefault="000B4F5C" w:rsidP="00C4363E">
      <w:pPr>
        <w:rPr>
          <w:lang w:val="ja-JP"/>
        </w:rPr>
      </w:pPr>
      <w:r>
        <w:rPr>
          <w:lang w:val="ja-JP"/>
        </w:rPr>
        <w:t>そ</w:t>
      </w:r>
      <w:r w:rsidR="0020482E">
        <w:rPr>
          <w:lang w:val="ja-JP"/>
        </w:rPr>
        <w:t>れが</w:t>
      </w:r>
      <w:r>
        <w:rPr>
          <w:lang w:val="ja-JP"/>
        </w:rPr>
        <w:t>インデックスバッファです。</w:t>
      </w:r>
      <w:r w:rsidR="006A1081">
        <w:rPr>
          <w:lang w:val="ja-JP"/>
        </w:rPr>
        <w:br/>
      </w:r>
      <w:r w:rsidR="006121AB">
        <w:rPr>
          <w:lang w:val="ja-JP"/>
        </w:rPr>
        <w:t>インデックスバッファを使えば、頂点データを直接プリミティブとして扱うのではなく、インデックスによって間接的に扱うことが可能になります。</w:t>
      </w:r>
      <w:r w:rsidR="00672F54">
        <w:rPr>
          <w:lang w:val="ja-JP"/>
        </w:rPr>
        <w:t>もちろん、インデックスバッファ</w:t>
      </w:r>
      <w:r w:rsidR="003C2F71">
        <w:rPr>
          <w:lang w:val="ja-JP"/>
        </w:rPr>
        <w:t>もメモリを</w:t>
      </w:r>
      <w:r w:rsidR="003E60CE">
        <w:rPr>
          <w:lang w:val="ja-JP"/>
        </w:rPr>
        <w:t>使い</w:t>
      </w:r>
      <w:r w:rsidR="003C2F71">
        <w:rPr>
          <w:lang w:val="ja-JP"/>
        </w:rPr>
        <w:t>ます。しかし</w:t>
      </w:r>
      <w:r w:rsidR="00672F54">
        <w:rPr>
          <w:lang w:val="ja-JP"/>
        </w:rPr>
        <w:t>、格納されるのは</w:t>
      </w:r>
      <w:r w:rsidR="00A74E16">
        <w:rPr>
          <w:lang w:val="ja-JP"/>
        </w:rPr>
        <w:t>インデックスだけなので、せいぜい</w:t>
      </w:r>
      <w:r w:rsidR="00A74E16">
        <w:rPr>
          <w:rFonts w:hint="eastAsia"/>
          <w:lang w:val="ja-JP"/>
        </w:rPr>
        <w:t>int</w:t>
      </w:r>
      <w:r w:rsidR="003C2F71">
        <w:rPr>
          <w:rFonts w:hint="eastAsia"/>
          <w:lang w:val="ja-JP"/>
        </w:rPr>
        <w:t>型変数</w:t>
      </w:r>
      <w:r w:rsidR="00A74E16">
        <w:rPr>
          <w:rFonts w:hint="eastAsia"/>
          <w:lang w:val="ja-JP"/>
        </w:rPr>
        <w:t>ひとつ</w:t>
      </w:r>
      <w:r w:rsidR="003C2F71">
        <w:rPr>
          <w:rFonts w:hint="eastAsia"/>
          <w:lang w:val="ja-JP"/>
        </w:rPr>
        <w:t>、容量にして</w:t>
      </w:r>
      <w:r w:rsidR="003C2F71">
        <w:rPr>
          <w:rFonts w:hint="eastAsia"/>
          <w:lang w:val="ja-JP"/>
        </w:rPr>
        <w:t>4</w:t>
      </w:r>
      <w:r w:rsidR="003C2F71">
        <w:rPr>
          <w:rFonts w:hint="eastAsia"/>
          <w:lang w:val="ja-JP"/>
        </w:rPr>
        <w:t>バイト</w:t>
      </w:r>
      <w:r w:rsidR="00A74E16">
        <w:rPr>
          <w:rFonts w:hint="eastAsia"/>
          <w:lang w:val="ja-JP"/>
        </w:rPr>
        <w:t>です</w:t>
      </w:r>
      <w:r w:rsidR="003E60CE">
        <w:rPr>
          <w:lang w:val="ja-JP"/>
        </w:rPr>
        <w:t>。</w:t>
      </w:r>
      <w:r w:rsidR="003C2F71">
        <w:rPr>
          <w:lang w:val="ja-JP"/>
        </w:rPr>
        <w:t>頂点データは</w:t>
      </w:r>
      <w:r w:rsidR="003E60CE">
        <w:rPr>
          <w:rFonts w:hint="eastAsia"/>
          <w:lang w:val="ja-JP"/>
        </w:rPr>
        <w:t>座標だけでも</w:t>
      </w:r>
      <w:r w:rsidR="003E60CE">
        <w:rPr>
          <w:rFonts w:hint="eastAsia"/>
          <w:lang w:val="ja-JP"/>
        </w:rPr>
        <w:t>3</w:t>
      </w:r>
      <w:r w:rsidR="003E60CE">
        <w:rPr>
          <w:rFonts w:hint="eastAsia"/>
          <w:lang w:val="ja-JP"/>
        </w:rPr>
        <w:t>つの</w:t>
      </w:r>
      <w:r w:rsidR="003E60CE">
        <w:rPr>
          <w:rFonts w:hint="eastAsia"/>
          <w:lang w:val="ja-JP"/>
        </w:rPr>
        <w:t>float</w:t>
      </w:r>
      <w:r w:rsidR="003C2F71">
        <w:rPr>
          <w:rFonts w:hint="eastAsia"/>
          <w:lang w:val="ja-JP"/>
        </w:rPr>
        <w:t>型変数を使う</w:t>
      </w:r>
      <w:r w:rsidR="003C2F71">
        <w:rPr>
          <w:lang w:val="ja-JP"/>
        </w:rPr>
        <w:t>ので</w:t>
      </w:r>
      <w:r w:rsidR="003C2F71">
        <w:rPr>
          <w:rFonts w:hint="eastAsia"/>
          <w:lang w:val="ja-JP"/>
        </w:rPr>
        <w:t>12</w:t>
      </w:r>
      <w:r w:rsidR="003C2F71">
        <w:rPr>
          <w:rFonts w:hint="eastAsia"/>
          <w:lang w:val="ja-JP"/>
        </w:rPr>
        <w:t>バイトとなります。これはインデックスデータの</w:t>
      </w:r>
      <w:r w:rsidR="003C2F71">
        <w:rPr>
          <w:rFonts w:hint="eastAsia"/>
          <w:lang w:val="ja-JP"/>
        </w:rPr>
        <w:t>3</w:t>
      </w:r>
      <w:r w:rsidR="003C2F71">
        <w:rPr>
          <w:rFonts w:hint="eastAsia"/>
          <w:lang w:val="ja-JP"/>
        </w:rPr>
        <w:t>倍の容量です。頂点データに色や法線など他の情報を加えていけば、その差はさらに広がります。</w:t>
      </w:r>
    </w:p>
    <w:p w:rsidR="009D2D5B" w:rsidRDefault="009D2D5B" w:rsidP="003C2F71">
      <w:pPr>
        <w:pStyle w:val="2"/>
        <w:rPr>
          <w:lang w:val="ja-JP"/>
        </w:rPr>
      </w:pPr>
      <w:r>
        <w:rPr>
          <w:lang w:val="ja-JP"/>
        </w:rPr>
        <w:t>インデックスデータ</w:t>
      </w:r>
    </w:p>
    <w:p w:rsidR="009D2D5B" w:rsidRDefault="003C2F71" w:rsidP="009D2D5B">
      <w:pPr>
        <w:rPr>
          <w:lang w:val="ja-JP"/>
        </w:rPr>
      </w:pPr>
      <w:r>
        <w:rPr>
          <w:lang w:val="ja-JP"/>
        </w:rPr>
        <w:t>インデックスデータの使い方を確認するために、</w:t>
      </w:r>
      <w:r w:rsidR="009D2D5B">
        <w:rPr>
          <w:lang w:val="ja-JP"/>
        </w:rPr>
        <w:t>頂点データ</w:t>
      </w:r>
      <w:r w:rsidR="002A1C57">
        <w:rPr>
          <w:lang w:val="ja-JP"/>
        </w:rPr>
        <w:t>配列に</w:t>
      </w:r>
      <w:r w:rsidR="009D2D5B">
        <w:rPr>
          <w:rFonts w:hint="eastAsia"/>
          <w:lang w:val="ja-JP"/>
        </w:rPr>
        <w:t>4</w:t>
      </w:r>
      <w:r w:rsidR="006128BB">
        <w:rPr>
          <w:rFonts w:hint="eastAsia"/>
          <w:lang w:val="ja-JP"/>
        </w:rPr>
        <w:t>つの頂点を追加</w:t>
      </w:r>
      <w:r>
        <w:rPr>
          <w:lang w:val="ja-JP"/>
        </w:rPr>
        <w:t>しましょう</w:t>
      </w:r>
      <w:r w:rsidR="009D2D5B">
        <w:rPr>
          <w:lang w:val="ja-JP"/>
        </w:rPr>
        <w:t>。</w:t>
      </w:r>
      <w:r>
        <w:rPr>
          <w:lang w:val="ja-JP"/>
        </w:rPr>
        <w:br/>
      </w:r>
      <w:r w:rsidR="006127E8">
        <w:rPr>
          <w:rFonts w:hint="eastAsia"/>
          <w:lang w:val="ja-JP"/>
        </w:rPr>
        <w:t>配列の</w:t>
      </w:r>
      <w:r w:rsidR="003E7726">
        <w:rPr>
          <w:rFonts w:hint="eastAsia"/>
          <w:lang w:val="ja-JP"/>
        </w:rPr>
        <w:t>先頭</w:t>
      </w:r>
      <w:r w:rsidR="006128BB">
        <w:rPr>
          <w:rFonts w:hint="eastAsia"/>
          <w:lang w:val="ja-JP"/>
        </w:rPr>
        <w:t>に</w:t>
      </w:r>
      <w:r w:rsidR="003E7726">
        <w:rPr>
          <w:rFonts w:hint="eastAsia"/>
          <w:lang w:val="ja-JP"/>
        </w:rPr>
        <w:t>、</w:t>
      </w:r>
      <w:r w:rsidR="006128BB">
        <w:rPr>
          <w:rFonts w:hint="eastAsia"/>
          <w:lang w:val="ja-JP"/>
        </w:rPr>
        <w:t>次のプログラムを追加してください</w:t>
      </w:r>
      <w:r w:rsidR="009D2D5B">
        <w:rPr>
          <w:rFonts w:hint="eastAsia"/>
          <w:lang w:val="ja-JP"/>
        </w:rPr>
        <w:t>。</w:t>
      </w:r>
    </w:p>
    <w:p w:rsidR="00193474" w:rsidRDefault="00193474">
      <w:pPr>
        <w:spacing w:after="0" w:line="240" w:lineRule="auto"/>
        <w:rPr>
          <w:rFonts w:ascii="Courier New" w:eastAsia="ＭＳ Ｐ明朝" w:hAnsi="Courier New"/>
          <w:color w:val="000000"/>
          <w:sz w:val="17"/>
        </w:rPr>
      </w:pPr>
      <w:r>
        <w:br w:type="page"/>
      </w:r>
    </w:p>
    <w:p w:rsidR="009D2D5B" w:rsidRDefault="006128BB" w:rsidP="009D2D5B">
      <w:pPr>
        <w:pStyle w:val="ac"/>
      </w:pPr>
      <w:r>
        <w:lastRenderedPageBreak/>
        <w:t xml:space="preserve"> </w:t>
      </w:r>
      <w:r w:rsidR="009D2D5B">
        <w:rPr>
          <w:color w:val="0000FF"/>
        </w:rPr>
        <w:t>const</w:t>
      </w:r>
      <w:r w:rsidR="009D2D5B">
        <w:t xml:space="preserve"> </w:t>
      </w:r>
      <w:r w:rsidR="009D2D5B">
        <w:rPr>
          <w:color w:val="2B91AF"/>
        </w:rPr>
        <w:t>Vertex</w:t>
      </w:r>
      <w:r w:rsidR="009D2D5B">
        <w:t xml:space="preserve"> vertices[] = {</w:t>
      </w:r>
      <w:r w:rsidR="009D2D5B">
        <w:br/>
      </w:r>
      <w:r w:rsidR="003E7726" w:rsidRPr="006128BB">
        <w:rPr>
          <w:b/>
          <w:color w:val="FF0000"/>
        </w:rPr>
        <w:t>+</w:t>
      </w:r>
      <w:r w:rsidR="003E7726">
        <w:t xml:space="preserve">  { {-0.5f, -0.3f, 0.5f}, {0.0f, </w:t>
      </w:r>
      <w:r w:rsidR="003E7726">
        <w:rPr>
          <w:rFonts w:hint="eastAsia"/>
        </w:rPr>
        <w:t>1</w:t>
      </w:r>
      <w:r w:rsidR="003E7726">
        <w:t>.0f, 0.0f, 1.0f} },</w:t>
      </w:r>
      <w:r w:rsidR="003E7726">
        <w:br/>
      </w:r>
      <w:r w:rsidR="003E7726" w:rsidRPr="006128BB">
        <w:rPr>
          <w:b/>
          <w:color w:val="FF0000"/>
        </w:rPr>
        <w:t>+</w:t>
      </w:r>
      <w:r w:rsidR="003E7726">
        <w:t xml:space="preserve">  { { 0.3f, -0.3f, 0.5f}, {0.0f, 0.0f, 1.0f, 1.0f} },</w:t>
      </w:r>
      <w:r w:rsidR="003E7726">
        <w:br/>
      </w:r>
      <w:r w:rsidR="003E7726" w:rsidRPr="006128BB">
        <w:rPr>
          <w:b/>
          <w:color w:val="FF0000"/>
        </w:rPr>
        <w:t>+</w:t>
      </w:r>
      <w:r w:rsidR="003E7726">
        <w:t xml:space="preserve">  { { 0.</w:t>
      </w:r>
      <w:r w:rsidR="003E7726">
        <w:rPr>
          <w:rFonts w:hint="eastAsia"/>
        </w:rPr>
        <w:t>3</w:t>
      </w:r>
      <w:r w:rsidR="003E7726">
        <w:t>f,  0.5f, 0.5f}, {1.0f, 0.0f, 0.0f, 1.0f} },</w:t>
      </w:r>
      <w:r w:rsidR="003E7726">
        <w:br/>
      </w:r>
      <w:r w:rsidR="003E7726" w:rsidRPr="006128BB">
        <w:rPr>
          <w:b/>
          <w:color w:val="FF0000"/>
        </w:rPr>
        <w:t>+</w:t>
      </w:r>
      <w:r w:rsidR="003E7726">
        <w:t xml:space="preserve">  { {-0.5f,  0.5f, 0.5f}, {0.0f, 0.0f, 1.0f, 1.0f} },</w:t>
      </w:r>
      <w:r w:rsidR="003E7726">
        <w:br/>
      </w:r>
      <w:r w:rsidR="003E7726" w:rsidRPr="006128BB">
        <w:rPr>
          <w:b/>
          <w:color w:val="FF0000"/>
        </w:rPr>
        <w:t>+</w:t>
      </w:r>
      <w:r w:rsidR="003E7726">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3E7726">
        <w:t xml:space="preserve">   .</w:t>
      </w:r>
      <w:r w:rsidR="003E7726">
        <w:br/>
        <w:t xml:space="preserve">   .</w:t>
      </w:r>
      <w:r w:rsidR="003E7726">
        <w:br/>
        <w:t xml:space="preserve">   .</w:t>
      </w:r>
      <w:r w:rsidR="003E7726">
        <w:br/>
      </w:r>
      <w:r w:rsidR="00F11741">
        <w:t xml:space="preserve"> </w:t>
      </w:r>
      <w:r w:rsidR="009D2D5B">
        <w:t>};</w:t>
      </w:r>
    </w:p>
    <w:p w:rsidR="00E13122" w:rsidRDefault="003C2F71" w:rsidP="009D2D5B">
      <w:pPr>
        <w:rPr>
          <w:lang w:val="ja-JP"/>
        </w:rPr>
      </w:pPr>
      <w:r>
        <w:rPr>
          <w:rFonts w:hint="eastAsia"/>
        </w:rPr>
        <w:t>追加した</w:t>
      </w:r>
      <w:r w:rsidR="006419F6">
        <w:rPr>
          <w:rFonts w:hint="eastAsia"/>
          <w:lang w:val="ja-JP"/>
        </w:rPr>
        <w:t>頂点データ</w:t>
      </w:r>
      <w:r w:rsidR="0055669C">
        <w:rPr>
          <w:rFonts w:hint="eastAsia"/>
          <w:lang w:val="ja-JP"/>
        </w:rPr>
        <w:t>は、左下</w:t>
      </w:r>
      <w:r w:rsidR="0094008E">
        <w:rPr>
          <w:rFonts w:hint="eastAsia"/>
          <w:lang w:val="ja-JP"/>
        </w:rPr>
        <w:t>を始点として</w:t>
      </w:r>
      <w:r w:rsidR="0055669C">
        <w:rPr>
          <w:rFonts w:hint="eastAsia"/>
          <w:lang w:val="ja-JP"/>
        </w:rPr>
        <w:t>反</w:t>
      </w:r>
      <w:r w:rsidR="00F52FBA">
        <w:rPr>
          <w:rFonts w:hint="eastAsia"/>
          <w:lang w:val="ja-JP"/>
        </w:rPr>
        <w:t>時計回りに</w:t>
      </w:r>
      <w:r w:rsidR="00F52FBA">
        <w:rPr>
          <w:lang w:val="ja-JP"/>
        </w:rPr>
        <w:t>4</w:t>
      </w:r>
      <w:r w:rsidR="00F52FBA">
        <w:rPr>
          <w:lang w:val="ja-JP"/>
        </w:rPr>
        <w:t>つの頂点を定義しています。</w:t>
      </w:r>
    </w:p>
    <w:p w:rsidR="009D2D5B" w:rsidRDefault="00E13122" w:rsidP="009D2D5B">
      <w:pPr>
        <w:rPr>
          <w:lang w:val="ja-JP"/>
        </w:rPr>
      </w:pPr>
      <w:r>
        <w:rPr>
          <w:lang w:val="ja-JP"/>
        </w:rPr>
        <w:t>次に、インデックスデータを追加しましょう。頂点データ</w:t>
      </w:r>
      <w:r w:rsidR="003C2F71">
        <w:rPr>
          <w:lang w:val="ja-JP"/>
        </w:rPr>
        <w:t>配列の</w:t>
      </w:r>
      <w:r>
        <w:rPr>
          <w:lang w:val="ja-JP"/>
        </w:rPr>
        <w:t>定義</w:t>
      </w:r>
      <w:r w:rsidR="004F4AC2">
        <w:rPr>
          <w:lang w:val="ja-JP"/>
        </w:rPr>
        <w:t>の下に、次のプログラム</w:t>
      </w:r>
      <w:r>
        <w:rPr>
          <w:lang w:val="ja-JP"/>
        </w:rPr>
        <w:t>を追加してください。</w:t>
      </w:r>
    </w:p>
    <w:p w:rsidR="0039661E" w:rsidRDefault="005E7BA0" w:rsidP="00F11741">
      <w:pPr>
        <w:pStyle w:val="ac"/>
      </w:pPr>
      <w:r>
        <w:rPr>
          <w:b/>
          <w:color w:val="FF0000"/>
        </w:rPr>
        <w:t xml:space="preserve"> </w:t>
      </w:r>
      <w:r>
        <w:t xml:space="preserve">  { {-0.5f, -0.43f, 0.5f}, {0.0f, 0.0f, 1.0f, 1.0f} },</w:t>
      </w:r>
      <w:r>
        <w:br/>
      </w:r>
      <w:r>
        <w:rPr>
          <w:b/>
          <w:color w:val="FF0000"/>
        </w:rPr>
        <w:t xml:space="preserve"> </w:t>
      </w:r>
      <w:r>
        <w:t xml:space="preserve">  { { 0.5f, -0.43f, 0.5f}, {0.0f, 1.0f, 0.0f, 1.0f} },</w:t>
      </w:r>
      <w:r>
        <w:br/>
      </w:r>
      <w:r>
        <w:rPr>
          <w:b/>
          <w:color w:val="FF0000"/>
        </w:rPr>
        <w:t xml:space="preserve"> </w:t>
      </w:r>
      <w:r>
        <w:t xml:space="preserve">  { { 0.0f,  0.</w:t>
      </w:r>
      <w:r>
        <w:rPr>
          <w:rFonts w:hint="eastAsia"/>
        </w:rPr>
        <w:t>43</w:t>
      </w:r>
      <w:r>
        <w:t>f, 0.5f}, {1.0f, 0.0f, 0.0f, 1.0f} },</w:t>
      </w:r>
      <w:r>
        <w:br/>
      </w:r>
      <w:r w:rsidR="00931DFC">
        <w:t xml:space="preserve">   .</w:t>
      </w:r>
      <w:r w:rsidR="00931DFC">
        <w:br/>
        <w:t xml:space="preserve">   .</w:t>
      </w:r>
      <w:r w:rsidR="00931DFC">
        <w:br/>
        <w:t xml:space="preserve">   .</w:t>
      </w:r>
      <w:r w:rsidR="00931DFC">
        <w:br/>
      </w:r>
      <w:r w:rsidR="00F11741">
        <w:t xml:space="preserve"> };</w:t>
      </w:r>
      <w:r w:rsidR="00F11741">
        <w:br/>
      </w:r>
      <w:r w:rsidR="00F11741">
        <w:br/>
      </w:r>
      <w:r w:rsidR="00F11741" w:rsidRPr="006128BB">
        <w:rPr>
          <w:b/>
          <w:color w:val="FF0000"/>
        </w:rPr>
        <w:t>+</w:t>
      </w:r>
      <w:r w:rsidR="003351A8">
        <w:rPr>
          <w:color w:val="008000"/>
        </w:rPr>
        <w:t>//</w:t>
      </w:r>
      <w:r w:rsidR="0039661E" w:rsidRPr="003351A8">
        <w:rPr>
          <w:color w:val="008000"/>
        </w:rPr>
        <w:t xml:space="preserve"> </w:t>
      </w:r>
      <w:r w:rsidR="0039661E" w:rsidRPr="003351A8">
        <w:rPr>
          <w:rFonts w:hint="eastAsia"/>
          <w:color w:val="008000"/>
        </w:rPr>
        <w:t>インデックスデータ</w:t>
      </w:r>
      <w:r w:rsidR="0039661E" w:rsidRPr="003351A8">
        <w:rPr>
          <w:color w:val="008000"/>
        </w:rPr>
        <w:t>.</w:t>
      </w:r>
      <w:r w:rsidR="0039661E">
        <w:br/>
      </w:r>
      <w:r w:rsidR="00F11741" w:rsidRPr="006128BB">
        <w:rPr>
          <w:b/>
          <w:color w:val="FF0000"/>
        </w:rPr>
        <w:t>+</w:t>
      </w:r>
      <w:r w:rsidR="0039661E">
        <w:rPr>
          <w:color w:val="0000FF"/>
        </w:rPr>
        <w:t>const</w:t>
      </w:r>
      <w:r w:rsidR="0039661E">
        <w:t xml:space="preserve"> </w:t>
      </w:r>
      <w:r w:rsidR="006773C9">
        <w:rPr>
          <w:color w:val="2B91AF"/>
        </w:rPr>
        <w:t>GLu</w:t>
      </w:r>
      <w:r w:rsidR="006773C9">
        <w:rPr>
          <w:rFonts w:hint="eastAsia"/>
          <w:color w:val="2B91AF"/>
        </w:rPr>
        <w:t>short</w:t>
      </w:r>
      <w:r w:rsidR="0039661E">
        <w:t xml:space="preserve"> indice</w:t>
      </w:r>
      <w:r w:rsidR="006127E8">
        <w:t>s[] = {</w:t>
      </w:r>
      <w:r w:rsidR="006127E8">
        <w:br/>
      </w:r>
      <w:r w:rsidR="00F11741" w:rsidRPr="006128BB">
        <w:rPr>
          <w:b/>
          <w:color w:val="FF0000"/>
        </w:rPr>
        <w:t>+</w:t>
      </w:r>
      <w:r w:rsidR="006127E8">
        <w:t xml:space="preserve">  </w:t>
      </w:r>
      <w:r w:rsidR="00A55C3B">
        <w:t>0, 1, 2, 2, 3, 0</w:t>
      </w:r>
      <w:r w:rsidR="0039661E">
        <w:rPr>
          <w:rFonts w:hint="eastAsia"/>
        </w:rPr>
        <w:t>,</w:t>
      </w:r>
      <w:r w:rsidR="0039661E">
        <w:br/>
      </w:r>
      <w:r w:rsidR="00F11741" w:rsidRPr="006128BB">
        <w:rPr>
          <w:b/>
          <w:color w:val="FF0000"/>
        </w:rPr>
        <w:t>+</w:t>
      </w:r>
      <w:r w:rsidR="0039661E">
        <w:t>};</w:t>
      </w:r>
      <w:r w:rsidR="00CF7378">
        <w:br/>
      </w:r>
      <w:r w:rsidR="00CF7378" w:rsidRPr="006128BB">
        <w:rPr>
          <w:b/>
          <w:color w:val="FF0000"/>
        </w:rPr>
        <w:t>+</w:t>
      </w:r>
      <w:r w:rsidR="00CF7378">
        <w:rPr>
          <w:b/>
          <w:color w:val="FF0000"/>
        </w:rPr>
        <w:br/>
      </w:r>
      <w:r w:rsidR="00CF7378">
        <w:rPr>
          <w:color w:val="006400"/>
        </w:rPr>
        <w:t xml:space="preserve"> </w:t>
      </w:r>
      <w:r w:rsidR="00CF7378" w:rsidRPr="003351A8">
        <w:rPr>
          <w:color w:val="008000"/>
        </w:rPr>
        <w:t xml:space="preserve">// </w:t>
      </w:r>
      <w:r w:rsidR="00CF7378" w:rsidRPr="003351A8">
        <w:rPr>
          <w:color w:val="008000"/>
        </w:rPr>
        <w:t>頂点シェーダー</w:t>
      </w:r>
      <w:r w:rsidR="00CF7378" w:rsidRPr="003351A8">
        <w:rPr>
          <w:rFonts w:hint="eastAsia"/>
          <w:color w:val="008000"/>
        </w:rPr>
        <w:t>.</w:t>
      </w:r>
      <w:r w:rsidR="00CF7378">
        <w:br/>
      </w:r>
      <w:r w:rsidR="00CF7378">
        <w:rPr>
          <w:color w:val="0000FF"/>
        </w:rPr>
        <w:t xml:space="preserve"> static</w:t>
      </w:r>
      <w:r w:rsidR="00CF7378">
        <w:t xml:space="preserve"> </w:t>
      </w:r>
      <w:r w:rsidR="00CF7378">
        <w:rPr>
          <w:color w:val="0000FF"/>
        </w:rPr>
        <w:t>const</w:t>
      </w:r>
      <w:r w:rsidR="00CF7378">
        <w:t xml:space="preserve"> </w:t>
      </w:r>
      <w:r w:rsidR="00CF7378">
        <w:rPr>
          <w:color w:val="0000FF"/>
        </w:rPr>
        <w:t>char</w:t>
      </w:r>
      <w:r w:rsidR="00CF7378">
        <w:t>* vsCode =</w:t>
      </w:r>
    </w:p>
    <w:p w:rsidR="001C33E9" w:rsidRDefault="006419F6" w:rsidP="003C2F71">
      <w:pPr>
        <w:rPr>
          <w:lang w:val="ja-JP"/>
        </w:rPr>
      </w:pPr>
      <w:r>
        <w:rPr>
          <w:rFonts w:hint="eastAsia"/>
          <w:lang w:val="ja-JP"/>
        </w:rPr>
        <w:t>インデックスデータは、</w:t>
      </w:r>
      <w:r w:rsidR="00A55C3B">
        <w:rPr>
          <w:rFonts w:hint="eastAsia"/>
          <w:lang w:val="ja-JP"/>
        </w:rPr>
        <w:t>「対応する頂点データ配列の先頭から何番目の頂点データか」を示す数値の集まりです。頂点データがそうであるように、インデックスデータもプリミティブの指定と組み合わせなければ、実際の形状は確定しません。今回作成した</w:t>
      </w:r>
      <w:r w:rsidR="00A55C3B">
        <w:rPr>
          <w:rFonts w:hint="eastAsia"/>
          <w:lang w:val="ja-JP"/>
        </w:rPr>
        <w:t>indices(</w:t>
      </w:r>
      <w:r w:rsidR="00A55C3B">
        <w:rPr>
          <w:rFonts w:hint="eastAsia"/>
          <w:lang w:val="ja-JP"/>
        </w:rPr>
        <w:t>いんでぃしーず</w:t>
      </w:r>
      <w:r w:rsidR="005F433D">
        <w:rPr>
          <w:rFonts w:hint="eastAsia"/>
          <w:lang w:val="ja-JP"/>
        </w:rPr>
        <w:t>、</w:t>
      </w:r>
      <w:r w:rsidR="005F433D">
        <w:rPr>
          <w:rFonts w:hint="eastAsia"/>
          <w:lang w:val="ja-JP"/>
        </w:rPr>
        <w:t>index</w:t>
      </w:r>
      <w:r w:rsidR="005F433D">
        <w:rPr>
          <w:rFonts w:hint="eastAsia"/>
          <w:lang w:val="ja-JP"/>
        </w:rPr>
        <w:t>の複数形</w:t>
      </w:r>
      <w:r w:rsidR="00A55C3B">
        <w:rPr>
          <w:rFonts w:hint="eastAsia"/>
          <w:lang w:val="ja-JP"/>
        </w:rPr>
        <w:t>)</w:t>
      </w:r>
      <w:r w:rsidR="00A55C3B">
        <w:rPr>
          <w:rFonts w:hint="eastAsia"/>
          <w:lang w:val="ja-JP"/>
        </w:rPr>
        <w:t>配列変数の場合、</w:t>
      </w:r>
      <w:r w:rsidR="00A55C3B">
        <w:rPr>
          <w:rFonts w:hint="eastAsia"/>
          <w:lang w:val="ja-JP"/>
        </w:rPr>
        <w:t>GL_TRIANGLES</w:t>
      </w:r>
      <w:r w:rsidR="00A55C3B">
        <w:rPr>
          <w:rFonts w:hint="eastAsia"/>
          <w:lang w:val="ja-JP"/>
        </w:rPr>
        <w:t>を使って描画する前提で、「</w:t>
      </w:r>
      <w:r w:rsidR="00A55C3B">
        <w:rPr>
          <w:rFonts w:hint="eastAsia"/>
          <w:lang w:val="ja-JP"/>
        </w:rPr>
        <w:t>0, 1, 2</w:t>
      </w:r>
      <w:r w:rsidR="00A55C3B">
        <w:rPr>
          <w:rFonts w:hint="eastAsia"/>
          <w:lang w:val="ja-JP"/>
        </w:rPr>
        <w:t>」と</w:t>
      </w:r>
      <w:r w:rsidR="00A55C3B">
        <w:rPr>
          <w:rFonts w:hint="eastAsia"/>
          <w:lang w:val="ja-JP"/>
        </w:rPr>
        <w:t>[2, 3, 0</w:t>
      </w:r>
      <w:r w:rsidR="00A55C3B">
        <w:rPr>
          <w:rFonts w:hint="eastAsia"/>
          <w:lang w:val="ja-JP"/>
        </w:rPr>
        <w:t>」という</w:t>
      </w:r>
      <w:r>
        <w:rPr>
          <w:rFonts w:hint="eastAsia"/>
          <w:lang w:val="ja-JP"/>
        </w:rPr>
        <w:t>2</w:t>
      </w:r>
      <w:r>
        <w:rPr>
          <w:rFonts w:hint="eastAsia"/>
          <w:lang w:val="ja-JP"/>
        </w:rPr>
        <w:t>つの三角形を定義しています。</w:t>
      </w:r>
    </w:p>
    <w:p w:rsidR="003C2F71" w:rsidRDefault="001C33E9" w:rsidP="003C2F71">
      <w:pPr>
        <w:rPr>
          <w:lang w:val="ja-JP"/>
        </w:rPr>
      </w:pPr>
      <w:r>
        <w:rPr>
          <w:lang w:val="ja-JP"/>
        </w:rPr>
        <w:t>なお、</w:t>
      </w:r>
      <w:r w:rsidR="00CD0B84">
        <w:rPr>
          <w:lang w:val="ja-JP"/>
        </w:rPr>
        <w:t>インデックス</w:t>
      </w:r>
      <w:r w:rsidR="00D467EC">
        <w:rPr>
          <w:lang w:val="ja-JP"/>
        </w:rPr>
        <w:t>データの型は</w:t>
      </w:r>
      <w:r w:rsidR="00D467EC">
        <w:rPr>
          <w:rFonts w:hint="eastAsia"/>
          <w:lang w:val="ja-JP"/>
        </w:rPr>
        <w:t>GLubyte</w:t>
      </w:r>
      <w:r w:rsidR="00141296">
        <w:rPr>
          <w:lang w:val="ja-JP"/>
        </w:rPr>
        <w:t>(</w:t>
      </w:r>
      <w:r w:rsidR="00141296">
        <w:rPr>
          <w:lang w:val="ja-JP"/>
        </w:rPr>
        <w:t>じーえる・ゆー・ばいと</w:t>
      </w:r>
      <w:r w:rsidR="00141296">
        <w:rPr>
          <w:lang w:val="ja-JP"/>
        </w:rPr>
        <w:t>)</w:t>
      </w:r>
      <w:r w:rsidR="00D467EC">
        <w:rPr>
          <w:rFonts w:hint="eastAsia"/>
          <w:lang w:val="ja-JP"/>
        </w:rPr>
        <w:t>、</w:t>
      </w:r>
      <w:r w:rsidR="00D467EC">
        <w:rPr>
          <w:rFonts w:hint="eastAsia"/>
          <w:lang w:val="ja-JP"/>
        </w:rPr>
        <w:t>GLusho</w:t>
      </w:r>
      <w:r w:rsidR="00D467EC">
        <w:rPr>
          <w:lang w:val="ja-JP"/>
        </w:rPr>
        <w:t>r</w:t>
      </w:r>
      <w:r w:rsidR="00D467EC">
        <w:rPr>
          <w:rFonts w:hint="eastAsia"/>
          <w:lang w:val="ja-JP"/>
        </w:rPr>
        <w:t>t</w:t>
      </w:r>
      <w:r w:rsidR="00141296">
        <w:rPr>
          <w:lang w:val="ja-JP"/>
        </w:rPr>
        <w:t>(</w:t>
      </w:r>
      <w:r w:rsidR="00141296">
        <w:rPr>
          <w:lang w:val="ja-JP"/>
        </w:rPr>
        <w:t>じーえる・ゆー・しょーと</w:t>
      </w:r>
      <w:r w:rsidR="00141296">
        <w:rPr>
          <w:rFonts w:hint="eastAsia"/>
          <w:lang w:val="ja-JP"/>
        </w:rPr>
        <w:t>)</w:t>
      </w:r>
      <w:r w:rsidR="00D467EC">
        <w:rPr>
          <w:rFonts w:hint="eastAsia"/>
          <w:lang w:val="ja-JP"/>
        </w:rPr>
        <w:t>、</w:t>
      </w:r>
      <w:r w:rsidR="00D467EC">
        <w:rPr>
          <w:rFonts w:hint="eastAsia"/>
          <w:lang w:val="ja-JP"/>
        </w:rPr>
        <w:t>GLuint</w:t>
      </w:r>
      <w:r w:rsidR="00141296">
        <w:rPr>
          <w:lang w:val="ja-JP"/>
        </w:rPr>
        <w:t>(</w:t>
      </w:r>
      <w:r w:rsidR="00141296">
        <w:rPr>
          <w:lang w:val="ja-JP"/>
        </w:rPr>
        <w:t>じーえる・ゆー・いんと</w:t>
      </w:r>
      <w:r w:rsidR="00141296">
        <w:rPr>
          <w:rFonts w:hint="eastAsia"/>
          <w:lang w:val="ja-JP"/>
        </w:rPr>
        <w:t>)</w:t>
      </w:r>
      <w:r w:rsidR="00D467EC">
        <w:rPr>
          <w:rFonts w:hint="eastAsia"/>
          <w:lang w:val="ja-JP"/>
        </w:rPr>
        <w:t>、</w:t>
      </w:r>
      <w:r w:rsidR="00D467EC">
        <w:rPr>
          <w:rFonts w:hint="eastAsia"/>
          <w:lang w:val="ja-JP"/>
        </w:rPr>
        <w:t>GLuint64</w:t>
      </w:r>
      <w:r w:rsidR="00141296">
        <w:rPr>
          <w:lang w:val="ja-JP"/>
        </w:rPr>
        <w:t>(</w:t>
      </w:r>
      <w:r w:rsidR="00141296">
        <w:rPr>
          <w:lang w:val="ja-JP"/>
        </w:rPr>
        <w:t>じーえる・ゆー・いんと・ろくじゅうよん</w:t>
      </w:r>
      <w:r w:rsidR="00141296">
        <w:rPr>
          <w:rFonts w:hint="eastAsia"/>
          <w:lang w:val="ja-JP"/>
        </w:rPr>
        <w:t>)</w:t>
      </w:r>
      <w:r w:rsidR="00D467EC">
        <w:rPr>
          <w:rFonts w:hint="eastAsia"/>
          <w:lang w:val="ja-JP"/>
        </w:rPr>
        <w:t>のいずれかを使うことができます。</w:t>
      </w:r>
      <w:r w:rsidR="006773C9">
        <w:rPr>
          <w:rFonts w:hint="eastAsia"/>
          <w:lang w:val="ja-JP"/>
        </w:rPr>
        <w:t>ビット数の大きい型のほうが、より大きい頂点データ配列を扱うことができますが、インデックスデータの容量が増えます。今回はそれほど大きな頂点データ配列を作る</w:t>
      </w:r>
      <w:r w:rsidR="00785D95">
        <w:rPr>
          <w:rFonts w:hint="eastAsia"/>
          <w:lang w:val="ja-JP"/>
        </w:rPr>
        <w:t>つもりは</w:t>
      </w:r>
      <w:r w:rsidR="006773C9">
        <w:rPr>
          <w:rFonts w:hint="eastAsia"/>
          <w:lang w:val="ja-JP"/>
        </w:rPr>
        <w:t>ありませんので、</w:t>
      </w:r>
      <w:r w:rsidR="006773C9">
        <w:rPr>
          <w:rFonts w:hint="eastAsia"/>
          <w:lang w:val="ja-JP"/>
        </w:rPr>
        <w:t>1</w:t>
      </w:r>
      <w:r w:rsidR="006773C9">
        <w:rPr>
          <w:lang w:val="ja-JP"/>
        </w:rPr>
        <w:t>6bit</w:t>
      </w:r>
      <w:r w:rsidR="006773C9">
        <w:rPr>
          <w:lang w:val="ja-JP"/>
        </w:rPr>
        <w:t>の</w:t>
      </w:r>
      <w:r w:rsidR="006773C9">
        <w:rPr>
          <w:rFonts w:hint="eastAsia"/>
          <w:lang w:val="ja-JP"/>
        </w:rPr>
        <w:t>GLushort</w:t>
      </w:r>
      <w:r w:rsidR="00785D95">
        <w:rPr>
          <w:rFonts w:hint="eastAsia"/>
          <w:lang w:val="ja-JP"/>
        </w:rPr>
        <w:t>で十分でしょう</w:t>
      </w:r>
      <w:r w:rsidR="00CD0B84">
        <w:rPr>
          <w:rFonts w:hint="eastAsia"/>
          <w:lang w:val="ja-JP"/>
        </w:rPr>
        <w:t>。</w:t>
      </w:r>
    </w:p>
    <w:p w:rsidR="0039661E" w:rsidRDefault="00374947" w:rsidP="003C2F71">
      <w:pPr>
        <w:pStyle w:val="2"/>
        <w:rPr>
          <w:lang w:val="ja-JP"/>
        </w:rPr>
      </w:pPr>
      <w:r>
        <w:rPr>
          <w:rFonts w:hint="eastAsia"/>
          <w:lang w:val="ja-JP"/>
        </w:rPr>
        <w:t>Index Buffer Object(IBO)</w:t>
      </w:r>
      <w:r w:rsidR="000B1D66">
        <w:rPr>
          <w:lang w:val="ja-JP"/>
        </w:rPr>
        <w:t>の作成</w:t>
      </w:r>
    </w:p>
    <w:p w:rsidR="00374947" w:rsidRDefault="00374947" w:rsidP="00374947">
      <w:pPr>
        <w:rPr>
          <w:lang w:val="ja-JP"/>
        </w:rPr>
      </w:pPr>
      <w:r>
        <w:rPr>
          <w:lang w:val="ja-JP"/>
        </w:rPr>
        <w:t>頂点データを格納するときに</w:t>
      </w:r>
      <w:r>
        <w:rPr>
          <w:rFonts w:hint="eastAsia"/>
          <w:lang w:val="ja-JP"/>
        </w:rPr>
        <w:t>Vertex Buffer Object(</w:t>
      </w:r>
      <w:r>
        <w:rPr>
          <w:lang w:val="ja-JP"/>
        </w:rPr>
        <w:t>VBO)</w:t>
      </w:r>
      <w:r>
        <w:rPr>
          <w:lang w:val="ja-JP"/>
        </w:rPr>
        <w:t>というオブジェクトを作りましたね。</w:t>
      </w:r>
      <w:r>
        <w:rPr>
          <w:lang w:val="ja-JP"/>
        </w:rPr>
        <w:br/>
      </w:r>
      <w:r>
        <w:rPr>
          <w:lang w:val="ja-JP"/>
        </w:rPr>
        <w:t>同様に、インデックスデータを格納するには「</w:t>
      </w:r>
      <w:r>
        <w:rPr>
          <w:rFonts w:hint="eastAsia"/>
          <w:lang w:val="ja-JP"/>
        </w:rPr>
        <w:t>Index Buffer Object(</w:t>
      </w:r>
      <w:r>
        <w:rPr>
          <w:rFonts w:hint="eastAsia"/>
          <w:lang w:val="ja-JP"/>
        </w:rPr>
        <w:t>いんでっくす・ばっふぁ・おぶじぇくと、</w:t>
      </w:r>
      <w:r>
        <w:rPr>
          <w:rFonts w:hint="eastAsia"/>
          <w:lang w:val="ja-JP"/>
        </w:rPr>
        <w:t>IBO</w:t>
      </w:r>
      <w:r>
        <w:rPr>
          <w:lang w:val="ja-JP"/>
        </w:rPr>
        <w:t>)</w:t>
      </w:r>
      <w:r>
        <w:rPr>
          <w:lang w:val="ja-JP"/>
        </w:rPr>
        <w:t>」というオブジェクトを使います。</w:t>
      </w:r>
    </w:p>
    <w:p w:rsidR="000B1D66" w:rsidRDefault="00374947" w:rsidP="000B1D66">
      <w:pPr>
        <w:rPr>
          <w:lang w:val="ja-JP"/>
        </w:rPr>
      </w:pPr>
      <w:r>
        <w:rPr>
          <w:rFonts w:hint="eastAsia"/>
          <w:lang w:val="ja-JP"/>
        </w:rPr>
        <w:lastRenderedPageBreak/>
        <w:t>それでは、</w:t>
      </w:r>
      <w:r>
        <w:rPr>
          <w:rFonts w:hint="eastAsia"/>
          <w:lang w:val="ja-JP"/>
        </w:rPr>
        <w:t>IBO</w:t>
      </w:r>
      <w:r>
        <w:rPr>
          <w:rFonts w:hint="eastAsia"/>
          <w:lang w:val="ja-JP"/>
        </w:rPr>
        <w:t>を</w:t>
      </w:r>
      <w:r w:rsidR="000B1D66">
        <w:rPr>
          <w:rFonts w:hint="eastAsia"/>
          <w:lang w:val="ja-JP"/>
        </w:rPr>
        <w:t>作成</w:t>
      </w:r>
      <w:r>
        <w:rPr>
          <w:rFonts w:hint="eastAsia"/>
          <w:lang w:val="ja-JP"/>
        </w:rPr>
        <w:t>するプログラムを作りましょう</w:t>
      </w:r>
      <w:r w:rsidR="000B1D66">
        <w:rPr>
          <w:rFonts w:hint="eastAsia"/>
          <w:lang w:val="ja-JP"/>
        </w:rPr>
        <w:t>。</w:t>
      </w:r>
      <w:r w:rsidR="000B1D66">
        <w:rPr>
          <w:lang w:val="ja-JP"/>
        </w:rPr>
        <w:br/>
        <w:t>CreateVBO</w:t>
      </w:r>
      <w:r w:rsidR="00706090">
        <w:rPr>
          <w:lang w:val="ja-JP"/>
        </w:rPr>
        <w:t>関数定義の下に、次のプログラム</w:t>
      </w:r>
      <w:r w:rsidR="000B1D66">
        <w:rPr>
          <w:lang w:val="ja-JP"/>
        </w:rPr>
        <w:t>を追加してください。</w:t>
      </w:r>
    </w:p>
    <w:p w:rsidR="000B1D66" w:rsidRDefault="00910C56" w:rsidP="000B1D66">
      <w:pPr>
        <w:pStyle w:val="ac"/>
      </w:pPr>
      <w:r>
        <w:rPr>
          <w:b/>
          <w:color w:val="FF0000"/>
        </w:rPr>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Pr="006128BB">
        <w:rPr>
          <w:b/>
          <w:color w:val="FF0000"/>
        </w:rPr>
        <w:t>+</w:t>
      </w:r>
      <w:r w:rsidR="000B1D66">
        <w:rPr>
          <w:color w:val="008000"/>
        </w:rPr>
        <w:t>/**</w:t>
      </w:r>
      <w:r w:rsidR="000B1D66">
        <w:br/>
      </w:r>
      <w:r w:rsidRPr="006128BB">
        <w:rPr>
          <w:b/>
          <w:color w:val="FF0000"/>
        </w:rPr>
        <w:t>+</w:t>
      </w:r>
      <w:r w:rsidR="000B1D66">
        <w:rPr>
          <w:color w:val="008000"/>
        </w:rPr>
        <w:t>* Index Buffer Object</w:t>
      </w:r>
      <w:r w:rsidR="000B1D66">
        <w:rPr>
          <w:rFonts w:hint="eastAsia"/>
          <w:color w:val="008000"/>
        </w:rPr>
        <w:t>を作成する</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@param size </w:t>
      </w:r>
      <w:r w:rsidR="000B1D66">
        <w:rPr>
          <w:rFonts w:hint="eastAsia"/>
          <w:color w:val="008000"/>
        </w:rPr>
        <w:t>インデックスデータのサイズ</w:t>
      </w:r>
      <w:r w:rsidR="000B1D66">
        <w:rPr>
          <w:color w:val="008000"/>
        </w:rPr>
        <w:t>.</w:t>
      </w:r>
      <w:r w:rsidR="000B1D66">
        <w:br/>
      </w:r>
      <w:r w:rsidRPr="006128BB">
        <w:rPr>
          <w:b/>
          <w:color w:val="FF0000"/>
        </w:rPr>
        <w:t>+</w:t>
      </w:r>
      <w:r w:rsidR="000B1D66">
        <w:rPr>
          <w:color w:val="008000"/>
        </w:rPr>
        <w:t xml:space="preserve">* @param data </w:t>
      </w:r>
      <w:r w:rsidR="000B1D66">
        <w:rPr>
          <w:rFonts w:hint="eastAsia"/>
          <w:color w:val="008000"/>
        </w:rPr>
        <w:t>インデックスデータへのポインタ</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@return </w:t>
      </w:r>
      <w:r w:rsidR="000B1D66">
        <w:rPr>
          <w:rFonts w:hint="eastAsia"/>
          <w:color w:val="008000"/>
        </w:rPr>
        <w:t>作成した</w:t>
      </w:r>
      <w:r w:rsidR="000B1D66">
        <w:rPr>
          <w:color w:val="008000"/>
        </w:rPr>
        <w:t>IBO.</w:t>
      </w:r>
      <w:r w:rsidR="000B1D66">
        <w:br/>
      </w:r>
      <w:r w:rsidRPr="006128BB">
        <w:rPr>
          <w:b/>
          <w:color w:val="FF0000"/>
        </w:rPr>
        <w:t>+</w:t>
      </w:r>
      <w:r w:rsidR="000B1D66">
        <w:rPr>
          <w:color w:val="008000"/>
        </w:rPr>
        <w:t>*/</w:t>
      </w:r>
      <w:r w:rsidR="000B1D66">
        <w:br/>
      </w:r>
      <w:r w:rsidRPr="006128BB">
        <w:rPr>
          <w:b/>
          <w:color w:val="FF0000"/>
        </w:rPr>
        <w:t>+</w:t>
      </w:r>
      <w:r w:rsidR="000B1D66">
        <w:rPr>
          <w:color w:val="2B91AF"/>
        </w:rPr>
        <w:t>GLuint</w:t>
      </w:r>
      <w:r w:rsidR="000B1D66">
        <w:t xml:space="preserve"> CreateIBO(</w:t>
      </w:r>
      <w:r w:rsidR="000B1D66">
        <w:rPr>
          <w:color w:val="2B91AF"/>
        </w:rPr>
        <w:t>GLsizeiptr</w:t>
      </w:r>
      <w:r w:rsidR="000B1D66">
        <w:t xml:space="preserve"> </w:t>
      </w:r>
      <w:r w:rsidR="000B1D66">
        <w:rPr>
          <w:color w:val="808080"/>
        </w:rPr>
        <w:t>size</w:t>
      </w:r>
      <w:r w:rsidR="000B1D66">
        <w:t xml:space="preserve">, </w:t>
      </w:r>
      <w:r w:rsidR="000B1D66">
        <w:rPr>
          <w:color w:val="0000FF"/>
        </w:rPr>
        <w:t>const</w:t>
      </w:r>
      <w:r w:rsidR="000B1D66">
        <w:t xml:space="preserve"> </w:t>
      </w:r>
      <w:r w:rsidR="000B1D66">
        <w:rPr>
          <w:color w:val="2B91AF"/>
        </w:rPr>
        <w:t>GLvoid</w:t>
      </w:r>
      <w:r w:rsidR="000B1D66">
        <w:t xml:space="preserve">* </w:t>
      </w:r>
      <w:r w:rsidR="000B1D66">
        <w:rPr>
          <w:color w:val="808080"/>
        </w:rPr>
        <w:t>data</w:t>
      </w:r>
      <w:r w:rsidR="000B1D66">
        <w:t>)</w:t>
      </w:r>
      <w:r w:rsidR="000B1D66">
        <w:br/>
      </w:r>
      <w:r w:rsidRPr="006128BB">
        <w:rPr>
          <w:b/>
          <w:color w:val="FF0000"/>
        </w:rPr>
        <w:t>+</w:t>
      </w:r>
      <w:r w:rsidR="000B1D66">
        <w:t>{</w:t>
      </w:r>
      <w:r w:rsidR="000B1D66">
        <w:br/>
      </w:r>
      <w:r w:rsidRPr="006128BB">
        <w:rPr>
          <w:b/>
          <w:color w:val="FF0000"/>
        </w:rPr>
        <w:t>+</w:t>
      </w:r>
      <w:r w:rsidR="000B1D66">
        <w:t xml:space="preserve">  </w:t>
      </w:r>
      <w:r w:rsidR="000B1D66">
        <w:rPr>
          <w:color w:val="2B91AF"/>
        </w:rPr>
        <w:t>GLuint</w:t>
      </w:r>
      <w:r w:rsidR="000B1D66">
        <w:t xml:space="preserve"> ibo = 0;</w:t>
      </w:r>
      <w:r w:rsidR="000B1D66">
        <w:br/>
      </w:r>
      <w:r w:rsidRPr="006128BB">
        <w:rPr>
          <w:b/>
          <w:color w:val="FF0000"/>
        </w:rPr>
        <w:t>+</w:t>
      </w:r>
      <w:r w:rsidR="000B1D66">
        <w:t xml:space="preserve">  </w:t>
      </w:r>
      <w:r w:rsidR="000B1D66">
        <w:rPr>
          <w:color w:val="6F008A"/>
        </w:rPr>
        <w:t>glGenBuffers</w:t>
      </w:r>
      <w:r w:rsidR="000B1D66">
        <w:t>(1, &amp;ibo);</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ibo);</w:t>
      </w:r>
      <w:r w:rsidR="000B1D66">
        <w:br/>
      </w:r>
      <w:r w:rsidRPr="006128BB">
        <w:rPr>
          <w:b/>
          <w:color w:val="FF0000"/>
        </w:rPr>
        <w:t>+</w:t>
      </w:r>
      <w:r w:rsidR="000B1D66">
        <w:t xml:space="preserve">  </w:t>
      </w:r>
      <w:r w:rsidR="000B1D66">
        <w:rPr>
          <w:color w:val="6F008A"/>
        </w:rPr>
        <w:t>glBufferData</w:t>
      </w:r>
      <w:r w:rsidR="000B1D66">
        <w:t>(</w:t>
      </w:r>
      <w:r w:rsidR="000B1D66">
        <w:rPr>
          <w:color w:val="6F008A"/>
        </w:rPr>
        <w:t>GL_ELEMENT_ARRAY_BUFFER</w:t>
      </w:r>
      <w:r w:rsidR="000B1D66">
        <w:t xml:space="preserve">, </w:t>
      </w:r>
      <w:r w:rsidR="000B1D66">
        <w:rPr>
          <w:color w:val="808080"/>
        </w:rPr>
        <w:t>size</w:t>
      </w:r>
      <w:r w:rsidR="000B1D66">
        <w:t xml:space="preserve">, </w:t>
      </w:r>
      <w:r w:rsidR="000B1D66">
        <w:rPr>
          <w:color w:val="808080"/>
        </w:rPr>
        <w:t>data</w:t>
      </w:r>
      <w:r w:rsidR="000B1D66">
        <w:t xml:space="preserve">, </w:t>
      </w:r>
      <w:r w:rsidR="000B1D66">
        <w:rPr>
          <w:color w:val="6F008A"/>
        </w:rPr>
        <w:t>GL_STATIC_DRAW</w:t>
      </w:r>
      <w:r w:rsidR="000B1D66">
        <w:t>);</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0);</w:t>
      </w:r>
      <w:r w:rsidR="000B1D66">
        <w:br/>
      </w:r>
      <w:r w:rsidRPr="006128BB">
        <w:rPr>
          <w:b/>
          <w:color w:val="FF0000"/>
        </w:rPr>
        <w:t>+</w:t>
      </w:r>
      <w:r w:rsidR="000B1D66">
        <w:t xml:space="preserve">  </w:t>
      </w:r>
      <w:r w:rsidR="000B1D66">
        <w:rPr>
          <w:color w:val="0000FF"/>
        </w:rPr>
        <w:t>return</w:t>
      </w:r>
      <w:r w:rsidR="000B1D66">
        <w:t xml:space="preserve"> ibo;</w:t>
      </w:r>
      <w:r w:rsidR="000B1D66">
        <w:br/>
      </w:r>
      <w:r w:rsidRPr="006128BB">
        <w:rPr>
          <w:b/>
          <w:color w:val="FF0000"/>
        </w:rPr>
        <w:t>+</w:t>
      </w:r>
      <w:r w:rsidR="000B1D66">
        <w:t>}</w:t>
      </w:r>
      <w:r>
        <w:br/>
      </w:r>
      <w:r w:rsidRPr="006128BB">
        <w:rPr>
          <w:b/>
          <w:color w:val="FF0000"/>
        </w:rPr>
        <w:t>+</w:t>
      </w:r>
      <w:r>
        <w:rPr>
          <w:b/>
          <w:color w:val="FF0000"/>
        </w:rPr>
        <w:br/>
        <w:t xml:space="preserve"> </w:t>
      </w:r>
      <w:r>
        <w:rPr>
          <w:color w:val="008000"/>
        </w:rPr>
        <w:t>/**</w:t>
      </w:r>
      <w:r>
        <w:br/>
      </w:r>
      <w:r>
        <w:rPr>
          <w:b/>
          <w:color w:val="FF0000"/>
        </w:rPr>
        <w:t xml:space="preserve"> </w:t>
      </w:r>
      <w:r>
        <w:rPr>
          <w:color w:val="008000"/>
        </w:rPr>
        <w:t>* Vertex Array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@param vbo VAO</w:t>
      </w:r>
      <w:r>
        <w:rPr>
          <w:rFonts w:hint="eastAsia"/>
          <w:color w:val="008000"/>
        </w:rPr>
        <w:t>に関連付けられる</w:t>
      </w:r>
      <w:r>
        <w:rPr>
          <w:color w:val="008000"/>
        </w:rPr>
        <w:t>VBO.</w:t>
      </w:r>
    </w:p>
    <w:p w:rsidR="005B5C95" w:rsidRDefault="00F07C5F" w:rsidP="000B1D66">
      <w:r>
        <w:t>CreateIBO(</w:t>
      </w:r>
      <w:r>
        <w:t>くりえいと・あい・びー・おー</w:t>
      </w:r>
      <w:r>
        <w:t>)</w:t>
      </w:r>
      <w:r>
        <w:t>関数の内容は</w:t>
      </w:r>
      <w:r w:rsidR="00F57C7E">
        <w:rPr>
          <w:rFonts w:hint="eastAsia"/>
        </w:rPr>
        <w:t>、</w:t>
      </w:r>
      <w:r w:rsidR="00F57C7E">
        <w:rPr>
          <w:rFonts w:hint="eastAsia"/>
        </w:rPr>
        <w:t>VBO</w:t>
      </w:r>
      <w:r w:rsidR="000B1D66">
        <w:rPr>
          <w:rFonts w:hint="eastAsia"/>
        </w:rPr>
        <w:t>の</w:t>
      </w:r>
      <w:r w:rsidR="00EE3F2B">
        <w:rPr>
          <w:rFonts w:hint="eastAsia"/>
        </w:rPr>
        <w:t>とき</w:t>
      </w:r>
      <w:r w:rsidR="000B1D66">
        <w:rPr>
          <w:rFonts w:hint="eastAsia"/>
        </w:rPr>
        <w:t>と</w:t>
      </w:r>
      <w:r w:rsidR="00517FF3">
        <w:rPr>
          <w:rFonts w:hint="eastAsia"/>
        </w:rPr>
        <w:t>ほとんど同じです</w:t>
      </w:r>
      <w:r w:rsidR="00EE3F2B">
        <w:rPr>
          <w:rFonts w:hint="eastAsia"/>
        </w:rPr>
        <w:t>。</w:t>
      </w:r>
      <w:r w:rsidR="00F57C7E">
        <w:rPr>
          <w:rFonts w:hint="eastAsia"/>
        </w:rPr>
        <w:t>作成するとき、</w:t>
      </w:r>
      <w:r w:rsidR="00517FF3">
        <w:rPr>
          <w:rFonts w:hint="eastAsia"/>
        </w:rPr>
        <w:t>GL_ARRAY_BUFFER</w:t>
      </w:r>
      <w:r w:rsidR="00F57C7E">
        <w:rPr>
          <w:rFonts w:hint="eastAsia"/>
        </w:rPr>
        <w:t>ではなく、</w:t>
      </w:r>
      <w:r w:rsidR="00E274D0">
        <w:rPr>
          <w:rFonts w:hint="eastAsia"/>
        </w:rPr>
        <w:t>GL_ELEMENT_ARRAY_BUFFER</w:t>
      </w:r>
      <w:r w:rsidR="00517FF3">
        <w:rPr>
          <w:rFonts w:hint="eastAsia"/>
        </w:rPr>
        <w:t>を</w:t>
      </w:r>
      <w:r w:rsidR="00F57C7E">
        <w:rPr>
          <w:rFonts w:hint="eastAsia"/>
        </w:rPr>
        <w:t>使っている点に気をつけてください</w:t>
      </w:r>
      <w:r w:rsidR="00517FF3">
        <w:rPr>
          <w:rFonts w:hint="eastAsia"/>
        </w:rPr>
        <w:t>。</w:t>
      </w:r>
      <w:r w:rsidR="00517FF3">
        <w:rPr>
          <w:rFonts w:hint="eastAsia"/>
        </w:rPr>
        <w:t>GL_ELEMENT_ARRAY_BUFFER</w:t>
      </w:r>
      <w:r w:rsidR="00517FF3">
        <w:rPr>
          <w:rFonts w:hint="eastAsia"/>
        </w:rPr>
        <w:t>は、</w:t>
      </w:r>
      <w:r w:rsidR="0025630F">
        <w:rPr>
          <w:rFonts w:hint="eastAsia"/>
        </w:rPr>
        <w:t>インデックスデータ</w:t>
      </w:r>
      <w:r w:rsidR="00F57C7E">
        <w:rPr>
          <w:rFonts w:hint="eastAsia"/>
        </w:rPr>
        <w:t>を操作する</w:t>
      </w:r>
      <w:r w:rsidR="00934D22">
        <w:rPr>
          <w:rFonts w:hint="eastAsia"/>
        </w:rPr>
        <w:t>ための</w:t>
      </w:r>
      <w:r w:rsidR="00663D26">
        <w:rPr>
          <w:rFonts w:hint="eastAsia"/>
        </w:rPr>
        <w:t>マクロ</w:t>
      </w:r>
      <w:r w:rsidR="0025630F">
        <w:rPr>
          <w:rFonts w:hint="eastAsia"/>
        </w:rPr>
        <w:t>定数です。</w:t>
      </w:r>
    </w:p>
    <w:p w:rsidR="000B1D66" w:rsidRDefault="005B5C95" w:rsidP="00B63DDD">
      <w:pPr>
        <w:pStyle w:val="2"/>
      </w:pPr>
      <w:r>
        <w:br w:type="page"/>
      </w:r>
      <w:r w:rsidR="00B63DDD">
        <w:lastRenderedPageBreak/>
        <w:t>I</w:t>
      </w:r>
      <w:r w:rsidR="00B63DDD">
        <w:rPr>
          <w:rFonts w:hint="eastAsia"/>
        </w:rPr>
        <w:t>index Buffer Object</w:t>
      </w:r>
      <w:r w:rsidR="00B871C2">
        <w:t>を</w:t>
      </w:r>
      <w:r w:rsidR="00B63DDD">
        <w:t>Vertex Array Object</w:t>
      </w:r>
      <w:r w:rsidR="00B871C2">
        <w:t>に関連付ける</w:t>
      </w:r>
    </w:p>
    <w:p w:rsidR="005B5C95" w:rsidRDefault="005B5C95" w:rsidP="005B5C95">
      <w:r>
        <w:t>VBO</w:t>
      </w:r>
      <w:r>
        <w:t>と同様に、</w:t>
      </w:r>
      <w:r>
        <w:rPr>
          <w:rFonts w:hint="eastAsia"/>
        </w:rPr>
        <w:t>IBO</w:t>
      </w:r>
      <w:r>
        <w:rPr>
          <w:rFonts w:hint="eastAsia"/>
        </w:rPr>
        <w:t>も</w:t>
      </w:r>
      <w:r>
        <w:rPr>
          <w:rFonts w:hint="eastAsia"/>
        </w:rPr>
        <w:t>VAO</w:t>
      </w:r>
      <w:r>
        <w:rPr>
          <w:rFonts w:hint="eastAsia"/>
        </w:rPr>
        <w:t>に設定することができます。そこで、</w:t>
      </w:r>
      <w:r>
        <w:rPr>
          <w:rFonts w:hint="eastAsia"/>
        </w:rPr>
        <w:t>CreateVAO</w:t>
      </w:r>
      <w:r>
        <w:rPr>
          <w:rFonts w:hint="eastAsia"/>
        </w:rPr>
        <w:t>関数の引数に</w:t>
      </w:r>
      <w:r>
        <w:rPr>
          <w:rFonts w:hint="eastAsia"/>
        </w:rPr>
        <w:t>IBO</w:t>
      </w:r>
      <w:r>
        <w:rPr>
          <w:rFonts w:hint="eastAsia"/>
        </w:rPr>
        <w:t>を追加することにします。</w:t>
      </w:r>
      <w:r>
        <w:t>CreateVAO</w:t>
      </w:r>
      <w:r>
        <w:t>関数を、次のように修正してください。</w:t>
      </w:r>
    </w:p>
    <w:p w:rsidR="005B5C95" w:rsidRDefault="00360526" w:rsidP="005C1DB3">
      <w:pPr>
        <w:pStyle w:val="ac"/>
      </w:pP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Vertex Array Object</w:t>
      </w:r>
      <w:r w:rsidR="005B5C95" w:rsidRPr="005C1DB3">
        <w:rPr>
          <w:rFonts w:hint="eastAsia"/>
          <w:color w:val="008000"/>
        </w:rPr>
        <w:t>を作成する</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@param vbo VAO</w:t>
      </w:r>
      <w:r w:rsidR="005B5C95" w:rsidRPr="005C1DB3">
        <w:rPr>
          <w:rFonts w:hint="eastAsia"/>
          <w:color w:val="008000"/>
        </w:rPr>
        <w:t>に関連付けられる</w:t>
      </w:r>
      <w:r w:rsidR="005B5C95" w:rsidRPr="005C1DB3">
        <w:rPr>
          <w:color w:val="008000"/>
        </w:rPr>
        <w:t>VBO.</w:t>
      </w:r>
      <w:r w:rsidR="005B5C95" w:rsidRPr="005C1DB3">
        <w:rPr>
          <w:color w:val="008000"/>
        </w:rPr>
        <w:br/>
      </w:r>
      <w:r w:rsidRPr="005C1DB3">
        <w:rPr>
          <w:b/>
          <w:color w:val="FF0000"/>
        </w:rPr>
        <w:t>+</w:t>
      </w:r>
      <w:r w:rsidR="005B5C95" w:rsidRPr="005C1DB3">
        <w:rPr>
          <w:color w:val="008000"/>
        </w:rPr>
        <w:t>* @param ibo VAO</w:t>
      </w:r>
      <w:r w:rsidR="005B5C95" w:rsidRPr="005C1DB3">
        <w:rPr>
          <w:rFonts w:hint="eastAsia"/>
          <w:color w:val="008000"/>
        </w:rPr>
        <w:t>に関連付けられる</w:t>
      </w:r>
      <w:r w:rsidR="005B5C95" w:rsidRPr="005C1DB3">
        <w:rPr>
          <w:color w:val="008000"/>
        </w:rPr>
        <w:t>IBO.</w:t>
      </w:r>
      <w:r w:rsidRPr="005C1DB3">
        <w:rPr>
          <w:color w:val="008000"/>
        </w:rPr>
        <w:t xml:space="preserve"> </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xml:space="preserve">* @return </w:t>
      </w:r>
      <w:r w:rsidR="005B5C95" w:rsidRPr="005C1DB3">
        <w:rPr>
          <w:rFonts w:hint="eastAsia"/>
          <w:color w:val="008000"/>
        </w:rPr>
        <w:t>作成した</w:t>
      </w:r>
      <w:r w:rsidR="005B5C95" w:rsidRPr="005C1DB3">
        <w:rPr>
          <w:color w:val="008000"/>
        </w:rPr>
        <w:t>VAO.</w:t>
      </w:r>
      <w:r w:rsidR="005B5C95" w:rsidRPr="005C1DB3">
        <w:rPr>
          <w:color w:val="008000"/>
        </w:rPr>
        <w:br/>
      </w:r>
      <w:r w:rsidRPr="005C1DB3">
        <w:rPr>
          <w:color w:val="008000"/>
        </w:rPr>
        <w:t xml:space="preserve"> </w:t>
      </w:r>
      <w:r w:rsidR="005B5C95" w:rsidRPr="005C1DB3">
        <w:rPr>
          <w:color w:val="008000"/>
        </w:rPr>
        <w:t>*/</w:t>
      </w:r>
      <w:r>
        <w:br/>
      </w:r>
      <w:r w:rsidR="00C7504B">
        <w:rPr>
          <w:rFonts w:hint="eastAsia"/>
          <w:b/>
          <w:color w:val="FF3300"/>
        </w:rPr>
        <w:t>-</w:t>
      </w:r>
      <w:r w:rsidR="00C7504B" w:rsidRPr="00C7504B">
        <w:rPr>
          <w:color w:val="FF0000"/>
        </w:rPr>
        <w:t>GLuint CreateVAO(GLuint vbo)</w:t>
      </w:r>
      <w:r w:rsidR="00C7504B">
        <w:br/>
      </w:r>
      <w:r w:rsidR="00C7504B">
        <w:rPr>
          <w:b/>
          <w:color w:val="FF3300"/>
        </w:rPr>
        <w:t>+</w:t>
      </w:r>
      <w:r w:rsidR="005B5C95">
        <w:rPr>
          <w:color w:val="2B91AF"/>
        </w:rPr>
        <w:t>GLuint</w:t>
      </w:r>
      <w:r w:rsidR="005B5C95">
        <w:t xml:space="preserve"> CreateVAO(</w:t>
      </w:r>
      <w:r w:rsidR="005B5C95">
        <w:rPr>
          <w:color w:val="2B91AF"/>
        </w:rPr>
        <w:t>GLuint</w:t>
      </w:r>
      <w:r w:rsidR="005B5C95">
        <w:t xml:space="preserve"> </w:t>
      </w:r>
      <w:r w:rsidR="005B5C95">
        <w:rPr>
          <w:color w:val="808080"/>
        </w:rPr>
        <w:t>vbo</w:t>
      </w:r>
      <w:r w:rsidR="005B5C95">
        <w:t xml:space="preserve">, </w:t>
      </w:r>
      <w:r w:rsidR="005B5C95">
        <w:rPr>
          <w:color w:val="2B91AF"/>
        </w:rPr>
        <w:t>GLuint</w:t>
      </w:r>
      <w:r w:rsidR="005B5C95">
        <w:t xml:space="preserve"> </w:t>
      </w:r>
      <w:r w:rsidR="005B5C95">
        <w:rPr>
          <w:color w:val="808080"/>
        </w:rPr>
        <w:t>ibo</w:t>
      </w:r>
      <w:r w:rsidR="005B5C95">
        <w:t>)</w:t>
      </w:r>
      <w:r w:rsidR="005B5C95">
        <w:br/>
      </w:r>
      <w:r>
        <w:t xml:space="preserve"> {</w:t>
      </w:r>
      <w:r>
        <w:br/>
        <w:t xml:space="preserve">   </w:t>
      </w:r>
      <w:r w:rsidR="005B5C95">
        <w:rPr>
          <w:color w:val="2B91AF"/>
        </w:rPr>
        <w:t>GLuint</w:t>
      </w:r>
      <w:r w:rsidR="009C2124">
        <w:t xml:space="preserve"> vao = 0;</w:t>
      </w:r>
      <w:r w:rsidR="009C2124">
        <w:br/>
        <w:t xml:space="preserve"> </w:t>
      </w:r>
      <w:r>
        <w:t xml:space="preserve">  </w:t>
      </w:r>
      <w:r w:rsidR="005B5C95">
        <w:rPr>
          <w:color w:val="6F008A"/>
        </w:rPr>
        <w:t>glGenVertexArrays</w:t>
      </w:r>
      <w:r w:rsidR="005B5C95">
        <w:t>(1, &amp;vao);</w:t>
      </w:r>
      <w:r w:rsidR="005B5C95">
        <w:br/>
        <w:t xml:space="preserve">  </w:t>
      </w:r>
      <w:r>
        <w:t xml:space="preserve"> </w:t>
      </w:r>
      <w:r w:rsidR="005B5C95">
        <w:rPr>
          <w:color w:val="6F008A"/>
        </w:rPr>
        <w:t>glBindVertexArray</w:t>
      </w:r>
      <w:r>
        <w:t>(vao);</w:t>
      </w:r>
      <w:r>
        <w:br/>
        <w:t xml:space="preserve">   </w:t>
      </w:r>
      <w:r w:rsidR="005B5C95">
        <w:rPr>
          <w:color w:val="6F008A"/>
        </w:rPr>
        <w:t>glBindBuffer</w:t>
      </w:r>
      <w:r w:rsidR="005B5C95">
        <w:t>(</w:t>
      </w:r>
      <w:r w:rsidR="005B5C95">
        <w:rPr>
          <w:color w:val="6F008A"/>
        </w:rPr>
        <w:t>GL_ARRAY_BUFFER</w:t>
      </w:r>
      <w:r w:rsidR="005B5C95">
        <w:t xml:space="preserve">, </w:t>
      </w:r>
      <w:r w:rsidR="005B5C95">
        <w:rPr>
          <w:color w:val="808080"/>
        </w:rPr>
        <w:t>vbo</w:t>
      </w:r>
      <w:r w:rsidR="005B5C95">
        <w:t>);</w:t>
      </w:r>
      <w:r w:rsidR="005B5C95">
        <w:br/>
      </w:r>
      <w:r w:rsidRPr="00360526">
        <w:rPr>
          <w:b/>
          <w:color w:val="FF3300"/>
        </w:rPr>
        <w:t>+</w:t>
      </w:r>
      <w:r>
        <w:t xml:space="preserve">  </w:t>
      </w:r>
      <w:r w:rsidR="00434B12">
        <w:rPr>
          <w:color w:val="6F008A"/>
        </w:rPr>
        <w:t>glBindBuffer</w:t>
      </w:r>
      <w:r w:rsidR="00434B12">
        <w:t>(</w:t>
      </w:r>
      <w:r w:rsidR="00434B12">
        <w:rPr>
          <w:color w:val="6F008A"/>
        </w:rPr>
        <w:t>GL_ELEMENT_ARRAY_BUFFER</w:t>
      </w:r>
      <w:r w:rsidR="00434B12">
        <w:t xml:space="preserve">, </w:t>
      </w:r>
      <w:r w:rsidR="00434B12">
        <w:rPr>
          <w:color w:val="808080"/>
        </w:rPr>
        <w:t>ibo</w:t>
      </w:r>
      <w:r w:rsidR="00434B12">
        <w:t>);</w:t>
      </w:r>
      <w:r w:rsidR="00434B12">
        <w:br/>
      </w:r>
      <w:r w:rsidR="00143081">
        <w:rPr>
          <w:b/>
          <w:color w:val="FF0000"/>
        </w:rPr>
        <w:t xml:space="preserve"> </w:t>
      </w:r>
      <w:r w:rsidR="00143081">
        <w:t xml:space="preserve">  </w:t>
      </w:r>
      <w:r w:rsidR="00143081">
        <w:rPr>
          <w:color w:val="6F008A"/>
        </w:rPr>
        <w:t>glEnableVertexAttribArray</w:t>
      </w:r>
      <w:r w:rsidR="00143081">
        <w:t>(0);</w:t>
      </w:r>
      <w:r w:rsidR="00143081">
        <w:br/>
      </w:r>
      <w:r w:rsidR="00143081">
        <w:rPr>
          <w:b/>
          <w:color w:val="FF0000"/>
        </w:rPr>
        <w:t xml:space="preserve"> </w:t>
      </w:r>
      <w:r w:rsidR="00143081">
        <w:t xml:space="preserve">  </w:t>
      </w:r>
      <w:r w:rsidR="00143081">
        <w:rPr>
          <w:color w:val="6F008A"/>
        </w:rPr>
        <w:t>glVertexAttribPointer</w:t>
      </w:r>
      <w:r w:rsidR="00143081">
        <w:t xml:space="preserve">(0, </w:t>
      </w:r>
      <w:r w:rsidR="00143081">
        <w:rPr>
          <w:color w:val="0000FF"/>
        </w:rPr>
        <w:t>sizeof</w:t>
      </w:r>
      <w:r w:rsidR="00143081">
        <w:t>(</w:t>
      </w:r>
      <w:r w:rsidR="00143081">
        <w:rPr>
          <w:color w:val="2B91AF"/>
        </w:rPr>
        <w:t>Vertex</w:t>
      </w:r>
      <w:r w:rsidR="00143081">
        <w:t xml:space="preserve">::position)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position)));</w:t>
      </w:r>
      <w:r w:rsidR="00143081">
        <w:br/>
      </w:r>
      <w:r w:rsidR="00143081">
        <w:rPr>
          <w:b/>
          <w:color w:val="FF0000"/>
        </w:rPr>
        <w:t xml:space="preserve"> </w:t>
      </w:r>
      <w:r w:rsidR="00143081">
        <w:t xml:space="preserve">  </w:t>
      </w:r>
      <w:r w:rsidR="00143081">
        <w:rPr>
          <w:color w:val="6F008A"/>
        </w:rPr>
        <w:t>glEnableVertexAttribArray</w:t>
      </w:r>
      <w:r w:rsidR="00143081">
        <w:t>(1);</w:t>
      </w:r>
      <w:r w:rsidR="00143081">
        <w:br/>
      </w:r>
      <w:r w:rsidR="00143081">
        <w:rPr>
          <w:b/>
          <w:color w:val="FF0000"/>
        </w:rPr>
        <w:t xml:space="preserve"> </w:t>
      </w:r>
      <w:r w:rsidR="00143081">
        <w:t xml:space="preserve">  </w:t>
      </w:r>
      <w:r w:rsidR="00143081">
        <w:rPr>
          <w:color w:val="6F008A"/>
        </w:rPr>
        <w:t>glVertexAttribPointer</w:t>
      </w:r>
      <w:r w:rsidR="00143081">
        <w:t xml:space="preserve">(1, </w:t>
      </w:r>
      <w:r w:rsidR="00143081">
        <w:rPr>
          <w:color w:val="0000FF"/>
        </w:rPr>
        <w:t>sizeof</w:t>
      </w:r>
      <w:r w:rsidR="00143081">
        <w:t>(</w:t>
      </w:r>
      <w:r w:rsidR="00143081">
        <w:rPr>
          <w:color w:val="2B91AF"/>
        </w:rPr>
        <w:t>Vertex</w:t>
      </w:r>
      <w:r w:rsidR="00143081">
        <w:t xml:space="preserve">::color)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color)));</w:t>
      </w:r>
      <w:r w:rsidR="00143081">
        <w:br/>
      </w:r>
      <w:r>
        <w:t xml:space="preserve">   </w:t>
      </w:r>
      <w:r w:rsidR="005B5C95">
        <w:rPr>
          <w:color w:val="6F008A"/>
        </w:rPr>
        <w:t>glBindVertexArray</w:t>
      </w:r>
      <w:r w:rsidR="005B5C95">
        <w:t>(0);</w:t>
      </w:r>
      <w:r w:rsidR="005B5C95">
        <w:br/>
      </w:r>
      <w:r w:rsidR="00325CDC">
        <w:t xml:space="preserve"> </w:t>
      </w:r>
      <w:r>
        <w:t xml:space="preserve">  </w:t>
      </w:r>
      <w:r w:rsidR="00325CDC">
        <w:rPr>
          <w:color w:val="6F008A"/>
        </w:rPr>
        <w:t>glDeleteBuffers</w:t>
      </w:r>
      <w:r w:rsidR="00325CDC">
        <w:t>(</w:t>
      </w:r>
      <w:r w:rsidR="00B70B11">
        <w:t>1, &amp;</w:t>
      </w:r>
      <w:r w:rsidR="00325CDC">
        <w:rPr>
          <w:color w:val="808080"/>
        </w:rPr>
        <w:t>vbo</w:t>
      </w:r>
      <w:r>
        <w:t>);</w:t>
      </w:r>
      <w:r>
        <w:br/>
      </w:r>
      <w:r w:rsidR="00B70B11" w:rsidRPr="00360526">
        <w:rPr>
          <w:b/>
          <w:color w:val="FF3300"/>
        </w:rPr>
        <w:t>+</w:t>
      </w:r>
      <w:r w:rsidR="00B70B11">
        <w:t xml:space="preserve">  </w:t>
      </w:r>
      <w:r w:rsidR="00B70B11">
        <w:rPr>
          <w:color w:val="6F008A"/>
        </w:rPr>
        <w:t>glDeleteBuffers</w:t>
      </w:r>
      <w:r w:rsidR="00B70B11">
        <w:t>(1, &amp;</w:t>
      </w:r>
      <w:r w:rsidR="00B70B11">
        <w:rPr>
          <w:color w:val="808080"/>
        </w:rPr>
        <w:t>ibo</w:t>
      </w:r>
      <w:r w:rsidR="00B70B11">
        <w:t>);</w:t>
      </w:r>
      <w:r w:rsidR="00B70B11">
        <w:br/>
      </w:r>
      <w:r w:rsidR="009C2124">
        <w:t xml:space="preserve"> </w:t>
      </w:r>
      <w:r>
        <w:t xml:space="preserve">  </w:t>
      </w:r>
      <w:r w:rsidR="005B5C95">
        <w:rPr>
          <w:color w:val="0000FF"/>
        </w:rPr>
        <w:t>return</w:t>
      </w:r>
      <w:r w:rsidR="005B5C95">
        <w:t xml:space="preserve"> vao;</w:t>
      </w:r>
      <w:r w:rsidR="005B5C95">
        <w:br/>
      </w:r>
      <w:r>
        <w:t xml:space="preserve"> </w:t>
      </w:r>
      <w:r w:rsidR="005B5C95">
        <w:t>}</w:t>
      </w:r>
    </w:p>
    <w:p w:rsidR="00B871C2" w:rsidRDefault="009C2124" w:rsidP="005B5C95">
      <w:r>
        <w:t>それでは、</w:t>
      </w:r>
      <w:r w:rsidR="005B5C95">
        <w:rPr>
          <w:rFonts w:hint="eastAsia"/>
        </w:rPr>
        <w:t>ひとつずつ変更点を見ていきましょう。ひとつめの変更は、引数の説明の追加です。</w:t>
      </w:r>
      <w:r w:rsidR="005B5C95">
        <w:t>ふたつめの変更は、引数に</w:t>
      </w:r>
      <w:r w:rsidR="005B5C95">
        <w:rPr>
          <w:rFonts w:hint="eastAsia"/>
        </w:rPr>
        <w:t>IBO</w:t>
      </w:r>
      <w:r w:rsidR="005B5C95">
        <w:rPr>
          <w:rFonts w:hint="eastAsia"/>
        </w:rPr>
        <w:t>を追加することです。</w:t>
      </w:r>
      <w:r w:rsidR="005B5C95">
        <w:t>みっつめは、</w:t>
      </w:r>
      <w:r w:rsidR="005B5C95">
        <w:rPr>
          <w:rFonts w:hint="eastAsia"/>
        </w:rPr>
        <w:t>glBindBuffer</w:t>
      </w:r>
      <w:r w:rsidR="005B5C95">
        <w:rPr>
          <w:rFonts w:hint="eastAsia"/>
        </w:rPr>
        <w:t>関数を使って</w:t>
      </w:r>
      <w:r w:rsidR="005B5C95">
        <w:rPr>
          <w:rFonts w:hint="eastAsia"/>
        </w:rPr>
        <w:t>VAO</w:t>
      </w:r>
      <w:r w:rsidR="005B5C95">
        <w:rPr>
          <w:rFonts w:hint="eastAsia"/>
        </w:rPr>
        <w:t>に</w:t>
      </w:r>
      <w:r w:rsidR="005B5C95">
        <w:rPr>
          <w:rFonts w:hint="eastAsia"/>
        </w:rPr>
        <w:t>IBO</w:t>
      </w:r>
      <w:r w:rsidR="005B5C95">
        <w:rPr>
          <w:rFonts w:hint="eastAsia"/>
        </w:rPr>
        <w:t>を関連付けるコードの追加です。</w:t>
      </w:r>
      <w:r w:rsidR="00CE2E7D">
        <w:t>最後は、</w:t>
      </w:r>
      <w:r w:rsidR="004746E4">
        <w:rPr>
          <w:rFonts w:hint="eastAsia"/>
        </w:rPr>
        <w:t>glDeleteBuffers</w:t>
      </w:r>
      <w:r w:rsidR="004746E4">
        <w:rPr>
          <w:rFonts w:hint="eastAsia"/>
        </w:rPr>
        <w:t>関数で</w:t>
      </w:r>
      <w:r w:rsidR="00CE2E7D">
        <w:rPr>
          <w:rFonts w:hint="eastAsia"/>
        </w:rPr>
        <w:t>IBO</w:t>
      </w:r>
      <w:r w:rsidR="00CE2E7D">
        <w:rPr>
          <w:rFonts w:hint="eastAsia"/>
        </w:rPr>
        <w:t>に削除マークを付けています。</w:t>
      </w:r>
    </w:p>
    <w:p w:rsidR="00B871C2" w:rsidRDefault="00120004" w:rsidP="00B871C2">
      <w:r>
        <w:rPr>
          <w:rFonts w:hint="eastAsia"/>
        </w:rPr>
        <w:t>続いて、</w:t>
      </w:r>
      <w:r w:rsidR="00B871C2">
        <w:rPr>
          <w:rFonts w:hint="eastAsia"/>
        </w:rPr>
        <w:t>CreateVAO</w:t>
      </w:r>
      <w:r w:rsidR="00B871C2">
        <w:rPr>
          <w:rFonts w:hint="eastAsia"/>
        </w:rPr>
        <w:t>関数の呼び出しを修正しましょう。</w:t>
      </w:r>
      <w:r w:rsidR="00B871C2">
        <w:rPr>
          <w:rFonts w:hint="eastAsia"/>
        </w:rPr>
        <w:t>main</w:t>
      </w:r>
      <w:r w:rsidR="00B871C2">
        <w:rPr>
          <w:rFonts w:hint="eastAsia"/>
        </w:rPr>
        <w:t>関数に移動し、</w:t>
      </w:r>
      <w:r w:rsidR="00B871C2">
        <w:t>CreateVAO</w:t>
      </w:r>
      <w:r w:rsidR="00551C3C">
        <w:t>関数を呼び出している部分を、次のように修正し</w:t>
      </w:r>
      <w:r w:rsidR="00551C3C">
        <w:rPr>
          <w:rFonts w:hint="eastAsia"/>
        </w:rPr>
        <w:t>てください。</w:t>
      </w:r>
    </w:p>
    <w:p w:rsidR="00B871C2" w:rsidRDefault="00837716" w:rsidP="00B871C2">
      <w:pPr>
        <w:pStyle w:val="ac"/>
      </w:pPr>
      <w:r>
        <w:rPr>
          <w:color w:val="0000FF"/>
        </w:rPr>
        <w:t xml:space="preserve"> </w:t>
      </w:r>
      <w:r w:rsidR="00B871C2">
        <w:rPr>
          <w:color w:val="0000FF"/>
        </w:rPr>
        <w:t>const</w:t>
      </w:r>
      <w:r w:rsidR="00B871C2">
        <w:t xml:space="preserve"> </w:t>
      </w:r>
      <w:r w:rsidR="00B871C2">
        <w:rPr>
          <w:color w:val="2B91AF"/>
        </w:rPr>
        <w:t>GLuint</w:t>
      </w:r>
      <w:r w:rsidR="00B871C2">
        <w:t xml:space="preserve"> vbo = CreateVBO(</w:t>
      </w:r>
      <w:r w:rsidR="00B871C2">
        <w:rPr>
          <w:color w:val="0000FF"/>
        </w:rPr>
        <w:t>sizeof</w:t>
      </w:r>
      <w:r>
        <w:t>(vertices), vertices);</w:t>
      </w:r>
      <w:r>
        <w:br/>
      </w:r>
      <w:r w:rsidR="002D0D64">
        <w:rPr>
          <w:b/>
          <w:color w:val="FF0000"/>
        </w:rPr>
        <w:t>-</w:t>
      </w:r>
      <w:r w:rsidR="002D0D64" w:rsidRPr="002D0D64">
        <w:rPr>
          <w:color w:val="FF0000"/>
        </w:rPr>
        <w:t>const GLuint vao = CreateVAO(vbo);</w:t>
      </w:r>
      <w:r w:rsidR="002D0D64">
        <w:br/>
      </w:r>
      <w:r>
        <w:rPr>
          <w:b/>
          <w:color w:val="FF0000"/>
        </w:rPr>
        <w:t>+</w:t>
      </w:r>
      <w:r w:rsidR="00B871C2">
        <w:rPr>
          <w:color w:val="0000FF"/>
        </w:rPr>
        <w:t>const</w:t>
      </w:r>
      <w:r w:rsidR="00B871C2">
        <w:t xml:space="preserve"> </w:t>
      </w:r>
      <w:r w:rsidR="00B871C2">
        <w:rPr>
          <w:color w:val="2B91AF"/>
        </w:rPr>
        <w:t>GLuint</w:t>
      </w:r>
      <w:r w:rsidR="00B871C2">
        <w:t xml:space="preserve"> ibo = CreateIBO(</w:t>
      </w:r>
      <w:r w:rsidR="00B871C2">
        <w:rPr>
          <w:color w:val="0000FF"/>
        </w:rPr>
        <w:t>sizeof</w:t>
      </w:r>
      <w:r w:rsidR="00B871C2">
        <w:t>(indices), indices);</w:t>
      </w:r>
      <w:r w:rsidR="00B871C2">
        <w:br/>
      </w:r>
      <w:r w:rsidR="002D0D64">
        <w:rPr>
          <w:b/>
          <w:color w:val="FF0000"/>
        </w:rPr>
        <w:t>+</w:t>
      </w:r>
      <w:r w:rsidR="00B871C2">
        <w:rPr>
          <w:color w:val="0000FF"/>
        </w:rPr>
        <w:t>const</w:t>
      </w:r>
      <w:r w:rsidR="00B871C2">
        <w:t xml:space="preserve"> </w:t>
      </w:r>
      <w:r w:rsidR="00B871C2">
        <w:rPr>
          <w:color w:val="2B91AF"/>
        </w:rPr>
        <w:t>GLuint</w:t>
      </w:r>
      <w:r w:rsidR="00B871C2">
        <w:t xml:space="preserve"> vao = CreateVAO(vbo, ibo);</w:t>
      </w:r>
      <w:r w:rsidR="00B871C2">
        <w:br/>
      </w:r>
      <w:r>
        <w:rPr>
          <w:color w:val="0000FF"/>
        </w:rPr>
        <w:t xml:space="preserve"> </w:t>
      </w:r>
      <w:r w:rsidR="00B871C2">
        <w:rPr>
          <w:color w:val="0000FF"/>
        </w:rPr>
        <w:t>const</w:t>
      </w:r>
      <w:r w:rsidR="00B871C2">
        <w:t xml:space="preserve"> </w:t>
      </w:r>
      <w:r w:rsidR="00B871C2">
        <w:rPr>
          <w:color w:val="2B91AF"/>
        </w:rPr>
        <w:t>GLuint</w:t>
      </w:r>
      <w:r w:rsidR="00B871C2">
        <w:t xml:space="preserve"> shaderProgram = Shader</w:t>
      </w:r>
      <w:r w:rsidR="00AD1389">
        <w:t>::Build</w:t>
      </w:r>
      <w:r w:rsidR="00B871C2">
        <w:t>(vsCode, fsCode);</w:t>
      </w:r>
      <w:r w:rsidR="00B871C2">
        <w:br/>
      </w:r>
      <w:r w:rsidR="00B234DD" w:rsidRPr="00B234DD">
        <w:rPr>
          <w:b/>
          <w:color w:val="FF0000"/>
        </w:rPr>
        <w:t>-</w:t>
      </w:r>
      <w:r w:rsidR="00B234DD" w:rsidRPr="00B234DD">
        <w:rPr>
          <w:color w:val="FF0000"/>
        </w:rPr>
        <w:t>if (!vbo || !vao || !shaderProgram) {</w:t>
      </w:r>
      <w:r w:rsidR="00B234DD">
        <w:br/>
      </w:r>
      <w:r w:rsidR="00B234DD">
        <w:rPr>
          <w:b/>
          <w:color w:val="FF0000"/>
        </w:rPr>
        <w:t>+</w:t>
      </w:r>
      <w:r w:rsidR="00B871C2">
        <w:rPr>
          <w:color w:val="0000FF"/>
        </w:rPr>
        <w:t>if</w:t>
      </w:r>
      <w:r w:rsidR="00B871C2">
        <w:t xml:space="preserve"> (!vbo || !ibo || !vao || !shaderProgram) {</w:t>
      </w:r>
      <w:r w:rsidR="00B871C2">
        <w:br/>
      </w:r>
      <w:r w:rsidR="00B871C2">
        <w:t xml:space="preserve">　</w:t>
      </w:r>
      <w:r>
        <w:rPr>
          <w:rFonts w:hint="eastAsia"/>
        </w:rPr>
        <w:t xml:space="preserve"> </w:t>
      </w:r>
      <w:r w:rsidR="00B871C2">
        <w:t xml:space="preserve">　</w:t>
      </w:r>
      <w:r w:rsidR="00B871C2">
        <w:rPr>
          <w:color w:val="0000FF"/>
        </w:rPr>
        <w:t>return</w:t>
      </w:r>
      <w:r w:rsidR="00B871C2">
        <w:t xml:space="preserve"> 1;</w:t>
      </w:r>
      <w:r w:rsidR="00B871C2">
        <w:br/>
      </w:r>
      <w:r>
        <w:t xml:space="preserve"> </w:t>
      </w:r>
      <w:r w:rsidR="00B871C2">
        <w:t>}</w:t>
      </w:r>
    </w:p>
    <w:p w:rsidR="001D2ADE" w:rsidRDefault="0062370E" w:rsidP="00B871C2">
      <w:r>
        <w:rPr>
          <w:rFonts w:hint="eastAsia"/>
        </w:rPr>
        <w:t>まず</w:t>
      </w:r>
      <w:r>
        <w:t>CreateIBO</w:t>
      </w:r>
      <w:r>
        <w:t>関数呼び出しを追加しています。この関数の引数には、インデックスデータのサイズとポインタを渡しています。</w:t>
      </w:r>
      <w:r w:rsidR="00614051">
        <w:t>次に、</w:t>
      </w:r>
      <w:r w:rsidR="00614051">
        <w:rPr>
          <w:rFonts w:hint="eastAsia"/>
        </w:rPr>
        <w:t>CreateVAO</w:t>
      </w:r>
      <w:r w:rsidR="00614051">
        <w:rPr>
          <w:rFonts w:hint="eastAsia"/>
        </w:rPr>
        <w:t>関数の第</w:t>
      </w:r>
      <w:r w:rsidR="00614051">
        <w:rPr>
          <w:rFonts w:hint="eastAsia"/>
        </w:rPr>
        <w:t>2</w:t>
      </w:r>
      <w:r w:rsidR="00614051">
        <w:rPr>
          <w:rFonts w:hint="eastAsia"/>
        </w:rPr>
        <w:t>引数に、作成した</w:t>
      </w:r>
      <w:r w:rsidR="00614051">
        <w:rPr>
          <w:rFonts w:hint="eastAsia"/>
        </w:rPr>
        <w:t>IBO</w:t>
      </w:r>
      <w:r w:rsidR="00614051">
        <w:rPr>
          <w:rFonts w:hint="eastAsia"/>
        </w:rPr>
        <w:t>を渡しています。最後に、</w:t>
      </w:r>
      <w:r w:rsidR="00D63BD4">
        <w:rPr>
          <w:rFonts w:hint="eastAsia"/>
        </w:rPr>
        <w:t>if</w:t>
      </w:r>
      <w:r w:rsidR="00D63BD4">
        <w:rPr>
          <w:rFonts w:hint="eastAsia"/>
        </w:rPr>
        <w:t>文の中に</w:t>
      </w:r>
      <w:r w:rsidR="00614051">
        <w:rPr>
          <w:rFonts w:hint="eastAsia"/>
        </w:rPr>
        <w:t>ibo</w:t>
      </w:r>
      <w:r w:rsidR="00614051">
        <w:rPr>
          <w:rFonts w:hint="eastAsia"/>
        </w:rPr>
        <w:t>が作成できているかのチェックを追加しています。</w:t>
      </w:r>
    </w:p>
    <w:p w:rsidR="001D2ADE" w:rsidRDefault="001D2ADE" w:rsidP="000146CA">
      <w:pPr>
        <w:pStyle w:val="2"/>
      </w:pPr>
      <w:r>
        <w:lastRenderedPageBreak/>
        <w:t>インデックスデータを使った描画</w:t>
      </w:r>
    </w:p>
    <w:p w:rsidR="001D2ADE" w:rsidRPr="00FF2404" w:rsidRDefault="001D2ADE" w:rsidP="001D2ADE">
      <w:r>
        <w:t>最後に、描画関数</w:t>
      </w:r>
      <w:r w:rsidR="00D90225">
        <w:t>を変更</w:t>
      </w:r>
      <w:r>
        <w:t>します。というのも、頂点データによる描画と、インデックスデータによる描画では、使う関数が異なるからです。</w:t>
      </w:r>
      <w:r w:rsidR="00DB0CC7">
        <w:rPr>
          <w:rFonts w:hint="eastAsia"/>
        </w:rPr>
        <w:t>頂点データの場合は</w:t>
      </w:r>
      <w:r w:rsidR="00DB0CC7">
        <w:rPr>
          <w:rFonts w:hint="eastAsia"/>
        </w:rPr>
        <w:t>glDrawArrays</w:t>
      </w:r>
      <w:r w:rsidR="00DB0CC7">
        <w:rPr>
          <w:rFonts w:hint="eastAsia"/>
        </w:rPr>
        <w:t>関数を使いますが、インデックスデータでは、</w:t>
      </w:r>
      <w:r w:rsidR="00DB0CC7">
        <w:rPr>
          <w:rFonts w:hint="eastAsia"/>
        </w:rPr>
        <w:t>glDrawElements</w:t>
      </w:r>
      <w:r w:rsidR="00DB0CC7">
        <w:rPr>
          <w:rFonts w:hint="eastAsia"/>
        </w:rPr>
        <w:t>関数が使われます。</w:t>
      </w:r>
      <w:r w:rsidR="006C21E8">
        <w:t>そういうことなので、メインループのコードを次のように変更してください。</w:t>
      </w:r>
    </w:p>
    <w:p w:rsidR="00521626" w:rsidRPr="006C21E8" w:rsidRDefault="006C21E8" w:rsidP="006C21E8">
      <w:pPr>
        <w:pStyle w:val="ac"/>
      </w:pPr>
      <w:r>
        <w:t xml:space="preserve"> </w:t>
      </w:r>
      <w:r>
        <w:rPr>
          <w:color w:val="6F008A"/>
        </w:rPr>
        <w:t>glUseProgram</w:t>
      </w:r>
      <w:r>
        <w:t>(shaderProgram);</w:t>
      </w:r>
      <w:r>
        <w:br/>
        <w:t xml:space="preserve"> </w:t>
      </w:r>
      <w:r>
        <w:rPr>
          <w:color w:val="6F008A"/>
        </w:rPr>
        <w:t>glBindVertexArray</w:t>
      </w:r>
      <w:r>
        <w:t>(vao);</w:t>
      </w:r>
      <w:r>
        <w:br/>
      </w:r>
      <w:r w:rsidRPr="006C21E8">
        <w:rPr>
          <w:b/>
          <w:color w:val="FF3300"/>
        </w:rPr>
        <w:t>-</w:t>
      </w:r>
      <w:r w:rsidRPr="008876EC">
        <w:rPr>
          <w:color w:val="FF0000"/>
        </w:rPr>
        <w:t>glDrawArrays(GL_TRIANGLES, 0, sizeof(vertices)/sizeof(vertices[0]));</w:t>
      </w:r>
      <w:r>
        <w:br/>
      </w:r>
      <w:r w:rsidRPr="006C21E8">
        <w:rPr>
          <w:b/>
          <w:color w:val="FF3300"/>
        </w:rPr>
        <w:t>+</w:t>
      </w:r>
      <w:r w:rsidR="00521626">
        <w:t>glDrawElements(</w:t>
      </w:r>
      <w:r w:rsidR="00EA16E0">
        <w:rPr>
          <w:color w:val="6F008A"/>
        </w:rPr>
        <w:t>GL_TRIANGLES</w:t>
      </w:r>
      <w:r w:rsidR="00EA16E0">
        <w:t>,</w:t>
      </w:r>
      <w:r w:rsidR="00517A87">
        <w:t xml:space="preserve"> </w:t>
      </w:r>
      <w:r w:rsidR="00517A87">
        <w:rPr>
          <w:color w:val="0000FF"/>
        </w:rPr>
        <w:t>sizeof</w:t>
      </w:r>
      <w:r w:rsidR="00517A87">
        <w:t>(indices)/</w:t>
      </w:r>
      <w:r w:rsidR="00517A87">
        <w:rPr>
          <w:color w:val="0000FF"/>
        </w:rPr>
        <w:t>sizeof</w:t>
      </w:r>
      <w:r w:rsidR="00517A87">
        <w:t xml:space="preserve">(indices[0]), </w:t>
      </w:r>
      <w:r>
        <w:br/>
      </w:r>
      <w:r w:rsidRPr="006C21E8">
        <w:rPr>
          <w:b/>
          <w:color w:val="FF3300"/>
        </w:rPr>
        <w:t>+</w:t>
      </w:r>
      <w:r w:rsidR="00DB0CC7">
        <w:t xml:space="preserve"> </w:t>
      </w:r>
      <w:r>
        <w:t xml:space="preserve"> </w:t>
      </w:r>
      <w:r w:rsidR="004756B5">
        <w:rPr>
          <w:color w:val="6F008A"/>
        </w:rPr>
        <w:t>GL_UNSIGNED_SHORT</w:t>
      </w:r>
      <w:r w:rsidR="00521626">
        <w:t xml:space="preserve">, </w:t>
      </w:r>
      <w:r w:rsidR="009D54F1">
        <w:t>(</w:t>
      </w:r>
      <w:r w:rsidR="00DB0CC7">
        <w:rPr>
          <w:color w:val="0000FF"/>
        </w:rPr>
        <w:t>const</w:t>
      </w:r>
      <w:r w:rsidR="00DB0CC7">
        <w:t xml:space="preserve"> </w:t>
      </w:r>
      <w:r w:rsidR="00DB0CC7">
        <w:rPr>
          <w:color w:val="2B91AF"/>
        </w:rPr>
        <w:t>GLvoid</w:t>
      </w:r>
      <w:r w:rsidR="009D54F1">
        <w:t>*)0</w:t>
      </w:r>
      <w:r w:rsidR="00DB0CC7">
        <w:t>);</w:t>
      </w:r>
      <w:r>
        <w:br/>
      </w:r>
      <w:r w:rsidR="00904063">
        <w:br/>
      </w:r>
      <w:r>
        <w:t xml:space="preserve"> window.SwapBuffers();</w:t>
      </w:r>
    </w:p>
    <w:p w:rsidR="00843002" w:rsidRDefault="004C6326" w:rsidP="001D2ADE">
      <w:r>
        <w:rPr>
          <w:rFonts w:hint="eastAsia"/>
        </w:rPr>
        <w:t>さて、</w:t>
      </w:r>
      <w:r w:rsidR="00B4375A">
        <w:rPr>
          <w:rFonts w:hint="eastAsia"/>
        </w:rPr>
        <w:t>glDrawElements</w:t>
      </w:r>
      <w:r w:rsidR="00B4375A">
        <w:rPr>
          <w:rFonts w:hint="eastAsia"/>
        </w:rPr>
        <w:t>関数の最初の引数には、</w:t>
      </w:r>
      <w:r w:rsidR="00B4375A">
        <w:rPr>
          <w:rFonts w:hint="eastAsia"/>
        </w:rPr>
        <w:t>glDrawArrays</w:t>
      </w:r>
      <w:r w:rsidR="00B4375A">
        <w:rPr>
          <w:rFonts w:hint="eastAsia"/>
        </w:rPr>
        <w:t>関数と同様にプリミティブの種類を指定します。</w:t>
      </w:r>
      <w:r w:rsidR="00B4375A">
        <w:br/>
      </w:r>
      <w:r w:rsidR="00B4375A">
        <w:rPr>
          <w:rFonts w:hint="eastAsia"/>
        </w:rPr>
        <w:t>2</w:t>
      </w:r>
      <w:r w:rsidR="00B4375A">
        <w:rPr>
          <w:rFonts w:hint="eastAsia"/>
        </w:rPr>
        <w:t>つめの引数は描画するインデックスの数です。</w:t>
      </w:r>
      <w:r w:rsidR="007B6CA2">
        <w:br/>
      </w:r>
      <w:r w:rsidR="00B4375A">
        <w:rPr>
          <w:rFonts w:hint="eastAsia"/>
        </w:rPr>
        <w:t>3</w:t>
      </w:r>
      <w:r w:rsidR="00C97CCF">
        <w:rPr>
          <w:rFonts w:hint="eastAsia"/>
        </w:rPr>
        <w:t>つめの引数は、インデックス</w:t>
      </w:r>
      <w:r w:rsidR="00CE70DD">
        <w:rPr>
          <w:rFonts w:hint="eastAsia"/>
        </w:rPr>
        <w:t>の型</w:t>
      </w:r>
      <w:r w:rsidR="00C97CCF">
        <w:rPr>
          <w:rFonts w:hint="eastAsia"/>
        </w:rPr>
        <w:t>で、</w:t>
      </w:r>
      <w:r w:rsidR="00B4375A">
        <w:t>GL_UNSIGNED_BYTE</w:t>
      </w:r>
      <w:r w:rsidR="00C97CCF">
        <w:t xml:space="preserve">, </w:t>
      </w:r>
      <w:r w:rsidR="00B4375A">
        <w:rPr>
          <w:rFonts w:hint="eastAsia"/>
        </w:rPr>
        <w:t>GL_UNSIGNED_SHORT</w:t>
      </w:r>
      <w:r w:rsidR="00C97CCF">
        <w:t xml:space="preserve">, </w:t>
      </w:r>
      <w:r w:rsidR="00B4375A">
        <w:rPr>
          <w:rFonts w:hint="eastAsia"/>
        </w:rPr>
        <w:t>GL_UNSIGNED_INT</w:t>
      </w:r>
      <w:r w:rsidR="00C97CCF">
        <w:rPr>
          <w:rFonts w:hint="eastAsia"/>
        </w:rPr>
        <w:t>のいずれかを指定します。</w:t>
      </w:r>
      <w:r w:rsidR="00B4375A">
        <w:rPr>
          <w:rFonts w:hint="eastAsia"/>
        </w:rPr>
        <w:t>indices</w:t>
      </w:r>
      <w:r w:rsidR="00B4375A">
        <w:rPr>
          <w:rFonts w:hint="eastAsia"/>
        </w:rPr>
        <w:t>変数は</w:t>
      </w:r>
      <w:r w:rsidR="000A4BE7">
        <w:rPr>
          <w:rFonts w:hint="eastAsia"/>
        </w:rPr>
        <w:t>GLu</w:t>
      </w:r>
      <w:r w:rsidR="000A4BE7">
        <w:t>short</w:t>
      </w:r>
      <w:r w:rsidR="00B4375A">
        <w:rPr>
          <w:rFonts w:hint="eastAsia"/>
        </w:rPr>
        <w:t>型なので、</w:t>
      </w:r>
      <w:r w:rsidR="000A4BE7">
        <w:rPr>
          <w:rFonts w:hint="eastAsia"/>
        </w:rPr>
        <w:t>GL_UNSIGNED_SHORT</w:t>
      </w:r>
      <w:r w:rsidR="00B4375A">
        <w:rPr>
          <w:rFonts w:hint="eastAsia"/>
        </w:rPr>
        <w:t>を指定しています。</w:t>
      </w:r>
      <w:r w:rsidR="007B6CA2">
        <w:br/>
      </w:r>
      <w:r w:rsidR="00B4375A">
        <w:rPr>
          <w:rFonts w:hint="eastAsia"/>
        </w:rPr>
        <w:t>4</w:t>
      </w:r>
      <w:r w:rsidR="00B4375A">
        <w:rPr>
          <w:rFonts w:hint="eastAsia"/>
        </w:rPr>
        <w:t>つめの引数には、インデックスデータの描画開始オフセットを、インデックスデータの先頭からのバイト数</w:t>
      </w:r>
      <w:r w:rsidR="00B912B4">
        <w:rPr>
          <w:rFonts w:hint="eastAsia"/>
        </w:rPr>
        <w:t>(</w:t>
      </w:r>
      <w:r w:rsidR="004E3436">
        <w:rPr>
          <w:rFonts w:hint="eastAsia"/>
        </w:rPr>
        <w:t>バイト</w:t>
      </w:r>
      <w:r w:rsidR="00B912B4">
        <w:rPr>
          <w:rFonts w:hint="eastAsia"/>
        </w:rPr>
        <w:t>オフセットといいます</w:t>
      </w:r>
      <w:r w:rsidR="00B912B4">
        <w:rPr>
          <w:rFonts w:hint="eastAsia"/>
        </w:rPr>
        <w:t>)</w:t>
      </w:r>
      <w:r w:rsidR="00B4375A">
        <w:rPr>
          <w:rFonts w:hint="eastAsia"/>
        </w:rPr>
        <w:t>で指定します。</w:t>
      </w:r>
      <w:r w:rsidR="00CE70DD">
        <w:rPr>
          <w:rFonts w:hint="eastAsia"/>
        </w:rPr>
        <w:t>OpenGL</w:t>
      </w:r>
      <w:r w:rsidR="00CE70DD">
        <w:rPr>
          <w:rFonts w:hint="eastAsia"/>
        </w:rPr>
        <w:t>の</w:t>
      </w:r>
      <w:r w:rsidR="00B4375A">
        <w:rPr>
          <w:rFonts w:hint="eastAsia"/>
        </w:rPr>
        <w:t>歴史的な事情で</w:t>
      </w:r>
      <w:r w:rsidR="00CE70DD">
        <w:rPr>
          <w:rFonts w:hint="eastAsia"/>
        </w:rPr>
        <w:t>、</w:t>
      </w:r>
      <w:r w:rsidR="00DA7EF3">
        <w:rPr>
          <w:rFonts w:hint="eastAsia"/>
        </w:rPr>
        <w:t>この</w:t>
      </w:r>
      <w:r w:rsidR="00B4375A">
        <w:rPr>
          <w:rFonts w:hint="eastAsia"/>
        </w:rPr>
        <w:t>引数の型は「</w:t>
      </w:r>
      <w:r w:rsidR="00B4375A">
        <w:rPr>
          <w:rFonts w:hint="eastAsia"/>
        </w:rPr>
        <w:t>const GLvoid*</w:t>
      </w:r>
      <w:r w:rsidR="00B4375A">
        <w:rPr>
          <w:rFonts w:hint="eastAsia"/>
        </w:rPr>
        <w:t>」に</w:t>
      </w:r>
      <w:r w:rsidR="00B912B4">
        <w:rPr>
          <w:rFonts w:hint="eastAsia"/>
        </w:rPr>
        <w:t>なっています。</w:t>
      </w:r>
      <w:r w:rsidR="00024F72">
        <w:rPr>
          <w:rFonts w:hint="eastAsia"/>
        </w:rPr>
        <w:t>しかし、</w:t>
      </w:r>
      <w:r w:rsidR="00B912B4">
        <w:rPr>
          <w:rFonts w:hint="eastAsia"/>
        </w:rPr>
        <w:t>オフセットは整数</w:t>
      </w:r>
      <w:r w:rsidR="00EA5B00">
        <w:rPr>
          <w:rFonts w:hint="eastAsia"/>
        </w:rPr>
        <w:t>型</w:t>
      </w:r>
      <w:r w:rsidR="00B912B4">
        <w:rPr>
          <w:rFonts w:hint="eastAsia"/>
        </w:rPr>
        <w:t>なので、</w:t>
      </w:r>
      <w:r w:rsidR="00CD2C93">
        <w:rPr>
          <w:rFonts w:hint="eastAsia"/>
        </w:rPr>
        <w:t>キャストして</w:t>
      </w:r>
      <w:r w:rsidR="00B912B4">
        <w:rPr>
          <w:rFonts w:hint="eastAsia"/>
        </w:rPr>
        <w:t>型を変換しなければなりません</w:t>
      </w:r>
      <w:r w:rsidR="007D2420">
        <w:rPr>
          <w:rFonts w:hint="eastAsia"/>
        </w:rPr>
        <w:t>。</w:t>
      </w:r>
    </w:p>
    <w:p w:rsidR="004646B8" w:rsidRDefault="007B6CA2" w:rsidP="001D2ADE">
      <w:r>
        <w:t>ここまで</w:t>
      </w:r>
      <w:r w:rsidR="00F21B37">
        <w:rPr>
          <w:rFonts w:hint="eastAsia"/>
        </w:rPr>
        <w:t>実装したら、</w:t>
      </w:r>
      <w:r w:rsidR="00F21B37" w:rsidRPr="003612FE">
        <w:rPr>
          <w:rFonts w:hint="eastAsia"/>
          <w:b/>
        </w:rPr>
        <w:t>ビルドして実行して</w:t>
      </w:r>
      <w:r w:rsidR="002F7185" w:rsidRPr="003612FE">
        <w:rPr>
          <w:rFonts w:hint="eastAsia"/>
          <w:b/>
        </w:rPr>
        <w:t>ください。</w:t>
      </w:r>
      <w:r w:rsidR="002F7185">
        <w:t>次のような画像が</w:t>
      </w:r>
      <w:r>
        <w:t>表示さ</w:t>
      </w:r>
      <w:r w:rsidR="00843002">
        <w:rPr>
          <w:rFonts w:hint="eastAsia"/>
        </w:rPr>
        <w:t>れ</w:t>
      </w:r>
      <w:r w:rsidR="002F7185">
        <w:t>たでしょうか</w:t>
      </w:r>
      <w:r w:rsidR="0054510A">
        <w:t>。</w:t>
      </w:r>
    </w:p>
    <w:p w:rsidR="0089439A" w:rsidRDefault="005808BB" w:rsidP="00F12345">
      <w:pPr>
        <w:jc w:val="center"/>
      </w:pPr>
      <w:r>
        <w:rPr>
          <w:rFonts w:hint="eastAsia"/>
          <w:noProof/>
        </w:rPr>
        <w:drawing>
          <wp:inline distT="0" distB="0" distL="0" distR="0">
            <wp:extent cx="2767584" cy="2175247"/>
            <wp:effectExtent l="0" t="0" r="0" b="0"/>
            <wp:docPr id="1" name="図 1" descr="ColoredRer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edRerctang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155" cy="2175696"/>
                    </a:xfrm>
                    <a:prstGeom prst="rect">
                      <a:avLst/>
                    </a:prstGeom>
                    <a:noFill/>
                    <a:ln>
                      <a:noFill/>
                    </a:ln>
                  </pic:spPr>
                </pic:pic>
              </a:graphicData>
            </a:graphic>
          </wp:inline>
        </w:drawing>
      </w:r>
    </w:p>
    <w:p w:rsidR="007C2362" w:rsidRDefault="007C2362">
      <w:pPr>
        <w:spacing w:after="0" w:line="240" w:lineRule="auto"/>
        <w:rPr>
          <w:rFonts w:ascii="Calibri Light" w:hAnsi="Calibri Light" w:cs="Times New Roman"/>
          <w:b/>
          <w:bCs/>
          <w:color w:val="000000"/>
          <w:sz w:val="28"/>
          <w:szCs w:val="28"/>
        </w:rPr>
      </w:pPr>
      <w:r>
        <w:br w:type="page"/>
      </w:r>
    </w:p>
    <w:p w:rsidR="0054510A" w:rsidRDefault="00CD150E" w:rsidP="00BB12F7">
      <w:pPr>
        <w:pStyle w:val="2"/>
      </w:pPr>
      <w:r>
        <w:lastRenderedPageBreak/>
        <w:t>頂点を共有しない</w:t>
      </w:r>
      <w:r w:rsidR="008E7ED7">
        <w:t>ことについて</w:t>
      </w:r>
    </w:p>
    <w:p w:rsidR="00CD150E" w:rsidRDefault="00CD150E" w:rsidP="00CD150E">
      <w:r>
        <w:t>表示したい図形によっては、ポリゴン間で頂点を共有したくないことがあります。</w:t>
      </w:r>
      <w:r>
        <w:br/>
      </w:r>
      <w:r w:rsidR="00ED2CFE">
        <w:t>例えば、</w:t>
      </w:r>
      <w:r>
        <w:t>四角形を追加して、</w:t>
      </w:r>
      <w:r w:rsidR="006A6F50">
        <w:t>以下</w:t>
      </w:r>
      <w:r w:rsidR="00904211">
        <w:t>の画像</w:t>
      </w:r>
      <w:r w:rsidR="00ED2CFE">
        <w:t>のように</w:t>
      </w:r>
      <w:r>
        <w:t>表示したいとします。</w:t>
      </w:r>
    </w:p>
    <w:p w:rsidR="00CD150E" w:rsidRDefault="005808BB" w:rsidP="00CD150E">
      <w:pPr>
        <w:jc w:val="center"/>
      </w:pPr>
      <w:r>
        <w:rPr>
          <w:noProof/>
        </w:rPr>
        <w:drawing>
          <wp:inline distT="0" distB="0" distL="0" distR="0">
            <wp:extent cx="2901696" cy="2274326"/>
            <wp:effectExtent l="0" t="0" r="0" b="0"/>
            <wp:docPr id="2" name="図 2" descr="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8447" cy="2279617"/>
                    </a:xfrm>
                    <a:prstGeom prst="rect">
                      <a:avLst/>
                    </a:prstGeom>
                    <a:noFill/>
                    <a:ln>
                      <a:noFill/>
                    </a:ln>
                  </pic:spPr>
                </pic:pic>
              </a:graphicData>
            </a:graphic>
          </wp:inline>
        </w:drawing>
      </w:r>
    </w:p>
    <w:p w:rsidR="00CD150E" w:rsidRDefault="00ED2CFE" w:rsidP="00CD150E">
      <w:r>
        <w:rPr>
          <w:rFonts w:hint="eastAsia"/>
        </w:rPr>
        <w:t>追加した四角形は、対角線にそって色が混ざらずに分かれています。</w:t>
      </w:r>
      <w:r>
        <w:t>このような結果を得るには、ポリゴンごとに</w:t>
      </w:r>
      <w:r w:rsidR="00BC7566">
        <w:t>異なる</w:t>
      </w:r>
      <w:r>
        <w:t>色を設定してあげなければなりません。</w:t>
      </w:r>
      <w:r w:rsidR="00224F7E">
        <w:t>言葉で説明されても分かりにくいと思いますので、ちょっとやってみましょう。頂点データとインデックスデータを、次のように変更してください。</w:t>
      </w:r>
    </w:p>
    <w:p w:rsidR="00224F7E" w:rsidRDefault="006D2326" w:rsidP="000155EB">
      <w:pPr>
        <w:pStyle w:val="ac"/>
      </w:pPr>
      <w:r>
        <w:rPr>
          <w:color w:val="0000FF"/>
        </w:rPr>
        <w:t xml:space="preserve"> </w:t>
      </w:r>
      <w:r w:rsidR="00224F7E">
        <w:rPr>
          <w:color w:val="0000FF"/>
        </w:rPr>
        <w:t>const</w:t>
      </w:r>
      <w:r w:rsidR="00224F7E">
        <w:t xml:space="preserve"> </w:t>
      </w:r>
      <w:r w:rsidR="00224F7E">
        <w:rPr>
          <w:color w:val="2B91AF"/>
        </w:rPr>
        <w:t>Vertex</w:t>
      </w:r>
      <w:r w:rsidR="00224F7E">
        <w:t xml:space="preserve"> vertices[] = {</w:t>
      </w:r>
      <w:r w:rsidR="00224F7E">
        <w:br/>
      </w:r>
      <w:r>
        <w:t xml:space="preserve"> </w:t>
      </w:r>
      <w:r w:rsidR="002A0CB1">
        <w:t xml:space="preserve">  </w:t>
      </w:r>
      <w:r w:rsidR="004E0AEE">
        <w:t xml:space="preserve">{ {-0.5f, -0.3f, 0.5f}, {0.0f, </w:t>
      </w:r>
      <w:r w:rsidR="004E0AEE">
        <w:rPr>
          <w:rFonts w:hint="eastAsia"/>
        </w:rPr>
        <w:t>1</w:t>
      </w:r>
      <w:r w:rsidR="004E0AEE">
        <w:t>.0f, 0</w:t>
      </w:r>
      <w:r w:rsidR="002A0CB1">
        <w:t>.0f, 1.0f} },</w:t>
      </w:r>
      <w:r w:rsidR="002A0CB1">
        <w:br/>
      </w:r>
      <w:r>
        <w:t xml:space="preserve"> </w:t>
      </w:r>
      <w:r w:rsidR="002A0CB1">
        <w:t xml:space="preserve">  { { 0.3f, -0.3f, 0.5f</w:t>
      </w:r>
      <w:r w:rsidR="004E0AEE">
        <w:t>}, {0.0f, 0.0f, 1</w:t>
      </w:r>
      <w:r w:rsidR="002A0CB1">
        <w:t>.0f, 1.0f} },</w:t>
      </w:r>
      <w:r w:rsidR="002A0CB1">
        <w:br/>
      </w:r>
      <w:r w:rsidR="004E0AEE">
        <w:t xml:space="preserve"> </w:t>
      </w:r>
      <w:r>
        <w:t xml:space="preserve"> </w:t>
      </w:r>
      <w:r w:rsidR="004E0AEE">
        <w:t xml:space="preserve"> { { 0.3f,  0.5f, 0.5f}, {1.0f, 0.0f, 0</w:t>
      </w:r>
      <w:r w:rsidR="00224F7E">
        <w:t>.0f, 1.0f} },</w:t>
      </w:r>
      <w:r w:rsidR="00224F7E">
        <w:br/>
      </w:r>
      <w:r w:rsidR="004E0AEE">
        <w:t xml:space="preserve">  </w:t>
      </w:r>
      <w:r>
        <w:t xml:space="preserve"> </w:t>
      </w:r>
      <w:r w:rsidR="004E0AEE">
        <w:t>{ {-0.5f,  0.5f, 0.5f}, {0.0f, 0.0f, 1</w:t>
      </w:r>
      <w:r w:rsidR="002A0CB1">
        <w:t>.0f, 1.0f} },</w:t>
      </w:r>
      <w:r w:rsidR="002A0CB1">
        <w:br/>
      </w:r>
      <w:r w:rsidR="0001393F">
        <w:br/>
      </w:r>
      <w:r w:rsidRPr="006D2326">
        <w:rPr>
          <w:b/>
          <w:color w:val="FF0000"/>
        </w:rPr>
        <w:t>+</w:t>
      </w:r>
      <w:r w:rsidR="002A0CB1">
        <w:t xml:space="preserve">  { {-0.3f,  0.3f, 0.1f}, {0.0f, 0.0f, 1.0f, 1.0f} },</w:t>
      </w:r>
      <w:r>
        <w:br/>
      </w:r>
      <w:r w:rsidRPr="006D2326">
        <w:rPr>
          <w:b/>
          <w:color w:val="FF0000"/>
        </w:rPr>
        <w:t>+</w:t>
      </w:r>
      <w:r>
        <w:t xml:space="preserve"> </w:t>
      </w:r>
      <w:r w:rsidR="002A0CB1">
        <w:t xml:space="preserve"> { {-0.3f, -0.5f, 0.1f}, {0.0f, 1.0f, 1.0f, 1.0f} },</w:t>
      </w:r>
      <w:r>
        <w:br/>
      </w:r>
      <w:r w:rsidRPr="006D2326">
        <w:rPr>
          <w:b/>
          <w:color w:val="FF0000"/>
        </w:rPr>
        <w:t>+</w:t>
      </w:r>
      <w:r w:rsidR="002A0CB1">
        <w:t xml:space="preserve"> </w:t>
      </w:r>
      <w:r>
        <w:t xml:space="preserve"> </w:t>
      </w:r>
      <w:r w:rsidR="002A0CB1">
        <w:t>{ { 0.5f, -0.5f, 0.1f}, {0.0f, 0.0f, 1.0f, 1.0f} },</w:t>
      </w:r>
      <w:r w:rsidR="002A0CB1">
        <w:br/>
      </w:r>
      <w:r w:rsidRPr="006D2326">
        <w:rPr>
          <w:b/>
          <w:color w:val="FF0000"/>
        </w:rPr>
        <w:t>+</w:t>
      </w:r>
      <w:r w:rsidR="002A0CB1">
        <w:t xml:space="preserve">  { { 0.5f, -0.5f, 0.1f}, {1.0f, 0.0f, 0.0f, 1.0f} },</w:t>
      </w:r>
      <w:r w:rsidR="002A0CB1">
        <w:br/>
      </w:r>
      <w:r w:rsidRPr="006D2326">
        <w:rPr>
          <w:b/>
          <w:color w:val="FF0000"/>
        </w:rPr>
        <w:t>+</w:t>
      </w:r>
      <w:r>
        <w:t xml:space="preserve"> </w:t>
      </w:r>
      <w:r w:rsidR="0001393F">
        <w:t xml:space="preserve"> { { 0.5f,  0.3f, 0.1</w:t>
      </w:r>
      <w:r w:rsidR="00224F7E">
        <w:t>f}, {1.0f, 1.0f, 0.0f, 1.0f} },</w:t>
      </w:r>
      <w:r w:rsidR="0001393F">
        <w:br/>
      </w:r>
      <w:r w:rsidRPr="006D2326">
        <w:rPr>
          <w:b/>
          <w:color w:val="FF0000"/>
        </w:rPr>
        <w:t>+</w:t>
      </w:r>
      <w:r w:rsidR="002A0CB1">
        <w:t xml:space="preserve"> </w:t>
      </w:r>
      <w:r>
        <w:t xml:space="preserve"> </w:t>
      </w:r>
      <w:r w:rsidR="002A0CB1">
        <w:t>{ {-0.3f,  0.3f, 0.</w:t>
      </w:r>
      <w:r w:rsidR="002A0CB1">
        <w:rPr>
          <w:rFonts w:hint="eastAsia"/>
        </w:rPr>
        <w:t>1</w:t>
      </w:r>
      <w:r w:rsidR="002A0CB1">
        <w:t>f}, {1.0f, 0.0f, 0.0f, 1.0f} },</w:t>
      </w:r>
      <w:r w:rsidR="002A0CB1">
        <w:br/>
      </w:r>
      <w:r w:rsidR="00EF7150" w:rsidRPr="006D2326">
        <w:rPr>
          <w:b/>
          <w:color w:val="FF0000"/>
        </w:rPr>
        <w:t>+</w:t>
      </w:r>
      <w:r w:rsidR="002A201A">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2A201A">
        <w:t xml:space="preserve">   .</w:t>
      </w:r>
      <w:r w:rsidR="002A201A">
        <w:br/>
        <w:t xml:space="preserve">   .</w:t>
      </w:r>
      <w:r w:rsidR="002A201A">
        <w:br/>
        <w:t xml:space="preserve">   .</w:t>
      </w:r>
      <w:r w:rsidR="002A201A">
        <w:br/>
      </w:r>
      <w:r>
        <w:t xml:space="preserve"> </w:t>
      </w:r>
      <w:r w:rsidR="00224F7E">
        <w:t>};</w:t>
      </w:r>
      <w:r w:rsidR="00224F7E">
        <w:br/>
      </w:r>
      <w:r w:rsidR="00224F7E">
        <w:br/>
      </w:r>
      <w:r>
        <w:rPr>
          <w:color w:val="0000FF"/>
        </w:rPr>
        <w:t xml:space="preserve"> </w:t>
      </w:r>
      <w:r w:rsidR="00224F7E">
        <w:rPr>
          <w:color w:val="0000FF"/>
        </w:rPr>
        <w:t>const</w:t>
      </w:r>
      <w:r w:rsidR="00224F7E">
        <w:t xml:space="preserve"> </w:t>
      </w:r>
      <w:r w:rsidR="007C6F15">
        <w:rPr>
          <w:color w:val="2B91AF"/>
        </w:rPr>
        <w:t>GLushort</w:t>
      </w:r>
      <w:r w:rsidR="00224F7E">
        <w:t xml:space="preserve"> indices[] = {</w:t>
      </w:r>
      <w:r w:rsidR="00224F7E">
        <w:br/>
        <w:t xml:space="preserve"> </w:t>
      </w:r>
      <w:r>
        <w:t xml:space="preserve"> </w:t>
      </w:r>
      <w:r w:rsidR="00224F7E">
        <w:t xml:space="preserve"> 0, 1, 2, 2, 3, 0,</w:t>
      </w:r>
      <w:r w:rsidR="00224F7E">
        <w:br/>
      </w:r>
      <w:r w:rsidRPr="006D2326">
        <w:rPr>
          <w:b/>
          <w:color w:val="FF0000"/>
        </w:rPr>
        <w:t>+</w:t>
      </w:r>
      <w:r w:rsidR="00224F7E">
        <w:t xml:space="preserve"> </w:t>
      </w:r>
      <w:r>
        <w:t xml:space="preserve"> </w:t>
      </w:r>
      <w:r w:rsidR="00224F7E">
        <w:t>4, 5, 6, 7, 8, 9,</w:t>
      </w:r>
      <w:r w:rsidR="00224F7E">
        <w:br/>
      </w:r>
      <w:r>
        <w:t xml:space="preserve"> </w:t>
      </w:r>
      <w:r w:rsidR="00224F7E">
        <w:t>};</w:t>
      </w:r>
    </w:p>
    <w:p w:rsidR="00E628BA" w:rsidRDefault="00357F2F" w:rsidP="00CD150E">
      <w:r>
        <w:rPr>
          <w:rFonts w:hint="eastAsia"/>
        </w:rPr>
        <w:t>四角形を</w:t>
      </w:r>
      <w:r w:rsidR="00ED591E">
        <w:rPr>
          <w:rFonts w:hint="eastAsia"/>
        </w:rPr>
        <w:t>ひとつ</w:t>
      </w:r>
      <w:r>
        <w:rPr>
          <w:rFonts w:hint="eastAsia"/>
        </w:rPr>
        <w:t>追加しただけなのですが、頂点データは</w:t>
      </w:r>
      <w:r>
        <w:rPr>
          <w:rFonts w:hint="eastAsia"/>
        </w:rPr>
        <w:t>4</w:t>
      </w:r>
      <w:r>
        <w:rPr>
          <w:rFonts w:hint="eastAsia"/>
        </w:rPr>
        <w:t>個ではなく</w:t>
      </w:r>
      <w:r>
        <w:rPr>
          <w:rFonts w:hint="eastAsia"/>
        </w:rPr>
        <w:t>6</w:t>
      </w:r>
      <w:r>
        <w:rPr>
          <w:rFonts w:hint="eastAsia"/>
        </w:rPr>
        <w:t>個追加されています。</w:t>
      </w:r>
      <w:r w:rsidR="00BA336E">
        <w:t>また、追加されたインデックスデータには</w:t>
      </w:r>
      <w:r w:rsidR="00ED591E">
        <w:t>重複</w:t>
      </w:r>
      <w:r w:rsidR="00BA336E">
        <w:t>する番号</w:t>
      </w:r>
      <w:r w:rsidR="001971A1">
        <w:rPr>
          <w:rFonts w:hint="eastAsia"/>
        </w:rPr>
        <w:t>が</w:t>
      </w:r>
      <w:r w:rsidR="00BA336E">
        <w:t>ありません</w:t>
      </w:r>
      <w:r w:rsidR="00ED591E">
        <w:t>。</w:t>
      </w:r>
    </w:p>
    <w:p w:rsidR="00ED591E" w:rsidRDefault="00CB23B1" w:rsidP="00CD150E">
      <w:r>
        <w:rPr>
          <w:rFonts w:hint="eastAsia"/>
        </w:rPr>
        <w:lastRenderedPageBreak/>
        <w:t>プログラムが</w:t>
      </w:r>
      <w:r w:rsidR="004774A1">
        <w:t>書けたら、</w:t>
      </w:r>
      <w:r w:rsidR="004774A1" w:rsidRPr="00CB23B1">
        <w:rPr>
          <w:b/>
        </w:rPr>
        <w:t>ビルドして実行してください。</w:t>
      </w:r>
      <w:r w:rsidR="002D7957">
        <w:rPr>
          <w:rFonts w:hint="eastAsia"/>
        </w:rPr>
        <w:t>先に示した画像のように表示されたら成功です。</w:t>
      </w:r>
      <w:r w:rsidR="00E628BA">
        <w:br/>
      </w:r>
      <w:r w:rsidR="00ED591E">
        <w:t>OpenGL</w:t>
      </w:r>
      <w:r w:rsidR="00ED591E">
        <w:t>において</w:t>
      </w:r>
      <w:r w:rsidR="001D7769">
        <w:t>、</w:t>
      </w:r>
      <w:r w:rsidR="00250A37">
        <w:t>ポリゴン内の各フラグメントの</w:t>
      </w:r>
      <w:r w:rsidR="00ED591E">
        <w:t>色は、各頂点の色を</w:t>
      </w:r>
      <w:r w:rsidR="00A4036C">
        <w:t>、頂点からの距離の比率によっ</w:t>
      </w:r>
      <w:r w:rsidR="006C3730">
        <w:t>て混合</w:t>
      </w:r>
      <w:r w:rsidR="0084659B">
        <w:t>したものになります。そのため、最初に作った</w:t>
      </w:r>
      <w:r w:rsidR="00ED591E">
        <w:t>四角</w:t>
      </w:r>
      <w:r w:rsidR="00892440">
        <w:t>形のように複数のポリゴンで頂点を共有している場合、境界線はあまりはっきりとは見えません</w:t>
      </w:r>
      <w:r w:rsidR="00ED591E">
        <w:t>。これは</w:t>
      </w:r>
      <w:r w:rsidR="00D44E0D">
        <w:t>、基本的には</w:t>
      </w:r>
      <w:r w:rsidR="00ED591E">
        <w:t>望ましい動作です。</w:t>
      </w:r>
      <w:r w:rsidR="0069519D">
        <w:t>というのも、</w:t>
      </w:r>
      <w:r w:rsidR="00ED591E">
        <w:t>現実の物体</w:t>
      </w:r>
      <w:r w:rsidR="0069519D">
        <w:t>に</w:t>
      </w:r>
      <w:r w:rsidR="00ED591E">
        <w:t>は、はっきりとした境界のない部分のほうが多いからです。</w:t>
      </w:r>
    </w:p>
    <w:p w:rsidR="008540B4" w:rsidRDefault="00ED591E" w:rsidP="00CD150E">
      <w:r>
        <w:t>しかし、時にはポリゴン境界をはっきりとさせたい場合があります。</w:t>
      </w:r>
      <w:r w:rsidR="007F5E1F">
        <w:t>そんなときは</w:t>
      </w:r>
      <w:r>
        <w:t>、ふたつめの四角形のように、ポリゴン毎に別々の頂点データを割り当て、</w:t>
      </w:r>
      <w:r w:rsidR="00617F43">
        <w:t>頂点の</w:t>
      </w:r>
      <w:r>
        <w:t>共有はあきらめることになります。</w:t>
      </w:r>
      <w:r w:rsidR="007D363F">
        <w:t>この場合、</w:t>
      </w:r>
      <w:r w:rsidR="007F5E1F">
        <w:t>イン</w:t>
      </w:r>
      <w:r w:rsidR="00F16F82">
        <w:t>デックスデータのぶんだけ余分なメモリが必要になってしまいます。今回追加したような</w:t>
      </w:r>
      <w:r w:rsidR="00930B7D">
        <w:t>小さな</w:t>
      </w:r>
      <w:r w:rsidR="00F16F82">
        <w:t>データではデメリット</w:t>
      </w:r>
      <w:r w:rsidR="00930B7D">
        <w:t>のほうが</w:t>
      </w:r>
      <w:r w:rsidR="00F16F82">
        <w:t>目立ちますが、一般的にモデルの頂点数は数百から数万に及びます。そのようなモデルでは、</w:t>
      </w:r>
      <w:r w:rsidR="007F5E1F">
        <w:t>共有される頂点数のほうが</w:t>
      </w:r>
      <w:r w:rsidR="004811DE">
        <w:t>多くなる</w:t>
      </w:r>
      <w:r w:rsidR="007F5E1F">
        <w:t>ので、インデックスデータを使うほうが</w:t>
      </w:r>
      <w:r w:rsidR="007D363F">
        <w:t>有利であることは変わりません</w:t>
      </w:r>
      <w:r w:rsidR="007F5E1F">
        <w:t>。</w:t>
      </w:r>
    </w:p>
    <w:p w:rsidR="00825E19" w:rsidRDefault="008540B4" w:rsidP="00F0209B">
      <w:pPr>
        <w:pStyle w:val="1"/>
      </w:pPr>
      <w:r>
        <w:br w:type="page"/>
      </w:r>
      <w:r w:rsidR="00F0209B">
        <w:lastRenderedPageBreak/>
        <w:t>座標</w:t>
      </w:r>
      <w:r w:rsidR="008F5EB4">
        <w:t>系</w:t>
      </w:r>
    </w:p>
    <w:p w:rsidR="008F5EB4" w:rsidRDefault="008F5EB4" w:rsidP="006A67D2">
      <w:pPr>
        <w:pStyle w:val="2"/>
      </w:pPr>
      <w:r>
        <w:rPr>
          <w:rFonts w:hint="eastAsia"/>
        </w:rPr>
        <w:t>さまざまな座標系</w:t>
      </w:r>
    </w:p>
    <w:p w:rsidR="003E0E9C" w:rsidRDefault="003E0E9C" w:rsidP="003E0E9C">
      <w:r>
        <w:t>これまで、頂点データの座標には</w:t>
      </w:r>
      <w:r>
        <w:rPr>
          <w:rFonts w:hint="eastAsia"/>
        </w:rPr>
        <w:t>0.5</w:t>
      </w:r>
      <w:r>
        <w:rPr>
          <w:rFonts w:hint="eastAsia"/>
        </w:rPr>
        <w:t>とか</w:t>
      </w:r>
      <w:r>
        <w:rPr>
          <w:rFonts w:hint="eastAsia"/>
        </w:rPr>
        <w:t>-0.3</w:t>
      </w:r>
      <w:r w:rsidR="007A56DB">
        <w:rPr>
          <w:rFonts w:hint="eastAsia"/>
        </w:rPr>
        <w:t>といった数値を使ってき</w:t>
      </w:r>
      <w:r>
        <w:rPr>
          <w:rFonts w:hint="eastAsia"/>
        </w:rPr>
        <w:t>ました。例えば最初の頂点の座標は</w:t>
      </w:r>
      <w:r>
        <w:rPr>
          <w:rFonts w:hint="eastAsia"/>
        </w:rPr>
        <w:t>(-0.5, 0.5, 0.5</w:t>
      </w:r>
      <w:r>
        <w:t>)</w:t>
      </w:r>
      <w:r w:rsidR="002D7452">
        <w:t>です。前回説明したように</w:t>
      </w:r>
      <w:r>
        <w:t>、</w:t>
      </w:r>
      <w:r w:rsidR="002D7452">
        <w:t>これは</w:t>
      </w:r>
      <w:r>
        <w:t>この頂点が「</w:t>
      </w:r>
      <w:r w:rsidR="00110C38">
        <w:t>ワールド</w:t>
      </w:r>
      <w:r w:rsidR="00915C84">
        <w:t>座標系上</w:t>
      </w:r>
      <w:r>
        <w:t>の</w:t>
      </w:r>
      <w:r>
        <w:t>X</w:t>
      </w:r>
      <w:r>
        <w:t>座標</w:t>
      </w:r>
      <w:r>
        <w:rPr>
          <w:rFonts w:hint="eastAsia"/>
        </w:rPr>
        <w:t>-0.5</w:t>
      </w:r>
      <w:r>
        <w:rPr>
          <w:rFonts w:hint="eastAsia"/>
        </w:rPr>
        <w:t>、</w:t>
      </w:r>
      <w:r>
        <w:rPr>
          <w:rFonts w:hint="eastAsia"/>
        </w:rPr>
        <w:t>Y</w:t>
      </w:r>
      <w:r>
        <w:rPr>
          <w:rFonts w:hint="eastAsia"/>
        </w:rPr>
        <w:t>座標</w:t>
      </w:r>
      <w:r>
        <w:rPr>
          <w:rFonts w:hint="eastAsia"/>
        </w:rPr>
        <w:t>0.5</w:t>
      </w:r>
      <w:r>
        <w:rPr>
          <w:rFonts w:hint="eastAsia"/>
        </w:rPr>
        <w:t>、</w:t>
      </w:r>
      <w:r>
        <w:rPr>
          <w:rFonts w:hint="eastAsia"/>
        </w:rPr>
        <w:t>Z</w:t>
      </w:r>
      <w:r>
        <w:rPr>
          <w:rFonts w:hint="eastAsia"/>
        </w:rPr>
        <w:t>座標</w:t>
      </w:r>
      <w:r>
        <w:rPr>
          <w:rFonts w:hint="eastAsia"/>
        </w:rPr>
        <w:t>0.5</w:t>
      </w:r>
      <w:r w:rsidR="002D7452">
        <w:rPr>
          <w:rFonts w:hint="eastAsia"/>
        </w:rPr>
        <w:t>の位置にある」ことを示しているわけですが、この</w:t>
      </w:r>
      <w:r>
        <w:rPr>
          <w:rFonts w:hint="eastAsia"/>
        </w:rPr>
        <w:t>「</w:t>
      </w:r>
      <w:r w:rsidR="00110C38">
        <w:t>ワールド</w:t>
      </w:r>
      <w:r w:rsidR="00915C84">
        <w:rPr>
          <w:rFonts w:hint="eastAsia"/>
        </w:rPr>
        <w:t>座標系</w:t>
      </w:r>
      <w:r w:rsidR="00DF6FBD">
        <w:rPr>
          <w:rFonts w:hint="eastAsia"/>
        </w:rPr>
        <w:t>」とは何者</w:t>
      </w:r>
      <w:r>
        <w:rPr>
          <w:rFonts w:hint="eastAsia"/>
        </w:rPr>
        <w:t>なのでしょう？</w:t>
      </w:r>
      <w:r w:rsidR="00A31A17">
        <w:br/>
      </w:r>
      <w:r w:rsidR="005E48C1">
        <w:rPr>
          <w:rFonts w:hint="eastAsia"/>
        </w:rPr>
        <w:t>そ</w:t>
      </w:r>
      <w:r w:rsidR="00AD59DE">
        <w:rPr>
          <w:rFonts w:hint="eastAsia"/>
        </w:rPr>
        <w:t>れを知るには、まず</w:t>
      </w:r>
      <w:r w:rsidR="00AD59DE">
        <w:rPr>
          <w:rFonts w:hint="eastAsia"/>
        </w:rPr>
        <w:t>OpenGL</w:t>
      </w:r>
      <w:r w:rsidR="00C147C0">
        <w:rPr>
          <w:rFonts w:hint="eastAsia"/>
        </w:rPr>
        <w:t>で使われる</w:t>
      </w:r>
      <w:r w:rsidR="00AD59DE">
        <w:rPr>
          <w:rFonts w:hint="eastAsia"/>
        </w:rPr>
        <w:t>座標系について理解しなければなりません。</w:t>
      </w:r>
    </w:p>
    <w:p w:rsidR="00AD59DE" w:rsidRPr="00B13A02" w:rsidRDefault="004D2B56" w:rsidP="00AD59DE">
      <w:r>
        <w:rPr>
          <w:rFonts w:hint="eastAsia"/>
        </w:rPr>
        <w:t>「座標系」は「座標を定めるためのルール」です。</w:t>
      </w:r>
      <w:r w:rsidR="006B3155">
        <w:rPr>
          <w:rFonts w:hint="eastAsia"/>
        </w:rPr>
        <w:t>このルール</w:t>
      </w:r>
      <w:r>
        <w:rPr>
          <w:rFonts w:hint="eastAsia"/>
        </w:rPr>
        <w:t>には「原点の位置」、「距離の単位」「軸の数や方向」などが含まれます。</w:t>
      </w:r>
      <w:r w:rsidR="00AD59DE">
        <w:rPr>
          <w:rFonts w:hint="eastAsia"/>
        </w:rPr>
        <w:t>コンピュータ</w:t>
      </w:r>
      <w:r w:rsidR="0028369F">
        <w:rPr>
          <w:rFonts w:hint="eastAsia"/>
        </w:rPr>
        <w:t>ー・</w:t>
      </w:r>
      <w:r w:rsidR="00AD59DE">
        <w:rPr>
          <w:rFonts w:hint="eastAsia"/>
        </w:rPr>
        <w:t>グラフィックスでは、用途に応じてさまざまな座標系を使い分けます。</w:t>
      </w:r>
      <w:r w:rsidR="00AD59DE">
        <w:rPr>
          <w:rFonts w:hint="eastAsia"/>
        </w:rPr>
        <w:t>OpenGL</w:t>
      </w:r>
      <w:r w:rsidR="00C77ED3">
        <w:rPr>
          <w:rFonts w:hint="eastAsia"/>
        </w:rPr>
        <w:t>で使われる座標系を下図に示します。</w:t>
      </w:r>
      <w:r w:rsidR="00B13A02">
        <w:rPr>
          <w:rFonts w:hint="eastAsia"/>
        </w:rPr>
        <w:t>また、</w:t>
      </w:r>
      <w:r w:rsidR="00B13A02">
        <w:t>座標系はそれぞれ異なる原点と軸を持っています。ある座標系で定義された座標について、異なる座標系で同じ位置を示す座標を得るには、</w:t>
      </w:r>
      <w:r w:rsidR="004C2A3A">
        <w:t>座標</w:t>
      </w:r>
      <w:r w:rsidR="00FE1640">
        <w:t>変換を行う必要があ</w:t>
      </w:r>
      <w:r w:rsidR="00B13A02">
        <w:t>ります。</w:t>
      </w:r>
      <w:r w:rsidR="005C7E72">
        <w:br/>
      </w:r>
      <w:r w:rsidR="0047797F">
        <w:t>以下の図は、コンピューター・グラフィックスで使われる一般的な座標系とその関係を表しています。</w:t>
      </w:r>
    </w:p>
    <w:p w:rsidR="00C77ED3" w:rsidRDefault="005808BB" w:rsidP="00C17EE0">
      <w:pPr>
        <w:jc w:val="center"/>
      </w:pPr>
      <w:r>
        <w:rPr>
          <w:rFonts w:hint="eastAsia"/>
          <w:noProof/>
        </w:rPr>
        <w:drawing>
          <wp:inline distT="0" distB="0" distL="0" distR="0">
            <wp:extent cx="5943600" cy="2419985"/>
            <wp:effectExtent l="0" t="0" r="0" b="0"/>
            <wp:docPr id="3" name="図 3" descr="CoordinatesTram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rdinatesTrams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rsidR="00E97221" w:rsidRDefault="00C77ED3" w:rsidP="003E0E9C">
      <w:r w:rsidRPr="0091670B">
        <w:rPr>
          <w:b/>
        </w:rPr>
        <w:t>ローカル座標系</w:t>
      </w:r>
    </w:p>
    <w:p w:rsidR="00C77ED3" w:rsidRDefault="00C77ED3" w:rsidP="00E97221">
      <w:pPr>
        <w:ind w:leftChars="100" w:left="220"/>
      </w:pPr>
      <w:r>
        <w:t>ポリゴンモデルを定義する座標系です。モデル座標系、オブジェクト座標系とも呼ばれます。</w:t>
      </w:r>
      <w:r w:rsidR="00212531">
        <w:t>一般的に、頂点シェーダの入力はこの座標系になります。</w:t>
      </w:r>
      <w:r w:rsidR="001B788A">
        <w:br/>
      </w:r>
      <w:r w:rsidR="006D18BF">
        <w:t>原点は、</w:t>
      </w:r>
      <w:r w:rsidR="001B788A">
        <w:t>モデルの中心か足元とされることが多いです。</w:t>
      </w:r>
    </w:p>
    <w:p w:rsidR="00E97221" w:rsidRDefault="00C77ED3" w:rsidP="003E0E9C">
      <w:r w:rsidRPr="0091670B">
        <w:rPr>
          <w:b/>
        </w:rPr>
        <w:t>ワールド座標系</w:t>
      </w:r>
    </w:p>
    <w:p w:rsidR="00C77ED3" w:rsidRDefault="00C77ED3" w:rsidP="00E97221">
      <w:pPr>
        <w:ind w:leftChars="100" w:left="220"/>
      </w:pPr>
      <w:r>
        <w:rPr>
          <w:rFonts w:hint="eastAsia"/>
        </w:rPr>
        <w:t>ポリゴンモデル同士の位置関係を定義する座標系です。</w:t>
      </w:r>
      <w:r w:rsidR="001B788A">
        <w:br/>
      </w:r>
      <w:r w:rsidR="001B788A">
        <w:t>原点はシーンの中心</w:t>
      </w:r>
      <w:r w:rsidR="002746CA">
        <w:t>とされること</w:t>
      </w:r>
      <w:r w:rsidR="001B788A">
        <w:t>が多いです。</w:t>
      </w:r>
      <w:r w:rsidR="00275E4E">
        <w:br/>
      </w:r>
      <w:r w:rsidR="00275E4E">
        <w:t>ローカル座標系からワールド座標系への変換は「</w:t>
      </w:r>
      <w:r w:rsidR="00BA1B41">
        <w:t>モデル</w:t>
      </w:r>
      <w:r w:rsidR="00275E4E">
        <w:t>変換」</w:t>
      </w:r>
      <w:r w:rsidR="00BA1B41">
        <w:rPr>
          <w:rFonts w:hint="eastAsia"/>
        </w:rPr>
        <w:t>または「ワールド変換」</w:t>
      </w:r>
      <w:r w:rsidR="00275E4E">
        <w:t>と呼ばれます。</w:t>
      </w:r>
    </w:p>
    <w:p w:rsidR="00E97221" w:rsidRDefault="00C77ED3" w:rsidP="003E0E9C">
      <w:r w:rsidRPr="0091670B">
        <w:rPr>
          <w:b/>
        </w:rPr>
        <w:lastRenderedPageBreak/>
        <w:t>ビュー座標系</w:t>
      </w:r>
    </w:p>
    <w:p w:rsidR="00C77ED3" w:rsidRDefault="00C77ED3" w:rsidP="00E97221">
      <w:pPr>
        <w:ind w:leftChars="100" w:left="220"/>
      </w:pPr>
      <w:r>
        <w:t>視点を基準とする座標系です。カメラ座標系</w:t>
      </w:r>
      <w:r w:rsidR="00A07DCB">
        <w:t>、視点</w:t>
      </w:r>
      <w:r w:rsidR="00A07DCB">
        <w:rPr>
          <w:rFonts w:hint="eastAsia"/>
        </w:rPr>
        <w:t>(Eye)</w:t>
      </w:r>
      <w:r w:rsidR="00A07DCB">
        <w:t>座標系</w:t>
      </w:r>
      <w:r>
        <w:t>とも呼ばれます。</w:t>
      </w:r>
      <w:r w:rsidR="001B788A">
        <w:br/>
      </w:r>
      <w:r w:rsidR="001B788A">
        <w:t>原点は視点の</w:t>
      </w:r>
      <w:r w:rsidR="004942D4">
        <w:t>座標</w:t>
      </w:r>
      <w:r w:rsidR="001B788A">
        <w:t>になります。</w:t>
      </w:r>
      <w:r w:rsidR="00275E4E">
        <w:br/>
      </w:r>
      <w:r w:rsidR="00275E4E">
        <w:t>ワールド座標系からビュー座標系への変換は「ビュー変換」と呼ばれます。</w:t>
      </w:r>
    </w:p>
    <w:p w:rsidR="00E97221" w:rsidRDefault="00C77ED3" w:rsidP="003E0E9C">
      <w:r w:rsidRPr="0091670B">
        <w:rPr>
          <w:b/>
        </w:rPr>
        <w:t>クリップ座標系</w:t>
      </w:r>
    </w:p>
    <w:p w:rsidR="00C77ED3" w:rsidRDefault="00C77ED3" w:rsidP="00E97221">
      <w:pPr>
        <w:ind w:leftChars="100" w:left="220"/>
      </w:pPr>
      <w:r>
        <w:t>クリッピングという</w:t>
      </w:r>
      <w:r w:rsidR="00B70B95">
        <w:t>、画面に映らない部分を除去する処理の</w:t>
      </w:r>
      <w:r>
        <w:t>ための座標系です。頂点シェーダ</w:t>
      </w:r>
      <w:r>
        <w:rPr>
          <w:rFonts w:hint="eastAsia"/>
        </w:rPr>
        <w:t>(</w:t>
      </w:r>
      <w:r w:rsidR="007E69DE">
        <w:rPr>
          <w:rFonts w:hint="eastAsia"/>
        </w:rPr>
        <w:t>テッセレータや</w:t>
      </w:r>
      <w:r>
        <w:rPr>
          <w:rFonts w:hint="eastAsia"/>
        </w:rPr>
        <w:t>ジオメトリシェーダ</w:t>
      </w:r>
      <w:r w:rsidR="007E69DE">
        <w:rPr>
          <w:rFonts w:hint="eastAsia"/>
        </w:rPr>
        <w:t>も使</w:t>
      </w:r>
      <w:r w:rsidR="00EB0E8E">
        <w:rPr>
          <w:rFonts w:hint="eastAsia"/>
        </w:rPr>
        <w:t>う場合、そのうちで</w:t>
      </w:r>
      <w:r w:rsidR="00513047">
        <w:rPr>
          <w:rFonts w:hint="eastAsia"/>
        </w:rPr>
        <w:t>最後に実行されるシェーダ</w:t>
      </w:r>
      <w:r>
        <w:rPr>
          <w:rFonts w:hint="eastAsia"/>
        </w:rPr>
        <w:t>)</w:t>
      </w:r>
      <w:r w:rsidR="00F40442">
        <w:rPr>
          <w:rFonts w:hint="eastAsia"/>
        </w:rPr>
        <w:t>から</w:t>
      </w:r>
      <w:r>
        <w:rPr>
          <w:rFonts w:hint="eastAsia"/>
        </w:rPr>
        <w:t>出力</w:t>
      </w:r>
      <w:r w:rsidR="00F40442">
        <w:rPr>
          <w:rFonts w:hint="eastAsia"/>
        </w:rPr>
        <w:t>される座標</w:t>
      </w:r>
      <w:r w:rsidR="00B70B95">
        <w:rPr>
          <w:rFonts w:hint="eastAsia"/>
        </w:rPr>
        <w:t>は</w:t>
      </w:r>
      <w:r w:rsidR="00F40442">
        <w:rPr>
          <w:rFonts w:hint="eastAsia"/>
        </w:rPr>
        <w:t>、</w:t>
      </w:r>
      <w:r w:rsidR="00B70B95">
        <w:rPr>
          <w:rFonts w:hint="eastAsia"/>
        </w:rPr>
        <w:t>この座標系</w:t>
      </w:r>
      <w:r w:rsidR="00F40442">
        <w:rPr>
          <w:rFonts w:hint="eastAsia"/>
        </w:rPr>
        <w:t>て定義</w:t>
      </w:r>
      <w:r w:rsidR="00DF0C14">
        <w:rPr>
          <w:rFonts w:hint="eastAsia"/>
        </w:rPr>
        <w:t>されていな</w:t>
      </w:r>
      <w:r w:rsidR="00B70B95">
        <w:rPr>
          <w:rFonts w:hint="eastAsia"/>
        </w:rPr>
        <w:t>ければなりません。</w:t>
      </w:r>
      <w:r w:rsidR="00273354">
        <w:rPr>
          <w:rFonts w:hint="eastAsia"/>
        </w:rPr>
        <w:t>クリップ座標系は</w:t>
      </w:r>
      <w:r w:rsidR="00273354">
        <w:rPr>
          <w:rFonts w:hint="eastAsia"/>
        </w:rPr>
        <w:t>XYZ</w:t>
      </w:r>
      <w:r w:rsidR="00273354">
        <w:rPr>
          <w:rFonts w:hint="eastAsia"/>
        </w:rPr>
        <w:t>各軸が±</w:t>
      </w:r>
      <w:r w:rsidR="00273354">
        <w:rPr>
          <w:rFonts w:hint="eastAsia"/>
        </w:rPr>
        <w:t>W</w:t>
      </w:r>
      <w:r w:rsidR="00273354">
        <w:rPr>
          <w:rFonts w:hint="eastAsia"/>
        </w:rPr>
        <w:t>の大きさを持つ空間です</w:t>
      </w:r>
      <w:r w:rsidR="00273354">
        <w:rPr>
          <w:rFonts w:hint="eastAsia"/>
        </w:rPr>
        <w:t>(</w:t>
      </w:r>
      <w:r w:rsidR="007A70ED">
        <w:rPr>
          <w:rFonts w:hint="eastAsia"/>
        </w:rPr>
        <w:t>検索すると</w:t>
      </w:r>
      <w:r w:rsidR="00273354">
        <w:rPr>
          <w:rFonts w:hint="eastAsia"/>
        </w:rPr>
        <w:t>±</w:t>
      </w:r>
      <w:r w:rsidR="00273354">
        <w:rPr>
          <w:rFonts w:hint="eastAsia"/>
        </w:rPr>
        <w:t>1</w:t>
      </w:r>
      <w:r w:rsidR="00273354">
        <w:rPr>
          <w:rFonts w:hint="eastAsia"/>
        </w:rPr>
        <w:t>と</w:t>
      </w:r>
      <w:r w:rsidR="007A70ED">
        <w:rPr>
          <w:rFonts w:hint="eastAsia"/>
        </w:rPr>
        <w:t>している文章を見かけると思いますが、</w:t>
      </w:r>
      <w:r w:rsidR="00273354">
        <w:rPr>
          <w:rFonts w:hint="eastAsia"/>
        </w:rPr>
        <w:t>概念的には正しい</w:t>
      </w:r>
      <w:r w:rsidR="007A70ED">
        <w:rPr>
          <w:rFonts w:hint="eastAsia"/>
        </w:rPr>
        <w:t>説明</w:t>
      </w:r>
      <w:r w:rsidR="00273354">
        <w:rPr>
          <w:rFonts w:hint="eastAsia"/>
        </w:rPr>
        <w:t>です。</w:t>
      </w:r>
      <w:r w:rsidR="001B788A">
        <w:rPr>
          <w:rFonts w:hint="eastAsia"/>
        </w:rPr>
        <w:t>それでも</w:t>
      </w:r>
      <w:r w:rsidR="00273354">
        <w:rPr>
          <w:rFonts w:hint="eastAsia"/>
        </w:rPr>
        <w:t>、ほとんどのグラフィックスハードウェア</w:t>
      </w:r>
      <w:r w:rsidR="001B788A">
        <w:rPr>
          <w:rFonts w:hint="eastAsia"/>
        </w:rPr>
        <w:t>の実装</w:t>
      </w:r>
      <w:r w:rsidR="00273354">
        <w:rPr>
          <w:rFonts w:hint="eastAsia"/>
        </w:rPr>
        <w:t>では±</w:t>
      </w:r>
      <w:r w:rsidR="00273354">
        <w:rPr>
          <w:rFonts w:hint="eastAsia"/>
        </w:rPr>
        <w:t>W</w:t>
      </w:r>
      <w:r w:rsidR="00273354">
        <w:rPr>
          <w:rFonts w:hint="eastAsia"/>
        </w:rPr>
        <w:t>として扱われます</w:t>
      </w:r>
      <w:r w:rsidR="00273354">
        <w:rPr>
          <w:rFonts w:hint="eastAsia"/>
        </w:rPr>
        <w:t>)</w:t>
      </w:r>
      <w:r w:rsidR="00273354">
        <w:rPr>
          <w:rFonts w:hint="eastAsia"/>
        </w:rPr>
        <w:t>。±</w:t>
      </w:r>
      <w:r w:rsidR="00273354">
        <w:rPr>
          <w:rFonts w:hint="eastAsia"/>
        </w:rPr>
        <w:t>W</w:t>
      </w:r>
      <w:r w:rsidR="00273354">
        <w:rPr>
          <w:rFonts w:hint="eastAsia"/>
        </w:rPr>
        <w:t>を超えた位置にあるポリゴンはグラフィックスパイプラインから除去されます。境界に</w:t>
      </w:r>
      <w:r w:rsidR="00985B78">
        <w:rPr>
          <w:rFonts w:hint="eastAsia"/>
        </w:rPr>
        <w:t>またがる</w:t>
      </w:r>
      <w:r w:rsidR="00273354">
        <w:rPr>
          <w:rFonts w:hint="eastAsia"/>
        </w:rPr>
        <w:t>ポリゴン</w:t>
      </w:r>
      <w:r w:rsidR="00985B78">
        <w:rPr>
          <w:rFonts w:hint="eastAsia"/>
        </w:rPr>
        <w:t>は</w:t>
      </w:r>
      <w:r w:rsidR="00273354">
        <w:rPr>
          <w:rFonts w:hint="eastAsia"/>
        </w:rPr>
        <w:t>外側</w:t>
      </w:r>
      <w:r w:rsidR="001B788A">
        <w:rPr>
          <w:rFonts w:hint="eastAsia"/>
        </w:rPr>
        <w:t>になる</w:t>
      </w:r>
      <w:r w:rsidR="00273354">
        <w:rPr>
          <w:rFonts w:hint="eastAsia"/>
        </w:rPr>
        <w:t>部分だけが</w:t>
      </w:r>
      <w:r w:rsidR="004115B5">
        <w:rPr>
          <w:rFonts w:hint="eastAsia"/>
        </w:rPr>
        <w:t>除去されます。</w:t>
      </w:r>
      <w:r w:rsidR="009F5563">
        <w:rPr>
          <w:rFonts w:hint="eastAsia"/>
        </w:rPr>
        <w:t>ローカル座標系、ワールド座標系、ビュー座標系からクリップ座標系への変換は、シェーダで行わなければなりません。</w:t>
      </w:r>
      <w:r w:rsidR="00791275">
        <w:br/>
      </w:r>
      <w:r w:rsidR="00791275">
        <w:rPr>
          <w:rFonts w:hint="eastAsia"/>
        </w:rPr>
        <w:t>この座標系の空間は、座標変換の方法によって</w:t>
      </w:r>
      <w:r w:rsidR="00A0364C">
        <w:t>立方体</w:t>
      </w:r>
      <w:r w:rsidR="00791275">
        <w:rPr>
          <w:rFonts w:hint="eastAsia"/>
        </w:rPr>
        <w:t>か</w:t>
      </w:r>
      <w:r w:rsidR="00A0364C">
        <w:rPr>
          <w:rFonts w:hint="eastAsia"/>
        </w:rPr>
        <w:t>角錐台</w:t>
      </w:r>
      <w:r w:rsidR="00A0364C">
        <w:rPr>
          <w:rFonts w:hint="eastAsia"/>
        </w:rPr>
        <w:t>(</w:t>
      </w:r>
      <w:r w:rsidR="00A0364C">
        <w:rPr>
          <w:rFonts w:hint="eastAsia"/>
        </w:rPr>
        <w:t>ピラミッドの上端を切り落としたような形</w:t>
      </w:r>
      <w:r w:rsidR="00A0364C">
        <w:rPr>
          <w:rFonts w:hint="eastAsia"/>
        </w:rPr>
        <w:t>)</w:t>
      </w:r>
      <w:r w:rsidR="00791275">
        <w:rPr>
          <w:rFonts w:hint="eastAsia"/>
        </w:rPr>
        <w:t>になります。</w:t>
      </w:r>
      <w:r w:rsidR="00275E4E">
        <w:br/>
      </w:r>
      <w:r w:rsidR="001B788A">
        <w:t>原点は空間の</w:t>
      </w:r>
      <w:r w:rsidR="00A1705E">
        <w:t>中心です</w:t>
      </w:r>
      <w:r w:rsidR="001B788A">
        <w:rPr>
          <w:rFonts w:hint="eastAsia"/>
        </w:rPr>
        <w:t>(</w:t>
      </w:r>
      <w:r w:rsidR="000472E8">
        <w:rPr>
          <w:rFonts w:hint="eastAsia"/>
        </w:rPr>
        <w:t>通常</w:t>
      </w:r>
      <w:r w:rsidR="00FC17B9">
        <w:rPr>
          <w:rFonts w:hint="eastAsia"/>
        </w:rPr>
        <w:t>は</w:t>
      </w:r>
      <w:r w:rsidR="001B788A">
        <w:rPr>
          <w:rFonts w:hint="eastAsia"/>
        </w:rPr>
        <w:t>視点座標</w:t>
      </w:r>
      <w:r w:rsidR="00B25FF0">
        <w:rPr>
          <w:rFonts w:hint="eastAsia"/>
        </w:rPr>
        <w:t>と一致しま</w:t>
      </w:r>
      <w:r w:rsidR="00C97650">
        <w:rPr>
          <w:rFonts w:hint="eastAsia"/>
        </w:rPr>
        <w:t>す</w:t>
      </w:r>
      <w:r w:rsidR="001B788A">
        <w:rPr>
          <w:rFonts w:hint="eastAsia"/>
        </w:rPr>
        <w:t>)</w:t>
      </w:r>
      <w:r w:rsidR="001B788A">
        <w:t>。</w:t>
      </w:r>
      <w:r w:rsidR="00275E4E">
        <w:br/>
      </w:r>
      <w:r w:rsidR="00275E4E">
        <w:t>ビュー座標系からクリップ座標系への変換は「プロジェクション変換」と呼ばれます。</w:t>
      </w:r>
    </w:p>
    <w:p w:rsidR="00E97221" w:rsidRDefault="00C77ED3" w:rsidP="003E0E9C">
      <w:r w:rsidRPr="0091670B">
        <w:rPr>
          <w:b/>
        </w:rPr>
        <w:t>正規化デバイス座標系</w:t>
      </w:r>
    </w:p>
    <w:p w:rsidR="00C77ED3" w:rsidRDefault="00B70B95" w:rsidP="00E97221">
      <w:pPr>
        <w:ind w:leftChars="100" w:left="220"/>
      </w:pPr>
      <w:r>
        <w:rPr>
          <w:rFonts w:hint="eastAsia"/>
        </w:rPr>
        <w:t>クリップ座標系の</w:t>
      </w:r>
      <w:r>
        <w:rPr>
          <w:rFonts w:hint="eastAsia"/>
        </w:rPr>
        <w:t>X,Y,Z</w:t>
      </w:r>
      <w:r>
        <w:rPr>
          <w:rFonts w:hint="eastAsia"/>
        </w:rPr>
        <w:t>要素を</w:t>
      </w:r>
      <w:r>
        <w:rPr>
          <w:rFonts w:hint="eastAsia"/>
        </w:rPr>
        <w:t>W</w:t>
      </w:r>
      <w:r>
        <w:rPr>
          <w:rFonts w:hint="eastAsia"/>
        </w:rPr>
        <w:t>要素で除算した座標系です。この変換はクリッピングの直後に行われ、</w:t>
      </w:r>
      <w:r>
        <w:rPr>
          <w:rFonts w:hint="eastAsia"/>
        </w:rPr>
        <w:t>PA</w:t>
      </w:r>
      <w:r>
        <w:rPr>
          <w:rFonts w:hint="eastAsia"/>
        </w:rPr>
        <w:t>への入力になります。</w:t>
      </w:r>
      <w:r w:rsidR="0091670B">
        <w:rPr>
          <w:rFonts w:hint="eastAsia"/>
        </w:rPr>
        <w:t>英語の頭文字</w:t>
      </w:r>
      <w:r w:rsidR="0091670B">
        <w:rPr>
          <w:rFonts w:hint="eastAsia"/>
        </w:rPr>
        <w:t>(Normalized Device Coordinates)</w:t>
      </w:r>
      <w:r w:rsidR="0091670B">
        <w:rPr>
          <w:rFonts w:hint="eastAsia"/>
        </w:rPr>
        <w:t>から、</w:t>
      </w:r>
      <w:r w:rsidR="0091670B">
        <w:rPr>
          <w:rFonts w:hint="eastAsia"/>
        </w:rPr>
        <w:t>NDC</w:t>
      </w:r>
      <w:r w:rsidR="0091670B">
        <w:rPr>
          <w:rFonts w:hint="eastAsia"/>
        </w:rPr>
        <w:t>とも呼ばれます。</w:t>
      </w:r>
      <w:r w:rsidR="00651666">
        <w:rPr>
          <w:rFonts w:hint="eastAsia"/>
        </w:rPr>
        <w:t>ところで、</w:t>
      </w:r>
      <w:r w:rsidR="001B6EB0">
        <w:rPr>
          <w:rFonts w:hint="eastAsia"/>
        </w:rPr>
        <w:t>この座標系とクリップ座標系</w:t>
      </w:r>
      <w:r w:rsidR="00651666">
        <w:rPr>
          <w:rFonts w:hint="eastAsia"/>
        </w:rPr>
        <w:t>は</w:t>
      </w:r>
      <w:r w:rsidR="00651666">
        <w:rPr>
          <w:rFonts w:hint="eastAsia"/>
        </w:rPr>
        <w:t>W</w:t>
      </w:r>
      <w:r w:rsidR="00651666">
        <w:rPr>
          <w:rFonts w:hint="eastAsia"/>
        </w:rPr>
        <w:t>で除算している以外に違いはありません。実際、グラフィックスハードウェアが必要とするのは正規化デバイス座標系のほうです。それなら</w:t>
      </w:r>
      <w:r w:rsidR="00F62994">
        <w:rPr>
          <w:rFonts w:hint="eastAsia"/>
        </w:rPr>
        <w:t>ば</w:t>
      </w:r>
      <w:r w:rsidR="00651666">
        <w:rPr>
          <w:rFonts w:hint="eastAsia"/>
        </w:rPr>
        <w:t>、クリッピングも正規化デバイス座標系でやれば良さそうに思えます</w:t>
      </w:r>
      <w:r w:rsidR="00D27F98">
        <w:rPr>
          <w:rFonts w:hint="eastAsia"/>
        </w:rPr>
        <w:t>が</w:t>
      </w:r>
      <w:r w:rsidR="00651666">
        <w:rPr>
          <w:rFonts w:hint="eastAsia"/>
        </w:rPr>
        <w:t>(</w:t>
      </w:r>
      <w:r w:rsidR="00651666">
        <w:rPr>
          <w:rFonts w:hint="eastAsia"/>
        </w:rPr>
        <w:t>実際</w:t>
      </w:r>
      <w:r w:rsidR="00A918D4">
        <w:rPr>
          <w:rFonts w:hint="eastAsia"/>
        </w:rPr>
        <w:t>にそうなっているハードウェアもあります</w:t>
      </w:r>
      <w:r w:rsidR="00651666">
        <w:rPr>
          <w:rFonts w:hint="eastAsia"/>
        </w:rPr>
        <w:t>)</w:t>
      </w:r>
      <w:r w:rsidR="00F62994">
        <w:rPr>
          <w:rFonts w:hint="eastAsia"/>
        </w:rPr>
        <w:t>、</w:t>
      </w:r>
      <w:r w:rsidR="00255AE1">
        <w:rPr>
          <w:rFonts w:hint="eastAsia"/>
        </w:rPr>
        <w:t>わざわざ分け</w:t>
      </w:r>
      <w:r w:rsidR="001B6EB0">
        <w:rPr>
          <w:rFonts w:hint="eastAsia"/>
        </w:rPr>
        <w:t>ている</w:t>
      </w:r>
      <w:r w:rsidR="00651666">
        <w:rPr>
          <w:rFonts w:hint="eastAsia"/>
        </w:rPr>
        <w:t>のは、</w:t>
      </w:r>
      <w:r>
        <w:rPr>
          <w:rFonts w:hint="eastAsia"/>
        </w:rPr>
        <w:t>コンピュータにとって</w:t>
      </w:r>
      <w:r w:rsidR="003D606D">
        <w:rPr>
          <w:rFonts w:hint="eastAsia"/>
        </w:rPr>
        <w:t>除算が</w:t>
      </w:r>
      <w:r>
        <w:rPr>
          <w:rFonts w:hint="eastAsia"/>
        </w:rPr>
        <w:t>時間のかかる処理</w:t>
      </w:r>
      <w:r w:rsidR="00651666">
        <w:rPr>
          <w:rFonts w:hint="eastAsia"/>
        </w:rPr>
        <w:t>だからです</w:t>
      </w:r>
      <w:r w:rsidR="001B6EB0">
        <w:rPr>
          <w:rFonts w:hint="eastAsia"/>
        </w:rPr>
        <w:t>。</w:t>
      </w:r>
      <w:r w:rsidR="00651666">
        <w:rPr>
          <w:rFonts w:hint="eastAsia"/>
        </w:rPr>
        <w:t>クリッピングによって表示されなくなる</w:t>
      </w:r>
      <w:r>
        <w:rPr>
          <w:rFonts w:hint="eastAsia"/>
        </w:rPr>
        <w:t>頂点</w:t>
      </w:r>
      <w:r w:rsidR="005534DD">
        <w:rPr>
          <w:rFonts w:hint="eastAsia"/>
        </w:rPr>
        <w:t>を</w:t>
      </w:r>
      <w:r w:rsidR="001B6EB0">
        <w:rPr>
          <w:rFonts w:hint="eastAsia"/>
        </w:rPr>
        <w:t>除算する</w:t>
      </w:r>
      <w:r>
        <w:rPr>
          <w:rFonts w:hint="eastAsia"/>
        </w:rPr>
        <w:t>のは時間の無駄</w:t>
      </w:r>
      <w:r w:rsidR="00651666">
        <w:rPr>
          <w:rFonts w:hint="eastAsia"/>
        </w:rPr>
        <w:t>でしかありません</w:t>
      </w:r>
      <w:r>
        <w:rPr>
          <w:rFonts w:hint="eastAsia"/>
        </w:rPr>
        <w:t>。</w:t>
      </w:r>
      <w:r w:rsidR="001B6EB0">
        <w:rPr>
          <w:rFonts w:hint="eastAsia"/>
        </w:rPr>
        <w:t>そこで、</w:t>
      </w:r>
      <w:r w:rsidR="00B85282">
        <w:rPr>
          <w:rFonts w:hint="eastAsia"/>
        </w:rPr>
        <w:t>除算</w:t>
      </w:r>
      <w:r w:rsidR="00920D3F">
        <w:rPr>
          <w:rFonts w:hint="eastAsia"/>
        </w:rPr>
        <w:t>の前に</w:t>
      </w:r>
      <w:r w:rsidR="001B6EB0">
        <w:rPr>
          <w:rFonts w:hint="eastAsia"/>
        </w:rPr>
        <w:t>クリッピング</w:t>
      </w:r>
      <w:r w:rsidR="00B85282">
        <w:rPr>
          <w:rFonts w:hint="eastAsia"/>
        </w:rPr>
        <w:t>できるように</w:t>
      </w:r>
      <w:r w:rsidR="00651666">
        <w:rPr>
          <w:rFonts w:hint="eastAsia"/>
        </w:rPr>
        <w:t>定義されたのが</w:t>
      </w:r>
      <w:r w:rsidR="003B6AA0">
        <w:rPr>
          <w:rFonts w:hint="eastAsia"/>
        </w:rPr>
        <w:t>、</w:t>
      </w:r>
      <w:r w:rsidR="00651666">
        <w:rPr>
          <w:rFonts w:hint="eastAsia"/>
        </w:rPr>
        <w:t>クリップ座標系というわけです。</w:t>
      </w:r>
      <w:r w:rsidR="009A7E9F">
        <w:rPr>
          <w:rFonts w:hint="eastAsia"/>
        </w:rPr>
        <w:t>OpenGL</w:t>
      </w:r>
      <w:r w:rsidR="009A7E9F">
        <w:rPr>
          <w:rFonts w:hint="eastAsia"/>
        </w:rPr>
        <w:t>において、</w:t>
      </w:r>
      <w:r w:rsidR="00985B78">
        <w:rPr>
          <w:rFonts w:hint="eastAsia"/>
        </w:rPr>
        <w:t>正規化デバイス座標系は±</w:t>
      </w:r>
      <w:r w:rsidR="00985B78">
        <w:rPr>
          <w:rFonts w:hint="eastAsia"/>
        </w:rPr>
        <w:t>1</w:t>
      </w:r>
      <w:r w:rsidR="00985B78">
        <w:rPr>
          <w:rFonts w:hint="eastAsia"/>
        </w:rPr>
        <w:t>の大きさを持つ空間です。</w:t>
      </w:r>
      <w:r w:rsidR="00791275">
        <w:br/>
      </w:r>
      <w:r w:rsidR="00791275">
        <w:t>この座標系の空間は</w:t>
      </w:r>
      <w:r w:rsidR="00791275">
        <w:rPr>
          <w:rFonts w:hint="eastAsia"/>
        </w:rPr>
        <w:t>XYZ</w:t>
      </w:r>
      <w:r w:rsidR="00791275">
        <w:rPr>
          <w:rFonts w:hint="eastAsia"/>
        </w:rPr>
        <w:t>各軸が</w:t>
      </w:r>
      <w:r w:rsidR="00791275">
        <w:t>±1</w:t>
      </w:r>
      <w:r w:rsidR="00791275">
        <w:t>の範囲を持つ</w:t>
      </w:r>
      <w:r w:rsidR="00A0364C">
        <w:t>立方体</w:t>
      </w:r>
      <w:r w:rsidR="00791275">
        <w:t>です。</w:t>
      </w:r>
      <w:r w:rsidR="001B788A">
        <w:t>原点は空間の中心になります。</w:t>
      </w:r>
      <w:r w:rsidR="00103A74">
        <w:br/>
      </w:r>
      <w:r w:rsidR="00103A74">
        <w:rPr>
          <w:rFonts w:hint="eastAsia"/>
        </w:rPr>
        <w:t>クリップ座標系から正規化デバイス座標系への変換は、グラフィックスハードウェアが行います。そのため、特に名前はありません。</w:t>
      </w:r>
    </w:p>
    <w:p w:rsidR="00E97221" w:rsidRDefault="00B70B95" w:rsidP="003E0E9C">
      <w:r w:rsidRPr="0091670B">
        <w:rPr>
          <w:b/>
        </w:rPr>
        <w:t>スクリーン座標系</w:t>
      </w:r>
    </w:p>
    <w:p w:rsidR="00B70B95" w:rsidRPr="00B70B95" w:rsidRDefault="00C74082" w:rsidP="00E97221">
      <w:pPr>
        <w:ind w:leftChars="100" w:left="220"/>
      </w:pPr>
      <w:r>
        <w:rPr>
          <w:rFonts w:hint="eastAsia"/>
        </w:rPr>
        <w:t>フレームバッファ上</w:t>
      </w:r>
      <w:r w:rsidR="00B70B95">
        <w:rPr>
          <w:rFonts w:hint="eastAsia"/>
        </w:rPr>
        <w:t>の座標系です。</w:t>
      </w:r>
      <w:r w:rsidR="00651666">
        <w:rPr>
          <w:rFonts w:hint="eastAsia"/>
        </w:rPr>
        <w:t>ウィンドウ座標系とも呼ばれます。</w:t>
      </w:r>
      <w:r w:rsidR="00E35215">
        <w:t>OpenGL</w:t>
      </w:r>
      <w:r w:rsidR="00E35215">
        <w:t>では左下が原点です。</w:t>
      </w:r>
      <w:r w:rsidR="00103A74">
        <w:br/>
      </w:r>
      <w:r w:rsidR="00103A74">
        <w:t>正規化デバイス座標系からスクリーン座標系への変換は、グラフィックスハードウェアが行います。そのため、特に名前はありません。</w:t>
      </w:r>
    </w:p>
    <w:p w:rsidR="00F0209B" w:rsidRDefault="00315E8D" w:rsidP="003E0E9C">
      <w:r>
        <w:lastRenderedPageBreak/>
        <w:t>さて</w:t>
      </w:r>
      <w:r w:rsidR="0091670B">
        <w:t>、頂点データを定義している空間を表す座標系は</w:t>
      </w:r>
      <w:r w:rsidR="003E0E9C">
        <w:t>「</w:t>
      </w:r>
      <w:r w:rsidR="00F40442">
        <w:t>ワールド</w:t>
      </w:r>
      <w:r w:rsidR="003E0E9C">
        <w:t>座標系</w:t>
      </w:r>
      <w:r w:rsidR="002A2A40">
        <w:t>」</w:t>
      </w:r>
      <w:r w:rsidR="00B55E32">
        <w:t>と説明しました。しかし、実際には「</w:t>
      </w:r>
      <w:r w:rsidR="00212531">
        <w:t>ローカル座標系であり、</w:t>
      </w:r>
      <w:r w:rsidR="00B55E32">
        <w:t>ワールド座標系であり、ビュー座標系であり、クリップ座標系で</w:t>
      </w:r>
      <w:r w:rsidR="00742F1A">
        <w:t>も</w:t>
      </w:r>
      <w:r w:rsidR="00B55E32">
        <w:t>あり、</w:t>
      </w:r>
      <w:r w:rsidR="00742F1A">
        <w:t>また</w:t>
      </w:r>
      <w:r w:rsidR="00B55E32">
        <w:rPr>
          <w:rFonts w:hint="eastAsia"/>
        </w:rPr>
        <w:t>NDC</w:t>
      </w:r>
      <w:r w:rsidR="00B55E32">
        <w:rPr>
          <w:rFonts w:hint="eastAsia"/>
        </w:rPr>
        <w:t>座標系で</w:t>
      </w:r>
      <w:r w:rsidR="00B55E32">
        <w:t>もある」というのが正しい説明になります。</w:t>
      </w:r>
      <w:r w:rsidR="009327A7">
        <w:t>こんな説明になる理由は</w:t>
      </w:r>
      <w:r w:rsidR="005408F8">
        <w:t>、まだ座標変換のプログラムを書いて</w:t>
      </w:r>
      <w:r w:rsidR="00EB2662">
        <w:t>いないので、</w:t>
      </w:r>
      <w:r w:rsidR="00B55E32">
        <w:t>頂点シェーダに</w:t>
      </w:r>
      <w:r w:rsidR="00EB2662">
        <w:t>入力</w:t>
      </w:r>
      <w:r w:rsidR="00B55E32">
        <w:t>する座標系</w:t>
      </w:r>
      <w:r w:rsidR="009327A7">
        <w:t>は、</w:t>
      </w:r>
      <w:r w:rsidR="00B55E32">
        <w:t>出力される座標系と</w:t>
      </w:r>
      <w:r w:rsidR="00EB2662">
        <w:t>同じに</w:t>
      </w:r>
      <w:r w:rsidR="00B55E32">
        <w:t>なっていなければ</w:t>
      </w:r>
      <w:r w:rsidR="00BC221A">
        <w:t>困る</w:t>
      </w:r>
      <w:r w:rsidR="00B55E32">
        <w:t>からです</w:t>
      </w:r>
      <w:r w:rsidR="00EB2662">
        <w:t>。</w:t>
      </w:r>
      <w:r w:rsidR="00C05291">
        <w:t>ローカル座標系からクリップ座標系までが全て同じルール</w:t>
      </w:r>
      <w:r w:rsidR="00781CBE">
        <w:t>である</w:t>
      </w:r>
      <w:r w:rsidR="00C05291">
        <w:t>ならば、座標変換</w:t>
      </w:r>
      <w:r w:rsidR="006611C5">
        <w:t>がなくても問題ないわけですね</w:t>
      </w:r>
      <w:r w:rsidR="00C05291">
        <w:t>。</w:t>
      </w:r>
      <w:r w:rsidR="00C05291">
        <w:br/>
      </w:r>
      <w:r w:rsidR="0030044D">
        <w:t>そして</w:t>
      </w:r>
      <w:r w:rsidR="0030044D">
        <w:rPr>
          <w:rFonts w:hint="eastAsia"/>
        </w:rPr>
        <w:t>、前回書いてもらった</w:t>
      </w:r>
      <w:r w:rsidR="00235094">
        <w:rPr>
          <w:rFonts w:hint="eastAsia"/>
        </w:rPr>
        <w:t>頂点シェーダ</w:t>
      </w:r>
      <w:r w:rsidR="006B0085">
        <w:rPr>
          <w:rFonts w:hint="eastAsia"/>
        </w:rPr>
        <w:t>ー</w:t>
      </w:r>
      <w:r w:rsidR="00235094">
        <w:rPr>
          <w:rFonts w:hint="eastAsia"/>
        </w:rPr>
        <w:t>では</w:t>
      </w:r>
      <w:r w:rsidR="0030044D">
        <w:rPr>
          <w:rFonts w:hint="eastAsia"/>
        </w:rPr>
        <w:t>、</w:t>
      </w:r>
      <w:r w:rsidR="00235094">
        <w:rPr>
          <w:rFonts w:hint="eastAsia"/>
        </w:rPr>
        <w:t>w</w:t>
      </w:r>
      <w:r w:rsidR="00235094">
        <w:rPr>
          <w:rFonts w:hint="eastAsia"/>
        </w:rPr>
        <w:t>要素</w:t>
      </w:r>
      <w:r w:rsidR="003D606D">
        <w:rPr>
          <w:rFonts w:hint="eastAsia"/>
        </w:rPr>
        <w:t>に</w:t>
      </w:r>
      <w:r w:rsidR="00235094">
        <w:rPr>
          <w:rFonts w:hint="eastAsia"/>
        </w:rPr>
        <w:t>は常に</w:t>
      </w:r>
      <w:r w:rsidR="0030044D">
        <w:rPr>
          <w:rFonts w:hint="eastAsia"/>
        </w:rPr>
        <w:t>1</w:t>
      </w:r>
      <w:r w:rsidR="00235094">
        <w:rPr>
          <w:rFonts w:hint="eastAsia"/>
        </w:rPr>
        <w:t>を</w:t>
      </w:r>
      <w:r w:rsidR="0030044D">
        <w:rPr>
          <w:rFonts w:hint="eastAsia"/>
        </w:rPr>
        <w:t>設定</w:t>
      </w:r>
      <w:r w:rsidR="00111A1F">
        <w:rPr>
          <w:rFonts w:hint="eastAsia"/>
        </w:rPr>
        <w:t>してい</w:t>
      </w:r>
      <w:r w:rsidR="00085BE4">
        <w:rPr>
          <w:rFonts w:hint="eastAsia"/>
        </w:rPr>
        <w:t>ます</w:t>
      </w:r>
      <w:r w:rsidR="00235094">
        <w:rPr>
          <w:rFonts w:hint="eastAsia"/>
        </w:rPr>
        <w:t>。</w:t>
      </w:r>
      <w:r w:rsidR="00235094">
        <w:rPr>
          <w:rFonts w:hint="eastAsia"/>
        </w:rPr>
        <w:t>1</w:t>
      </w:r>
      <w:r w:rsidR="00235094">
        <w:rPr>
          <w:rFonts w:hint="eastAsia"/>
        </w:rPr>
        <w:t>で除算しても</w:t>
      </w:r>
      <w:r w:rsidR="00212531">
        <w:rPr>
          <w:rFonts w:hint="eastAsia"/>
        </w:rPr>
        <w:t>座標</w:t>
      </w:r>
      <w:r w:rsidR="00235094">
        <w:rPr>
          <w:rFonts w:hint="eastAsia"/>
        </w:rPr>
        <w:t>は</w:t>
      </w:r>
      <w:r w:rsidR="00212531">
        <w:rPr>
          <w:rFonts w:hint="eastAsia"/>
        </w:rPr>
        <w:t>変化しないので</w:t>
      </w:r>
      <w:r w:rsidR="00111A1F">
        <w:rPr>
          <w:rFonts w:hint="eastAsia"/>
        </w:rPr>
        <w:t>、クリップ座標系</w:t>
      </w:r>
      <w:r w:rsidR="00175783">
        <w:rPr>
          <w:rFonts w:hint="eastAsia"/>
        </w:rPr>
        <w:t>の座標</w:t>
      </w:r>
      <w:r w:rsidR="00111A1F">
        <w:rPr>
          <w:rFonts w:hint="eastAsia"/>
        </w:rPr>
        <w:t>と正規化デバイス座標系</w:t>
      </w:r>
      <w:r w:rsidR="00175783">
        <w:rPr>
          <w:rFonts w:hint="eastAsia"/>
        </w:rPr>
        <w:t>の座標</w:t>
      </w:r>
      <w:r w:rsidR="00111A1F">
        <w:rPr>
          <w:rFonts w:hint="eastAsia"/>
        </w:rPr>
        <w:t>は</w:t>
      </w:r>
      <w:r w:rsidR="00175783">
        <w:rPr>
          <w:rFonts w:hint="eastAsia"/>
        </w:rPr>
        <w:t>常に等しくなります</w:t>
      </w:r>
      <w:r w:rsidR="00111A1F">
        <w:rPr>
          <w:rFonts w:hint="eastAsia"/>
        </w:rPr>
        <w:t>。</w:t>
      </w:r>
    </w:p>
    <w:p w:rsidR="000B5D5C" w:rsidRDefault="00C869E4" w:rsidP="00C869E4">
      <w:pPr>
        <w:pStyle w:val="2"/>
      </w:pPr>
      <w:r>
        <w:rPr>
          <w:rFonts w:hint="eastAsia"/>
        </w:rPr>
        <w:t>右手座標系と左手座標系</w:t>
      </w:r>
    </w:p>
    <w:p w:rsidR="00D561CB" w:rsidRDefault="00C869E4" w:rsidP="00C869E4">
      <w:r>
        <w:t>ここまでは、目的に応じた座標系を説明してきました。それとは別に、各軸の向きに注目した座標系の分類があります。それが、「右手座標系」と「左手座標系」です。</w:t>
      </w:r>
      <w:r w:rsidR="00CB65DF">
        <w:t>これは、親指から順に</w:t>
      </w:r>
      <w:r w:rsidR="00CB65DF">
        <w:rPr>
          <w:rFonts w:hint="eastAsia"/>
        </w:rPr>
        <w:t>X,Y,Z</w:t>
      </w:r>
      <w:r w:rsidR="00CB65DF">
        <w:rPr>
          <w:rFonts w:hint="eastAsia"/>
        </w:rPr>
        <w:t>の軸を割り当てていった時、ある座標系がどちらの手で表現できるかを示しています。</w:t>
      </w:r>
    </w:p>
    <w:p w:rsidR="00D561CB" w:rsidRDefault="005808BB" w:rsidP="00D561CB">
      <w:pPr>
        <w:jc w:val="center"/>
      </w:pPr>
      <w:r>
        <w:rPr>
          <w:noProof/>
        </w:rPr>
        <w:drawing>
          <wp:inline distT="0" distB="0" distL="0" distR="0">
            <wp:extent cx="5529072" cy="2761582"/>
            <wp:effectExtent l="0" t="0" r="0" b="1270"/>
            <wp:docPr id="4" name="図 4" descr="LHand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HandR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625" cy="2764356"/>
                    </a:xfrm>
                    <a:prstGeom prst="rect">
                      <a:avLst/>
                    </a:prstGeom>
                    <a:noFill/>
                    <a:ln>
                      <a:noFill/>
                    </a:ln>
                  </pic:spPr>
                </pic:pic>
              </a:graphicData>
            </a:graphic>
          </wp:inline>
        </w:drawing>
      </w:r>
    </w:p>
    <w:p w:rsidR="00D561CB" w:rsidRDefault="00500B1B" w:rsidP="00C869E4">
      <w:r>
        <w:t>OpenGL</w:t>
      </w:r>
      <w:r>
        <w:t>では伝統的に右手座標系が使われます。ところが、クリップ座標系から先は左手座標系が使われるんです。このため、シェーダでこの座標系の変換も行う必要</w:t>
      </w:r>
      <w:r w:rsidR="003E59D8">
        <w:t>があります。</w:t>
      </w:r>
      <w:r>
        <w:t>幸いなことに、右手座標系と左手座標系の変換は</w:t>
      </w:r>
      <w:r>
        <w:rPr>
          <w:rFonts w:hint="eastAsia"/>
        </w:rPr>
        <w:t>Z</w:t>
      </w:r>
      <w:r>
        <w:rPr>
          <w:rFonts w:hint="eastAsia"/>
        </w:rPr>
        <w:t>座標の符号を逆にするだけ</w:t>
      </w:r>
      <w:r w:rsidR="00D241C3">
        <w:rPr>
          <w:rFonts w:hint="eastAsia"/>
        </w:rPr>
        <w:t>で</w:t>
      </w:r>
      <w:r>
        <w:t>す。</w:t>
      </w:r>
    </w:p>
    <w:p w:rsidR="00500B1B" w:rsidRDefault="00E049CD" w:rsidP="00717443">
      <w:pPr>
        <w:pStyle w:val="af8"/>
      </w:pPr>
      <w:r>
        <w:rPr>
          <w:b/>
        </w:rPr>
        <w:t>[</w:t>
      </w:r>
      <w:r>
        <w:rPr>
          <w:b/>
        </w:rPr>
        <w:t>補足</w:t>
      </w:r>
      <w:r>
        <w:rPr>
          <w:b/>
        </w:rPr>
        <w:t>]</w:t>
      </w:r>
      <w:r>
        <w:rPr>
          <w:b/>
        </w:rPr>
        <w:br/>
      </w:r>
      <w:r w:rsidR="00500B1B" w:rsidRPr="00E049CD">
        <w:rPr>
          <w:rFonts w:hint="eastAsia"/>
          <w:b/>
        </w:rPr>
        <w:t>Q:</w:t>
      </w:r>
      <w:r w:rsidR="00500B1B">
        <w:rPr>
          <w:rFonts w:hint="eastAsia"/>
        </w:rPr>
        <w:t xml:space="preserve"> </w:t>
      </w:r>
      <w:r w:rsidR="00500B1B">
        <w:rPr>
          <w:rFonts w:hint="eastAsia"/>
        </w:rPr>
        <w:t>最初から左手座標系を使うわけにはいかないの？</w:t>
      </w:r>
      <w:r w:rsidR="00500B1B">
        <w:br/>
      </w:r>
      <w:r w:rsidR="00500B1B" w:rsidRPr="00E049CD">
        <w:rPr>
          <w:b/>
        </w:rPr>
        <w:t>A:</w:t>
      </w:r>
      <w:r w:rsidR="00500B1B">
        <w:t xml:space="preserve"> </w:t>
      </w:r>
      <w:r w:rsidR="001B6C6D">
        <w:t>基本的にはなんの</w:t>
      </w:r>
      <w:r w:rsidR="00500B1B">
        <w:t>問題</w:t>
      </w:r>
      <w:r w:rsidR="001B6C6D">
        <w:t>も</w:t>
      </w:r>
      <w:r w:rsidR="00500B1B">
        <w:t>ありません。実際、そのほうが座標変換は分かりやす</w:t>
      </w:r>
      <w:r w:rsidR="001B6C6D">
        <w:t>くなる</w:t>
      </w:r>
      <w:r w:rsidR="00500B1B">
        <w:t>でしょう。しかしながら、</w:t>
      </w:r>
      <w:r w:rsidR="00BC414D">
        <w:t>歴史的な事情により</w:t>
      </w:r>
      <w:r w:rsidR="00500B1B">
        <w:t>既存の</w:t>
      </w:r>
      <w:r w:rsidR="00500B1B">
        <w:rPr>
          <w:rFonts w:hint="eastAsia"/>
        </w:rPr>
        <w:t>OpenGL</w:t>
      </w:r>
      <w:r w:rsidR="00BC414D">
        <w:rPr>
          <w:rFonts w:hint="eastAsia"/>
        </w:rPr>
        <w:t>用プログラムやライブラリ</w:t>
      </w:r>
      <w:r w:rsidR="00500B1B">
        <w:rPr>
          <w:rFonts w:hint="eastAsia"/>
        </w:rPr>
        <w:t>は</w:t>
      </w:r>
      <w:r w:rsidR="006C02BD">
        <w:rPr>
          <w:rFonts w:hint="eastAsia"/>
        </w:rPr>
        <w:t>、ほとんど</w:t>
      </w:r>
      <w:r w:rsidR="00BC414D">
        <w:rPr>
          <w:rFonts w:hint="eastAsia"/>
        </w:rPr>
        <w:t>が右手座標系を採用し</w:t>
      </w:r>
      <w:r w:rsidR="006C02BD">
        <w:rPr>
          <w:rFonts w:hint="eastAsia"/>
        </w:rPr>
        <w:t>ています。</w:t>
      </w:r>
      <w:r w:rsidR="00BC414D">
        <w:rPr>
          <w:rFonts w:hint="eastAsia"/>
        </w:rPr>
        <w:t>そういった既存の資産を捨て去り、全てを自分で作り上げるつもりなら、どちらでも好きな座標系を使</w:t>
      </w:r>
      <w:r w:rsidR="00DA2060">
        <w:rPr>
          <w:rFonts w:hint="eastAsia"/>
        </w:rPr>
        <w:t>うことができます</w:t>
      </w:r>
      <w:r w:rsidR="00BC414D">
        <w:rPr>
          <w:rFonts w:hint="eastAsia"/>
        </w:rPr>
        <w:t>。そうでなければ、右手座標系を選ぶ</w:t>
      </w:r>
      <w:r w:rsidR="001B6C6D">
        <w:rPr>
          <w:rFonts w:hint="eastAsia"/>
        </w:rPr>
        <w:t>ほうが無難でしょう。</w:t>
      </w:r>
    </w:p>
    <w:p w:rsidR="006C2D44" w:rsidRPr="006C2D44" w:rsidRDefault="006C2D44" w:rsidP="006C2D44">
      <w:pPr>
        <w:pStyle w:val="1"/>
      </w:pPr>
      <w:r>
        <w:br w:type="page"/>
      </w:r>
      <w:r>
        <w:lastRenderedPageBreak/>
        <w:t>座標変換</w:t>
      </w:r>
    </w:p>
    <w:p w:rsidR="00500B1B" w:rsidRDefault="006C5DD3" w:rsidP="009E41E5">
      <w:pPr>
        <w:pStyle w:val="2"/>
      </w:pPr>
      <w:r>
        <w:t>OpenGL Mathematics(</w:t>
      </w:r>
      <w:r w:rsidR="00297189">
        <w:rPr>
          <w:rFonts w:hint="eastAsia"/>
        </w:rPr>
        <w:t>G</w:t>
      </w:r>
      <w:r w:rsidR="00297189">
        <w:t>LM</w:t>
      </w:r>
      <w:r>
        <w:t>)</w:t>
      </w:r>
      <w:r w:rsidR="00297189">
        <w:t>の導入</w:t>
      </w:r>
    </w:p>
    <w:p w:rsidR="00297189" w:rsidRDefault="00270C19" w:rsidP="009E41E5">
      <w:r>
        <w:rPr>
          <w:rFonts w:hint="eastAsia"/>
        </w:rPr>
        <w:t>ここまでワールド</w:t>
      </w:r>
      <w:r w:rsidR="007D7147">
        <w:rPr>
          <w:rFonts w:hint="eastAsia"/>
        </w:rPr>
        <w:t>座標系だけで暮らしてきましたが、いよいよ新たな座標系を導入していこうと思います。複数の座標系を扱うとき、ある座標系で定義された座標が、別の座標系ではどのような座標として見えるかを計算する必要が生じます。この計算のことを「</w:t>
      </w:r>
      <w:r w:rsidR="009E41E5">
        <w:rPr>
          <w:rFonts w:hint="eastAsia"/>
        </w:rPr>
        <w:t>座標変換</w:t>
      </w:r>
      <w:r w:rsidR="007D7147">
        <w:rPr>
          <w:rFonts w:hint="eastAsia"/>
        </w:rPr>
        <w:t>」といいます。コンピューター・グラフィックスの世界では、座標変換は</w:t>
      </w:r>
      <w:r w:rsidR="009E41E5">
        <w:rPr>
          <w:rFonts w:hint="eastAsia"/>
        </w:rPr>
        <w:t>4</w:t>
      </w:r>
      <w:r w:rsidR="009E41E5">
        <w:rPr>
          <w:rFonts w:hint="eastAsia"/>
        </w:rPr>
        <w:t>行</w:t>
      </w:r>
      <w:r w:rsidR="009E41E5">
        <w:rPr>
          <w:rFonts w:hint="eastAsia"/>
        </w:rPr>
        <w:t>4</w:t>
      </w:r>
      <w:r w:rsidR="009E41E5">
        <w:rPr>
          <w:rFonts w:hint="eastAsia"/>
        </w:rPr>
        <w:t>列の行列</w:t>
      </w:r>
      <w:r w:rsidR="007D7147">
        <w:rPr>
          <w:rFonts w:hint="eastAsia"/>
        </w:rPr>
        <w:t>と座標の積として表わされます</w:t>
      </w:r>
      <w:r w:rsidR="009E41E5">
        <w:rPr>
          <w:rFonts w:hint="eastAsia"/>
        </w:rPr>
        <w:t>。</w:t>
      </w:r>
      <w:r w:rsidR="00297189">
        <w:br/>
      </w:r>
      <w:r w:rsidR="007D7147">
        <w:t>行列と座標、あるいは行列と行列の演算はかなり面倒です。しかも、これから頻繁に使っていくことになります。こういった計算は、</w:t>
      </w:r>
      <w:r w:rsidR="00297189">
        <w:t>ライブラリ</w:t>
      </w:r>
      <w:r w:rsidR="007D7147">
        <w:t>に任せる</w:t>
      </w:r>
      <w:r w:rsidR="000B6FA4">
        <w:t>のがいいでしょう</w:t>
      </w:r>
      <w:r w:rsidR="00297189">
        <w:t>。今回は</w:t>
      </w:r>
      <w:r w:rsidR="00297189">
        <w:rPr>
          <w:rFonts w:hint="eastAsia"/>
        </w:rPr>
        <w:t>GLM</w:t>
      </w:r>
      <w:r w:rsidR="00297189">
        <w:rPr>
          <w:rFonts w:hint="eastAsia"/>
        </w:rPr>
        <w:t>というライブラリを使うことにします。</w:t>
      </w:r>
    </w:p>
    <w:p w:rsidR="009E41E5" w:rsidRDefault="00297189" w:rsidP="009E41E5">
      <w:r>
        <w:rPr>
          <w:rFonts w:hint="eastAsia"/>
        </w:rPr>
        <w:t>メニューから「プロジェクト→</w:t>
      </w:r>
      <w:r>
        <w:rPr>
          <w:rFonts w:hint="eastAsia"/>
        </w:rPr>
        <w:t>NuGet</w:t>
      </w:r>
      <w:r w:rsidR="00BA3CC0">
        <w:rPr>
          <w:rFonts w:hint="eastAsia"/>
        </w:rPr>
        <w:t>パッケージの管理」を選択し、</w:t>
      </w:r>
      <w:r>
        <w:rPr>
          <w:rFonts w:hint="eastAsia"/>
        </w:rPr>
        <w:t>ソリューションの</w:t>
      </w:r>
      <w:r>
        <w:rPr>
          <w:rFonts w:hint="eastAsia"/>
        </w:rPr>
        <w:t>NuGet</w:t>
      </w:r>
      <w:r>
        <w:rPr>
          <w:rFonts w:hint="eastAsia"/>
        </w:rPr>
        <w:t>パッケージ管理ウィンドウが開いてください。ウィンドウが開いたら「参照」を選択して、検索用テキストボックスに「</w:t>
      </w:r>
      <w:r>
        <w:rPr>
          <w:rFonts w:hint="eastAsia"/>
        </w:rPr>
        <w:t>glm</w:t>
      </w:r>
      <w:r>
        <w:rPr>
          <w:rFonts w:hint="eastAsia"/>
        </w:rPr>
        <w:t>」と入力します。</w:t>
      </w:r>
      <w:r>
        <w:br/>
      </w:r>
      <w:r>
        <w:t>いくつか候補が表示されると思いますが、その中から「</w:t>
      </w:r>
      <w:r w:rsidR="007F163F">
        <w:t>glm</w:t>
      </w:r>
      <w:r>
        <w:t>」</w:t>
      </w:r>
      <w:r>
        <w:rPr>
          <w:rFonts w:hint="eastAsia"/>
        </w:rPr>
        <w:t>というパッケージを選び、インストールしてください。</w:t>
      </w:r>
      <w:r w:rsidR="007C65D7">
        <w:rPr>
          <w:rFonts w:hint="eastAsia"/>
        </w:rPr>
        <w:t>インストール</w:t>
      </w:r>
      <w:r w:rsidR="00FE72BE">
        <w:rPr>
          <w:rFonts w:hint="eastAsia"/>
        </w:rPr>
        <w:t>が完了</w:t>
      </w:r>
      <w:r w:rsidR="007C65D7">
        <w:rPr>
          <w:rFonts w:hint="eastAsia"/>
        </w:rPr>
        <w:t>したら、</w:t>
      </w:r>
      <w:r w:rsidR="007C65D7">
        <w:rPr>
          <w:rFonts w:hint="eastAsia"/>
        </w:rPr>
        <w:t>NuGet</w:t>
      </w:r>
      <w:r w:rsidR="007C65D7">
        <w:rPr>
          <w:rFonts w:hint="eastAsia"/>
        </w:rPr>
        <w:t>パッケージ管理ウィンドウを</w:t>
      </w:r>
      <w:r w:rsidR="004B439C">
        <w:rPr>
          <w:rFonts w:hint="eastAsia"/>
        </w:rPr>
        <w:t>閉じてください</w:t>
      </w:r>
      <w:r w:rsidR="007C65D7">
        <w:rPr>
          <w:rFonts w:hint="eastAsia"/>
        </w:rPr>
        <w:t>。</w:t>
      </w:r>
    </w:p>
    <w:p w:rsidR="00317BC1" w:rsidRDefault="001B6799" w:rsidP="009E41E5">
      <w:r>
        <w:t>GLM</w:t>
      </w:r>
      <w:r>
        <w:t>ライブラリの</w:t>
      </w:r>
      <w:r w:rsidR="007F163F">
        <w:t>インストールが終わったら</w:t>
      </w:r>
      <w:r w:rsidR="00203ECE">
        <w:t>、</w:t>
      </w:r>
      <w:r w:rsidR="00203ECE">
        <w:rPr>
          <w:rFonts w:hint="eastAsia"/>
        </w:rPr>
        <w:t>Main.cpp</w:t>
      </w:r>
      <w:r w:rsidR="00203ECE">
        <w:rPr>
          <w:rFonts w:hint="eastAsia"/>
        </w:rPr>
        <w:t>にヘッダファイルをインクルードします。</w:t>
      </w:r>
      <w:r w:rsidR="009E55E9">
        <w:rPr>
          <w:rFonts w:hint="eastAsia"/>
        </w:rPr>
        <w:t>インクルード文を</w:t>
      </w:r>
      <w:r w:rsidR="00203ECE">
        <w:rPr>
          <w:rFonts w:hint="eastAsia"/>
        </w:rPr>
        <w:t>次の</w:t>
      </w:r>
      <w:r w:rsidR="009E55E9">
        <w:rPr>
          <w:rFonts w:hint="eastAsia"/>
        </w:rPr>
        <w:t>ように変更してください</w:t>
      </w:r>
      <w:r w:rsidR="00203ECE">
        <w:rPr>
          <w:rFonts w:hint="eastAsia"/>
        </w:rPr>
        <w:t>。</w:t>
      </w:r>
    </w:p>
    <w:p w:rsidR="00203ECE" w:rsidRDefault="009E55E9" w:rsidP="00203ECE">
      <w:pPr>
        <w:pStyle w:val="ac"/>
      </w:pPr>
      <w:r>
        <w:rPr>
          <w:color w:val="808080"/>
        </w:rPr>
        <w:t xml:space="preserve"> #include</w:t>
      </w:r>
      <w:r>
        <w:t xml:space="preserve"> </w:t>
      </w:r>
      <w:r>
        <w:rPr>
          <w:color w:val="A31515"/>
        </w:rPr>
        <w:t>"GLFWEW.h”</w:t>
      </w:r>
      <w:r>
        <w:rPr>
          <w:color w:val="808080"/>
        </w:rPr>
        <w:br/>
      </w:r>
      <w:r w:rsidR="005638E1">
        <w:rPr>
          <w:color w:val="808080"/>
        </w:rPr>
        <w:t xml:space="preserve"> #include</w:t>
      </w:r>
      <w:r w:rsidR="005638E1">
        <w:t xml:space="preserve"> </w:t>
      </w:r>
      <w:r w:rsidR="005638E1">
        <w:rPr>
          <w:color w:val="A31515"/>
        </w:rPr>
        <w:t>"Shader.h”</w:t>
      </w:r>
      <w:r w:rsidR="005638E1">
        <w:rPr>
          <w:color w:val="808080"/>
        </w:rPr>
        <w:br/>
      </w:r>
      <w:r w:rsidRPr="009E55E9">
        <w:rPr>
          <w:b/>
          <w:color w:val="FF0000"/>
        </w:rPr>
        <w:t>+</w:t>
      </w:r>
      <w:r w:rsidR="00203ECE">
        <w:rPr>
          <w:color w:val="808080"/>
        </w:rPr>
        <w:t>#include</w:t>
      </w:r>
      <w:r w:rsidR="00203ECE">
        <w:t xml:space="preserve"> </w:t>
      </w:r>
      <w:r w:rsidR="00C2398B">
        <w:rPr>
          <w:color w:val="A31515"/>
        </w:rPr>
        <w:t>&lt;glm/gtc/matrix_transform.hpp&gt;</w:t>
      </w:r>
      <w:r>
        <w:rPr>
          <w:color w:val="A31515"/>
        </w:rPr>
        <w:br/>
      </w:r>
      <w:r>
        <w:rPr>
          <w:color w:val="808080"/>
        </w:rPr>
        <w:t xml:space="preserve"> #include</w:t>
      </w:r>
      <w:r>
        <w:t xml:space="preserve"> </w:t>
      </w:r>
      <w:r w:rsidR="009A2053">
        <w:rPr>
          <w:color w:val="A31515"/>
        </w:rPr>
        <w:t>&lt;iostream&gt;</w:t>
      </w:r>
    </w:p>
    <w:p w:rsidR="00203ECE" w:rsidRPr="00203ECE" w:rsidRDefault="00E06CA5" w:rsidP="009E41E5">
      <w:r>
        <w:rPr>
          <w:rFonts w:hint="eastAsia"/>
        </w:rPr>
        <w:t>glm</w:t>
      </w:r>
      <w:r>
        <w:rPr>
          <w:rFonts w:hint="eastAsia"/>
        </w:rPr>
        <w:t>ライブラリは用途別にヘッダファイルが分けられています。今回インクルードしている</w:t>
      </w:r>
      <w:r w:rsidR="00203ECE">
        <w:rPr>
          <w:rFonts w:hint="eastAsia"/>
        </w:rPr>
        <w:t>matrix_transform</w:t>
      </w:r>
      <w:r w:rsidR="00203ECE">
        <w:t>.hpp</w:t>
      </w:r>
      <w:r w:rsidR="00203ECE">
        <w:t>には</w:t>
      </w:r>
      <w:r w:rsidR="00203ECE">
        <w:rPr>
          <w:rFonts w:hint="eastAsia"/>
        </w:rPr>
        <w:t>座標変換</w:t>
      </w:r>
      <w:r w:rsidR="00DE4B06">
        <w:rPr>
          <w:rFonts w:hint="eastAsia"/>
        </w:rPr>
        <w:t>を行う</w:t>
      </w:r>
      <w:r w:rsidR="00203ECE">
        <w:rPr>
          <w:rFonts w:hint="eastAsia"/>
        </w:rPr>
        <w:t>関数が定義されています。</w:t>
      </w:r>
    </w:p>
    <w:p w:rsidR="00D2182B" w:rsidRDefault="006C2D44" w:rsidP="006C2D44">
      <w:pPr>
        <w:pStyle w:val="2"/>
      </w:pPr>
      <w:r>
        <w:rPr>
          <w:rFonts w:hint="eastAsia"/>
        </w:rPr>
        <w:t>シェーダ</w:t>
      </w:r>
      <w:r w:rsidR="00F2095B">
        <w:rPr>
          <w:rFonts w:hint="eastAsia"/>
        </w:rPr>
        <w:t>ー</w:t>
      </w:r>
      <w:r>
        <w:rPr>
          <w:rFonts w:hint="eastAsia"/>
        </w:rPr>
        <w:t>の変更</w:t>
      </w:r>
    </w:p>
    <w:p w:rsidR="006C2D44" w:rsidRDefault="001A3B92" w:rsidP="006C2D44">
      <w:r>
        <w:rPr>
          <w:rFonts w:hint="eastAsia"/>
        </w:rPr>
        <w:t>座標変換はシェーダ</w:t>
      </w:r>
      <w:r w:rsidR="00F2095B">
        <w:rPr>
          <w:rFonts w:hint="eastAsia"/>
        </w:rPr>
        <w:t>ー</w:t>
      </w:r>
      <w:r>
        <w:rPr>
          <w:rFonts w:hint="eastAsia"/>
        </w:rPr>
        <w:t>で行うので、シェーダ</w:t>
      </w:r>
      <w:r w:rsidR="00F2095B">
        <w:rPr>
          <w:rFonts w:hint="eastAsia"/>
        </w:rPr>
        <w:t>ー・プログラム</w:t>
      </w:r>
      <w:r>
        <w:rPr>
          <w:rFonts w:hint="eastAsia"/>
        </w:rPr>
        <w:t>を変更する必要があります。</w:t>
      </w:r>
      <w:r>
        <w:br/>
      </w:r>
      <w:r>
        <w:t>頂点シェーダ</w:t>
      </w:r>
      <w:r w:rsidR="00F2095B">
        <w:t>ー</w:t>
      </w:r>
      <w:r>
        <w:t>を次のように書き換えてください。</w:t>
      </w:r>
    </w:p>
    <w:p w:rsidR="001A3B92" w:rsidRDefault="009C70F4" w:rsidP="001A3B92">
      <w:pPr>
        <w:pStyle w:val="ac"/>
      </w:pPr>
      <w:r>
        <w:rPr>
          <w:color w:val="0000FF"/>
        </w:rPr>
        <w:t xml:space="preserve"> </w:t>
      </w:r>
      <w:r w:rsidR="001A3B92">
        <w:rPr>
          <w:color w:val="0000FF"/>
        </w:rPr>
        <w:t>static</w:t>
      </w:r>
      <w:r w:rsidR="001A3B92">
        <w:t xml:space="preserve"> </w:t>
      </w:r>
      <w:r w:rsidR="001A3B92">
        <w:rPr>
          <w:color w:val="0000FF"/>
        </w:rPr>
        <w:t>const</w:t>
      </w:r>
      <w:r w:rsidR="001A3B92">
        <w:t xml:space="preserve"> </w:t>
      </w:r>
      <w:r w:rsidR="001A3B92">
        <w:rPr>
          <w:color w:val="0000FF"/>
        </w:rPr>
        <w:t>char</w:t>
      </w:r>
      <w:r w:rsidR="001A3B92">
        <w:t>* vsCode =</w:t>
      </w:r>
      <w:r w:rsidR="001A3B92">
        <w:br/>
      </w:r>
      <w:r>
        <w:t xml:space="preserve"> </w:t>
      </w:r>
      <w:r w:rsidR="001A3B92">
        <w:t xml:space="preserve">  </w:t>
      </w:r>
      <w:r w:rsidR="007E7611">
        <w:rPr>
          <w:color w:val="A31515"/>
        </w:rPr>
        <w:t>"#version 410\</w:t>
      </w:r>
      <w:r w:rsidR="001A3B92">
        <w:rPr>
          <w:color w:val="A31515"/>
        </w:rPr>
        <w:t>n"</w:t>
      </w:r>
      <w:r w:rsidR="001A3B92">
        <w:br/>
        <w:t xml:space="preserve"> </w:t>
      </w:r>
      <w:r>
        <w:t xml:space="preserve"> </w:t>
      </w:r>
      <w:r w:rsidR="001A3B92">
        <w:t xml:space="preserve"> </w:t>
      </w:r>
      <w:r w:rsidR="001A3B92">
        <w:rPr>
          <w:color w:val="A31515"/>
        </w:rPr>
        <w:t>"layout(location=0) in vec3 vPosition;</w:t>
      </w:r>
      <w:r w:rsidR="007E7611">
        <w:rPr>
          <w:color w:val="A31515"/>
        </w:rPr>
        <w:t xml:space="preserve"> \n</w:t>
      </w:r>
      <w:r w:rsidR="001A3B92">
        <w:rPr>
          <w:color w:val="A31515"/>
        </w:rPr>
        <w:t>"</w:t>
      </w:r>
      <w:r w:rsidR="001A3B92">
        <w:br/>
        <w:t xml:space="preserve">  </w:t>
      </w:r>
      <w:r>
        <w:t xml:space="preserve"> </w:t>
      </w:r>
      <w:r w:rsidR="001A3B92">
        <w:rPr>
          <w:color w:val="A31515"/>
        </w:rPr>
        <w:t>"layout(location=1) in vec4 vColor;</w:t>
      </w:r>
      <w:r w:rsidR="007E7611">
        <w:rPr>
          <w:color w:val="A31515"/>
        </w:rPr>
        <w:t xml:space="preserve"> \n</w:t>
      </w:r>
      <w:r w:rsidR="001A3B92">
        <w:rPr>
          <w:color w:val="A31515"/>
        </w:rPr>
        <w:t>"</w:t>
      </w:r>
      <w:r w:rsidR="001A3B92">
        <w:br/>
        <w:t xml:space="preserve">  </w:t>
      </w:r>
      <w:r>
        <w:t xml:space="preserve"> </w:t>
      </w:r>
      <w:r w:rsidR="001A3B92">
        <w:rPr>
          <w:color w:val="A31515"/>
        </w:rPr>
        <w:t>"layout(location=0) out vec4 outColor;</w:t>
      </w:r>
      <w:r w:rsidR="007E7611">
        <w:rPr>
          <w:color w:val="A31515"/>
        </w:rPr>
        <w:t xml:space="preserve"> \n</w:t>
      </w:r>
      <w:r w:rsidR="001A3B92">
        <w:rPr>
          <w:color w:val="A31515"/>
        </w:rPr>
        <w:t>"</w:t>
      </w:r>
      <w:r>
        <w:br/>
      </w:r>
      <w:r w:rsidRPr="009C70F4">
        <w:rPr>
          <w:b/>
          <w:color w:val="FF0000"/>
        </w:rPr>
        <w:t>+</w:t>
      </w:r>
      <w:r w:rsidR="001A3B92">
        <w:t xml:space="preserve"> </w:t>
      </w:r>
      <w:r>
        <w:t xml:space="preserve"> </w:t>
      </w:r>
      <w:r w:rsidR="001A3B92">
        <w:rPr>
          <w:color w:val="A31515"/>
        </w:rPr>
        <w:t>"uniform mat4</w:t>
      </w:r>
      <w:r w:rsidR="00D51218">
        <w:rPr>
          <w:rFonts w:hint="eastAsia"/>
          <w:color w:val="A31515"/>
        </w:rPr>
        <w:t>x4</w:t>
      </w:r>
      <w:r w:rsidR="00BC157C">
        <w:rPr>
          <w:color w:val="A31515"/>
        </w:rPr>
        <w:t xml:space="preserve"> matMVP</w:t>
      </w:r>
      <w:r w:rsidR="001A3B92">
        <w:rPr>
          <w:color w:val="A31515"/>
        </w:rPr>
        <w:t>;</w:t>
      </w:r>
      <w:r w:rsidR="007E7611">
        <w:rPr>
          <w:color w:val="A31515"/>
        </w:rPr>
        <w:t xml:space="preserve"> \n</w:t>
      </w:r>
      <w:r w:rsidR="001A3B92">
        <w:rPr>
          <w:color w:val="A31515"/>
        </w:rPr>
        <w:t>"</w:t>
      </w:r>
      <w:r w:rsidR="001A3B92">
        <w:br/>
        <w:t xml:space="preserve">  </w:t>
      </w:r>
      <w:r>
        <w:t xml:space="preserve"> </w:t>
      </w:r>
      <w:r w:rsidR="001A3B92">
        <w:rPr>
          <w:color w:val="A31515"/>
        </w:rPr>
        <w:t>"void main() {</w:t>
      </w:r>
      <w:r w:rsidR="007E7611">
        <w:rPr>
          <w:color w:val="A31515"/>
        </w:rPr>
        <w:t xml:space="preserve"> \n</w:t>
      </w:r>
      <w:r w:rsidR="001A3B92">
        <w:rPr>
          <w:color w:val="A31515"/>
        </w:rPr>
        <w:t>"</w:t>
      </w:r>
      <w:r w:rsidR="001A3B92">
        <w:br/>
        <w:t xml:space="preserve">  </w:t>
      </w:r>
      <w:r>
        <w:t xml:space="preserve"> </w:t>
      </w:r>
      <w:r w:rsidR="001A3B92">
        <w:rPr>
          <w:color w:val="A31515"/>
        </w:rPr>
        <w:t>"  outColor = vColor;</w:t>
      </w:r>
      <w:r w:rsidR="007E7611">
        <w:rPr>
          <w:color w:val="A31515"/>
        </w:rPr>
        <w:t xml:space="preserve"> \n</w:t>
      </w:r>
      <w:r w:rsidR="001A3B92">
        <w:rPr>
          <w:color w:val="A31515"/>
        </w:rPr>
        <w:t>"</w:t>
      </w:r>
      <w:r>
        <w:br/>
      </w:r>
      <w:r w:rsidR="007E7611" w:rsidRPr="007E7611">
        <w:rPr>
          <w:b/>
          <w:color w:val="FF0000"/>
        </w:rPr>
        <w:t>-</w:t>
      </w:r>
      <w:r w:rsidR="007E7611" w:rsidRPr="007E7611">
        <w:rPr>
          <w:color w:val="FF0000"/>
        </w:rPr>
        <w:t xml:space="preserve">  "  gl_Position = vec4(vPosition, 1.0); \n"</w:t>
      </w:r>
      <w:r w:rsidR="007E7611">
        <w:br/>
      </w:r>
      <w:r w:rsidR="007E7611">
        <w:rPr>
          <w:b/>
          <w:color w:val="FF0000"/>
        </w:rPr>
        <w:t>+</w:t>
      </w:r>
      <w:r w:rsidR="001A3B92">
        <w:t xml:space="preserve"> </w:t>
      </w:r>
      <w:r>
        <w:t xml:space="preserve"> </w:t>
      </w:r>
      <w:r w:rsidR="00BC157C">
        <w:rPr>
          <w:color w:val="A31515"/>
        </w:rPr>
        <w:t>"  gl_Position = matMVP</w:t>
      </w:r>
      <w:r w:rsidR="001A3B92">
        <w:rPr>
          <w:color w:val="A31515"/>
        </w:rPr>
        <w:t xml:space="preserve"> * vec4(vPosition, 1.0);</w:t>
      </w:r>
      <w:r w:rsidR="007E7611">
        <w:rPr>
          <w:color w:val="A31515"/>
        </w:rPr>
        <w:t xml:space="preserve"> \n</w:t>
      </w:r>
      <w:r w:rsidR="001A3B92">
        <w:rPr>
          <w:color w:val="A31515"/>
        </w:rPr>
        <w:t>"</w:t>
      </w:r>
      <w:r w:rsidR="001A3B92">
        <w:br/>
        <w:t xml:space="preserve">  </w:t>
      </w:r>
      <w:r>
        <w:t xml:space="preserve"> </w:t>
      </w:r>
      <w:r w:rsidR="001A3B92">
        <w:rPr>
          <w:color w:val="A31515"/>
        </w:rPr>
        <w:t>"}"</w:t>
      </w:r>
      <w:r w:rsidR="001A3B92">
        <w:t>;</w:t>
      </w:r>
    </w:p>
    <w:p w:rsidR="001A3B92" w:rsidRDefault="001308F5" w:rsidP="006C2D44">
      <w:r>
        <w:lastRenderedPageBreak/>
        <w:t>さて、</w:t>
      </w:r>
      <w:r w:rsidR="00D51218">
        <w:t>ひとつめの変更は、</w:t>
      </w:r>
      <w:r w:rsidR="00BC157C">
        <w:rPr>
          <w:rFonts w:hint="eastAsia"/>
        </w:rPr>
        <w:t>matMVP</w:t>
      </w:r>
      <w:r w:rsidR="00D51218">
        <w:rPr>
          <w:rFonts w:hint="eastAsia"/>
        </w:rPr>
        <w:t>というグローバル変数が追加されていることです</w:t>
      </w:r>
      <w:r w:rsidR="00BC157C">
        <w:rPr>
          <w:rFonts w:hint="eastAsia"/>
        </w:rPr>
        <w:t>(</w:t>
      </w:r>
      <w:r w:rsidR="00BC157C">
        <w:t>MVP</w:t>
      </w:r>
      <w:r w:rsidR="00BC157C">
        <w:t>という名前は</w:t>
      </w:r>
      <w:r w:rsidR="00BC157C">
        <w:rPr>
          <w:rFonts w:hint="eastAsia"/>
        </w:rPr>
        <w:t>Model</w:t>
      </w:r>
      <w:r w:rsidR="0050229C">
        <w:rPr>
          <w:rFonts w:hint="eastAsia"/>
        </w:rPr>
        <w:t>、</w:t>
      </w:r>
      <w:r w:rsidR="00BC157C">
        <w:rPr>
          <w:rFonts w:hint="eastAsia"/>
        </w:rPr>
        <w:t>View</w:t>
      </w:r>
      <w:r w:rsidR="0050229C">
        <w:rPr>
          <w:rFonts w:hint="eastAsia"/>
        </w:rPr>
        <w:t>、</w:t>
      </w:r>
      <w:r w:rsidR="00BC157C">
        <w:rPr>
          <w:rFonts w:hint="eastAsia"/>
        </w:rPr>
        <w:t>Projection</w:t>
      </w:r>
      <w:r w:rsidR="00BC157C">
        <w:rPr>
          <w:rFonts w:hint="eastAsia"/>
        </w:rPr>
        <w:t>の頭文字が由来です</w:t>
      </w:r>
      <w:r w:rsidR="00BC157C">
        <w:rPr>
          <w:rFonts w:hint="eastAsia"/>
        </w:rPr>
        <w:t>)</w:t>
      </w:r>
      <w:r w:rsidR="00D51218">
        <w:rPr>
          <w:rFonts w:hint="eastAsia"/>
        </w:rPr>
        <w:t>。</w:t>
      </w:r>
      <w:r w:rsidR="00D51218">
        <w:t>この変数は「</w:t>
      </w:r>
      <w:r w:rsidR="00D51218">
        <w:rPr>
          <w:rFonts w:hint="eastAsia"/>
        </w:rPr>
        <w:t>uniform mat4x4</w:t>
      </w:r>
      <w:r w:rsidR="00D51218">
        <w:t>」として定義されています。</w:t>
      </w:r>
      <w:r w:rsidR="00D51218">
        <w:rPr>
          <w:rFonts w:hint="eastAsia"/>
        </w:rPr>
        <w:t>u</w:t>
      </w:r>
      <w:r w:rsidR="00D51218">
        <w:t>niform</w:t>
      </w:r>
      <w:r w:rsidR="00E146FA">
        <w:t>(</w:t>
      </w:r>
      <w:r w:rsidR="00E146FA">
        <w:t>ゆにふぉーむ</w:t>
      </w:r>
      <w:r w:rsidR="00E146FA">
        <w:t>)</w:t>
      </w:r>
      <w:r w:rsidR="00D51218">
        <w:t>とい</w:t>
      </w:r>
      <w:r w:rsidR="00D63DC2">
        <w:t>うのは、アプリケーション</w:t>
      </w:r>
      <w:r w:rsidR="00D51218">
        <w:t>から渡されるパラメータ</w:t>
      </w:r>
      <w:r w:rsidR="008D294B">
        <w:t>であることを</w:t>
      </w:r>
      <w:r w:rsidR="00D51218">
        <w:t>示す修飾子です</w:t>
      </w:r>
      <w:r w:rsidR="008D294B">
        <w:t>。そして</w:t>
      </w:r>
      <w:r w:rsidR="008D294B">
        <w:rPr>
          <w:rFonts w:hint="eastAsia"/>
        </w:rPr>
        <w:t>mat4x4</w:t>
      </w:r>
      <w:r w:rsidR="003811DC">
        <w:t>(</w:t>
      </w:r>
      <w:r w:rsidR="003811DC">
        <w:t>まっと・</w:t>
      </w:r>
      <w:r w:rsidR="00D31F20">
        <w:t>ふぉー・ばい・ふぉー</w:t>
      </w:r>
      <w:r w:rsidR="009369D9">
        <w:rPr>
          <w:rFonts w:hint="eastAsia"/>
        </w:rPr>
        <w:t>)</w:t>
      </w:r>
      <w:r w:rsidR="008D294B">
        <w:rPr>
          <w:rFonts w:hint="eastAsia"/>
        </w:rPr>
        <w:t>は</w:t>
      </w:r>
      <w:r w:rsidR="008D294B">
        <w:rPr>
          <w:rFonts w:hint="eastAsia"/>
        </w:rPr>
        <w:t>4</w:t>
      </w:r>
      <w:r w:rsidR="008D294B">
        <w:rPr>
          <w:rFonts w:hint="eastAsia"/>
        </w:rPr>
        <w:t>行</w:t>
      </w:r>
      <w:r w:rsidR="008D294B">
        <w:rPr>
          <w:rFonts w:hint="eastAsia"/>
        </w:rPr>
        <w:t>4</w:t>
      </w:r>
      <w:r w:rsidR="008D294B">
        <w:rPr>
          <w:rFonts w:hint="eastAsia"/>
        </w:rPr>
        <w:t>列の行列のことです。</w:t>
      </w:r>
      <w:r w:rsidR="00886C6B">
        <w:rPr>
          <w:rFonts w:hint="eastAsia"/>
        </w:rPr>
        <w:t>行列には</w:t>
      </w:r>
      <w:r w:rsidR="00A84054">
        <w:rPr>
          <w:rFonts w:hint="eastAsia"/>
        </w:rPr>
        <w:t>他にも</w:t>
      </w:r>
      <w:r w:rsidR="00886C6B">
        <w:rPr>
          <w:rFonts w:hint="eastAsia"/>
        </w:rPr>
        <w:t>mat4x3</w:t>
      </w:r>
      <w:r w:rsidR="00886C6B">
        <w:rPr>
          <w:rFonts w:hint="eastAsia"/>
        </w:rPr>
        <w:t>や</w:t>
      </w:r>
      <w:r w:rsidR="00886C6B">
        <w:rPr>
          <w:rFonts w:hint="eastAsia"/>
        </w:rPr>
        <w:t>mat3x3</w:t>
      </w:r>
      <w:r w:rsidR="00886C6B">
        <w:rPr>
          <w:rFonts w:hint="eastAsia"/>
        </w:rPr>
        <w:t>、</w:t>
      </w:r>
      <w:r w:rsidR="00886C6B">
        <w:rPr>
          <w:rFonts w:hint="eastAsia"/>
        </w:rPr>
        <w:t>mat2x2</w:t>
      </w:r>
      <w:r w:rsidR="00886C6B">
        <w:rPr>
          <w:rFonts w:hint="eastAsia"/>
        </w:rPr>
        <w:t>といったものがあります。また、正方行列</w:t>
      </w:r>
      <w:r w:rsidR="00886C6B">
        <w:rPr>
          <w:rFonts w:hint="eastAsia"/>
        </w:rPr>
        <w:t>(</w:t>
      </w:r>
      <w:r w:rsidR="00886C6B">
        <w:rPr>
          <w:rFonts w:hint="eastAsia"/>
        </w:rPr>
        <w:t>行と列の要素数が</w:t>
      </w:r>
      <w:r w:rsidR="00614B95">
        <w:rPr>
          <w:rFonts w:hint="eastAsia"/>
        </w:rPr>
        <w:t>等しい</w:t>
      </w:r>
      <w:r w:rsidR="00886C6B">
        <w:rPr>
          <w:rFonts w:hint="eastAsia"/>
        </w:rPr>
        <w:t>行列</w:t>
      </w:r>
      <w:r w:rsidR="00886C6B">
        <w:rPr>
          <w:rFonts w:hint="eastAsia"/>
        </w:rPr>
        <w:t>)</w:t>
      </w:r>
      <w:r w:rsidR="00886C6B">
        <w:rPr>
          <w:rFonts w:hint="eastAsia"/>
        </w:rPr>
        <w:t>の場合、</w:t>
      </w:r>
      <w:r w:rsidR="00886C6B">
        <w:rPr>
          <w:rFonts w:hint="eastAsia"/>
        </w:rPr>
        <w:t>mat4</w:t>
      </w:r>
      <w:r w:rsidR="00011A6E">
        <w:rPr>
          <w:rFonts w:hint="eastAsia"/>
        </w:rPr>
        <w:t>(</w:t>
      </w:r>
      <w:r w:rsidR="00011A6E">
        <w:rPr>
          <w:rFonts w:hint="eastAsia"/>
        </w:rPr>
        <w:t>まっと・ふぉー</w:t>
      </w:r>
      <w:r w:rsidR="00011A6E">
        <w:rPr>
          <w:rFonts w:hint="eastAsia"/>
        </w:rPr>
        <w:t>)</w:t>
      </w:r>
      <w:r w:rsidR="00886C6B">
        <w:rPr>
          <w:rFonts w:hint="eastAsia"/>
        </w:rPr>
        <w:t>や</w:t>
      </w:r>
      <w:r w:rsidR="00886C6B">
        <w:rPr>
          <w:rFonts w:hint="eastAsia"/>
        </w:rPr>
        <w:t>mat3</w:t>
      </w:r>
      <w:r w:rsidR="00886C6B">
        <w:rPr>
          <w:rFonts w:hint="eastAsia"/>
        </w:rPr>
        <w:t>のように、列数を省略した表記も可能です。</w:t>
      </w:r>
    </w:p>
    <w:p w:rsidR="00AD0612" w:rsidRDefault="00AD0612" w:rsidP="006C2D44">
      <w:r>
        <w:rPr>
          <w:rFonts w:hint="eastAsia"/>
        </w:rPr>
        <w:t>ふたつ目の変更は、</w:t>
      </w:r>
      <w:r>
        <w:rPr>
          <w:rFonts w:hint="eastAsia"/>
        </w:rPr>
        <w:t>gl_Position</w:t>
      </w:r>
      <w:r>
        <w:rPr>
          <w:rFonts w:hint="eastAsia"/>
        </w:rPr>
        <w:t>の計算です。といっても、</w:t>
      </w:r>
      <w:r w:rsidR="0088064F">
        <w:rPr>
          <w:rFonts w:hint="eastAsia"/>
        </w:rPr>
        <w:t>ここでは</w:t>
      </w:r>
      <w:r>
        <w:rPr>
          <w:rFonts w:hint="eastAsia"/>
        </w:rPr>
        <w:t>頂点座標に</w:t>
      </w:r>
      <w:r w:rsidR="00BC157C">
        <w:rPr>
          <w:rFonts w:hint="eastAsia"/>
        </w:rPr>
        <w:t>matMVP</w:t>
      </w:r>
      <w:r>
        <w:rPr>
          <w:rFonts w:hint="eastAsia"/>
        </w:rPr>
        <w:t>を掛けているだけです。</w:t>
      </w:r>
      <w:r w:rsidR="00C7349D">
        <w:rPr>
          <w:rFonts w:hint="eastAsia"/>
        </w:rPr>
        <w:t>行列とベクトルの積を求めるには、乗算が</w:t>
      </w:r>
      <w:r w:rsidR="00C7349D">
        <w:rPr>
          <w:rFonts w:hint="eastAsia"/>
        </w:rPr>
        <w:t>16</w:t>
      </w:r>
      <w:r w:rsidR="00C7349D">
        <w:rPr>
          <w:rFonts w:hint="eastAsia"/>
        </w:rPr>
        <w:t>回、加算が</w:t>
      </w:r>
      <w:r w:rsidR="00C7349D">
        <w:rPr>
          <w:rFonts w:hint="eastAsia"/>
        </w:rPr>
        <w:t>12</w:t>
      </w:r>
      <w:r w:rsidR="00C7349D">
        <w:rPr>
          <w:rFonts w:hint="eastAsia"/>
        </w:rPr>
        <w:t>回も必要となります。積を計算するたびにそんなに</w:t>
      </w:r>
      <w:r w:rsidR="001410AA">
        <w:rPr>
          <w:rFonts w:hint="eastAsia"/>
        </w:rPr>
        <w:t>多くの計算を書</w:t>
      </w:r>
      <w:r w:rsidR="00C7349D">
        <w:rPr>
          <w:rFonts w:hint="eastAsia"/>
        </w:rPr>
        <w:t>くのは面倒すぎるので</w:t>
      </w:r>
      <w:r w:rsidR="001410AA">
        <w:rPr>
          <w:rFonts w:hint="eastAsia"/>
        </w:rPr>
        <w:t>、</w:t>
      </w:r>
      <w:r w:rsidR="0012552B">
        <w:rPr>
          <w:rFonts w:hint="eastAsia"/>
        </w:rPr>
        <w:t>GLSL</w:t>
      </w:r>
      <w:r w:rsidR="0012552B">
        <w:rPr>
          <w:rFonts w:hint="eastAsia"/>
        </w:rPr>
        <w:t>では「</w:t>
      </w:r>
      <w:r w:rsidR="0012552B">
        <w:rPr>
          <w:rFonts w:hint="eastAsia"/>
        </w:rPr>
        <w:t>*</w:t>
      </w:r>
      <w:r w:rsidR="001410AA">
        <w:rPr>
          <w:rFonts w:hint="eastAsia"/>
        </w:rPr>
        <w:t>」記号でつなげば</w:t>
      </w:r>
      <w:r w:rsidR="001410AA">
        <w:rPr>
          <w:rFonts w:hint="eastAsia"/>
        </w:rPr>
        <w:t>(</w:t>
      </w:r>
      <w:r w:rsidR="001410AA">
        <w:rPr>
          <w:rFonts w:hint="eastAsia"/>
        </w:rPr>
        <w:t>つまり、普通の掛け算と同じ書き方をすれば</w:t>
      </w:r>
      <w:r w:rsidR="001410AA">
        <w:rPr>
          <w:rFonts w:hint="eastAsia"/>
        </w:rPr>
        <w:t>)</w:t>
      </w:r>
      <w:r w:rsidR="001410AA">
        <w:rPr>
          <w:rFonts w:hint="eastAsia"/>
        </w:rPr>
        <w:t>、それらの計算を書いたのと同じ結果が得られるようになっていま</w:t>
      </w:r>
      <w:r w:rsidR="00773BFD">
        <w:rPr>
          <w:rFonts w:hint="eastAsia"/>
        </w:rPr>
        <w:t>す。簡単に書けるだけであって、</w:t>
      </w:r>
      <w:r w:rsidR="00C7349D">
        <w:rPr>
          <w:rFonts w:hint="eastAsia"/>
        </w:rPr>
        <w:t>実際に行われる計算回数</w:t>
      </w:r>
      <w:r w:rsidR="00773BFD">
        <w:rPr>
          <w:rFonts w:hint="eastAsia"/>
        </w:rPr>
        <w:t>は</w:t>
      </w:r>
      <w:r w:rsidR="00972B90">
        <w:rPr>
          <w:rFonts w:hint="eastAsia"/>
        </w:rPr>
        <w:t>全く</w:t>
      </w:r>
      <w:r w:rsidR="00773BFD">
        <w:rPr>
          <w:rFonts w:hint="eastAsia"/>
        </w:rPr>
        <w:t>変わらないことに注意してください</w:t>
      </w:r>
      <w:r w:rsidR="0012552B">
        <w:rPr>
          <w:rFonts w:hint="eastAsia"/>
        </w:rPr>
        <w:t>。</w:t>
      </w:r>
    </w:p>
    <w:p w:rsidR="00E32D97" w:rsidRDefault="00117CDD" w:rsidP="00117CDD">
      <w:pPr>
        <w:pStyle w:val="2"/>
      </w:pPr>
      <w:r>
        <w:rPr>
          <w:rFonts w:hint="eastAsia"/>
        </w:rPr>
        <w:t>座標変換行列をシェーダに転送する</w:t>
      </w:r>
    </w:p>
    <w:p w:rsidR="00843E53" w:rsidRDefault="00904882" w:rsidP="00117CDD">
      <w:r>
        <w:t>シェーダ</w:t>
      </w:r>
      <w:r w:rsidR="006E3219">
        <w:t>ー</w:t>
      </w:r>
      <w:r>
        <w:t>の準備ができたら、次はプログラムで座標変換行列を作成し、</w:t>
      </w:r>
      <w:r>
        <w:rPr>
          <w:rFonts w:hint="eastAsia"/>
        </w:rPr>
        <w:t>uniform</w:t>
      </w:r>
      <w:r>
        <w:rPr>
          <w:rFonts w:hint="eastAsia"/>
        </w:rPr>
        <w:t>変数に転送し</w:t>
      </w:r>
      <w:r w:rsidR="0042045D">
        <w:rPr>
          <w:rFonts w:hint="eastAsia"/>
        </w:rPr>
        <w:t>ていき</w:t>
      </w:r>
      <w:r>
        <w:rPr>
          <w:rFonts w:hint="eastAsia"/>
        </w:rPr>
        <w:t>ます。</w:t>
      </w:r>
      <w:r w:rsidR="009C6B51">
        <w:t>アプリケーションからシェーダ</w:t>
      </w:r>
      <w:r w:rsidR="006E3219">
        <w:t>ー</w:t>
      </w:r>
      <w:r w:rsidR="00987198">
        <w:rPr>
          <w:rFonts w:hint="eastAsia"/>
        </w:rPr>
        <w:t>に</w:t>
      </w:r>
      <w:r w:rsidR="00843E53">
        <w:t>データを送るには、転送先の</w:t>
      </w:r>
      <w:r w:rsidR="00843E53">
        <w:rPr>
          <w:rFonts w:hint="eastAsia"/>
        </w:rPr>
        <w:t>uniform</w:t>
      </w:r>
      <w:r w:rsidR="00843E53">
        <w:rPr>
          <w:rFonts w:hint="eastAsia"/>
        </w:rPr>
        <w:t>変数の位置</w:t>
      </w:r>
      <w:r w:rsidR="006E6909">
        <w:rPr>
          <w:rFonts w:hint="eastAsia"/>
        </w:rPr>
        <w:t>情報が必要とな</w:t>
      </w:r>
      <w:r w:rsidR="00843E53">
        <w:rPr>
          <w:rFonts w:hint="eastAsia"/>
        </w:rPr>
        <w:t>ります</w:t>
      </w:r>
      <w:r w:rsidR="0042045D">
        <w:rPr>
          <w:rFonts w:hint="eastAsia"/>
        </w:rPr>
        <w:t>ので、まずはそれを取得するプログラムを書きましょう</w:t>
      </w:r>
      <w:r w:rsidR="00843E53">
        <w:rPr>
          <w:rFonts w:hint="eastAsia"/>
        </w:rPr>
        <w:t>。</w:t>
      </w:r>
      <w:r w:rsidR="00843E53">
        <w:br/>
      </w:r>
      <w:r w:rsidR="00432718">
        <w:t>メインループの手前</w:t>
      </w:r>
      <w:r w:rsidR="00843E53">
        <w:rPr>
          <w:rFonts w:hint="eastAsia"/>
        </w:rPr>
        <w:t>に、次のプログラムを追加してください。</w:t>
      </w:r>
    </w:p>
    <w:p w:rsidR="00CC13AD" w:rsidRPr="00CC13AD" w:rsidRDefault="00843E53" w:rsidP="00CC13AD">
      <w:pPr>
        <w:pStyle w:val="ac"/>
        <w:rPr>
          <w:b/>
          <w:color w:val="FF0000"/>
        </w:rPr>
      </w:pPr>
      <w:r>
        <w:rPr>
          <w:b/>
          <w:color w:val="FF0000"/>
        </w:rPr>
        <w:t xml:space="preserve"> </w:t>
      </w:r>
      <w:r>
        <w:rPr>
          <w:color w:val="0000FF"/>
        </w:rPr>
        <w:t>if</w:t>
      </w:r>
      <w:r>
        <w:t xml:space="preserve"> (!vbo || !ibo || !vao || !shaderProgram) {</w:t>
      </w:r>
      <w:r>
        <w:br/>
      </w:r>
      <w:r>
        <w:t xml:space="preserve">　</w:t>
      </w:r>
      <w:r>
        <w:rPr>
          <w:rFonts w:hint="eastAsia"/>
        </w:rPr>
        <w:t xml:space="preserve"> </w:t>
      </w:r>
      <w:r>
        <w:t xml:space="preserve">　</w:t>
      </w:r>
      <w:r>
        <w:rPr>
          <w:color w:val="0000FF"/>
        </w:rPr>
        <w:t>return</w:t>
      </w:r>
      <w:r>
        <w:t xml:space="preserve"> 1;</w:t>
      </w:r>
      <w:r>
        <w:br/>
        <w:t xml:space="preserve"> }</w:t>
      </w:r>
      <w:r>
        <w:br/>
      </w:r>
      <w:r>
        <w:br/>
      </w:r>
      <w:r w:rsidRPr="00AE084B">
        <w:rPr>
          <w:b/>
          <w:color w:val="FF0000"/>
        </w:rPr>
        <w:t>+</w:t>
      </w:r>
      <w:r w:rsidRPr="00A2112A">
        <w:rPr>
          <w:color w:val="008000"/>
        </w:rPr>
        <w:t xml:space="preserve">// </w:t>
      </w:r>
      <w:r>
        <w:rPr>
          <w:color w:val="008000"/>
        </w:rPr>
        <w:t>uniform</w:t>
      </w:r>
      <w:r>
        <w:rPr>
          <w:color w:val="008000"/>
        </w:rPr>
        <w:t>変数の位置を取得する</w:t>
      </w:r>
      <w:r>
        <w:rPr>
          <w:rFonts w:hint="eastAsia"/>
          <w:color w:val="008000"/>
        </w:rPr>
        <w:t>.</w:t>
      </w:r>
      <w:r>
        <w:rPr>
          <w:b/>
          <w:color w:val="FF0000"/>
        </w:rPr>
        <w:br/>
      </w:r>
      <w:r w:rsidRPr="00AE084B">
        <w:rPr>
          <w:b/>
          <w:color w:val="FF0000"/>
        </w:rPr>
        <w:t>+</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r>
      <w:r w:rsidRPr="00AE084B">
        <w:rPr>
          <w:b/>
          <w:color w:val="FF0000"/>
        </w:rPr>
        <w:t>+</w:t>
      </w:r>
      <w:r>
        <w:rPr>
          <w:rFonts w:hint="eastAsia"/>
          <w:color w:val="0000FF"/>
        </w:rPr>
        <w:t>if</w:t>
      </w:r>
      <w:r>
        <w:t xml:space="preserve"> (matMVPLoc</w:t>
      </w:r>
      <w:r w:rsidR="00C458CE">
        <w:t xml:space="preserve"> &lt;</w:t>
      </w:r>
      <w:r>
        <w:t xml:space="preserve"> 0) {</w:t>
      </w:r>
      <w:r w:rsidR="00961FE0">
        <w:br/>
      </w:r>
      <w:r w:rsidR="00961FE0" w:rsidRPr="00AE084B">
        <w:rPr>
          <w:b/>
          <w:color w:val="FF0000"/>
        </w:rPr>
        <w:t>+</w:t>
      </w:r>
      <w:r w:rsidR="00961FE0">
        <w:t xml:space="preserve">  std::cerr &lt;&lt; </w:t>
      </w:r>
      <w:r w:rsidR="00961FE0">
        <w:rPr>
          <w:color w:val="A31515"/>
        </w:rPr>
        <w:t>"ERROR: uniform</w:t>
      </w:r>
      <w:r w:rsidR="00961FE0">
        <w:rPr>
          <w:color w:val="A31515"/>
        </w:rPr>
        <w:t>変数</w:t>
      </w:r>
      <w:r w:rsidR="00961FE0">
        <w:rPr>
          <w:color w:val="A31515"/>
        </w:rPr>
        <w:t>’matMVP’</w:t>
      </w:r>
      <w:r w:rsidR="00961FE0">
        <w:rPr>
          <w:color w:val="A31515"/>
        </w:rPr>
        <w:t>が見つかりません</w:t>
      </w:r>
      <w:r w:rsidR="00961FE0">
        <w:rPr>
          <w:rFonts w:hint="eastAsia"/>
          <w:color w:val="A31515"/>
        </w:rPr>
        <w:t>.</w:t>
      </w:r>
      <w:r w:rsidR="00961FE0">
        <w:rPr>
          <w:color w:val="A31515"/>
        </w:rPr>
        <w:t>\n"</w:t>
      </w:r>
      <w:r w:rsidR="00961FE0">
        <w:t>;</w:t>
      </w:r>
      <w:r>
        <w:br/>
      </w:r>
      <w:r w:rsidR="00887F18" w:rsidRPr="00AE084B">
        <w:rPr>
          <w:b/>
          <w:color w:val="FF0000"/>
        </w:rPr>
        <w:t>+</w:t>
      </w:r>
      <w:r w:rsidR="00887F18">
        <w:rPr>
          <w:rFonts w:hint="eastAsia"/>
        </w:rPr>
        <w:t xml:space="preserve"> </w:t>
      </w:r>
      <w:r w:rsidR="00887F18">
        <w:t xml:space="preserve">　</w:t>
      </w:r>
      <w:r w:rsidR="00887F18">
        <w:rPr>
          <w:color w:val="0000FF"/>
        </w:rPr>
        <w:t>return</w:t>
      </w:r>
      <w:r w:rsidR="00887F18">
        <w:t xml:space="preserve"> 1;</w:t>
      </w:r>
      <w:r w:rsidR="00887F18">
        <w:br/>
      </w:r>
      <w:r w:rsidRPr="00AE084B">
        <w:rPr>
          <w:b/>
          <w:color w:val="FF0000"/>
        </w:rPr>
        <w:t>+</w:t>
      </w:r>
      <w:r>
        <w:rPr>
          <w:rFonts w:hint="eastAsia"/>
        </w:rPr>
        <w:t>}</w:t>
      </w:r>
      <w:r>
        <w:br/>
      </w:r>
      <w:r w:rsidRPr="00AE084B">
        <w:rPr>
          <w:b/>
          <w:color w:val="FF0000"/>
        </w:rPr>
        <w:t>+</w:t>
      </w:r>
      <w:r w:rsidR="00CC13AD">
        <w:rPr>
          <w:b/>
          <w:color w:val="FF0000"/>
        </w:rPr>
        <w:br/>
      </w:r>
      <w:r w:rsidR="00CC13AD">
        <w:t xml:space="preserve"> </w:t>
      </w:r>
      <w:r w:rsidR="00CC13AD" w:rsidRPr="00CC13AD">
        <w:rPr>
          <w:color w:val="008000"/>
        </w:rPr>
        <w:t xml:space="preserve">// </w:t>
      </w:r>
      <w:r w:rsidR="00CC13AD" w:rsidRPr="00CC13AD">
        <w:rPr>
          <w:rFonts w:hint="eastAsia"/>
          <w:color w:val="008000"/>
        </w:rPr>
        <w:t>メインループ</w:t>
      </w:r>
      <w:r w:rsidR="00CC13AD" w:rsidRPr="00CC13AD">
        <w:rPr>
          <w:color w:val="008000"/>
        </w:rPr>
        <w:t>.</w:t>
      </w:r>
      <w:r w:rsidR="00CC13AD">
        <w:rPr>
          <w:b/>
          <w:color w:val="FF0000"/>
        </w:rPr>
        <w:br/>
      </w:r>
      <w:r w:rsidR="00CC13AD">
        <w:t xml:space="preserve"> </w:t>
      </w:r>
      <w:r w:rsidR="00CC13AD">
        <w:rPr>
          <w:color w:val="0000FF"/>
        </w:rPr>
        <w:t>while</w:t>
      </w:r>
      <w:r w:rsidR="00CC13AD">
        <w:t xml:space="preserve"> (!window.ShouldClose()) {</w:t>
      </w:r>
    </w:p>
    <w:p w:rsidR="000F66A5" w:rsidRDefault="000F66A5" w:rsidP="00117CDD">
      <w:r>
        <w:rPr>
          <w:rFonts w:hint="eastAsia"/>
        </w:rPr>
        <w:t>uniform</w:t>
      </w:r>
      <w:r>
        <w:rPr>
          <w:rFonts w:hint="eastAsia"/>
        </w:rPr>
        <w:t>変数の位置を取得するには</w:t>
      </w:r>
      <w:r>
        <w:t>glGetUniformLocation</w:t>
      </w:r>
      <w:r w:rsidR="00AA1177">
        <w:rPr>
          <w:rFonts w:hint="eastAsia"/>
        </w:rPr>
        <w:t>(</w:t>
      </w:r>
      <w:r w:rsidR="00AA1177">
        <w:rPr>
          <w:rFonts w:hint="eastAsia"/>
        </w:rPr>
        <w:t>じーえる・げっと・ゆにふぉーむ・ろけーしょん</w:t>
      </w:r>
      <w:r w:rsidR="00AA1177">
        <w:rPr>
          <w:rFonts w:hint="eastAsia"/>
        </w:rPr>
        <w:t>)</w:t>
      </w:r>
      <w:r>
        <w:t>関数を使います。この関数は、第</w:t>
      </w:r>
      <w:r>
        <w:rPr>
          <w:rFonts w:hint="eastAsia"/>
        </w:rPr>
        <w:t>1</w:t>
      </w:r>
      <w:r>
        <w:rPr>
          <w:rFonts w:hint="eastAsia"/>
        </w:rPr>
        <w:t>引数で指定されたプログラム</w:t>
      </w:r>
      <w:r w:rsidR="00BD49BF">
        <w:rPr>
          <w:rFonts w:hint="eastAsia"/>
        </w:rPr>
        <w:t>・</w:t>
      </w:r>
      <w:r>
        <w:rPr>
          <w:rFonts w:hint="eastAsia"/>
        </w:rPr>
        <w:t>オブジェクトの中から、第</w:t>
      </w:r>
      <w:r>
        <w:rPr>
          <w:rFonts w:hint="eastAsia"/>
        </w:rPr>
        <w:t>2</w:t>
      </w:r>
      <w:r>
        <w:rPr>
          <w:rFonts w:hint="eastAsia"/>
        </w:rPr>
        <w:t>引数で指定された名前の</w:t>
      </w:r>
      <w:r>
        <w:rPr>
          <w:rFonts w:hint="eastAsia"/>
        </w:rPr>
        <w:t>uniform</w:t>
      </w:r>
      <w:r w:rsidR="00D91B19">
        <w:rPr>
          <w:rFonts w:hint="eastAsia"/>
        </w:rPr>
        <w:t>変数を検索し、</w:t>
      </w:r>
      <w:r>
        <w:rPr>
          <w:rFonts w:hint="eastAsia"/>
        </w:rPr>
        <w:t>その位置</w:t>
      </w:r>
      <w:r w:rsidR="00AE6F0E">
        <w:rPr>
          <w:rFonts w:hint="eastAsia"/>
        </w:rPr>
        <w:t>情報</w:t>
      </w:r>
      <w:r w:rsidR="00720A53">
        <w:rPr>
          <w:rFonts w:hint="eastAsia"/>
        </w:rPr>
        <w:t>を返してくれま</w:t>
      </w:r>
      <w:r>
        <w:rPr>
          <w:rFonts w:hint="eastAsia"/>
        </w:rPr>
        <w:t>す。</w:t>
      </w:r>
      <w:r w:rsidR="00DD027B">
        <w:rPr>
          <w:rFonts w:hint="eastAsia"/>
        </w:rPr>
        <w:t>指定された名前の</w:t>
      </w:r>
      <w:r>
        <w:rPr>
          <w:rFonts w:hint="eastAsia"/>
        </w:rPr>
        <w:t>uniform</w:t>
      </w:r>
      <w:r>
        <w:rPr>
          <w:rFonts w:hint="eastAsia"/>
        </w:rPr>
        <w:t>変数が見つ</w:t>
      </w:r>
      <w:r w:rsidR="00677A6E">
        <w:rPr>
          <w:rFonts w:hint="eastAsia"/>
        </w:rPr>
        <w:t>かった場合</w:t>
      </w:r>
      <w:r w:rsidR="00DD027B">
        <w:rPr>
          <w:rFonts w:hint="eastAsia"/>
        </w:rPr>
        <w:t>、その位置を指す</w:t>
      </w:r>
      <w:r>
        <w:rPr>
          <w:rFonts w:hint="eastAsia"/>
        </w:rPr>
        <w:t>0</w:t>
      </w:r>
      <w:r w:rsidR="00DD027B">
        <w:rPr>
          <w:rFonts w:hint="eastAsia"/>
        </w:rPr>
        <w:t>以上の値が返されます。</w:t>
      </w:r>
      <w:r>
        <w:rPr>
          <w:rFonts w:hint="eastAsia"/>
        </w:rPr>
        <w:t>見つからない場合は</w:t>
      </w:r>
      <w:r>
        <w:rPr>
          <w:rFonts w:hint="eastAsia"/>
        </w:rPr>
        <w:t>-1</w:t>
      </w:r>
      <w:r>
        <w:rPr>
          <w:rFonts w:hint="eastAsia"/>
        </w:rPr>
        <w:t>が返ってきます</w:t>
      </w:r>
      <w:r w:rsidR="00DD027B">
        <w:rPr>
          <w:rFonts w:hint="eastAsia"/>
        </w:rPr>
        <w:t>。</w:t>
      </w:r>
      <w:r w:rsidR="006E3206">
        <w:br/>
      </w:r>
      <w:r w:rsidR="004A60F5">
        <w:rPr>
          <w:rFonts w:hint="eastAsia"/>
        </w:rPr>
        <w:t>見つからなかった場合はデータを転送できないので</w:t>
      </w:r>
      <w:r w:rsidR="001F52D9">
        <w:rPr>
          <w:rFonts w:hint="eastAsia"/>
        </w:rPr>
        <w:t>、</w:t>
      </w:r>
      <w:r w:rsidR="00DD027B">
        <w:rPr>
          <w:rFonts w:hint="eastAsia"/>
        </w:rPr>
        <w:t>上記のプログラムでは、結果が負数</w:t>
      </w:r>
      <w:r w:rsidR="006E3206">
        <w:rPr>
          <w:rFonts w:hint="eastAsia"/>
        </w:rPr>
        <w:t>だった場合に</w:t>
      </w:r>
      <w:r w:rsidR="00DD027B">
        <w:rPr>
          <w:rFonts w:hint="eastAsia"/>
        </w:rPr>
        <w:t>エラーメッセージを表示して</w:t>
      </w:r>
      <w:r w:rsidR="006E3206">
        <w:rPr>
          <w:rFonts w:hint="eastAsia"/>
        </w:rPr>
        <w:t>プログラムを終了させるようにして</w:t>
      </w:r>
      <w:r w:rsidR="00DD027B">
        <w:rPr>
          <w:rFonts w:hint="eastAsia"/>
        </w:rPr>
        <w:t>います。</w:t>
      </w:r>
    </w:p>
    <w:p w:rsidR="00793518" w:rsidRPr="00793518" w:rsidRDefault="000F66A5" w:rsidP="00793518">
      <w:r>
        <w:t>続いて、</w:t>
      </w:r>
      <w:r w:rsidR="00677A6E">
        <w:t>座標変換行列を作成して、</w:t>
      </w:r>
      <w:r w:rsidR="00677A6E">
        <w:rPr>
          <w:rFonts w:hint="eastAsia"/>
        </w:rPr>
        <w:t>uniform</w:t>
      </w:r>
      <w:r w:rsidR="00677A6E">
        <w:rPr>
          <w:rFonts w:hint="eastAsia"/>
        </w:rPr>
        <w:t>変数に転送します。</w:t>
      </w:r>
      <w:r w:rsidR="00677A6E">
        <w:br/>
      </w:r>
      <w:r w:rsidR="00777E20">
        <w:rPr>
          <w:rFonts w:hint="eastAsia"/>
        </w:rPr>
        <w:t>メインループ内の</w:t>
      </w:r>
      <w:r w:rsidR="00777E20">
        <w:rPr>
          <w:rFonts w:hint="eastAsia"/>
        </w:rPr>
        <w:t>glUseProgram</w:t>
      </w:r>
      <w:r w:rsidR="00706090">
        <w:rPr>
          <w:rFonts w:hint="eastAsia"/>
        </w:rPr>
        <w:t>関数呼</w:t>
      </w:r>
      <w:r w:rsidR="00362261">
        <w:rPr>
          <w:rFonts w:hint="eastAsia"/>
        </w:rPr>
        <w:t>び出しの下に、以下</w:t>
      </w:r>
      <w:r w:rsidR="00706090">
        <w:rPr>
          <w:rFonts w:hint="eastAsia"/>
        </w:rPr>
        <w:t>の</w:t>
      </w:r>
      <w:r w:rsidR="00706090">
        <w:rPr>
          <w:lang w:val="ja-JP"/>
        </w:rPr>
        <w:t>プログラム</w:t>
      </w:r>
      <w:r w:rsidR="00777E20">
        <w:rPr>
          <w:rFonts w:hint="eastAsia"/>
        </w:rPr>
        <w:t>を追加してください。</w:t>
      </w:r>
    </w:p>
    <w:p w:rsidR="00117CDD" w:rsidRDefault="00273572" w:rsidP="00117CDD">
      <w:pPr>
        <w:pStyle w:val="ac"/>
      </w:pPr>
      <w:r>
        <w:lastRenderedPageBreak/>
        <w:t xml:space="preserve"> glClearColor(0.1f, 0.3f, 0.5f, 1.0f);</w:t>
      </w:r>
      <w:r>
        <w:br/>
      </w:r>
      <w:r w:rsidR="000B14C3">
        <w:rPr>
          <w:color w:val="6F008A"/>
        </w:rPr>
        <w:t xml:space="preserve"> </w:t>
      </w:r>
      <w:r w:rsidR="000B14C3" w:rsidRPr="000B14C3">
        <w:rPr>
          <w:color w:val="auto"/>
        </w:rPr>
        <w:t>glClear(</w:t>
      </w:r>
      <w:r w:rsidR="000B14C3">
        <w:rPr>
          <w:color w:val="6F008A"/>
        </w:rPr>
        <w:t>GL_COLOR_BUFFER_BIT</w:t>
      </w:r>
      <w:r w:rsidR="00A65AAB">
        <w:rPr>
          <w:color w:val="6F008A"/>
        </w:rPr>
        <w:t xml:space="preserve"> </w:t>
      </w:r>
      <w:r w:rsidR="000B14C3" w:rsidRPr="000B14C3">
        <w:rPr>
          <w:color w:val="auto"/>
        </w:rPr>
        <w:t>|</w:t>
      </w:r>
      <w:r w:rsidR="00A65AAB">
        <w:rPr>
          <w:color w:val="auto"/>
        </w:rPr>
        <w:t xml:space="preserve"> </w:t>
      </w:r>
      <w:r w:rsidR="000B14C3">
        <w:rPr>
          <w:color w:val="6F008A"/>
        </w:rPr>
        <w:t>GL_DEPTH_BUFFER_BIT</w:t>
      </w:r>
      <w:r w:rsidR="000B14C3" w:rsidRPr="000B14C3">
        <w:rPr>
          <w:color w:val="auto"/>
        </w:rPr>
        <w:t>);</w:t>
      </w:r>
      <w:r w:rsidR="000B14C3">
        <w:rPr>
          <w:color w:val="6F008A"/>
        </w:rPr>
        <w:br/>
      </w:r>
      <w:r w:rsidR="000B14C3">
        <w:rPr>
          <w:color w:val="6F008A"/>
        </w:rPr>
        <w:br/>
      </w:r>
      <w:r w:rsidR="00AE084B">
        <w:rPr>
          <w:color w:val="6F008A"/>
        </w:rPr>
        <w:t xml:space="preserve"> glUseProgram</w:t>
      </w:r>
      <w:r w:rsidR="00AE084B">
        <w:t>(shaderProgram);</w:t>
      </w:r>
      <w:r w:rsidR="00A2112A">
        <w:br/>
      </w:r>
      <w:r w:rsidR="00112B07" w:rsidRPr="00AE084B">
        <w:rPr>
          <w:b/>
          <w:color w:val="FF0000"/>
        </w:rPr>
        <w:t>+</w:t>
      </w:r>
      <w:r w:rsidR="00AE084B">
        <w:rPr>
          <w:color w:val="0000FF"/>
        </w:rPr>
        <w:br/>
      </w:r>
      <w:r w:rsidR="00A2112A" w:rsidRPr="00AE084B">
        <w:rPr>
          <w:b/>
          <w:color w:val="FF0000"/>
        </w:rPr>
        <w:t>+</w:t>
      </w:r>
      <w:r w:rsidR="00A2112A" w:rsidRPr="00A2112A">
        <w:rPr>
          <w:color w:val="008000"/>
        </w:rPr>
        <w:t xml:space="preserve">// </w:t>
      </w:r>
      <w:r w:rsidR="00A2112A" w:rsidRPr="00A2112A">
        <w:rPr>
          <w:color w:val="008000"/>
        </w:rPr>
        <w:t>座標変換行列を作成してシェーダ</w:t>
      </w:r>
      <w:r w:rsidR="00227BB7">
        <w:rPr>
          <w:color w:val="008000"/>
        </w:rPr>
        <w:t>ー</w:t>
      </w:r>
      <w:r w:rsidR="00A2112A" w:rsidRPr="00A2112A">
        <w:rPr>
          <w:color w:val="008000"/>
        </w:rPr>
        <w:t>に転送する</w:t>
      </w:r>
      <w:r w:rsidR="00A2112A" w:rsidRPr="00A2112A">
        <w:rPr>
          <w:rFonts w:hint="eastAsia"/>
          <w:color w:val="008000"/>
        </w:rPr>
        <w:t>.</w:t>
      </w:r>
      <w:r w:rsidR="00A2112A">
        <w:rPr>
          <w:b/>
          <w:color w:val="FF0000"/>
        </w:rPr>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matP</w:t>
      </w:r>
      <w:r w:rsidR="00117CDD">
        <w:t>roj =</w:t>
      </w:r>
      <w:r w:rsidR="00583334">
        <w:br/>
      </w:r>
      <w:r w:rsidR="00AE084B" w:rsidRPr="00AE084B">
        <w:rPr>
          <w:b/>
          <w:color w:val="FF0000"/>
        </w:rPr>
        <w:t>+</w:t>
      </w:r>
      <w:r w:rsidR="00583334">
        <w:t xml:space="preserve"> </w:t>
      </w:r>
      <w:r w:rsidR="00AE084B">
        <w:t xml:space="preserve"> </w:t>
      </w:r>
      <w:r w:rsidR="00117CDD">
        <w:t>glm::perspective(glm::radians(</w:t>
      </w:r>
      <w:r w:rsidR="00061F37">
        <w:t>45</w:t>
      </w:r>
      <w:r w:rsidR="00CD0E9D">
        <w:t xml:space="preserve">.0f), 800.0f / 600.0f, 0.1f, </w:t>
      </w:r>
      <w:r w:rsidR="00CD0E9D">
        <w:rPr>
          <w:rFonts w:hint="eastAsia"/>
        </w:rPr>
        <w:t>5</w:t>
      </w:r>
      <w:r w:rsidR="00117CDD">
        <w:t>00.0f);</w:t>
      </w:r>
      <w:r w:rsidR="00117CDD">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matV</w:t>
      </w:r>
      <w:r w:rsidR="00117CDD">
        <w:t>iew =</w:t>
      </w:r>
      <w:r w:rsidR="00AE084B">
        <w:br/>
      </w:r>
      <w:r w:rsidR="00AE084B" w:rsidRPr="00AE084B">
        <w:rPr>
          <w:b/>
          <w:color w:val="FF0000"/>
        </w:rPr>
        <w:t>+</w:t>
      </w:r>
      <w:r w:rsidR="00AE084B">
        <w:t xml:space="preserve"> </w:t>
      </w:r>
      <w:r w:rsidR="00117CDD">
        <w:t xml:space="preserve"> glm::lookAt(glm::</w:t>
      </w:r>
      <w:r w:rsidR="00117CDD">
        <w:rPr>
          <w:color w:val="2B91AF"/>
        </w:rPr>
        <w:t>vec3</w:t>
      </w:r>
      <w:r w:rsidR="00117CDD">
        <w:t>(2, 3, 3), glm::</w:t>
      </w:r>
      <w:r w:rsidR="00117CDD">
        <w:rPr>
          <w:color w:val="2B91AF"/>
        </w:rPr>
        <w:t>vec3</w:t>
      </w:r>
      <w:r w:rsidR="00117CDD">
        <w:t>(0, 0, 0), glm::</w:t>
      </w:r>
      <w:r w:rsidR="00117CDD">
        <w:rPr>
          <w:color w:val="2B91AF"/>
        </w:rPr>
        <w:t>vec3</w:t>
      </w:r>
      <w:r w:rsidR="00117CDD">
        <w:t>(0, 1, 0));</w:t>
      </w:r>
      <w:r w:rsidR="00E96AB3">
        <w:br/>
      </w:r>
      <w:r w:rsidR="006D033F" w:rsidRPr="00AE084B">
        <w:rPr>
          <w:b/>
          <w:color w:val="FF0000"/>
        </w:rPr>
        <w:t>+</w:t>
      </w:r>
      <w:r w:rsidR="006D033F">
        <w:rPr>
          <w:color w:val="0000FF"/>
        </w:rPr>
        <w:t>const</w:t>
      </w:r>
      <w:r w:rsidR="006D033F">
        <w:t xml:space="preserve"> glm::</w:t>
      </w:r>
      <w:r w:rsidR="006D033F">
        <w:rPr>
          <w:color w:val="2B91AF"/>
        </w:rPr>
        <w:t>mat4x4</w:t>
      </w:r>
      <w:r w:rsidR="006D033F">
        <w:t xml:space="preserve"> matModel = glm::</w:t>
      </w:r>
      <w:r w:rsidR="006D033F">
        <w:rPr>
          <w:color w:val="2B91AF"/>
        </w:rPr>
        <w:t>mat4x4</w:t>
      </w:r>
      <w:r w:rsidR="006D033F">
        <w:t>(1);</w:t>
      </w:r>
      <w:r w:rsidR="006D033F">
        <w:br/>
      </w:r>
      <w:r w:rsidR="00AE084B" w:rsidRPr="00AE084B">
        <w:rPr>
          <w:b/>
          <w:color w:val="FF0000"/>
        </w:rPr>
        <w:t>+</w:t>
      </w:r>
      <w:r w:rsidR="00E96AB3">
        <w:rPr>
          <w:color w:val="0000FF"/>
        </w:rPr>
        <w:t>const</w:t>
      </w:r>
      <w:r w:rsidR="00E96AB3">
        <w:t xml:space="preserve"> glm::</w:t>
      </w:r>
      <w:r w:rsidR="00E96AB3">
        <w:rPr>
          <w:color w:val="2B91AF"/>
        </w:rPr>
        <w:t>mat4x4</w:t>
      </w:r>
      <w:r w:rsidR="00E96AB3">
        <w:t xml:space="preserve"> </w:t>
      </w:r>
      <w:r w:rsidR="00B0345E">
        <w:rPr>
          <w:rFonts w:hint="eastAsia"/>
        </w:rPr>
        <w:t>matMVP</w:t>
      </w:r>
      <w:r w:rsidR="00E96AB3">
        <w:t xml:space="preserve"> =</w:t>
      </w:r>
      <w:r w:rsidR="00B0345E">
        <w:t xml:space="preserve"> matProj * matV</w:t>
      </w:r>
      <w:r w:rsidR="00E96AB3">
        <w:t>iew</w:t>
      </w:r>
      <w:r w:rsidR="006D033F">
        <w:t xml:space="preserve"> * matModel</w:t>
      </w:r>
      <w:r w:rsidR="00E96AB3">
        <w:t>;</w:t>
      </w:r>
      <w:r w:rsidR="00117CDD">
        <w:br/>
      </w:r>
      <w:r w:rsidR="00AE084B" w:rsidRPr="00AE084B">
        <w:rPr>
          <w:b/>
          <w:color w:val="FF0000"/>
        </w:rPr>
        <w:t>+</w:t>
      </w:r>
      <w:r w:rsidR="00117CDD">
        <w:rPr>
          <w:color w:val="6F008A"/>
        </w:rPr>
        <w:t>glUniformMatrix4fv</w:t>
      </w:r>
      <w:r w:rsidR="00997B75">
        <w:t>(matMVP</w:t>
      </w:r>
      <w:r w:rsidR="00553035">
        <w:t>Loc</w:t>
      </w:r>
      <w:r w:rsidR="00117CDD">
        <w:t xml:space="preserve">, 1, </w:t>
      </w:r>
      <w:r w:rsidR="00117CDD">
        <w:rPr>
          <w:color w:val="6F008A"/>
        </w:rPr>
        <w:t>GL_FALSE</w:t>
      </w:r>
      <w:r w:rsidR="00117CDD">
        <w:t>, &amp;</w:t>
      </w:r>
      <w:r w:rsidR="00997B75">
        <w:t>matMVP</w:t>
      </w:r>
      <w:r w:rsidR="00117CDD">
        <w:rPr>
          <w:color w:val="008080"/>
        </w:rPr>
        <w:t>[</w:t>
      </w:r>
      <w:r w:rsidR="00117CDD">
        <w:t>0</w:t>
      </w:r>
      <w:r w:rsidR="00117CDD">
        <w:rPr>
          <w:color w:val="008080"/>
        </w:rPr>
        <w:t>][</w:t>
      </w:r>
      <w:r w:rsidR="00117CDD">
        <w:t>0</w:t>
      </w:r>
      <w:r w:rsidR="00117CDD">
        <w:rPr>
          <w:color w:val="008080"/>
        </w:rPr>
        <w:t>]</w:t>
      </w:r>
      <w:r w:rsidR="00117CDD">
        <w:t>);</w:t>
      </w:r>
      <w:r w:rsidR="00DD47C8">
        <w:br/>
      </w:r>
      <w:r w:rsidR="00112B07" w:rsidRPr="00AE084B">
        <w:rPr>
          <w:b/>
          <w:color w:val="FF0000"/>
        </w:rPr>
        <w:t>+</w:t>
      </w:r>
      <w:r w:rsidR="002D3AA9">
        <w:br/>
      </w:r>
      <w:r w:rsidR="002D3AA9">
        <w:rPr>
          <w:color w:val="6F008A"/>
        </w:rPr>
        <w:t xml:space="preserve"> glBindVertexArray</w:t>
      </w:r>
      <w:r w:rsidR="002D3AA9">
        <w:t>(vao);</w:t>
      </w:r>
    </w:p>
    <w:p w:rsidR="005B221B" w:rsidRDefault="00972901" w:rsidP="006C2D44">
      <w:r>
        <w:rPr>
          <w:rFonts w:hint="eastAsia"/>
        </w:rPr>
        <w:t>このプログラムでは、いくつかの行列を</w:t>
      </w:r>
      <w:r w:rsidR="008F1AE4">
        <w:rPr>
          <w:rFonts w:hint="eastAsia"/>
        </w:rPr>
        <w:t>計算</w:t>
      </w:r>
      <w:r>
        <w:rPr>
          <w:rFonts w:hint="eastAsia"/>
        </w:rPr>
        <w:t>していま</w:t>
      </w:r>
      <w:r w:rsidR="008F1AE4">
        <w:rPr>
          <w:rFonts w:hint="eastAsia"/>
        </w:rPr>
        <w:t>す。</w:t>
      </w:r>
      <w:r w:rsidR="004B1AC5">
        <w:t>glm::mat4x4</w:t>
      </w:r>
      <w:r w:rsidR="007843D8">
        <w:t>(</w:t>
      </w:r>
      <w:r w:rsidR="007843D8">
        <w:t>じーえるえむ・まっと・ふぉー・ばい・ふぉー</w:t>
      </w:r>
      <w:r w:rsidR="007843D8">
        <w:t>)</w:t>
      </w:r>
      <w:r w:rsidR="004B1AC5">
        <w:t>は</w:t>
      </w:r>
      <w:r w:rsidR="004B1AC5">
        <w:rPr>
          <w:rFonts w:hint="eastAsia"/>
        </w:rPr>
        <w:t>4</w:t>
      </w:r>
      <w:r w:rsidR="004B1AC5">
        <w:rPr>
          <w:rFonts w:hint="eastAsia"/>
        </w:rPr>
        <w:t>行</w:t>
      </w:r>
      <w:r w:rsidR="004B1AC5">
        <w:rPr>
          <w:rFonts w:hint="eastAsia"/>
        </w:rPr>
        <w:t>4</w:t>
      </w:r>
      <w:r w:rsidR="004B1AC5">
        <w:rPr>
          <w:rFonts w:hint="eastAsia"/>
        </w:rPr>
        <w:t>列の行列型です。</w:t>
      </w:r>
      <w:r w:rsidR="004B1AC5">
        <w:rPr>
          <w:rFonts w:hint="eastAsia"/>
        </w:rPr>
        <w:t>GLM</w:t>
      </w:r>
      <w:r w:rsidR="004B1AC5">
        <w:rPr>
          <w:rFonts w:hint="eastAsia"/>
        </w:rPr>
        <w:t>は</w:t>
      </w:r>
      <w:r w:rsidR="004B1AC5">
        <w:t>GLSL</w:t>
      </w:r>
      <w:r w:rsidR="004B1AC5">
        <w:t>とほぼ同じコードが書けるように設計されているので、型名にも同じ名前が使えます</w:t>
      </w:r>
      <w:r w:rsidR="00F043CD">
        <w:rPr>
          <w:rFonts w:hint="eastAsia"/>
        </w:rPr>
        <w:t>(</w:t>
      </w:r>
      <w:r w:rsidR="006E5C82">
        <w:rPr>
          <w:rFonts w:hint="eastAsia"/>
        </w:rPr>
        <w:t>名前空間名で修飾する必要はあります</w:t>
      </w:r>
      <w:r w:rsidR="00F043CD">
        <w:rPr>
          <w:rFonts w:hint="eastAsia"/>
        </w:rPr>
        <w:t>)</w:t>
      </w:r>
      <w:r w:rsidR="004B1AC5">
        <w:t>。</w:t>
      </w:r>
    </w:p>
    <w:p w:rsidR="00117CDD" w:rsidRDefault="005354FF" w:rsidP="006C2D44">
      <w:r>
        <w:rPr>
          <w:rFonts w:hint="eastAsia"/>
        </w:rPr>
        <w:t>glm::perspective</w:t>
      </w:r>
      <w:r w:rsidR="006E5C82">
        <w:rPr>
          <w:rFonts w:hint="eastAsia"/>
        </w:rPr>
        <w:t>(</w:t>
      </w:r>
      <w:r w:rsidR="006E5C82">
        <w:rPr>
          <w:rFonts w:hint="eastAsia"/>
        </w:rPr>
        <w:t>じーえるえむ・ぱーすぺくてぃぶ</w:t>
      </w:r>
      <w:r w:rsidR="006E5C82">
        <w:rPr>
          <w:rFonts w:hint="eastAsia"/>
        </w:rPr>
        <w:t>)</w:t>
      </w:r>
      <w:r>
        <w:rPr>
          <w:rFonts w:hint="eastAsia"/>
        </w:rPr>
        <w:t>関数は、透視投影を行う座標変換行列</w:t>
      </w:r>
      <w:r w:rsidR="00CA5BF7">
        <w:rPr>
          <w:rFonts w:hint="eastAsia"/>
        </w:rPr>
        <w:t>(</w:t>
      </w:r>
      <w:r w:rsidR="00CA5BF7">
        <w:rPr>
          <w:rFonts w:hint="eastAsia"/>
        </w:rPr>
        <w:t>プロジェクション</w:t>
      </w:r>
      <w:r w:rsidR="00C87DC0">
        <w:rPr>
          <w:rFonts w:hint="eastAsia"/>
        </w:rPr>
        <w:t>変換</w:t>
      </w:r>
      <w:r w:rsidR="00CA5BF7">
        <w:rPr>
          <w:rFonts w:hint="eastAsia"/>
        </w:rPr>
        <w:t>行列</w:t>
      </w:r>
      <w:r w:rsidR="00CA5BF7">
        <w:rPr>
          <w:rFonts w:hint="eastAsia"/>
        </w:rPr>
        <w:t>)</w:t>
      </w:r>
      <w:r>
        <w:rPr>
          <w:rFonts w:hint="eastAsia"/>
        </w:rPr>
        <w:t>を作成します。</w:t>
      </w:r>
      <w:r w:rsidR="005029AC">
        <w:rPr>
          <w:rFonts w:hint="eastAsia"/>
        </w:rPr>
        <w:t>「透視投影」は、近くにあるほど大きく、遠くにあるほど小さくなるような変換で、みなさんが現実の世界を見るのと同じように</w:t>
      </w:r>
      <w:r w:rsidR="005029AC">
        <w:rPr>
          <w:rFonts w:hint="eastAsia"/>
        </w:rPr>
        <w:t>3D</w:t>
      </w:r>
      <w:r w:rsidR="005029AC">
        <w:rPr>
          <w:rFonts w:hint="eastAsia"/>
        </w:rPr>
        <w:t>空間を見るための変換方法です。</w:t>
      </w:r>
      <w:r w:rsidR="00061F37">
        <w:rPr>
          <w:rFonts w:hint="eastAsia"/>
        </w:rPr>
        <w:t>最初の引数には</w:t>
      </w:r>
      <w:r w:rsidR="00061F37">
        <w:rPr>
          <w:rFonts w:hint="eastAsia"/>
        </w:rPr>
        <w:t>Y</w:t>
      </w:r>
      <w:r w:rsidR="00061F37">
        <w:rPr>
          <w:rFonts w:hint="eastAsia"/>
        </w:rPr>
        <w:t>軸方向の視野角をラジアンで指定します。ここでは</w:t>
      </w:r>
      <w:r w:rsidR="00061F37">
        <w:rPr>
          <w:rFonts w:hint="eastAsia"/>
        </w:rPr>
        <w:t>45</w:t>
      </w:r>
      <w:r w:rsidR="00061F37">
        <w:rPr>
          <w:rFonts w:hint="eastAsia"/>
        </w:rPr>
        <w:t>度としています。</w:t>
      </w:r>
      <w:r w:rsidR="00061F37">
        <w:rPr>
          <w:rFonts w:hint="eastAsia"/>
        </w:rPr>
        <w:t>2</w:t>
      </w:r>
      <w:r w:rsidR="00061F37">
        <w:rPr>
          <w:rFonts w:hint="eastAsia"/>
        </w:rPr>
        <w:t>つめの引数は、</w:t>
      </w:r>
      <w:r w:rsidR="00061F37">
        <w:rPr>
          <w:rFonts w:hint="eastAsia"/>
        </w:rPr>
        <w:t>X</w:t>
      </w:r>
      <w:r w:rsidR="00061F37">
        <w:rPr>
          <w:rFonts w:hint="eastAsia"/>
        </w:rPr>
        <w:t>軸方向の視野角を決めるための</w:t>
      </w:r>
      <w:r w:rsidR="005029AC">
        <w:rPr>
          <w:rFonts w:hint="eastAsia"/>
        </w:rPr>
        <w:t>比率</w:t>
      </w:r>
      <w:r w:rsidR="00061F37">
        <w:rPr>
          <w:rFonts w:hint="eastAsia"/>
        </w:rPr>
        <w:t>です。通常は、「描画範囲の幅</w:t>
      </w:r>
      <w:r w:rsidR="00061F37">
        <w:rPr>
          <w:rFonts w:hint="eastAsia"/>
        </w:rPr>
        <w:t>/</w:t>
      </w:r>
      <w:r w:rsidR="00061F37">
        <w:rPr>
          <w:rFonts w:hint="eastAsia"/>
        </w:rPr>
        <w:t>描画範囲の高さ」を渡します。</w:t>
      </w:r>
      <w:r w:rsidR="00061F37">
        <w:rPr>
          <w:rFonts w:hint="eastAsia"/>
        </w:rPr>
        <w:t>3</w:t>
      </w:r>
      <w:r w:rsidR="007C3AAD">
        <w:rPr>
          <w:rFonts w:hint="eastAsia"/>
        </w:rPr>
        <w:t>つめ</w:t>
      </w:r>
      <w:r w:rsidR="00CD0E9D">
        <w:rPr>
          <w:rFonts w:hint="eastAsia"/>
        </w:rPr>
        <w:t>と</w:t>
      </w:r>
      <w:r w:rsidR="00CD0E9D">
        <w:rPr>
          <w:rFonts w:hint="eastAsia"/>
        </w:rPr>
        <w:t>4</w:t>
      </w:r>
      <w:r w:rsidR="00CD0E9D">
        <w:rPr>
          <w:rFonts w:hint="eastAsia"/>
        </w:rPr>
        <w:t>つめ</w:t>
      </w:r>
      <w:r w:rsidR="007C3AAD">
        <w:rPr>
          <w:rFonts w:hint="eastAsia"/>
        </w:rPr>
        <w:t>の引数は、</w:t>
      </w:r>
      <w:r w:rsidR="00CD0E9D">
        <w:rPr>
          <w:rFonts w:hint="eastAsia"/>
        </w:rPr>
        <w:t>奥行き方向の</w:t>
      </w:r>
      <w:r w:rsidR="007C3AAD">
        <w:rPr>
          <w:rFonts w:hint="eastAsia"/>
        </w:rPr>
        <w:t>描画範囲</w:t>
      </w:r>
      <w:r w:rsidR="00CD0E9D">
        <w:rPr>
          <w:rFonts w:hint="eastAsia"/>
        </w:rPr>
        <w:t>を設定します。</w:t>
      </w:r>
      <w:r w:rsidR="00B97899">
        <w:rPr>
          <w:rFonts w:hint="eastAsia"/>
        </w:rPr>
        <w:t>今回は</w:t>
      </w:r>
      <w:r w:rsidR="00CD0E9D">
        <w:rPr>
          <w:rFonts w:hint="eastAsia"/>
        </w:rPr>
        <w:t>、</w:t>
      </w:r>
      <w:r w:rsidR="00CD0E9D">
        <w:t>Z</w:t>
      </w:r>
      <w:r w:rsidR="00CD0E9D">
        <w:t>座標が</w:t>
      </w:r>
      <w:r w:rsidR="00CD0E9D">
        <w:rPr>
          <w:rFonts w:hint="eastAsia"/>
        </w:rPr>
        <w:t>0</w:t>
      </w:r>
      <w:r w:rsidR="00CD0E9D">
        <w:t>.1</w:t>
      </w:r>
      <w:r w:rsidR="00CD0E9D">
        <w:t>～</w:t>
      </w:r>
      <w:r w:rsidR="00CD0E9D">
        <w:rPr>
          <w:rFonts w:hint="eastAsia"/>
        </w:rPr>
        <w:t>500</w:t>
      </w:r>
      <w:r w:rsidR="00CD0E9D">
        <w:rPr>
          <w:rFonts w:hint="eastAsia"/>
        </w:rPr>
        <w:t>の範囲にあるプリミティブだけが描画される</w:t>
      </w:r>
      <w:r w:rsidR="00B97899">
        <w:rPr>
          <w:rFonts w:hint="eastAsia"/>
        </w:rPr>
        <w:t>ようにしました</w:t>
      </w:r>
      <w:r w:rsidR="00CD0E9D">
        <w:rPr>
          <w:rFonts w:hint="eastAsia"/>
        </w:rPr>
        <w:t>。</w:t>
      </w:r>
    </w:p>
    <w:p w:rsidR="005B221B" w:rsidRDefault="005B221B" w:rsidP="006C2D44">
      <w:r>
        <w:rPr>
          <w:rFonts w:hint="eastAsia"/>
        </w:rPr>
        <w:t>glm::lookAt</w:t>
      </w:r>
      <w:r w:rsidR="006E5C82">
        <w:t>(</w:t>
      </w:r>
      <w:r w:rsidR="006E5C82">
        <w:t>じーえるえむ・るっく・あっと</w:t>
      </w:r>
      <w:r w:rsidR="006E5C82">
        <w:t>)</w:t>
      </w:r>
      <w:r>
        <w:rPr>
          <w:rFonts w:hint="eastAsia"/>
        </w:rPr>
        <w:t>関数は、ワールド座標系からビュー座標系への変換行列</w:t>
      </w:r>
      <w:r w:rsidR="00CA5BF7">
        <w:rPr>
          <w:rFonts w:hint="eastAsia"/>
        </w:rPr>
        <w:t>(</w:t>
      </w:r>
      <w:r w:rsidR="00CA5BF7">
        <w:rPr>
          <w:rFonts w:hint="eastAsia"/>
        </w:rPr>
        <w:t>ビュー変換行列</w:t>
      </w:r>
      <w:r w:rsidR="00CA5BF7">
        <w:rPr>
          <w:rFonts w:hint="eastAsia"/>
        </w:rPr>
        <w:t>)</w:t>
      </w:r>
      <w:r>
        <w:rPr>
          <w:rFonts w:hint="eastAsia"/>
        </w:rPr>
        <w:t>を作成します。最初の引数は、視点の座標です。</w:t>
      </w:r>
      <w:r>
        <w:rPr>
          <w:rFonts w:hint="eastAsia"/>
        </w:rPr>
        <w:t>2</w:t>
      </w:r>
      <w:r>
        <w:rPr>
          <w:rFonts w:hint="eastAsia"/>
        </w:rPr>
        <w:t>つめの引数は注視点の座標です。</w:t>
      </w:r>
      <w:r>
        <w:rPr>
          <w:rFonts w:hint="eastAsia"/>
        </w:rPr>
        <w:t>3</w:t>
      </w:r>
      <w:r>
        <w:rPr>
          <w:rFonts w:hint="eastAsia"/>
        </w:rPr>
        <w:t>つめの</w:t>
      </w:r>
      <w:r w:rsidR="009C38E3">
        <w:rPr>
          <w:rFonts w:hint="eastAsia"/>
        </w:rPr>
        <w:t>引数は</w:t>
      </w:r>
      <w:r>
        <w:rPr>
          <w:rFonts w:hint="eastAsia"/>
        </w:rPr>
        <w:t>視点の上方向のベクトルです。</w:t>
      </w:r>
      <w:r w:rsidR="00CC1F4E">
        <w:rPr>
          <w:rFonts w:hint="eastAsia"/>
        </w:rPr>
        <w:t>上方向ベクトルは視点の傾きを表します。みなさんの頭が視点だとすると、上方向ベクトルは頭のてっぺんからまっすぐ上にのびています。首を傾けると、上方向ベクトルも傾きます。</w:t>
      </w:r>
      <w:r w:rsidR="005B4E0B">
        <w:rPr>
          <w:rFonts w:hint="eastAsia"/>
        </w:rPr>
        <w:t>位置と方向だけでは、この「傾ける」という動作を表現できませんよね。だから、この引数が必要なのです。</w:t>
      </w:r>
      <w:r w:rsidR="006A3CC5">
        <w:br/>
      </w:r>
      <w:r w:rsidR="00712DDA">
        <w:t>そういうわけで、</w:t>
      </w:r>
      <w:r w:rsidR="005B4E0B">
        <w:t>上記のプログラム</w:t>
      </w:r>
      <w:r w:rsidR="006A3CC5">
        <w:t>は、「</w:t>
      </w:r>
      <w:r w:rsidR="008C61DA">
        <w:t>ワールド座標系の</w:t>
      </w:r>
      <w:r w:rsidR="006A3CC5">
        <w:rPr>
          <w:rFonts w:hint="eastAsia"/>
        </w:rPr>
        <w:t>(2, 3, 3)</w:t>
      </w:r>
      <w:r w:rsidR="006A3CC5">
        <w:rPr>
          <w:rFonts w:hint="eastAsia"/>
        </w:rPr>
        <w:t>の位置から</w:t>
      </w:r>
      <w:r w:rsidR="008C61DA">
        <w:rPr>
          <w:rFonts w:hint="eastAsia"/>
        </w:rPr>
        <w:t>、</w:t>
      </w:r>
      <w:r w:rsidR="006A3CC5">
        <w:rPr>
          <w:rFonts w:hint="eastAsia"/>
        </w:rPr>
        <w:t>(0, 0, 0)</w:t>
      </w:r>
      <w:r w:rsidR="006A3CC5">
        <w:rPr>
          <w:rFonts w:hint="eastAsia"/>
        </w:rPr>
        <w:t>を見てい</w:t>
      </w:r>
      <w:r w:rsidR="008C61DA">
        <w:rPr>
          <w:rFonts w:hint="eastAsia"/>
        </w:rPr>
        <w:t>て</w:t>
      </w:r>
      <w:r w:rsidR="006A3CC5">
        <w:rPr>
          <w:rFonts w:hint="eastAsia"/>
        </w:rPr>
        <w:t>、上方向が</w:t>
      </w:r>
      <w:r w:rsidR="006A3CC5">
        <w:rPr>
          <w:rFonts w:hint="eastAsia"/>
        </w:rPr>
        <w:t>(0, 1, 0)</w:t>
      </w:r>
      <w:r w:rsidR="006A3CC5">
        <w:rPr>
          <w:rFonts w:hint="eastAsia"/>
        </w:rPr>
        <w:t>を向いている視点座標系」</w:t>
      </w:r>
      <w:r w:rsidR="00EE0186">
        <w:rPr>
          <w:rFonts w:hint="eastAsia"/>
        </w:rPr>
        <w:t>への変換行列</w:t>
      </w:r>
      <w:r w:rsidR="006A3CC5">
        <w:rPr>
          <w:rFonts w:hint="eastAsia"/>
        </w:rPr>
        <w:t>を</w:t>
      </w:r>
      <w:r w:rsidR="00EE0186">
        <w:rPr>
          <w:rFonts w:hint="eastAsia"/>
        </w:rPr>
        <w:t>作って</w:t>
      </w:r>
      <w:r w:rsidR="006A3CC5">
        <w:rPr>
          <w:rFonts w:hint="eastAsia"/>
        </w:rPr>
        <w:t>いる</w:t>
      </w:r>
      <w:r w:rsidR="00A011BD">
        <w:rPr>
          <w:rFonts w:hint="eastAsia"/>
        </w:rPr>
        <w:t>ことになります</w:t>
      </w:r>
      <w:r w:rsidR="006A3CC5">
        <w:rPr>
          <w:rFonts w:hint="eastAsia"/>
        </w:rPr>
        <w:t>。</w:t>
      </w:r>
    </w:p>
    <w:p w:rsidR="00F70B7C" w:rsidRDefault="00B10050" w:rsidP="006C2D44">
      <w:r>
        <w:rPr>
          <w:rFonts w:hint="eastAsia"/>
        </w:rPr>
        <w:t>matModel(</w:t>
      </w:r>
      <w:r>
        <w:rPr>
          <w:rFonts w:hint="eastAsia"/>
        </w:rPr>
        <w:t>まっと・もでる</w:t>
      </w:r>
      <w:r>
        <w:rPr>
          <w:rFonts w:hint="eastAsia"/>
        </w:rPr>
        <w:t>)</w:t>
      </w:r>
      <w:r>
        <w:rPr>
          <w:rFonts w:hint="eastAsia"/>
        </w:rPr>
        <w:t>変数は、</w:t>
      </w:r>
      <w:r>
        <w:t>ローカル座標系からワールド座標系への変換行列</w:t>
      </w:r>
      <w:r>
        <w:rPr>
          <w:rFonts w:hint="eastAsia"/>
        </w:rPr>
        <w:t>(</w:t>
      </w:r>
      <w:r>
        <w:rPr>
          <w:rFonts w:hint="eastAsia"/>
        </w:rPr>
        <w:t>モデル変換行列</w:t>
      </w:r>
      <w:r>
        <w:rPr>
          <w:rFonts w:hint="eastAsia"/>
        </w:rPr>
        <w:t>)</w:t>
      </w:r>
      <w:r>
        <w:rPr>
          <w:rFonts w:hint="eastAsia"/>
        </w:rPr>
        <w:t>です。現在のところ、ローカル座標系とワールド座標系は同じルールになっています。そこで、</w:t>
      </w:r>
      <w:r>
        <w:rPr>
          <w:rFonts w:hint="eastAsia"/>
        </w:rPr>
        <w:t>glm::mat4x4(1)</w:t>
      </w:r>
      <w:r>
        <w:rPr>
          <w:rFonts w:hint="eastAsia"/>
        </w:rPr>
        <w:t>という式で、掛けても何も変化しない</w:t>
      </w:r>
      <w:r>
        <w:rPr>
          <w:rFonts w:hint="eastAsia"/>
        </w:rPr>
        <w:t>(</w:t>
      </w:r>
      <w:r>
        <w:rPr>
          <w:rFonts w:hint="eastAsia"/>
        </w:rPr>
        <w:t>ルールを変えない</w:t>
      </w:r>
      <w:r>
        <w:rPr>
          <w:rFonts w:hint="eastAsia"/>
        </w:rPr>
        <w:t>)</w:t>
      </w:r>
      <w:r>
        <w:rPr>
          <w:rFonts w:hint="eastAsia"/>
        </w:rPr>
        <w:t>変換行列を作っています。掛けても何も変化しない行列のことを「単位行列」といいます</w:t>
      </w:r>
      <w:r>
        <w:rPr>
          <w:rFonts w:hint="eastAsia"/>
        </w:rPr>
        <w:t>(</w:t>
      </w:r>
      <w:r>
        <w:rPr>
          <w:rFonts w:hint="eastAsia"/>
        </w:rPr>
        <w:t>実数の</w:t>
      </w:r>
      <w:r>
        <w:rPr>
          <w:rFonts w:hint="eastAsia"/>
        </w:rPr>
        <w:t>1.0</w:t>
      </w:r>
      <w:r>
        <w:rPr>
          <w:rFonts w:hint="eastAsia"/>
        </w:rPr>
        <w:t>のようなものです</w:t>
      </w:r>
      <w:r>
        <w:rPr>
          <w:rFonts w:hint="eastAsia"/>
        </w:rPr>
        <w:t>)</w:t>
      </w:r>
      <w:r w:rsidR="00F70B7C">
        <w:rPr>
          <w:rFonts w:hint="eastAsia"/>
        </w:rPr>
        <w:t>「</w:t>
      </w:r>
      <w:r>
        <w:rPr>
          <w:rFonts w:hint="eastAsia"/>
        </w:rPr>
        <w:t>。</w:t>
      </w:r>
      <w:r w:rsidR="00F70B7C">
        <w:rPr>
          <w:rFonts w:hint="eastAsia"/>
        </w:rPr>
        <w:t>単位行列」は次のような、左上から右下の斜めの部分だけ</w:t>
      </w:r>
      <w:r w:rsidR="00F70B7C">
        <w:rPr>
          <w:rFonts w:hint="eastAsia"/>
        </w:rPr>
        <w:t>1</w:t>
      </w:r>
      <w:r w:rsidR="00F70B7C">
        <w:rPr>
          <w:rFonts w:hint="eastAsia"/>
        </w:rPr>
        <w:t>で、他はすべて</w:t>
      </w:r>
      <w:r w:rsidR="00F70B7C">
        <w:rPr>
          <w:rFonts w:hint="eastAsia"/>
        </w:rPr>
        <w:t>0</w:t>
      </w:r>
      <w:r w:rsidR="00F70B7C">
        <w:rPr>
          <w:rFonts w:hint="eastAsia"/>
        </w:rPr>
        <w:t>になっている行列です。</w:t>
      </w:r>
    </w:p>
    <w:p w:rsidR="00F70B7C" w:rsidRPr="00F70B7C" w:rsidRDefault="00D44E77" w:rsidP="005C12B3">
      <w:pPr>
        <w:jc w:val="center"/>
      </w:pPr>
      <w:r>
        <w:t>単位行列</w:t>
      </w:r>
      <w:r>
        <w:rPr>
          <w:rFonts w:hint="eastAsia"/>
        </w:rPr>
        <w:t xml:space="preserve"> = </w:t>
      </w:r>
      <w:r>
        <w:t xml:space="preserve"> </w:t>
      </w:r>
      <m:oMath>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w:p>
    <w:p w:rsidR="00B10050" w:rsidRDefault="00B10050" w:rsidP="006C2D44">
      <w:r>
        <w:rPr>
          <w:rFonts w:hint="eastAsia"/>
        </w:rPr>
        <w:lastRenderedPageBreak/>
        <w:t>GLM</w:t>
      </w:r>
      <w:r>
        <w:rPr>
          <w:rFonts w:hint="eastAsia"/>
        </w:rPr>
        <w:t>ライブラリ</w:t>
      </w:r>
      <w:r w:rsidR="00427090">
        <w:rPr>
          <w:rFonts w:hint="eastAsia"/>
        </w:rPr>
        <w:t>を使って</w:t>
      </w:r>
      <w:r>
        <w:rPr>
          <w:rFonts w:hint="eastAsia"/>
        </w:rPr>
        <w:t>単位行列を作るには、実数をひとつだけ設定できるコンストラクタ</w:t>
      </w:r>
      <w:r w:rsidR="00EE259F">
        <w:rPr>
          <w:rFonts w:hint="eastAsia"/>
        </w:rPr>
        <w:t>を使い、引数に</w:t>
      </w:r>
      <w:r>
        <w:rPr>
          <w:rFonts w:hint="eastAsia"/>
        </w:rPr>
        <w:t>1</w:t>
      </w:r>
      <w:r>
        <w:rPr>
          <w:rFonts w:hint="eastAsia"/>
        </w:rPr>
        <w:t>を設定します。</w:t>
      </w:r>
    </w:p>
    <w:p w:rsidR="003C4AE1" w:rsidRDefault="00B10050" w:rsidP="006C2D44">
      <w:r>
        <w:t>3</w:t>
      </w:r>
      <w:r w:rsidR="00ED3AE9">
        <w:rPr>
          <w:rFonts w:hint="eastAsia"/>
        </w:rPr>
        <w:t>つの座標変換行列を手に入れたあとは、それ</w:t>
      </w:r>
      <w:r w:rsidR="003C4AE1">
        <w:rPr>
          <w:rFonts w:hint="eastAsia"/>
        </w:rPr>
        <w:t>をかけ合わせることで</w:t>
      </w:r>
      <w:r w:rsidR="00AC732A">
        <w:rPr>
          <w:rFonts w:hint="eastAsia"/>
        </w:rPr>
        <w:t>行列</w:t>
      </w:r>
      <w:r w:rsidR="003C4AE1">
        <w:rPr>
          <w:rFonts w:hint="eastAsia"/>
        </w:rPr>
        <w:t>を合成しています。</w:t>
      </w:r>
      <w:r w:rsidR="00C460A0">
        <w:rPr>
          <w:rFonts w:hint="eastAsia"/>
        </w:rPr>
        <w:t>個々の行列を座標に掛けるのではなく、行列同士の積を求めているのには理由があります。ひとつには、</w:t>
      </w:r>
      <w:r w:rsidR="00C460A0">
        <w:t>行列の性質のひとつに</w:t>
      </w:r>
      <w:r w:rsidR="00117110">
        <w:t>「</w:t>
      </w:r>
      <w:r w:rsidR="003C4AE1">
        <w:t>行列の積を</w:t>
      </w:r>
      <w:r w:rsidR="005F645C">
        <w:t>座標に</w:t>
      </w:r>
      <w:r w:rsidR="003C4AE1">
        <w:t>掛けた結果は、積の元になった</w:t>
      </w:r>
      <w:r w:rsidR="003C4AE1">
        <w:rPr>
          <w:rFonts w:hint="eastAsia"/>
        </w:rPr>
        <w:t>2</w:t>
      </w:r>
      <w:r w:rsidR="005620E0">
        <w:rPr>
          <w:rFonts w:hint="eastAsia"/>
        </w:rPr>
        <w:t>つの行列を順番に</w:t>
      </w:r>
      <w:r w:rsidR="00AB65C2">
        <w:rPr>
          <w:rFonts w:hint="eastAsia"/>
        </w:rPr>
        <w:t>座標に</w:t>
      </w:r>
      <w:r w:rsidR="005620E0">
        <w:rPr>
          <w:rFonts w:hint="eastAsia"/>
        </w:rPr>
        <w:t>掛けた場合と等しい</w:t>
      </w:r>
      <w:r w:rsidR="00117110">
        <w:rPr>
          <w:rFonts w:hint="eastAsia"/>
        </w:rPr>
        <w:t>」</w:t>
      </w:r>
      <w:r w:rsidR="005620E0">
        <w:rPr>
          <w:rFonts w:hint="eastAsia"/>
        </w:rPr>
        <w:t>という</w:t>
      </w:r>
      <w:r w:rsidR="00C460A0">
        <w:rPr>
          <w:rFonts w:hint="eastAsia"/>
        </w:rPr>
        <w:t>もの</w:t>
      </w:r>
      <w:r w:rsidR="005F645C">
        <w:rPr>
          <w:rFonts w:hint="eastAsia"/>
        </w:rPr>
        <w:t>が</w:t>
      </w:r>
      <w:r w:rsidR="00C460A0">
        <w:rPr>
          <w:rFonts w:hint="eastAsia"/>
        </w:rPr>
        <w:t>あるからです</w:t>
      </w:r>
      <w:r w:rsidR="00FC3256">
        <w:rPr>
          <w:rFonts w:hint="eastAsia"/>
        </w:rPr>
        <w:t>(</w:t>
      </w:r>
      <w:r w:rsidR="005620E0">
        <w:rPr>
          <w:rFonts w:hint="eastAsia"/>
        </w:rPr>
        <w:t>精度の問題でわずかな誤差はあります</w:t>
      </w:r>
      <w:r w:rsidR="00FC3256">
        <w:rPr>
          <w:rFonts w:hint="eastAsia"/>
        </w:rPr>
        <w:t>)</w:t>
      </w:r>
      <w:r w:rsidR="003C4AE1">
        <w:rPr>
          <w:rFonts w:hint="eastAsia"/>
        </w:rPr>
        <w:t>。</w:t>
      </w:r>
      <w:r w:rsidR="00C460A0">
        <w:rPr>
          <w:rFonts w:hint="eastAsia"/>
        </w:rPr>
        <w:t>この性質のおかげで、シェーダーには合成した座標変換行列をひとつ転送するだけで済ませられるのです。ふたつめの理由は、合成した行列なら行列と座標の積の計算は</w:t>
      </w:r>
      <w:r w:rsidR="00C460A0">
        <w:rPr>
          <w:rFonts w:hint="eastAsia"/>
        </w:rPr>
        <w:t>1</w:t>
      </w:r>
      <w:r w:rsidR="00C460A0">
        <w:rPr>
          <w:rFonts w:hint="eastAsia"/>
        </w:rPr>
        <w:t>回で済むので、行列と座標の積を都度計算するより速いからです。</w:t>
      </w:r>
    </w:p>
    <w:p w:rsidR="00DF7F8A" w:rsidRPr="00ED3AE9" w:rsidRDefault="00DF7F8A" w:rsidP="00ED3AE9">
      <w:pPr>
        <w:pStyle w:val="af8"/>
        <w:rPr>
          <w:b/>
        </w:rPr>
      </w:pPr>
      <w:r w:rsidRPr="00DF7F8A">
        <w:rPr>
          <w:rFonts w:hint="eastAsia"/>
          <w:b/>
        </w:rPr>
        <w:t>[</w:t>
      </w:r>
      <w:r w:rsidRPr="00DF7F8A">
        <w:rPr>
          <w:rFonts w:hint="eastAsia"/>
          <w:b/>
        </w:rPr>
        <w:t>補足</w:t>
      </w:r>
      <w:r w:rsidRPr="00DF7F8A">
        <w:rPr>
          <w:rFonts w:hint="eastAsia"/>
          <w:b/>
        </w:rPr>
        <w:t>]</w:t>
      </w:r>
      <w:r>
        <w:rPr>
          <w:rFonts w:hint="eastAsia"/>
        </w:rPr>
        <w:t xml:space="preserve"> </w:t>
      </w:r>
      <w:r>
        <w:t>座標を</w:t>
      </w:r>
      <w:r>
        <w:rPr>
          <w:rFonts w:hint="eastAsia"/>
        </w:rPr>
        <w:t>v</w:t>
      </w:r>
      <w:r>
        <w:rPr>
          <w:rFonts w:hint="eastAsia"/>
        </w:rPr>
        <w:t>、</w:t>
      </w:r>
      <w:r>
        <w:t>2</w:t>
      </w:r>
      <w:r>
        <w:t>つの行列を</w:t>
      </w:r>
      <w:r>
        <w:rPr>
          <w:rFonts w:hint="eastAsia"/>
        </w:rPr>
        <w:t>mA, mB</w:t>
      </w:r>
      <w:r>
        <w:rPr>
          <w:rFonts w:hint="eastAsia"/>
        </w:rPr>
        <w:t>としたとき、次の式が成り立つ、という意味です。</w:t>
      </w:r>
      <w:r>
        <w:br/>
      </w:r>
      <w:r>
        <w:rPr>
          <w:rFonts w:hint="eastAsia"/>
        </w:rPr>
        <w:t xml:space="preserve"> </w:t>
      </w:r>
      <w:r>
        <w:t xml:space="preserve"> </w:t>
      </w:r>
      <w:r w:rsidRPr="00DF7F8A">
        <w:rPr>
          <w:rFonts w:hint="eastAsia"/>
          <w:b/>
        </w:rPr>
        <w:t xml:space="preserve">mA </w:t>
      </w:r>
      <w:r w:rsidRPr="00DF7F8A">
        <w:rPr>
          <w:rFonts w:hint="eastAsia"/>
          <w:b/>
        </w:rPr>
        <w:t>×</w:t>
      </w:r>
      <w:r w:rsidRPr="00DF7F8A">
        <w:rPr>
          <w:rFonts w:hint="eastAsia"/>
          <w:b/>
        </w:rPr>
        <w:t xml:space="preserve"> (mB </w:t>
      </w:r>
      <w:r w:rsidRPr="00DF7F8A">
        <w:rPr>
          <w:rFonts w:hint="eastAsia"/>
          <w:b/>
        </w:rPr>
        <w:t>×</w:t>
      </w:r>
      <w:r w:rsidRPr="00DF7F8A">
        <w:rPr>
          <w:rFonts w:hint="eastAsia"/>
          <w:b/>
        </w:rPr>
        <w:t xml:space="preserve"> v</w:t>
      </w:r>
      <w:r w:rsidRPr="00DF7F8A">
        <w:rPr>
          <w:b/>
        </w:rPr>
        <w:t>) = (mA × mB) × v</w:t>
      </w:r>
      <w:r w:rsidR="00FE58F4">
        <w:rPr>
          <w:b/>
        </w:rPr>
        <w:br/>
      </w:r>
      <w:r w:rsidR="00FE58F4">
        <w:t>また、行列を掛ける順番はとても重要です。なぜなら、行列の乗算では</w:t>
      </w:r>
      <w:r w:rsidR="00AB4881">
        <w:t>、みなさんが慣れ親しんでいる</w:t>
      </w:r>
      <w:r w:rsidR="00FE58F4">
        <w:t>交換法則が成り立たないからです。</w:t>
      </w:r>
      <w:r w:rsidR="00AB4881">
        <w:t>実数または虚数の数値</w:t>
      </w:r>
      <w:r w:rsidR="00AB4881">
        <w:rPr>
          <w:rFonts w:hint="eastAsia"/>
        </w:rPr>
        <w:t>a</w:t>
      </w:r>
      <w:r w:rsidR="00AB4881">
        <w:rPr>
          <w:rFonts w:hint="eastAsia"/>
        </w:rPr>
        <w:t>と</w:t>
      </w:r>
      <w:r w:rsidR="00AB4881">
        <w:rPr>
          <w:rFonts w:hint="eastAsia"/>
        </w:rPr>
        <w:t>b</w:t>
      </w:r>
      <w:r w:rsidR="00AB4881">
        <w:rPr>
          <w:rFonts w:hint="eastAsia"/>
        </w:rPr>
        <w:t>があるとき、</w:t>
      </w:r>
      <w:r w:rsidR="00AB4881">
        <w:br/>
      </w:r>
      <w:r w:rsidR="00AB4881">
        <w:rPr>
          <w:rFonts w:hint="eastAsia"/>
        </w:rPr>
        <w:t xml:space="preserve">  </w:t>
      </w:r>
      <w:r w:rsidR="00AB4881" w:rsidRPr="009A3ABF">
        <w:rPr>
          <w:rFonts w:hint="eastAsia"/>
          <w:b/>
        </w:rPr>
        <w:t xml:space="preserve">a </w:t>
      </w:r>
      <w:r w:rsidR="00AB4881" w:rsidRPr="009A3ABF">
        <w:rPr>
          <w:rFonts w:hint="eastAsia"/>
          <w:b/>
        </w:rPr>
        <w:t>×</w:t>
      </w:r>
      <w:r w:rsidR="00AB4881" w:rsidRPr="009A3ABF">
        <w:rPr>
          <w:rFonts w:hint="eastAsia"/>
          <w:b/>
        </w:rPr>
        <w:t xml:space="preserve"> b = b </w:t>
      </w:r>
      <w:r w:rsidR="00AB4881" w:rsidRPr="009A3ABF">
        <w:rPr>
          <w:rFonts w:hint="eastAsia"/>
          <w:b/>
        </w:rPr>
        <w:t>×</w:t>
      </w:r>
      <w:r w:rsidR="00AB4881" w:rsidRPr="009A3ABF">
        <w:rPr>
          <w:rFonts w:hint="eastAsia"/>
          <w:b/>
        </w:rPr>
        <w:t xml:space="preserve"> a</w:t>
      </w:r>
      <w:r w:rsidR="00AB4881">
        <w:br/>
      </w:r>
      <w:r w:rsidR="00AB4881">
        <w:t>が成り立ちますよね。</w:t>
      </w:r>
      <w:r w:rsidR="001014AD">
        <w:t>だから、</w:t>
      </w:r>
      <w:r w:rsidR="00AB4881">
        <w:rPr>
          <w:rFonts w:hint="eastAsia"/>
        </w:rPr>
        <w:t>2</w:t>
      </w:r>
      <w:r w:rsidR="00AB4881">
        <w:rPr>
          <w:rFonts w:hint="eastAsia"/>
        </w:rPr>
        <w:t>×</w:t>
      </w:r>
      <w:r w:rsidR="00AB4881">
        <w:rPr>
          <w:rFonts w:hint="eastAsia"/>
        </w:rPr>
        <w:t>4</w:t>
      </w:r>
      <w:r w:rsidR="00AB4881">
        <w:rPr>
          <w:rFonts w:hint="eastAsia"/>
        </w:rPr>
        <w:t>でも</w:t>
      </w:r>
      <w:r w:rsidR="00AB4881">
        <w:rPr>
          <w:rFonts w:hint="eastAsia"/>
        </w:rPr>
        <w:t>4</w:t>
      </w:r>
      <w:r w:rsidR="00AB4881">
        <w:rPr>
          <w:rFonts w:hint="eastAsia"/>
        </w:rPr>
        <w:t>×</w:t>
      </w:r>
      <w:r w:rsidR="00AB4881">
        <w:rPr>
          <w:rFonts w:hint="eastAsia"/>
        </w:rPr>
        <w:t>2</w:t>
      </w:r>
      <w:r w:rsidR="00AB4881">
        <w:rPr>
          <w:rFonts w:hint="eastAsia"/>
        </w:rPr>
        <w:t>でも、答えは同じ</w:t>
      </w:r>
      <w:r w:rsidR="00AB4881">
        <w:rPr>
          <w:rFonts w:hint="eastAsia"/>
        </w:rPr>
        <w:t>8</w:t>
      </w:r>
      <w:r w:rsidR="001014AD">
        <w:rPr>
          <w:rFonts w:hint="eastAsia"/>
        </w:rPr>
        <w:t>になるわけです</w:t>
      </w:r>
      <w:r w:rsidR="00AB4881">
        <w:rPr>
          <w:rFonts w:hint="eastAsia"/>
        </w:rPr>
        <w:t>。ですが、行列の場合</w:t>
      </w:r>
      <w:r w:rsidR="00D24493">
        <w:rPr>
          <w:rFonts w:hint="eastAsia"/>
        </w:rPr>
        <w:t>は</w:t>
      </w:r>
      <w:r w:rsidR="00AB4881">
        <w:rPr>
          <w:rFonts w:hint="eastAsia"/>
        </w:rPr>
        <w:t>、</w:t>
      </w:r>
      <w:r w:rsidR="00FE58F4">
        <w:br/>
      </w:r>
      <w:r w:rsidR="00FE58F4">
        <w:rPr>
          <w:rFonts w:hint="eastAsia"/>
        </w:rPr>
        <w:t xml:space="preserve">  </w:t>
      </w:r>
      <w:r w:rsidR="00FE58F4" w:rsidRPr="00DF7F8A">
        <w:rPr>
          <w:rFonts w:hint="eastAsia"/>
          <w:b/>
        </w:rPr>
        <w:t xml:space="preserve">mA </w:t>
      </w:r>
      <w:r w:rsidR="00FE58F4" w:rsidRPr="00DF7F8A">
        <w:rPr>
          <w:rFonts w:hint="eastAsia"/>
          <w:b/>
        </w:rPr>
        <w:t>×</w:t>
      </w:r>
      <w:r w:rsidR="00FE58F4">
        <w:rPr>
          <w:rFonts w:hint="eastAsia"/>
          <w:b/>
        </w:rPr>
        <w:t xml:space="preserve"> </w:t>
      </w:r>
      <w:r w:rsidR="00FE58F4" w:rsidRPr="00DF7F8A">
        <w:rPr>
          <w:rFonts w:hint="eastAsia"/>
          <w:b/>
        </w:rPr>
        <w:t>mB</w:t>
      </w:r>
      <w:r w:rsidR="00FE58F4">
        <w:rPr>
          <w:b/>
        </w:rPr>
        <w:t xml:space="preserve"> </w:t>
      </w:r>
      <w:r w:rsidR="00D24493">
        <w:rPr>
          <w:b/>
        </w:rPr>
        <w:t>=</w:t>
      </w:r>
      <w:r w:rsidR="00FE58F4">
        <w:rPr>
          <w:b/>
        </w:rPr>
        <w:t xml:space="preserve"> </w:t>
      </w:r>
      <w:r w:rsidR="00FE58F4">
        <w:rPr>
          <w:rFonts w:hint="eastAsia"/>
          <w:b/>
        </w:rPr>
        <w:t>mB</w:t>
      </w:r>
      <w:r w:rsidR="00FE58F4" w:rsidRPr="00DF7F8A">
        <w:rPr>
          <w:rFonts w:hint="eastAsia"/>
          <w:b/>
        </w:rPr>
        <w:t xml:space="preserve"> </w:t>
      </w:r>
      <w:r w:rsidR="00FE58F4" w:rsidRPr="00DF7F8A">
        <w:rPr>
          <w:rFonts w:hint="eastAsia"/>
          <w:b/>
        </w:rPr>
        <w:t>×</w:t>
      </w:r>
      <w:r w:rsidR="00FE58F4">
        <w:rPr>
          <w:rFonts w:hint="eastAsia"/>
          <w:b/>
        </w:rPr>
        <w:t xml:space="preserve"> m</w:t>
      </w:r>
      <w:r w:rsidR="00FE58F4">
        <w:rPr>
          <w:b/>
        </w:rPr>
        <w:t>A</w:t>
      </w:r>
      <w:r w:rsidR="00FE58F4">
        <w:rPr>
          <w:b/>
        </w:rPr>
        <w:br/>
      </w:r>
      <w:r w:rsidR="00D24493">
        <w:t>は成り立たないので、</w:t>
      </w:r>
      <w:r w:rsidR="00D24493">
        <w:br/>
      </w:r>
      <w:r w:rsidR="00D24493">
        <w:rPr>
          <w:rFonts w:hint="eastAsia"/>
        </w:rPr>
        <w:t xml:space="preserve">  </w:t>
      </w:r>
      <w:r w:rsidR="00D24493" w:rsidRPr="00DF7F8A">
        <w:rPr>
          <w:rFonts w:hint="eastAsia"/>
          <w:b/>
        </w:rPr>
        <w:t xml:space="preserve">mA </w:t>
      </w:r>
      <w:r w:rsidR="00D24493" w:rsidRPr="00DF7F8A">
        <w:rPr>
          <w:rFonts w:hint="eastAsia"/>
          <w:b/>
        </w:rPr>
        <w:t>×</w:t>
      </w:r>
      <w:r w:rsidR="00D24493">
        <w:rPr>
          <w:rFonts w:hint="eastAsia"/>
          <w:b/>
        </w:rPr>
        <w:t xml:space="preserve"> </w:t>
      </w:r>
      <w:r w:rsidR="00D24493" w:rsidRPr="00DF7F8A">
        <w:rPr>
          <w:rFonts w:hint="eastAsia"/>
          <w:b/>
        </w:rPr>
        <w:t>mB</w:t>
      </w:r>
      <w:r w:rsidR="00D24493">
        <w:rPr>
          <w:b/>
        </w:rPr>
        <w:t xml:space="preserve"> ≠ </w:t>
      </w:r>
      <w:r w:rsidR="00D24493">
        <w:rPr>
          <w:rFonts w:hint="eastAsia"/>
          <w:b/>
        </w:rPr>
        <w:t>mB</w:t>
      </w:r>
      <w:r w:rsidR="00D24493" w:rsidRPr="00DF7F8A">
        <w:rPr>
          <w:rFonts w:hint="eastAsia"/>
          <w:b/>
        </w:rPr>
        <w:t xml:space="preserve"> </w:t>
      </w:r>
      <w:r w:rsidR="00D24493" w:rsidRPr="00DF7F8A">
        <w:rPr>
          <w:rFonts w:hint="eastAsia"/>
          <w:b/>
        </w:rPr>
        <w:t>×</w:t>
      </w:r>
      <w:r w:rsidR="00D24493">
        <w:rPr>
          <w:rFonts w:hint="eastAsia"/>
          <w:b/>
        </w:rPr>
        <w:t xml:space="preserve"> m</w:t>
      </w:r>
      <w:r w:rsidR="00D24493">
        <w:rPr>
          <w:b/>
        </w:rPr>
        <w:t>A</w:t>
      </w:r>
      <w:r w:rsidR="00D24493">
        <w:rPr>
          <w:b/>
        </w:rPr>
        <w:br/>
      </w:r>
      <w:r w:rsidR="00D24493" w:rsidRPr="00D24493">
        <w:t>となります。</w:t>
      </w:r>
      <w:r w:rsidR="00826E3D">
        <w:br/>
      </w:r>
      <w:r w:rsidR="00826E3D">
        <w:t>プリミティブが思ったように表示されないときは、行列を掛ける順番が正しいかどうかを確認してみるといいでしょう。</w:t>
      </w:r>
    </w:p>
    <w:p w:rsidR="00DF5156" w:rsidRDefault="006A7B13" w:rsidP="006C2D44">
      <w:r>
        <w:rPr>
          <w:rFonts w:hint="eastAsia"/>
        </w:rPr>
        <w:t>そして、</w:t>
      </w:r>
      <w:r>
        <w:rPr>
          <w:rFonts w:hint="eastAsia"/>
        </w:rPr>
        <w:t>glUniformMatrix4fv</w:t>
      </w:r>
      <w:r w:rsidR="00BB22B2">
        <w:rPr>
          <w:rFonts w:hint="eastAsia"/>
        </w:rPr>
        <w:t>(</w:t>
      </w:r>
      <w:r w:rsidR="00BB22B2">
        <w:rPr>
          <w:rFonts w:hint="eastAsia"/>
        </w:rPr>
        <w:t>じーえる・ゆにふぉーむ・まとりくす・ふぉー・えふ・ぶい</w:t>
      </w:r>
      <w:r w:rsidR="00BB22B2">
        <w:rPr>
          <w:rFonts w:hint="eastAsia"/>
        </w:rPr>
        <w:t>)</w:t>
      </w:r>
      <w:r>
        <w:rPr>
          <w:rFonts w:hint="eastAsia"/>
        </w:rPr>
        <w:t>関数で、</w:t>
      </w:r>
      <w:r w:rsidR="005A7B7D">
        <w:rPr>
          <w:rFonts w:hint="eastAsia"/>
        </w:rPr>
        <w:t>シェーダーに</w:t>
      </w:r>
      <w:r>
        <w:rPr>
          <w:rFonts w:hint="eastAsia"/>
        </w:rPr>
        <w:t>変換行列を</w:t>
      </w:r>
      <w:r w:rsidR="00C5415C">
        <w:rPr>
          <w:rFonts w:hint="eastAsia"/>
        </w:rPr>
        <w:t>転送し</w:t>
      </w:r>
      <w:r>
        <w:rPr>
          <w:rFonts w:hint="eastAsia"/>
        </w:rPr>
        <w:t>ます。</w:t>
      </w:r>
      <w:r w:rsidR="00C5415C">
        <w:t>この関数の最初の引数は、転送先の</w:t>
      </w:r>
      <w:r w:rsidR="00C5415C">
        <w:rPr>
          <w:rFonts w:hint="eastAsia"/>
        </w:rPr>
        <w:t>uniform</w:t>
      </w:r>
      <w:r w:rsidR="00C5415C">
        <w:rPr>
          <w:rFonts w:hint="eastAsia"/>
        </w:rPr>
        <w:t>変数の位置です。</w:t>
      </w:r>
      <w:r w:rsidR="00C5415C">
        <w:rPr>
          <w:rFonts w:hint="eastAsia"/>
        </w:rPr>
        <w:t>2</w:t>
      </w:r>
      <w:r w:rsidR="00C5415C">
        <w:rPr>
          <w:rFonts w:hint="eastAsia"/>
        </w:rPr>
        <w:t>つめの引数は、転送するデータの数です。</w:t>
      </w:r>
      <w:r w:rsidR="00C5415C">
        <w:rPr>
          <w:rFonts w:hint="eastAsia"/>
        </w:rPr>
        <w:t>3</w:t>
      </w:r>
      <w:r w:rsidR="00C5415C">
        <w:rPr>
          <w:rFonts w:hint="eastAsia"/>
        </w:rPr>
        <w:t>つめの引数は、行列を転置するかどうかを</w:t>
      </w:r>
      <w:r w:rsidR="00036536">
        <w:rPr>
          <w:rFonts w:hint="eastAsia"/>
        </w:rPr>
        <w:t>指定します</w:t>
      </w:r>
      <w:r w:rsidR="00036536">
        <w:rPr>
          <w:rFonts w:hint="eastAsia"/>
        </w:rPr>
        <w:t>(</w:t>
      </w:r>
      <w:r w:rsidR="00C5415C">
        <w:rPr>
          <w:rFonts w:hint="eastAsia"/>
        </w:rPr>
        <w:t>転置というのは行と列の内容を入れ替えることです</w:t>
      </w:r>
      <w:r w:rsidR="00036536">
        <w:rPr>
          <w:rFonts w:hint="eastAsia"/>
        </w:rPr>
        <w:t>)</w:t>
      </w:r>
      <w:r w:rsidR="00C5415C">
        <w:rPr>
          <w:rFonts w:hint="eastAsia"/>
        </w:rPr>
        <w:t>。</w:t>
      </w:r>
      <w:r w:rsidR="00C5415C">
        <w:rPr>
          <w:rFonts w:hint="eastAsia"/>
        </w:rPr>
        <w:t>4</w:t>
      </w:r>
      <w:r w:rsidR="00C5415C">
        <w:rPr>
          <w:rFonts w:hint="eastAsia"/>
        </w:rPr>
        <w:t>つめの引数は、転送するデータへの</w:t>
      </w:r>
      <w:r w:rsidR="00B55BFF">
        <w:rPr>
          <w:rFonts w:hint="eastAsia"/>
        </w:rPr>
        <w:t>ポインタで、</w:t>
      </w:r>
      <w:r w:rsidR="00BF4830">
        <w:rPr>
          <w:rFonts w:hint="eastAsia"/>
        </w:rPr>
        <w:t>ここで</w:t>
      </w:r>
      <w:r w:rsidR="00B55BFF">
        <w:rPr>
          <w:rFonts w:hint="eastAsia"/>
        </w:rPr>
        <w:t>は</w:t>
      </w:r>
      <w:r w:rsidR="00BF4830">
        <w:rPr>
          <w:rFonts w:hint="eastAsia"/>
        </w:rPr>
        <w:t>「</w:t>
      </w:r>
      <w:r w:rsidR="00BF4830">
        <w:rPr>
          <w:rFonts w:hint="eastAsia"/>
        </w:rPr>
        <w:t>&amp;vp[0][0]</w:t>
      </w:r>
      <w:r w:rsidR="00BF4830">
        <w:rPr>
          <w:rFonts w:hint="eastAsia"/>
        </w:rPr>
        <w:t>」</w:t>
      </w:r>
      <w:r w:rsidR="00B55BFF">
        <w:rPr>
          <w:rFonts w:hint="eastAsia"/>
        </w:rPr>
        <w:t>とすることで</w:t>
      </w:r>
      <w:r w:rsidR="00BF4830">
        <w:rPr>
          <w:rFonts w:hint="eastAsia"/>
        </w:rPr>
        <w:t>、行列の最初の要素へのポインタ</w:t>
      </w:r>
      <w:r w:rsidR="00B55BFF">
        <w:rPr>
          <w:rFonts w:hint="eastAsia"/>
        </w:rPr>
        <w:t>を渡しています</w:t>
      </w:r>
      <w:r w:rsidR="00BF4830">
        <w:rPr>
          <w:rFonts w:hint="eastAsia"/>
        </w:rPr>
        <w:t>。</w:t>
      </w:r>
      <w:r w:rsidR="002D1038">
        <w:br/>
      </w:r>
      <w:r w:rsidR="00A72F36">
        <w:t>また、</w:t>
      </w:r>
      <w:r w:rsidR="00B854E5" w:rsidRPr="00B854E5">
        <w:t>glUniformMatrix4fv</w:t>
      </w:r>
      <w:r w:rsidR="00B854E5">
        <w:t>関数は、</w:t>
      </w:r>
      <w:r w:rsidR="0075403C">
        <w:t>現在設定されている</w:t>
      </w:r>
      <w:r w:rsidR="00B854E5">
        <w:rPr>
          <w:rFonts w:hint="eastAsia"/>
        </w:rPr>
        <w:t>プログラム</w:t>
      </w:r>
      <w:r w:rsidR="008F734B">
        <w:rPr>
          <w:rFonts w:hint="eastAsia"/>
        </w:rPr>
        <w:t>・</w:t>
      </w:r>
      <w:r w:rsidR="00B854E5">
        <w:rPr>
          <w:rFonts w:hint="eastAsia"/>
        </w:rPr>
        <w:t>オブジェクト</w:t>
      </w:r>
      <w:r w:rsidR="008F734B">
        <w:rPr>
          <w:rFonts w:hint="eastAsia"/>
        </w:rPr>
        <w:t>(</w:t>
      </w:r>
      <w:r w:rsidR="008F734B">
        <w:t>=</w:t>
      </w:r>
      <w:r w:rsidR="008F734B">
        <w:t>シェーダ</w:t>
      </w:r>
      <w:r w:rsidR="001B392E">
        <w:t>ー</w:t>
      </w:r>
      <w:r w:rsidR="008F734B">
        <w:rPr>
          <w:rFonts w:hint="eastAsia"/>
        </w:rPr>
        <w:t>)</w:t>
      </w:r>
      <w:r w:rsidR="009F4AE7">
        <w:rPr>
          <w:rFonts w:hint="eastAsia"/>
        </w:rPr>
        <w:t>に対してデータを転送します。そのため、</w:t>
      </w:r>
      <w:r w:rsidR="0075403C">
        <w:rPr>
          <w:rFonts w:hint="eastAsia"/>
        </w:rPr>
        <w:t>glUseProgram</w:t>
      </w:r>
      <w:r w:rsidR="009F4AE7">
        <w:rPr>
          <w:rFonts w:hint="eastAsia"/>
        </w:rPr>
        <w:t>よりあとで呼び出さなければなりません</w:t>
      </w:r>
      <w:r w:rsidR="00B854E5">
        <w:rPr>
          <w:rFonts w:hint="eastAsia"/>
        </w:rPr>
        <w:t>。</w:t>
      </w:r>
    </w:p>
    <w:p w:rsidR="0066215A" w:rsidRDefault="002A62C0" w:rsidP="006C2D44">
      <w:r>
        <w:t>それでは</w:t>
      </w:r>
      <w:r w:rsidR="008F1AE4">
        <w:t>、</w:t>
      </w:r>
      <w:r w:rsidRPr="00C4208A">
        <w:rPr>
          <w:b/>
        </w:rPr>
        <w:t>ビルドして実行してください。</w:t>
      </w:r>
      <w:r w:rsidR="004D0072">
        <w:t>次</w:t>
      </w:r>
      <w:r>
        <w:t>のような画像が</w:t>
      </w:r>
      <w:r w:rsidR="005077F6">
        <w:t>表示されたら成功です</w:t>
      </w:r>
      <w:r w:rsidR="004D0072">
        <w:t>。</w:t>
      </w:r>
    </w:p>
    <w:p w:rsidR="00CB4172" w:rsidRDefault="005808BB" w:rsidP="00CB4172">
      <w:pPr>
        <w:jc w:val="center"/>
      </w:pPr>
      <w:r>
        <w:rPr>
          <w:noProof/>
        </w:rPr>
        <w:drawing>
          <wp:inline distT="0" distB="0" distL="0" distR="0">
            <wp:extent cx="2133600" cy="1674998"/>
            <wp:effectExtent l="0" t="0" r="0" b="1905"/>
            <wp:docPr id="5" name="図 5"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4074" cy="1675370"/>
                    </a:xfrm>
                    <a:prstGeom prst="rect">
                      <a:avLst/>
                    </a:prstGeom>
                    <a:noFill/>
                    <a:ln>
                      <a:noFill/>
                    </a:ln>
                  </pic:spPr>
                </pic:pic>
              </a:graphicData>
            </a:graphic>
          </wp:inline>
        </w:drawing>
      </w:r>
    </w:p>
    <w:p w:rsidR="00AE4F22" w:rsidRPr="00322F72" w:rsidRDefault="00AE4F22" w:rsidP="00322F72">
      <w:pPr>
        <w:pStyle w:val="2"/>
      </w:pPr>
      <w:r>
        <w:rPr>
          <w:rFonts w:hint="eastAsia"/>
        </w:rPr>
        <w:lastRenderedPageBreak/>
        <w:t>視点を動かす</w:t>
      </w:r>
    </w:p>
    <w:p w:rsidR="007D4ECF" w:rsidRDefault="00AE4F22" w:rsidP="007D4ECF">
      <w:r>
        <w:t>四角形が斜めになったのは分かりますが、この状態では</w:t>
      </w:r>
      <w:r>
        <w:rPr>
          <w:rFonts w:hint="eastAsia"/>
        </w:rPr>
        <w:t>2</w:t>
      </w:r>
      <w:r>
        <w:rPr>
          <w:rFonts w:hint="eastAsia"/>
        </w:rPr>
        <w:t>つの図形の位置関係</w:t>
      </w:r>
      <w:r w:rsidR="007D4ECF">
        <w:t>がさっぱり</w:t>
      </w:r>
      <w:r>
        <w:t>分かりません。そこで</w:t>
      </w:r>
      <w:r w:rsidR="007D4ECF">
        <w:t>、視点を動かしてみることにします。</w:t>
      </w:r>
      <w:r w:rsidR="007D4ECF">
        <w:br/>
      </w:r>
      <w:r w:rsidR="007D4ECF">
        <w:rPr>
          <w:rFonts w:hint="eastAsia"/>
        </w:rPr>
        <w:t>glUseProgram</w:t>
      </w:r>
      <w:r w:rsidR="00706090">
        <w:rPr>
          <w:rFonts w:hint="eastAsia"/>
        </w:rPr>
        <w:t>関数呼び出しの前に、次の</w:t>
      </w:r>
      <w:r w:rsidR="00706090">
        <w:rPr>
          <w:lang w:val="ja-JP"/>
        </w:rPr>
        <w:t>プログラム</w:t>
      </w:r>
      <w:r w:rsidR="007D4ECF">
        <w:rPr>
          <w:rFonts w:hint="eastAsia"/>
        </w:rPr>
        <w:t>を追加してください。</w:t>
      </w:r>
    </w:p>
    <w:p w:rsidR="007D4ECF" w:rsidRPr="00506FC4" w:rsidRDefault="00A050E6" w:rsidP="00A050E6">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rsidR="009315D7">
        <w:rPr>
          <w:b/>
          <w:color w:val="FF0000"/>
        </w:rPr>
        <w:br/>
      </w:r>
      <w:r w:rsidR="009315D7" w:rsidRPr="00A050E6">
        <w:rPr>
          <w:b/>
          <w:color w:val="FF0000"/>
        </w:rPr>
        <w:t>+</w:t>
      </w:r>
      <w:r w:rsidR="009315D7" w:rsidRPr="009315D7">
        <w:rPr>
          <w:color w:val="008000"/>
        </w:rPr>
        <w:t xml:space="preserve">// </w:t>
      </w:r>
      <w:r w:rsidR="009315D7" w:rsidRPr="009315D7">
        <w:rPr>
          <w:color w:val="008000"/>
        </w:rPr>
        <w:t>視点を回転移動させる</w:t>
      </w:r>
      <w:r w:rsidR="009315D7" w:rsidRPr="009315D7">
        <w:rPr>
          <w:rFonts w:hint="eastAsia"/>
          <w:color w:val="008000"/>
        </w:rPr>
        <w:t>.</w:t>
      </w:r>
      <w:r>
        <w:br/>
      </w:r>
      <w:r w:rsidRPr="00A050E6">
        <w:rPr>
          <w:b/>
          <w:color w:val="FF0000"/>
        </w:rPr>
        <w:t>+</w:t>
      </w:r>
      <w:r w:rsidR="007D4ECF">
        <w:rPr>
          <w:color w:val="0000FF"/>
        </w:rPr>
        <w:t>static</w:t>
      </w:r>
      <w:r w:rsidR="007D4ECF">
        <w:t xml:space="preserve"> </w:t>
      </w:r>
      <w:r w:rsidR="007D4ECF">
        <w:rPr>
          <w:color w:val="0000FF"/>
        </w:rPr>
        <w:t>float</w:t>
      </w:r>
      <w:r w:rsidR="007D4ECF">
        <w:t xml:space="preserve"> degree = 0.0f;</w:t>
      </w:r>
      <w:r w:rsidR="007D4ECF">
        <w:br/>
      </w:r>
      <w:r w:rsidRPr="00A050E6">
        <w:rPr>
          <w:b/>
          <w:color w:val="FF0000"/>
        </w:rPr>
        <w:t>+</w:t>
      </w:r>
      <w:r w:rsidR="007D4ECF">
        <w:t>degree += 0.</w:t>
      </w:r>
      <w:r w:rsidR="00CE249C">
        <w:t>0</w:t>
      </w:r>
      <w:r w:rsidR="007D4ECF">
        <w:t>1f;</w:t>
      </w:r>
      <w:r w:rsidR="007D4ECF">
        <w:br/>
      </w:r>
      <w:r w:rsidRPr="00A050E6">
        <w:rPr>
          <w:b/>
          <w:color w:val="FF0000"/>
        </w:rPr>
        <w:t>+</w:t>
      </w:r>
      <w:r w:rsidR="007D4ECF">
        <w:rPr>
          <w:color w:val="0000FF"/>
        </w:rPr>
        <w:t>if</w:t>
      </w:r>
      <w:r w:rsidR="007D4ECF">
        <w:t xml:space="preserve"> (degree &gt;= 360.0f) { degree -= 360.0f; }</w:t>
      </w:r>
      <w:r w:rsidR="007D4ECF">
        <w:br/>
      </w:r>
      <w:r w:rsidRPr="00A050E6">
        <w:rPr>
          <w:b/>
          <w:color w:val="FF0000"/>
        </w:rPr>
        <w:t>+</w:t>
      </w:r>
      <w:r w:rsidR="007D4ECF">
        <w:rPr>
          <w:color w:val="0000FF"/>
        </w:rPr>
        <w:t>const</w:t>
      </w:r>
      <w:r w:rsidR="007D4ECF">
        <w:t xml:space="preserve"> glm::</w:t>
      </w:r>
      <w:r w:rsidR="007D4ECF">
        <w:rPr>
          <w:color w:val="2B91AF"/>
        </w:rPr>
        <w:t>vec3</w:t>
      </w:r>
      <w:r w:rsidR="00506FC4">
        <w:t xml:space="preserve"> viewPos = </w:t>
      </w:r>
      <w:r w:rsidR="007D4ECF">
        <w:t>glm::rotate(</w:t>
      </w:r>
      <w:r>
        <w:br/>
      </w:r>
      <w:r w:rsidRPr="00A050E6">
        <w:rPr>
          <w:b/>
          <w:color w:val="FF0000"/>
        </w:rPr>
        <w:t>+</w:t>
      </w:r>
      <w:r>
        <w:t xml:space="preserve"> </w:t>
      </w:r>
      <w:r w:rsidR="00506FC4">
        <w:t xml:space="preserve"> </w:t>
      </w:r>
      <w:r w:rsidR="007D4ECF">
        <w:t>glm::</w:t>
      </w:r>
      <w:r w:rsidR="007D4ECF">
        <w:rPr>
          <w:color w:val="2B91AF"/>
        </w:rPr>
        <w:t>mat4</w:t>
      </w:r>
      <w:r w:rsidR="007D4ECF">
        <w:t>(</w:t>
      </w:r>
      <w:r w:rsidR="00622323">
        <w:rPr>
          <w:rFonts w:hint="eastAsia"/>
        </w:rPr>
        <w:t>1</w:t>
      </w:r>
      <w:r w:rsidR="007D4ECF">
        <w:t>), glm::radians(degree), glm::</w:t>
      </w:r>
      <w:r w:rsidR="007D4ECF">
        <w:rPr>
          <w:color w:val="2B91AF"/>
        </w:rPr>
        <w:t>vec3</w:t>
      </w:r>
      <w:r w:rsidR="007D4ECF">
        <w:t xml:space="preserve">(0, 1, 0)) </w:t>
      </w:r>
      <w:r w:rsidR="007D4ECF">
        <w:rPr>
          <w:color w:val="008080"/>
        </w:rPr>
        <w:t>*</w:t>
      </w:r>
      <w:r w:rsidR="007D4ECF">
        <w:t xml:space="preserve"> glm::</w:t>
      </w:r>
      <w:r w:rsidR="007D4ECF">
        <w:rPr>
          <w:color w:val="2B91AF"/>
        </w:rPr>
        <w:t>vec4</w:t>
      </w:r>
      <w:r w:rsidR="007D4ECF">
        <w:t xml:space="preserve">(2, </w:t>
      </w:r>
      <w:r w:rsidR="00506FC4">
        <w:t>3, 3, 1);</w:t>
      </w:r>
      <w:r>
        <w:br/>
      </w:r>
      <w:r>
        <w:br/>
      </w:r>
      <w:r>
        <w:rPr>
          <w:color w:val="6F008A"/>
        </w:rPr>
        <w:t xml:space="preserve"> glUseProgram</w:t>
      </w:r>
      <w:r>
        <w:t>(shaderProgram);</w:t>
      </w:r>
      <w:r w:rsidR="00F97EE7">
        <w:br/>
      </w:r>
      <w:r w:rsidR="00F97EE7">
        <w:rPr>
          <w:color w:val="0000FF"/>
        </w:rPr>
        <w:br/>
      </w:r>
      <w:r w:rsidR="00F97EE7">
        <w:rPr>
          <w:b/>
          <w:color w:val="FF0000"/>
        </w:rPr>
        <w:t xml:space="preserve"> </w:t>
      </w:r>
      <w:r w:rsidR="00F97EE7" w:rsidRPr="00A2112A">
        <w:rPr>
          <w:color w:val="008000"/>
        </w:rPr>
        <w:t xml:space="preserve">// </w:t>
      </w:r>
      <w:r w:rsidR="00F97EE7" w:rsidRPr="00A2112A">
        <w:rPr>
          <w:color w:val="008000"/>
        </w:rPr>
        <w:t>座標変換行列を作成してシェーダに転送する</w:t>
      </w:r>
      <w:r w:rsidR="00F97EE7" w:rsidRPr="00A2112A">
        <w:rPr>
          <w:rFonts w:hint="eastAsia"/>
          <w:color w:val="008000"/>
        </w:rPr>
        <w:t>.</w:t>
      </w:r>
    </w:p>
    <w:p w:rsidR="007D4ECF" w:rsidRDefault="007D4ECF" w:rsidP="007D4ECF">
      <w:r>
        <w:t>さらに、</w:t>
      </w:r>
      <w:r>
        <w:rPr>
          <w:rFonts w:hint="eastAsia"/>
        </w:rPr>
        <w:t>matView</w:t>
      </w:r>
      <w:r w:rsidR="00DD276E">
        <w:rPr>
          <w:rFonts w:hint="eastAsia"/>
        </w:rPr>
        <w:t>を作成するプログラム</w:t>
      </w:r>
      <w:r>
        <w:rPr>
          <w:rFonts w:hint="eastAsia"/>
        </w:rPr>
        <w:t>を次のように書き換え</w:t>
      </w:r>
      <w:r w:rsidR="00DD276E">
        <w:rPr>
          <w:rFonts w:hint="eastAsia"/>
        </w:rPr>
        <w:t>てください</w:t>
      </w:r>
      <w:r>
        <w:rPr>
          <w:rFonts w:hint="eastAsia"/>
        </w:rPr>
        <w:t>。</w:t>
      </w:r>
    </w:p>
    <w:p w:rsidR="007D4ECF" w:rsidRDefault="00D86F4F" w:rsidP="007D4ECF">
      <w:pPr>
        <w:pStyle w:val="ac"/>
      </w:pPr>
      <w:r>
        <w:rPr>
          <w:b/>
          <w:color w:val="FF0000"/>
        </w:rP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r w:rsidR="00904063">
        <w:rPr>
          <w:color w:val="008000"/>
        </w:rPr>
        <w:br/>
      </w:r>
      <w:r w:rsidR="00904063">
        <w:rPr>
          <w:b/>
          <w:color w:val="FF0000"/>
        </w:rP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Pr>
          <w:b/>
          <w:color w:val="FF0000"/>
        </w:rPr>
        <w:t xml:space="preserve"> </w:t>
      </w:r>
      <w:r>
        <w:rPr>
          <w:color w:val="0000FF"/>
        </w:rPr>
        <w:t>const</w:t>
      </w:r>
      <w:r>
        <w:t xml:space="preserve"> glm::</w:t>
      </w:r>
      <w:r>
        <w:rPr>
          <w:color w:val="2B91AF"/>
        </w:rPr>
        <w:t>mat4x4</w:t>
      </w:r>
      <w:r>
        <w:t xml:space="preserve"> matView =</w:t>
      </w:r>
      <w:r>
        <w:br/>
      </w:r>
      <w:r w:rsidR="00C352FE">
        <w:rPr>
          <w:b/>
          <w:color w:val="FF0000"/>
        </w:rPr>
        <w:t>-</w:t>
      </w:r>
      <w:r w:rsidRPr="00C352FE">
        <w:rPr>
          <w:color w:val="FF0000"/>
        </w:rPr>
        <w:t xml:space="preserve">  glm::lookAt(</w:t>
      </w:r>
      <w:r w:rsidR="00C352FE" w:rsidRPr="00F74DA2">
        <w:rPr>
          <w:color w:val="FF0000"/>
        </w:rPr>
        <w:t>glm::vec3(2, 3, 3)</w:t>
      </w:r>
      <w:r w:rsidRPr="00F74DA2">
        <w:rPr>
          <w:color w:val="FF0000"/>
        </w:rPr>
        <w:t>, glm::vec3(0, 0, 0), glm::vec3(0, 1, 0));</w:t>
      </w:r>
      <w:r>
        <w:br/>
      </w:r>
      <w:r w:rsidR="00C352FE">
        <w:rPr>
          <w:b/>
          <w:color w:val="FF0000"/>
        </w:rPr>
        <w:t>+</w:t>
      </w:r>
      <w:r w:rsidR="00C352FE">
        <w:t xml:space="preserve">  glm::lookAt(viewPos, glm::</w:t>
      </w:r>
      <w:r w:rsidR="00C352FE">
        <w:rPr>
          <w:color w:val="2B91AF"/>
        </w:rPr>
        <w:t>vec3</w:t>
      </w:r>
      <w:r w:rsidR="00C352FE">
        <w:t>(0, 0, 0), glm::</w:t>
      </w:r>
      <w:r w:rsidR="00C352FE">
        <w:rPr>
          <w:color w:val="2B91AF"/>
        </w:rPr>
        <w:t>vec3</w:t>
      </w:r>
      <w:r w:rsidR="00C352FE">
        <w:t>(0, 1, 0));</w:t>
      </w:r>
      <w:r w:rsidR="00161ABF">
        <w:br/>
      </w:r>
      <w:r w:rsidR="00501BBA">
        <w:rPr>
          <w:color w:val="0000FF"/>
        </w:rPr>
        <w:t xml:space="preserve"> </w:t>
      </w:r>
      <w:r w:rsidR="00161ABF">
        <w:rPr>
          <w:color w:val="0000FF"/>
        </w:rPr>
        <w:t>const</w:t>
      </w:r>
      <w:r w:rsidR="00161ABF">
        <w:t xml:space="preserve"> glm::</w:t>
      </w:r>
      <w:r w:rsidR="00161ABF">
        <w:rPr>
          <w:color w:val="2B91AF"/>
        </w:rPr>
        <w:t>mat4x4</w:t>
      </w:r>
      <w:r w:rsidR="00161ABF">
        <w:t xml:space="preserve"> matModel = glm::</w:t>
      </w:r>
      <w:r w:rsidR="00161ABF">
        <w:rPr>
          <w:color w:val="2B91AF"/>
        </w:rPr>
        <w:t>mat4x4</w:t>
      </w:r>
      <w:r w:rsidR="00161ABF">
        <w:t>(1);</w:t>
      </w:r>
      <w:r w:rsidR="00C352FE">
        <w:br/>
      </w:r>
      <w:r>
        <w:rPr>
          <w:b/>
          <w:color w:val="FF0000"/>
        </w:rPr>
        <w:t xml:space="preserve"> </w:t>
      </w:r>
      <w:r>
        <w:rPr>
          <w:color w:val="0000FF"/>
        </w:rPr>
        <w:t>const</w:t>
      </w:r>
      <w:r>
        <w:t xml:space="preserve"> glm::</w:t>
      </w:r>
      <w:r>
        <w:rPr>
          <w:color w:val="2B91AF"/>
        </w:rPr>
        <w:t>mat4x4</w:t>
      </w:r>
      <w:r>
        <w:t xml:space="preserve"> </w:t>
      </w:r>
      <w:r>
        <w:rPr>
          <w:rFonts w:hint="eastAsia"/>
        </w:rPr>
        <w:t>matMVP</w:t>
      </w:r>
      <w:r>
        <w:t xml:space="preserve"> = matProj * matView</w:t>
      </w:r>
      <w:r w:rsidR="00161ABF">
        <w:t xml:space="preserve"> </w:t>
      </w:r>
      <w:r w:rsidR="00161ABF">
        <w:rPr>
          <w:rFonts w:hint="eastAsia"/>
        </w:rPr>
        <w:t>* matModel</w:t>
      </w:r>
      <w:r>
        <w:t>;</w:t>
      </w:r>
      <w:r>
        <w:br/>
      </w:r>
      <w:r>
        <w:rPr>
          <w:b/>
          <w:color w:val="FF0000"/>
        </w:rP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rsidR="007C6763">
        <w:t>);</w:t>
      </w:r>
    </w:p>
    <w:p w:rsidR="007D4ECF" w:rsidRDefault="007C3F3B" w:rsidP="007D4ECF">
      <w:r>
        <w:t>プログラムが書けたら、</w:t>
      </w:r>
      <w:r w:rsidRPr="007C3F3B">
        <w:rPr>
          <w:b/>
        </w:rPr>
        <w:t>ビルドして実行してください。</w:t>
      </w:r>
      <w:r>
        <w:br/>
      </w:r>
      <w:r>
        <w:rPr>
          <w:rFonts w:hint="eastAsia"/>
        </w:rPr>
        <w:t>四角形が</w:t>
      </w:r>
      <w:r w:rsidR="009D1514">
        <w:rPr>
          <w:rFonts w:hint="eastAsia"/>
        </w:rPr>
        <w:t>くるくると回り続けるように</w:t>
      </w:r>
      <w:r>
        <w:rPr>
          <w:rFonts w:hint="eastAsia"/>
        </w:rPr>
        <w:t>なると思います。</w:t>
      </w:r>
    </w:p>
    <w:p w:rsidR="007203FC" w:rsidRDefault="000A712B" w:rsidP="007D4ECF">
      <w:r>
        <w:t>さて、</w:t>
      </w:r>
      <w:r w:rsidR="007203FC">
        <w:t>ここでふたつ</w:t>
      </w:r>
      <w:r>
        <w:t>の</w:t>
      </w:r>
      <w:r w:rsidR="00EE2CB2">
        <w:t>重要なお知らせがあります。</w:t>
      </w:r>
      <w:r w:rsidR="007203FC">
        <w:br/>
      </w:r>
      <w:r w:rsidR="00626E61">
        <w:t>座標変換行列を導入した結果、</w:t>
      </w:r>
      <w:r w:rsidR="00626E61" w:rsidRPr="00167C4D">
        <w:rPr>
          <w:b/>
        </w:rPr>
        <w:t>頂点デ</w:t>
      </w:r>
      <w:r w:rsidR="007006FA" w:rsidRPr="00167C4D">
        <w:rPr>
          <w:b/>
        </w:rPr>
        <w:t>ータを定義しているワールド座標のルールと</w:t>
      </w:r>
      <w:r w:rsidR="00167C4D" w:rsidRPr="00167C4D">
        <w:rPr>
          <w:b/>
        </w:rPr>
        <w:t>、</w:t>
      </w:r>
      <w:r w:rsidR="007006FA" w:rsidRPr="00167C4D">
        <w:rPr>
          <w:b/>
        </w:rPr>
        <w:t>それ以外の</w:t>
      </w:r>
      <w:r w:rsidR="00626E61" w:rsidRPr="00167C4D">
        <w:rPr>
          <w:b/>
        </w:rPr>
        <w:t>座標系</w:t>
      </w:r>
      <w:r w:rsidR="007006FA" w:rsidRPr="00167C4D">
        <w:rPr>
          <w:b/>
        </w:rPr>
        <w:t>のルールは違うものになりました</w:t>
      </w:r>
      <w:r w:rsidR="00626E61" w:rsidRPr="00167C4D">
        <w:rPr>
          <w:b/>
        </w:rPr>
        <w:t>。</w:t>
      </w:r>
      <w:r w:rsidR="008D169A">
        <w:t>これ</w:t>
      </w:r>
      <w:r w:rsidR="00EE2CB2">
        <w:t>まで、座標系を気に</w:t>
      </w:r>
      <w:r w:rsidR="007006FA">
        <w:t>するような</w:t>
      </w:r>
      <w:r w:rsidR="00EE2CB2">
        <w:t>プログラムを書</w:t>
      </w:r>
      <w:r w:rsidR="007006FA">
        <w:t>いてはいなかったので、このことに気づかなかったかもしれません</w:t>
      </w:r>
      <w:r w:rsidR="00EE2CB2">
        <w:t>。</w:t>
      </w:r>
      <w:r w:rsidR="007006FA">
        <w:t>特に注意してもらいたいの</w:t>
      </w:r>
      <w:r w:rsidR="00EE2CB2">
        <w:t>は、</w:t>
      </w:r>
      <w:r w:rsidR="007006FA">
        <w:t>一般的な</w:t>
      </w:r>
      <w:r w:rsidR="00626E61">
        <w:rPr>
          <w:rFonts w:hint="eastAsia"/>
        </w:rPr>
        <w:t>OpenGL</w:t>
      </w:r>
      <w:r w:rsidR="007006FA">
        <w:rPr>
          <w:rFonts w:hint="eastAsia"/>
        </w:rPr>
        <w:t>の世界において</w:t>
      </w:r>
      <w:r w:rsidR="00EE2CB2">
        <w:rPr>
          <w:rFonts w:hint="eastAsia"/>
        </w:rPr>
        <w:t>、</w:t>
      </w:r>
      <w:r w:rsidR="00626E61">
        <w:t>クリップ座標系は左座標系に属し、ワールド座標系は右手座標系に属してい</w:t>
      </w:r>
      <w:r w:rsidR="00EE2CB2">
        <w:t>ることです</w:t>
      </w:r>
      <w:r w:rsidR="00195290">
        <w:t>。</w:t>
      </w:r>
      <w:r w:rsidR="00626E61">
        <w:rPr>
          <w:rFonts w:hint="eastAsia"/>
        </w:rPr>
        <w:t>座標変換</w:t>
      </w:r>
      <w:r w:rsidR="007006FA">
        <w:rPr>
          <w:rFonts w:hint="eastAsia"/>
        </w:rPr>
        <w:t>に使っている</w:t>
      </w:r>
      <w:r w:rsidR="007006FA">
        <w:rPr>
          <w:rFonts w:hint="eastAsia"/>
        </w:rPr>
        <w:t>GLM</w:t>
      </w:r>
      <w:r w:rsidR="007006FA">
        <w:rPr>
          <w:rFonts w:hint="eastAsia"/>
        </w:rPr>
        <w:t>ライブラリでは、</w:t>
      </w:r>
      <w:r w:rsidR="007006FA">
        <w:rPr>
          <w:rFonts w:hint="eastAsia"/>
        </w:rPr>
        <w:t>OpenGL</w:t>
      </w:r>
      <w:r w:rsidR="007006FA">
        <w:rPr>
          <w:rFonts w:hint="eastAsia"/>
        </w:rPr>
        <w:t>の一般的なワールド座標系を作り出します。ですから、作成しているプログラムも一般的なものに変わったわけです。これにより、</w:t>
      </w:r>
      <w:r w:rsidR="00626E61">
        <w:rPr>
          <w:rFonts w:hint="eastAsia"/>
        </w:rPr>
        <w:t>Z</w:t>
      </w:r>
      <w:r w:rsidR="007006FA">
        <w:rPr>
          <w:rFonts w:hint="eastAsia"/>
        </w:rPr>
        <w:t>軸の方向が逆になりました</w:t>
      </w:r>
      <w:r w:rsidR="00626E61">
        <w:rPr>
          <w:rFonts w:hint="eastAsia"/>
        </w:rPr>
        <w:t>。</w:t>
      </w:r>
      <w:r w:rsidR="007006FA">
        <w:br/>
      </w:r>
      <w:r w:rsidR="007006FA">
        <w:rPr>
          <w:rFonts w:hint="eastAsia"/>
        </w:rPr>
        <w:t>加えて</w:t>
      </w:r>
      <w:r w:rsidR="00041455">
        <w:rPr>
          <w:rFonts w:hint="eastAsia"/>
        </w:rPr>
        <w:t>、以前はクリップ座標系では正方形</w:t>
      </w:r>
      <w:r w:rsidR="007006FA">
        <w:rPr>
          <w:rFonts w:hint="eastAsia"/>
        </w:rPr>
        <w:t>として定義されている</w:t>
      </w:r>
      <w:r w:rsidR="00041455">
        <w:rPr>
          <w:rFonts w:hint="eastAsia"/>
        </w:rPr>
        <w:t>はずの四角形が</w:t>
      </w:r>
      <w:r w:rsidR="007006FA">
        <w:rPr>
          <w:rFonts w:hint="eastAsia"/>
        </w:rPr>
        <w:t>、</w:t>
      </w:r>
      <w:r w:rsidR="00041455">
        <w:rPr>
          <w:rFonts w:hint="eastAsia"/>
        </w:rPr>
        <w:t>横長に表示されていました</w:t>
      </w:r>
      <w:r w:rsidR="007006FA">
        <w:rPr>
          <w:rFonts w:hint="eastAsia"/>
        </w:rPr>
        <w:t>よね</w:t>
      </w:r>
      <w:r w:rsidR="00041455">
        <w:rPr>
          <w:rFonts w:hint="eastAsia"/>
        </w:rPr>
        <w:t>。これは、</w:t>
      </w:r>
      <w:r w:rsidR="007006FA">
        <w:rPr>
          <w:rFonts w:hint="eastAsia"/>
        </w:rPr>
        <w:t>画面サイズが</w:t>
      </w:r>
      <w:r w:rsidR="007006FA">
        <w:rPr>
          <w:rFonts w:hint="eastAsia"/>
        </w:rPr>
        <w:t>800x600</w:t>
      </w:r>
      <w:r w:rsidR="007006FA">
        <w:rPr>
          <w:rFonts w:hint="eastAsia"/>
        </w:rPr>
        <w:t>と横長なので、スクリーン座標系への変換の過程で横に引き伸ばされるからです。画面サイズを変えると見た目も変わってしまうようでは困るので、一般的には透視投影変換のタイミングで縦横の比率を考慮した変換行列を作るようにします</w:t>
      </w:r>
      <w:r w:rsidR="00406C0A">
        <w:rPr>
          <w:rFonts w:hint="eastAsia"/>
        </w:rPr>
        <w:t>。当然、</w:t>
      </w:r>
      <w:r w:rsidR="007006FA">
        <w:rPr>
          <w:rFonts w:hint="eastAsia"/>
        </w:rPr>
        <w:t>GLM</w:t>
      </w:r>
      <w:r w:rsidR="00406C0A">
        <w:rPr>
          <w:rFonts w:hint="eastAsia"/>
        </w:rPr>
        <w:t>ライブラリも比率を考慮した行列を作ってくれるようになっていますので、</w:t>
      </w:r>
      <w:r w:rsidR="00532D73">
        <w:rPr>
          <w:rFonts w:hint="eastAsia"/>
        </w:rPr>
        <w:t>今後は</w:t>
      </w:r>
      <w:r w:rsidR="00406C0A">
        <w:rPr>
          <w:rFonts w:hint="eastAsia"/>
        </w:rPr>
        <w:t>頂点データで定義したとおりの図形を表示できるようになりました。</w:t>
      </w:r>
    </w:p>
    <w:p w:rsidR="00D4184D" w:rsidRDefault="007203FC" w:rsidP="007D4ECF">
      <w:r>
        <w:lastRenderedPageBreak/>
        <w:t>もうひとつ</w:t>
      </w:r>
      <w:r w:rsidR="00E92A2F">
        <w:t>、ワールド座標系の大きさの単位を「</w:t>
      </w:r>
      <w:r w:rsidR="00E92A2F" w:rsidRPr="007203FC">
        <w:rPr>
          <w:rFonts w:hint="eastAsia"/>
          <w:b/>
        </w:rPr>
        <w:t>1</w:t>
      </w:r>
      <w:r w:rsidR="00E92A2F" w:rsidRPr="007203FC">
        <w:rPr>
          <w:b/>
        </w:rPr>
        <w:t>メートル</w:t>
      </w:r>
      <w:r w:rsidR="00E92A2F">
        <w:t>」</w:t>
      </w:r>
      <w:r w:rsidR="00D4184D">
        <w:t>に決めました</w:t>
      </w:r>
      <w:r w:rsidR="00E92A2F">
        <w:rPr>
          <w:rFonts w:hint="eastAsia"/>
        </w:rPr>
        <w:t>。</w:t>
      </w:r>
      <w:r w:rsidR="00041455">
        <w:rPr>
          <w:rFonts w:hint="eastAsia"/>
        </w:rPr>
        <w:t>プログラムで距離を</w:t>
      </w:r>
      <w:r w:rsidR="00041455">
        <w:rPr>
          <w:rFonts w:hint="eastAsia"/>
        </w:rPr>
        <w:t>1.0</w:t>
      </w:r>
      <w:r w:rsidR="00041455">
        <w:rPr>
          <w:rFonts w:hint="eastAsia"/>
        </w:rPr>
        <w:t>と書いたとき、それは</w:t>
      </w:r>
      <w:r w:rsidR="00041455">
        <w:rPr>
          <w:rFonts w:hint="eastAsia"/>
        </w:rPr>
        <w:t>1</w:t>
      </w:r>
      <w:r w:rsidR="00041455">
        <w:rPr>
          <w:rFonts w:hint="eastAsia"/>
        </w:rPr>
        <w:t>メートルを意味することになります。</w:t>
      </w:r>
      <w:r>
        <w:rPr>
          <w:rFonts w:hint="eastAsia"/>
        </w:rPr>
        <w:t>これまでは特に単位は決めておらず謎のままでしたが、これで四角形</w:t>
      </w:r>
      <w:r w:rsidR="00041455">
        <w:rPr>
          <w:rFonts w:hint="eastAsia"/>
        </w:rPr>
        <w:t>が縦横</w:t>
      </w:r>
      <w:r w:rsidR="00041455">
        <w:rPr>
          <w:rFonts w:hint="eastAsia"/>
        </w:rPr>
        <w:t>0.8m</w:t>
      </w:r>
      <w:r w:rsidR="00041455">
        <w:rPr>
          <w:rFonts w:hint="eastAsia"/>
        </w:rPr>
        <w:t>の大きさであることや、</w:t>
      </w:r>
      <w:r w:rsidR="00657A43">
        <w:rPr>
          <w:rFonts w:hint="eastAsia"/>
        </w:rPr>
        <w:t>視点がどのあたりの位置にあるのかが</w:t>
      </w:r>
      <w:r>
        <w:rPr>
          <w:rFonts w:hint="eastAsia"/>
        </w:rPr>
        <w:t>理解しやすく</w:t>
      </w:r>
      <w:r w:rsidR="00041455">
        <w:rPr>
          <w:rFonts w:hint="eastAsia"/>
        </w:rPr>
        <w:t>な</w:t>
      </w:r>
      <w:r>
        <w:rPr>
          <w:rFonts w:hint="eastAsia"/>
        </w:rPr>
        <w:t>ると思います。</w:t>
      </w:r>
    </w:p>
    <w:p w:rsidR="00626E61" w:rsidRPr="00D4184D" w:rsidRDefault="00D4184D" w:rsidP="00D4184D">
      <w:pPr>
        <w:pStyle w:val="af8"/>
      </w:pPr>
      <w:r w:rsidRPr="00D4184D">
        <w:rPr>
          <w:rFonts w:hint="eastAsia"/>
          <w:b/>
        </w:rPr>
        <w:t>[</w:t>
      </w:r>
      <w:r w:rsidRPr="00D4184D">
        <w:rPr>
          <w:rFonts w:hint="eastAsia"/>
          <w:b/>
        </w:rPr>
        <w:t>補足</w:t>
      </w:r>
      <w:r w:rsidRPr="00D4184D">
        <w:rPr>
          <w:rFonts w:hint="eastAsia"/>
          <w:b/>
        </w:rPr>
        <w:t>]</w:t>
      </w:r>
      <w:r>
        <w:rPr>
          <w:rFonts w:hint="eastAsia"/>
        </w:rPr>
        <w:t xml:space="preserve"> </w:t>
      </w:r>
      <w:r>
        <w:rPr>
          <w:rFonts w:hint="eastAsia"/>
        </w:rPr>
        <w:t>ワールド座標系における</w:t>
      </w:r>
      <w:r>
        <w:rPr>
          <w:rFonts w:hint="eastAsia"/>
        </w:rPr>
        <w:t>1.0</w:t>
      </w:r>
      <w:r>
        <w:rPr>
          <w:rFonts w:hint="eastAsia"/>
        </w:rPr>
        <w:t>をどれくらいの大きさにするべきかは、表示したい内容によって異なります。</w:t>
      </w:r>
      <w:r>
        <w:br/>
      </w:r>
      <w:r>
        <w:t>人間やそれに近い大きさのものを表示するなら</w:t>
      </w:r>
      <w:r>
        <w:rPr>
          <w:rFonts w:hint="eastAsia"/>
        </w:rPr>
        <w:t>1m</w:t>
      </w:r>
      <w:r>
        <w:rPr>
          <w:rFonts w:hint="eastAsia"/>
        </w:rPr>
        <w:t>は分かりやすい単位でしょう。惑星規模の映像を表示したいなら</w:t>
      </w:r>
      <w:r>
        <w:rPr>
          <w:rFonts w:hint="eastAsia"/>
        </w:rPr>
        <w:t>1km</w:t>
      </w:r>
      <w:r>
        <w:rPr>
          <w:rFonts w:hint="eastAsia"/>
        </w:rPr>
        <w:t>にしてもいいでしょう。また、小さな動物が活躍するようなゲームなら、</w:t>
      </w:r>
      <w:r>
        <w:rPr>
          <w:rFonts w:hint="eastAsia"/>
        </w:rPr>
        <w:t>1cm</w:t>
      </w:r>
      <w:r>
        <w:rPr>
          <w:rFonts w:hint="eastAsia"/>
        </w:rPr>
        <w:t>単位にすることも考えられます。</w:t>
      </w:r>
      <w:r>
        <w:br/>
      </w:r>
      <w:r>
        <w:t>ワールド座標の単位はプランナー、アーティスト、プログラマーが相談して決め</w:t>
      </w:r>
      <w:r w:rsidR="00BD1508">
        <w:t>ます</w:t>
      </w:r>
      <w:r>
        <w:t>。</w:t>
      </w:r>
    </w:p>
    <w:p w:rsidR="00AB229F" w:rsidRDefault="00AB229F" w:rsidP="00AB229F">
      <w:pPr>
        <w:pStyle w:val="2"/>
      </w:pPr>
      <w:r>
        <w:t>深度バッファを使う</w:t>
      </w:r>
    </w:p>
    <w:p w:rsidR="008C2BDA" w:rsidRDefault="002469C0" w:rsidP="008C2BDA">
      <w:r>
        <w:rPr>
          <w:rFonts w:hint="eastAsia"/>
        </w:rPr>
        <w:t>さて、</w:t>
      </w:r>
      <w:r w:rsidR="008C2BDA">
        <w:rPr>
          <w:rFonts w:hint="eastAsia"/>
        </w:rPr>
        <w:t>視点を動かしてみると、</w:t>
      </w:r>
      <w:r w:rsidR="008C2BDA">
        <w:rPr>
          <w:rFonts w:hint="eastAsia"/>
        </w:rPr>
        <w:t>2</w:t>
      </w:r>
      <w:r w:rsidR="008C2BDA">
        <w:rPr>
          <w:rFonts w:hint="eastAsia"/>
        </w:rPr>
        <w:t>枚の四角形の</w:t>
      </w:r>
      <w:r w:rsidR="00AA005D">
        <w:rPr>
          <w:rFonts w:hint="eastAsia"/>
        </w:rPr>
        <w:t>前後</w:t>
      </w:r>
      <w:r w:rsidR="008C2BDA">
        <w:rPr>
          <w:rFonts w:hint="eastAsia"/>
        </w:rPr>
        <w:t>関係が</w:t>
      </w:r>
      <w:r w:rsidR="00191D8F">
        <w:rPr>
          <w:rFonts w:hint="eastAsia"/>
        </w:rPr>
        <w:t>おかしいような気がします</w:t>
      </w:r>
      <w:r w:rsidR="008C2BDA">
        <w:rPr>
          <w:rFonts w:hint="eastAsia"/>
        </w:rPr>
        <w:t>。目の錯覚…？</w:t>
      </w:r>
      <w:r w:rsidR="008C2BDA">
        <w:br/>
      </w:r>
      <w:r w:rsidR="00BF03D5">
        <w:t>いいえ、錯覚ではありません。</w:t>
      </w:r>
      <w:r w:rsidR="008C2BDA">
        <w:t>実際</w:t>
      </w:r>
      <w:r>
        <w:t>に</w:t>
      </w:r>
      <w:r w:rsidR="008C2BDA">
        <w:t>おかしくなっています。</w:t>
      </w:r>
      <w:r w:rsidR="008C2BDA">
        <w:br/>
      </w:r>
      <w:r w:rsidR="00AA005D">
        <w:rPr>
          <w:rFonts w:hint="eastAsia"/>
        </w:rPr>
        <w:t>OpenGL</w:t>
      </w:r>
      <w:r w:rsidR="00AA005D">
        <w:rPr>
          <w:rFonts w:hint="eastAsia"/>
        </w:rPr>
        <w:t>のプリミティブの描画順は、単純にインデックスデータで渡された順番になります。また、何もしなければピクセルはどんどん上書きされていきます。こういう仕組みなので、視点から見て奥にあるプリミティブがあとから描画されると、</w:t>
      </w:r>
      <w:r w:rsidR="000D4648">
        <w:rPr>
          <w:rFonts w:hint="eastAsia"/>
        </w:rPr>
        <w:t>現実なら</w:t>
      </w:r>
      <w:r w:rsidR="00AE7CE2">
        <w:rPr>
          <w:rFonts w:hint="eastAsia"/>
        </w:rPr>
        <w:t>手前のプリミティブで隠れてしまう</w:t>
      </w:r>
      <w:r w:rsidR="00AA005D">
        <w:rPr>
          <w:rFonts w:hint="eastAsia"/>
        </w:rPr>
        <w:t>部分まで描画されてしまうのです。</w:t>
      </w:r>
    </w:p>
    <w:p w:rsidR="00CB4172" w:rsidRDefault="0087435C" w:rsidP="00CB4172">
      <w:r>
        <w:t>これを防ぐには「</w:t>
      </w:r>
      <w:r w:rsidR="00AA005D">
        <w:t>深度バッファ</w:t>
      </w:r>
      <w:r>
        <w:t>」</w:t>
      </w:r>
      <w:r w:rsidR="00AA005D">
        <w:t>というものを使います。</w:t>
      </w:r>
      <w:r w:rsidR="00AB229F">
        <w:br/>
      </w:r>
      <w:r w:rsidR="00BE5947">
        <w:rPr>
          <w:rFonts w:hint="eastAsia"/>
        </w:rPr>
        <w:t>「</w:t>
      </w:r>
      <w:r w:rsidR="00FA4711">
        <w:rPr>
          <w:rFonts w:hint="eastAsia"/>
        </w:rPr>
        <w:t>深</w:t>
      </w:r>
      <w:r w:rsidR="00BE5947">
        <w:rPr>
          <w:rFonts w:hint="eastAsia"/>
        </w:rPr>
        <w:t>度バッファ」は</w:t>
      </w:r>
      <w:r w:rsidR="00FA4711">
        <w:rPr>
          <w:rFonts w:hint="eastAsia"/>
        </w:rPr>
        <w:t>ピクセルごと</w:t>
      </w:r>
      <w:r w:rsidR="0099354E">
        <w:rPr>
          <w:rFonts w:hint="eastAsia"/>
        </w:rPr>
        <w:t>の奥行き情報を格納している</w:t>
      </w:r>
      <w:r w:rsidR="00B83551">
        <w:rPr>
          <w:rFonts w:hint="eastAsia"/>
        </w:rPr>
        <w:t>メモリ領域</w:t>
      </w:r>
      <w:r w:rsidR="0099354E">
        <w:rPr>
          <w:rFonts w:hint="eastAsia"/>
        </w:rPr>
        <w:t>です。ラスタライザ</w:t>
      </w:r>
      <w:r w:rsidR="005C62CE">
        <w:rPr>
          <w:rFonts w:hint="eastAsia"/>
        </w:rPr>
        <w:t>(RS)</w:t>
      </w:r>
      <w:r w:rsidR="00B95A11">
        <w:rPr>
          <w:rFonts w:hint="eastAsia"/>
        </w:rPr>
        <w:t>は、深度</w:t>
      </w:r>
      <w:r w:rsidR="0099354E">
        <w:rPr>
          <w:rFonts w:hint="eastAsia"/>
        </w:rPr>
        <w:t>バッファに書かれた</w:t>
      </w:r>
      <w:r w:rsidR="00F003BC">
        <w:rPr>
          <w:rFonts w:hint="eastAsia"/>
        </w:rPr>
        <w:t>奥行き</w:t>
      </w:r>
      <w:r w:rsidR="0099354E">
        <w:rPr>
          <w:rFonts w:hint="eastAsia"/>
        </w:rPr>
        <w:t>とフラグメントの</w:t>
      </w:r>
      <w:r w:rsidR="0099354E">
        <w:rPr>
          <w:rFonts w:hint="eastAsia"/>
        </w:rPr>
        <w:t>Z</w:t>
      </w:r>
      <w:r w:rsidR="0099354E">
        <w:rPr>
          <w:rFonts w:hint="eastAsia"/>
        </w:rPr>
        <w:t>値を比較し、</w:t>
      </w:r>
      <w:r w:rsidR="00F003BC">
        <w:rPr>
          <w:rFonts w:hint="eastAsia"/>
        </w:rPr>
        <w:t>深度バッファ</w:t>
      </w:r>
      <w:r w:rsidR="0099354E">
        <w:rPr>
          <w:rFonts w:hint="eastAsia"/>
        </w:rPr>
        <w:t>より手前にあると判断されたフラグメントだけを</w:t>
      </w:r>
      <w:r w:rsidR="00E67C8A">
        <w:rPr>
          <w:rFonts w:hint="eastAsia"/>
        </w:rPr>
        <w:t>、</w:t>
      </w:r>
      <w:r w:rsidR="0099354E">
        <w:rPr>
          <w:rFonts w:hint="eastAsia"/>
        </w:rPr>
        <w:t>フラグメントシェーダに送ります。</w:t>
      </w:r>
    </w:p>
    <w:p w:rsidR="0015437A" w:rsidRDefault="0027522D" w:rsidP="00CB4172">
      <w:r>
        <w:rPr>
          <w:rFonts w:hint="eastAsia"/>
        </w:rPr>
        <w:t>実は、</w:t>
      </w:r>
      <w:r w:rsidR="0015437A">
        <w:rPr>
          <w:rFonts w:hint="eastAsia"/>
        </w:rPr>
        <w:t>深度バッファは</w:t>
      </w:r>
      <w:r w:rsidR="0015437A">
        <w:rPr>
          <w:rFonts w:hint="eastAsia"/>
        </w:rPr>
        <w:t>GLFW</w:t>
      </w:r>
      <w:r w:rsidR="0015437A">
        <w:rPr>
          <w:rFonts w:hint="eastAsia"/>
        </w:rPr>
        <w:t>が自動的に作成してくれています。わたしたちがしなければならないのは、深度バッファの利用を許可することだけです。</w:t>
      </w:r>
      <w:r w:rsidR="0015437A">
        <w:br/>
      </w:r>
      <w:r w:rsidR="0015437A">
        <w:rPr>
          <w:rFonts w:hint="eastAsia"/>
        </w:rPr>
        <w:t>Main.cpp</w:t>
      </w:r>
      <w:r w:rsidR="00730050">
        <w:rPr>
          <w:rFonts w:hint="eastAsia"/>
        </w:rPr>
        <w:t>に移動し、メインループの先頭</w:t>
      </w:r>
      <w:r w:rsidR="00AA158C">
        <w:rPr>
          <w:rFonts w:hint="eastAsia"/>
        </w:rPr>
        <w:t>に次のプログラム</w:t>
      </w:r>
      <w:r w:rsidR="0015437A">
        <w:rPr>
          <w:rFonts w:hint="eastAsia"/>
        </w:rPr>
        <w:t>を追加してください。</w:t>
      </w:r>
    </w:p>
    <w:p w:rsidR="008D2212" w:rsidRPr="008D2212" w:rsidRDefault="008D2212" w:rsidP="000C0D28">
      <w:pPr>
        <w:pStyle w:val="ac"/>
      </w:pPr>
      <w:r>
        <w:t xml:space="preserve"> </w:t>
      </w:r>
      <w:r w:rsidRPr="008D2212">
        <w:rPr>
          <w:color w:val="008000"/>
        </w:rPr>
        <w:t xml:space="preserve">// </w:t>
      </w:r>
      <w:r w:rsidRPr="008D2212">
        <w:rPr>
          <w:rFonts w:hint="eastAsia"/>
          <w:color w:val="008000"/>
        </w:rPr>
        <w:t>メインループ</w:t>
      </w:r>
      <w:r w:rsidRPr="008D2212">
        <w:rPr>
          <w:color w:val="008000"/>
        </w:rPr>
        <w:t>.</w:t>
      </w:r>
      <w:r>
        <w:br/>
        <w:t xml:space="preserve"> </w:t>
      </w:r>
      <w:r>
        <w:rPr>
          <w:color w:val="0000FF"/>
        </w:rPr>
        <w:t>while</w:t>
      </w:r>
      <w:r w:rsidR="000C0D28">
        <w:t xml:space="preserve"> (!window.ShouldClose()) {</w:t>
      </w:r>
      <w:r w:rsidR="00730050">
        <w:br/>
      </w:r>
      <w:r w:rsidR="00730050" w:rsidRPr="008D2212">
        <w:rPr>
          <w:rFonts w:hint="eastAsia"/>
          <w:b/>
          <w:color w:val="FF0000"/>
        </w:rPr>
        <w:t>+</w:t>
      </w:r>
      <w:r w:rsidR="001D006C">
        <w:rPr>
          <w:b/>
          <w:color w:val="FF0000"/>
        </w:rPr>
        <w:t xml:space="preserve">  </w:t>
      </w:r>
      <w:r w:rsidR="00730050">
        <w:t>glEnable(</w:t>
      </w:r>
      <w:r w:rsidR="00730050">
        <w:rPr>
          <w:color w:val="6F008A"/>
        </w:rPr>
        <w:t>GL_DEPTH_TEST</w:t>
      </w:r>
      <w:r w:rsidR="00730050">
        <w:t>);</w:t>
      </w:r>
      <w:r w:rsidR="00730050">
        <w:br/>
      </w:r>
      <w:r w:rsidR="001D006C" w:rsidRPr="008D2212">
        <w:rPr>
          <w:rFonts w:hint="eastAsia"/>
          <w:b/>
          <w:color w:val="FF0000"/>
        </w:rPr>
        <w:t>+</w:t>
      </w:r>
      <w:r w:rsidR="00730050">
        <w:br/>
      </w:r>
      <w:r w:rsidR="001D006C">
        <w:rPr>
          <w:rFonts w:hint="eastAsia"/>
        </w:rPr>
        <w:t xml:space="preserve"> </w:t>
      </w:r>
      <w:r w:rsidR="001D006C">
        <w:t xml:space="preserve">  </w:t>
      </w:r>
      <w:r w:rsidR="001D006C">
        <w:rPr>
          <w:rFonts w:hint="eastAsia"/>
        </w:rPr>
        <w:t>glClearColor(</w:t>
      </w:r>
      <w:r w:rsidR="001D006C">
        <w:t>0.1f, 0.3f, 0.5f, 1.0f);</w:t>
      </w:r>
      <w:r w:rsidR="001D006C">
        <w:br/>
        <w:t xml:space="preserve">   glClaer(</w:t>
      </w:r>
      <w:r w:rsidR="001D006C">
        <w:rPr>
          <w:color w:val="6F008A"/>
        </w:rPr>
        <w:t>GL_COLOR_BUFFER_BIT</w:t>
      </w:r>
      <w:r w:rsidR="001D006C">
        <w:t>|</w:t>
      </w:r>
      <w:r w:rsidR="001D006C">
        <w:rPr>
          <w:color w:val="6F008A"/>
        </w:rPr>
        <w:t>GL_DEPTH_BUFFER_BIT</w:t>
      </w:r>
      <w:r w:rsidR="001D006C">
        <w:t>);</w:t>
      </w:r>
    </w:p>
    <w:p w:rsidR="00300604" w:rsidRDefault="00EC2285" w:rsidP="00CB4172">
      <w:r>
        <w:rPr>
          <w:rFonts w:hint="eastAsia"/>
        </w:rPr>
        <w:t>glEnable</w:t>
      </w:r>
      <w:r w:rsidR="00BF481C">
        <w:t>(</w:t>
      </w:r>
      <w:r w:rsidR="00BF481C">
        <w:t>じーえる・いねーぶる</w:t>
      </w:r>
      <w:r w:rsidR="00BF481C">
        <w:t>)</w:t>
      </w:r>
      <w:r>
        <w:rPr>
          <w:rFonts w:hint="eastAsia"/>
        </w:rPr>
        <w:t>関数は、</w:t>
      </w:r>
      <w:r>
        <w:rPr>
          <w:rFonts w:hint="eastAsia"/>
        </w:rPr>
        <w:t>OpenGL</w:t>
      </w:r>
      <w:r w:rsidR="005A36BC">
        <w:rPr>
          <w:rFonts w:hint="eastAsia"/>
        </w:rPr>
        <w:t>が持つ</w:t>
      </w:r>
      <w:r>
        <w:rPr>
          <w:rFonts w:hint="eastAsia"/>
        </w:rPr>
        <w:t>さまざまな機能を有効にする関数です。無効にするには</w:t>
      </w:r>
      <w:r>
        <w:rPr>
          <w:rFonts w:hint="eastAsia"/>
        </w:rPr>
        <w:t>glDisable</w:t>
      </w:r>
      <w:r w:rsidR="00154269">
        <w:t>(</w:t>
      </w:r>
      <w:r w:rsidR="00154269">
        <w:t>じーえる・でぃせーぶる</w:t>
      </w:r>
      <w:r w:rsidR="00154269">
        <w:t>)</w:t>
      </w:r>
      <w:r>
        <w:rPr>
          <w:rFonts w:hint="eastAsia"/>
        </w:rPr>
        <w:t>関数を使います。引数は有効にする機能を示す定数です。</w:t>
      </w:r>
      <w:r>
        <w:rPr>
          <w:rFonts w:hint="eastAsia"/>
        </w:rPr>
        <w:t>GL_DEPTH_TEST</w:t>
      </w:r>
      <w:r w:rsidR="003B4B88">
        <w:rPr>
          <w:rFonts w:hint="eastAsia"/>
        </w:rPr>
        <w:t>(</w:t>
      </w:r>
      <w:r w:rsidR="003B4B88">
        <w:rPr>
          <w:rFonts w:hint="eastAsia"/>
        </w:rPr>
        <w:t>じーえる・でぷす・てすと</w:t>
      </w:r>
      <w:r w:rsidR="003B4B88">
        <w:rPr>
          <w:rFonts w:hint="eastAsia"/>
        </w:rPr>
        <w:t>)</w:t>
      </w:r>
      <w:r>
        <w:rPr>
          <w:rFonts w:hint="eastAsia"/>
        </w:rPr>
        <w:t>は深度バッファによる奥行きの比較</w:t>
      </w:r>
      <w:r>
        <w:rPr>
          <w:rFonts w:hint="eastAsia"/>
        </w:rPr>
        <w:t>(</w:t>
      </w:r>
      <w:r>
        <w:rPr>
          <w:rFonts w:hint="eastAsia"/>
        </w:rPr>
        <w:t>深度テスト</w:t>
      </w:r>
      <w:r>
        <w:rPr>
          <w:rFonts w:hint="eastAsia"/>
        </w:rPr>
        <w:t>)</w:t>
      </w:r>
      <w:r>
        <w:rPr>
          <w:rFonts w:hint="eastAsia"/>
        </w:rPr>
        <w:t>を示します。</w:t>
      </w:r>
    </w:p>
    <w:p w:rsidR="00CF2178" w:rsidRDefault="00EC2285" w:rsidP="00CB4172">
      <w:r>
        <w:t>引数にはさまざまな定数を指定することができますが、深度テスト以外で</w:t>
      </w:r>
      <w:r w:rsidR="00272182">
        <w:t>特に有用な</w:t>
      </w:r>
      <w:r>
        <w:t>のは</w:t>
      </w:r>
      <w:r>
        <w:t>GL_CULL_FACE</w:t>
      </w:r>
      <w:r w:rsidR="00895138">
        <w:rPr>
          <w:rFonts w:hint="eastAsia"/>
        </w:rPr>
        <w:t>(</w:t>
      </w:r>
      <w:r w:rsidR="00895138">
        <w:rPr>
          <w:rFonts w:hint="eastAsia"/>
        </w:rPr>
        <w:t>じーえる・かる・ふぇいす</w:t>
      </w:r>
      <w:r w:rsidR="00895138">
        <w:rPr>
          <w:rFonts w:hint="eastAsia"/>
        </w:rPr>
        <w:t>)</w:t>
      </w:r>
      <w:r w:rsidR="00895138">
        <w:t>でしょう</w:t>
      </w:r>
      <w:r>
        <w:t>。</w:t>
      </w:r>
      <w:r w:rsidR="00DB374B">
        <w:rPr>
          <w:rFonts w:hint="eastAsia"/>
        </w:rPr>
        <w:t>G</w:t>
      </w:r>
      <w:r w:rsidR="00DB374B">
        <w:t>L_CULL_FACE</w:t>
      </w:r>
      <w:r w:rsidR="00DB374B">
        <w:t>は「裏面カリング</w:t>
      </w:r>
      <w:r w:rsidR="005A0095">
        <w:rPr>
          <w:rFonts w:hint="eastAsia"/>
        </w:rPr>
        <w:t>(</w:t>
      </w:r>
      <w:r w:rsidR="00CC60AD">
        <w:t>back-</w:t>
      </w:r>
      <w:r w:rsidR="005A0095">
        <w:t>face culling</w:t>
      </w:r>
      <w:r w:rsidR="005A0095">
        <w:rPr>
          <w:rFonts w:hint="eastAsia"/>
        </w:rPr>
        <w:t>)</w:t>
      </w:r>
      <w:r w:rsidR="00DB374B">
        <w:t>」という機能を示す定数です</w:t>
      </w:r>
      <w:r w:rsidR="005A0095">
        <w:rPr>
          <w:rFonts w:hint="eastAsia"/>
        </w:rPr>
        <w:t>(</w:t>
      </w:r>
      <w:r w:rsidR="005A0095">
        <w:t>cull</w:t>
      </w:r>
      <w:r w:rsidR="00DC6866">
        <w:t>(</w:t>
      </w:r>
      <w:r w:rsidR="00DC6866">
        <w:t>かる</w:t>
      </w:r>
      <w:r w:rsidR="00DC6866">
        <w:rPr>
          <w:rFonts w:hint="eastAsia"/>
        </w:rPr>
        <w:t>)</w:t>
      </w:r>
      <w:r w:rsidR="005A0095">
        <w:t>は「</w:t>
      </w:r>
      <w:r w:rsidR="005A0095">
        <w:rPr>
          <w:rFonts w:hint="eastAsia"/>
        </w:rPr>
        <w:t>集める、</w:t>
      </w:r>
      <w:r w:rsidR="005A0095">
        <w:rPr>
          <w:rFonts w:hint="eastAsia"/>
        </w:rPr>
        <w:t>(</w:t>
      </w:r>
      <w:r w:rsidR="005A0095">
        <w:rPr>
          <w:rFonts w:hint="eastAsia"/>
        </w:rPr>
        <w:t>集めて</w:t>
      </w:r>
      <w:r w:rsidR="005A0095">
        <w:rPr>
          <w:rFonts w:hint="eastAsia"/>
        </w:rPr>
        <w:t>)</w:t>
      </w:r>
      <w:r w:rsidR="005A0095">
        <w:rPr>
          <w:rFonts w:hint="eastAsia"/>
        </w:rPr>
        <w:t>取り除く</w:t>
      </w:r>
      <w:r w:rsidR="005A0095">
        <w:t>」という意味の英単語です</w:t>
      </w:r>
      <w:r w:rsidR="005A0095">
        <w:rPr>
          <w:rFonts w:hint="eastAsia"/>
        </w:rPr>
        <w:t>)</w:t>
      </w:r>
      <w:r w:rsidR="00DB374B">
        <w:t>。ポリゴンで球や直方体を作った場合を考えてください。これらの形状が描画されるとき、裏を向いている面は表を向いている面によって隠されてしまうため、</w:t>
      </w:r>
      <w:r w:rsidR="00DB374B">
        <w:lastRenderedPageBreak/>
        <w:t>画面に表示されることはありません。表示されないのに描画するのは無駄です。</w:t>
      </w:r>
      <w:r w:rsidR="001E020B">
        <w:t>「裏面カリング」</w:t>
      </w:r>
      <w:r w:rsidR="00AB0BFB">
        <w:t>が有効になっていると</w:t>
      </w:r>
      <w:r w:rsidR="001E020B">
        <w:t>、</w:t>
      </w:r>
      <w:r w:rsidR="00AB0BFB">
        <w:rPr>
          <w:rFonts w:hint="eastAsia"/>
        </w:rPr>
        <w:t>OpenGL</w:t>
      </w:r>
      <w:r w:rsidR="00AB0BFB">
        <w:rPr>
          <w:rFonts w:hint="eastAsia"/>
        </w:rPr>
        <w:t>は</w:t>
      </w:r>
      <w:r w:rsidR="00DB374B">
        <w:t>裏向きのポリゴン</w:t>
      </w:r>
      <w:r w:rsidR="00AB0BFB">
        <w:t>を</w:t>
      </w:r>
      <w:r w:rsidR="001E020B">
        <w:t>描画</w:t>
      </w:r>
      <w:r w:rsidR="00AB0BFB">
        <w:t>しなく</w:t>
      </w:r>
      <w:r w:rsidR="001E020B">
        <w:t>なります</w:t>
      </w:r>
      <w:r w:rsidR="00DB374B">
        <w:t>。</w:t>
      </w:r>
    </w:p>
    <w:p w:rsidR="0015437A" w:rsidRDefault="00CF2178" w:rsidP="00CF2178">
      <w:pPr>
        <w:pStyle w:val="af8"/>
        <w:rPr>
          <w:rFonts w:hint="eastAsia"/>
        </w:rPr>
      </w:pPr>
      <w:r w:rsidRPr="00CF2178">
        <w:rPr>
          <w:b/>
        </w:rPr>
        <w:t>[</w:t>
      </w:r>
      <w:r w:rsidRPr="00CF2178">
        <w:rPr>
          <w:b/>
        </w:rPr>
        <w:t>補足</w:t>
      </w:r>
      <w:r w:rsidRPr="00CF2178">
        <w:rPr>
          <w:b/>
        </w:rPr>
        <w:t>]</w:t>
      </w:r>
      <w:r>
        <w:t xml:space="preserve"> </w:t>
      </w:r>
      <w:r w:rsidR="00FF6CC9">
        <w:t>プリミティブの表裏を決めるのは頂点の位置関係です。</w:t>
      </w:r>
      <w:r>
        <w:t>例えば、</w:t>
      </w:r>
      <w:r w:rsidR="00FF6CC9">
        <w:t>三角形を構成するインデックス</w:t>
      </w:r>
      <w:r>
        <w:t>データが</w:t>
      </w:r>
      <w:r w:rsidR="00FF6CC9">
        <w:rPr>
          <w:rFonts w:hint="eastAsia"/>
        </w:rPr>
        <w:t>0, 1, 2</w:t>
      </w:r>
      <w:r>
        <w:rPr>
          <w:rFonts w:hint="eastAsia"/>
        </w:rPr>
        <w:t>の順に定義されているとします。</w:t>
      </w:r>
      <w:r w:rsidR="00FF6CC9">
        <w:rPr>
          <w:rFonts w:hint="eastAsia"/>
        </w:rPr>
        <w:t>この</w:t>
      </w:r>
      <w:r w:rsidR="00FF6CC9">
        <w:rPr>
          <w:rFonts w:hint="eastAsia"/>
        </w:rPr>
        <w:t>3</w:t>
      </w:r>
      <w:r w:rsidR="00FF6CC9">
        <w:rPr>
          <w:rFonts w:hint="eastAsia"/>
        </w:rPr>
        <w:t>点が</w:t>
      </w:r>
      <w:r>
        <w:rPr>
          <w:rFonts w:hint="eastAsia"/>
        </w:rPr>
        <w:t>視点から見て反時計回りの順番で見えている</w:t>
      </w:r>
      <w:r w:rsidR="007D3E38">
        <w:rPr>
          <w:rFonts w:hint="eastAsia"/>
        </w:rPr>
        <w:t>とき、プリミティブは</w:t>
      </w:r>
      <w:r>
        <w:rPr>
          <w:rFonts w:hint="eastAsia"/>
        </w:rPr>
        <w:t>表</w:t>
      </w:r>
      <w:r w:rsidR="007D3E38">
        <w:rPr>
          <w:rFonts w:hint="eastAsia"/>
        </w:rPr>
        <w:t>向</w:t>
      </w:r>
      <w:r w:rsidR="000B2C07">
        <w:rPr>
          <w:rFonts w:hint="eastAsia"/>
        </w:rPr>
        <w:t>きになって</w:t>
      </w:r>
      <w:r>
        <w:rPr>
          <w:rFonts w:hint="eastAsia"/>
        </w:rPr>
        <w:t>います。時計回りの順番で見えているなら</w:t>
      </w:r>
      <w:r w:rsidR="000B2C07">
        <w:rPr>
          <w:rFonts w:hint="eastAsia"/>
        </w:rPr>
        <w:t>裏</w:t>
      </w:r>
      <w:r>
        <w:rPr>
          <w:rFonts w:hint="eastAsia"/>
        </w:rPr>
        <w:t>向</w:t>
      </w:r>
      <w:r w:rsidR="000B2C07">
        <w:rPr>
          <w:rFonts w:hint="eastAsia"/>
        </w:rPr>
        <w:t>きになって</w:t>
      </w:r>
      <w:r>
        <w:rPr>
          <w:rFonts w:hint="eastAsia"/>
        </w:rPr>
        <w:t>います。</w:t>
      </w:r>
      <w:r w:rsidR="0021380C">
        <w:rPr>
          <w:rFonts w:hint="eastAsia"/>
        </w:rPr>
        <w:t>インデックスデータを作成するときは、このことに注意してください。</w:t>
      </w:r>
    </w:p>
    <w:p w:rsidR="00114AE9" w:rsidRDefault="003612FE" w:rsidP="00114AE9">
      <w:r>
        <w:t>プログラムが書けたら</w:t>
      </w:r>
      <w:r w:rsidRPr="003612FE">
        <w:rPr>
          <w:b/>
        </w:rPr>
        <w:t>ビルドして実行してください。</w:t>
      </w:r>
      <w:r>
        <w:br/>
      </w:r>
      <w:r>
        <w:rPr>
          <w:rFonts w:hint="eastAsia"/>
        </w:rPr>
        <w:t>正しい前後関係で</w:t>
      </w:r>
      <w:r w:rsidR="00063B42">
        <w:rPr>
          <w:rFonts w:hint="eastAsia"/>
        </w:rPr>
        <w:t>描画されるはずです。</w:t>
      </w:r>
    </w:p>
    <w:p w:rsidR="0065585A" w:rsidRDefault="00457A7B" w:rsidP="0065585A">
      <w:pPr>
        <w:pStyle w:val="af8"/>
      </w:pPr>
      <w:r w:rsidRPr="00457A7B">
        <w:rPr>
          <w:rFonts w:hint="eastAsia"/>
          <w:b/>
        </w:rPr>
        <w:t>[</w:t>
      </w:r>
      <w:r w:rsidRPr="00457A7B">
        <w:rPr>
          <w:rFonts w:hint="eastAsia"/>
          <w:b/>
        </w:rPr>
        <w:t>課題</w:t>
      </w:r>
      <w:r w:rsidRPr="00457A7B">
        <w:rPr>
          <w:rFonts w:hint="eastAsia"/>
          <w:b/>
        </w:rPr>
        <w:t>01]</w:t>
      </w:r>
      <w:r>
        <w:rPr>
          <w:rFonts w:hint="eastAsia"/>
        </w:rPr>
        <w:t xml:space="preserve"> </w:t>
      </w:r>
      <w:r>
        <w:t>頂点データの座標を変更して、</w:t>
      </w:r>
      <w:r>
        <w:rPr>
          <w:rFonts w:hint="eastAsia"/>
        </w:rPr>
        <w:t>2</w:t>
      </w:r>
      <w:r>
        <w:rPr>
          <w:rFonts w:hint="eastAsia"/>
        </w:rPr>
        <w:t>つの四角形</w:t>
      </w:r>
      <w:r>
        <w:t>が交差するようにしてください。</w:t>
      </w:r>
    </w:p>
    <w:p w:rsidR="0065585A" w:rsidRPr="0065585A" w:rsidRDefault="0065585A" w:rsidP="0065585A">
      <w:pPr>
        <w:pStyle w:val="af8"/>
        <w:rPr>
          <w:b/>
        </w:rPr>
      </w:pPr>
      <w:r w:rsidRPr="0065585A">
        <w:rPr>
          <w:rFonts w:hint="eastAsia"/>
          <w:b/>
        </w:rPr>
        <w:t>[</w:t>
      </w:r>
      <w:r w:rsidRPr="0065585A">
        <w:rPr>
          <w:b/>
        </w:rPr>
        <w:t>課題</w:t>
      </w:r>
      <w:r w:rsidRPr="0065585A">
        <w:rPr>
          <w:rFonts w:hint="eastAsia"/>
          <w:b/>
        </w:rPr>
        <w:t>02</w:t>
      </w:r>
      <w:r w:rsidRPr="0065585A">
        <w:rPr>
          <w:b/>
        </w:rPr>
        <w:t xml:space="preserve">] </w:t>
      </w:r>
      <w:r>
        <w:t>裏面カリングを有効にしてください。</w:t>
      </w:r>
    </w:p>
    <w:p w:rsidR="00114AE9" w:rsidRDefault="00114AE9">
      <w:pPr>
        <w:spacing w:after="0" w:line="240" w:lineRule="auto"/>
        <w:rPr>
          <w:rFonts w:ascii="Calibri Light" w:hAnsi="Calibri Light" w:cs="Times New Roman"/>
          <w:b/>
          <w:bCs/>
          <w:color w:val="000000"/>
          <w:sz w:val="36"/>
          <w:szCs w:val="36"/>
        </w:rPr>
      </w:pPr>
      <w:r>
        <w:br w:type="page"/>
      </w:r>
    </w:p>
    <w:p w:rsidR="00380076" w:rsidRPr="00114AE9" w:rsidRDefault="00380076" w:rsidP="00114AE9">
      <w:pPr>
        <w:pStyle w:val="1"/>
      </w:pPr>
      <w:r>
        <w:rPr>
          <w:rFonts w:hint="eastAsia"/>
        </w:rPr>
        <w:lastRenderedPageBreak/>
        <w:t>VBO</w:t>
      </w:r>
      <w:r>
        <w:rPr>
          <w:rFonts w:hint="eastAsia"/>
        </w:rPr>
        <w:t>、</w:t>
      </w:r>
      <w:r>
        <w:rPr>
          <w:rFonts w:hint="eastAsia"/>
        </w:rPr>
        <w:t>IBO</w:t>
      </w:r>
      <w:r>
        <w:rPr>
          <w:rFonts w:hint="eastAsia"/>
        </w:rPr>
        <w:t>を部分的に描画する</w:t>
      </w:r>
    </w:p>
    <w:p w:rsidR="00380076" w:rsidRDefault="00380076" w:rsidP="00380076">
      <w:pPr>
        <w:pStyle w:val="2"/>
        <w:numPr>
          <w:ilvl w:val="1"/>
          <w:numId w:val="1"/>
        </w:numPr>
        <w:spacing w:line="259" w:lineRule="auto"/>
      </w:pPr>
      <w:r>
        <w:t>データの追加</w:t>
      </w:r>
    </w:p>
    <w:p w:rsidR="00380076" w:rsidRDefault="00327E83" w:rsidP="00380076">
      <w:r>
        <w:t>現在は</w:t>
      </w:r>
      <w:r w:rsidR="00DC6866">
        <w:t>インデックスバッファに設定されているすべてのプリミティブを、一度の</w:t>
      </w:r>
      <w:r w:rsidR="00DC6866">
        <w:rPr>
          <w:rFonts w:hint="eastAsia"/>
        </w:rPr>
        <w:t>glDrawElements</w:t>
      </w:r>
      <w:r w:rsidR="00DC6866">
        <w:rPr>
          <w:rFonts w:hint="eastAsia"/>
        </w:rPr>
        <w:t>関数で</w:t>
      </w:r>
      <w:r w:rsidR="00DC6866">
        <w:t>描画しています。</w:t>
      </w:r>
      <w:r w:rsidR="00C45892">
        <w:t>風景のムービーを作りたいならこのままでも構わないのですが、ゲームのようなインタラクティブ性のあるアプリケーションを作る場合は、頂点やインデックスの一部分だけを表示したり、移動したりといったことが出来るべきでしょう。</w:t>
      </w:r>
      <w:r w:rsidR="006160CC">
        <w:br/>
      </w:r>
      <w:r w:rsidR="00380076">
        <w:t>幸いなことに、</w:t>
      </w:r>
      <w:r w:rsidR="00380076">
        <w:rPr>
          <w:rFonts w:hint="eastAsia"/>
        </w:rPr>
        <w:t>glDrawElements</w:t>
      </w:r>
      <w:r w:rsidR="00380076">
        <w:rPr>
          <w:rFonts w:hint="eastAsia"/>
        </w:rPr>
        <w:t>関数には描画するインデックス数とインデックスデータの始点オフセットを指定する機能があります。この機能を使えば、インデックスバッファの一部分だけを描画することができそうです。</w:t>
      </w:r>
    </w:p>
    <w:p w:rsidR="00380076" w:rsidRDefault="00380076" w:rsidP="00380076">
      <w:r>
        <w:t>まずは</w:t>
      </w:r>
      <w:r w:rsidR="00630A6F">
        <w:t>、部分的な描画に使う</w:t>
      </w:r>
      <w:r>
        <w:t>データを追加しましょう。</w:t>
      </w:r>
      <w:r w:rsidR="00630A6F">
        <w:t>緑と茶色の</w:t>
      </w:r>
      <w:r w:rsidR="00630A6F">
        <w:rPr>
          <w:rFonts w:hint="eastAsia"/>
        </w:rPr>
        <w:t>2</w:t>
      </w:r>
      <w:r w:rsidR="00630A6F">
        <w:rPr>
          <w:rFonts w:hint="eastAsia"/>
        </w:rPr>
        <w:t>つの</w:t>
      </w:r>
      <w:r w:rsidR="00630A6F">
        <w:t>三角錐を立てに重ねて木を表現してみることにします。</w:t>
      </w:r>
      <w:r>
        <w:t>Main.cpp</w:t>
      </w:r>
      <w:r>
        <w:t>を開き、</w:t>
      </w:r>
      <w:r>
        <w:rPr>
          <w:rFonts w:hint="eastAsia"/>
        </w:rPr>
        <w:t>vertices</w:t>
      </w:r>
      <w:r w:rsidR="00454850">
        <w:rPr>
          <w:rFonts w:hint="eastAsia"/>
        </w:rPr>
        <w:t>配列の先頭</w:t>
      </w:r>
      <w:r>
        <w:rPr>
          <w:rFonts w:hint="eastAsia"/>
        </w:rPr>
        <w:t>に</w:t>
      </w:r>
      <w:r w:rsidR="00454850">
        <w:rPr>
          <w:rFonts w:hint="eastAsia"/>
        </w:rPr>
        <w:t>、次のデータ</w:t>
      </w:r>
      <w:r>
        <w:rPr>
          <w:rFonts w:hint="eastAsia"/>
        </w:rPr>
        <w:t>を追加してください。</w:t>
      </w:r>
    </w:p>
    <w:p w:rsidR="00380076" w:rsidRDefault="00D9409B" w:rsidP="00380076">
      <w:pPr>
        <w:pStyle w:val="ac"/>
      </w:pPr>
      <w:r>
        <w:rPr>
          <w:color w:val="0000FF"/>
        </w:rPr>
        <w:t xml:space="preserve"> const</w:t>
      </w:r>
      <w:r>
        <w:t xml:space="preserve"> </w:t>
      </w:r>
      <w:r>
        <w:rPr>
          <w:color w:val="2B91AF"/>
        </w:rPr>
        <w:t>Vertex</w:t>
      </w:r>
      <w:r>
        <w:t xml:space="preserve"> vertices[] = {</w:t>
      </w:r>
      <w:r>
        <w:br/>
      </w:r>
      <w:r w:rsidRPr="00222144">
        <w:rPr>
          <w:b/>
          <w:color w:val="FF0000"/>
        </w:rPr>
        <w:t>+</w:t>
      </w:r>
      <w:r>
        <w:t xml:space="preserve">  </w:t>
      </w:r>
      <w:r w:rsidRPr="00D9409B">
        <w:rPr>
          <w:color w:val="008000"/>
        </w:rPr>
        <w:t xml:space="preserve">// </w:t>
      </w:r>
      <w:r w:rsidRPr="00D9409B">
        <w:rPr>
          <w:rFonts w:hint="eastAsia"/>
          <w:color w:val="008000"/>
        </w:rPr>
        <w:t>木</w:t>
      </w:r>
      <w:r>
        <w:br/>
      </w:r>
      <w:r w:rsidRPr="00222144">
        <w:rPr>
          <w:b/>
          <w:color w:val="FF0000"/>
        </w:rPr>
        <w:t>+</w:t>
      </w:r>
      <w:r>
        <w:t xml:space="preserve">  { { 0.00f, 5.0f, 0.00f}, {0.5f, 0.8f, 0.3f, 1.0f} },</w:t>
      </w:r>
      <w:r>
        <w:br/>
      </w:r>
      <w:r w:rsidRPr="00222144">
        <w:rPr>
          <w:b/>
          <w:color w:val="FF0000"/>
        </w:rPr>
        <w:t>+</w:t>
      </w:r>
      <w:r>
        <w:t xml:space="preserve">  { { 0.00f, 1.5f,-1.10f}, {0.1f, 0.3f, 0.0f, 1.0f} },</w:t>
      </w:r>
      <w:r>
        <w:br/>
      </w:r>
      <w:r w:rsidRPr="00222144">
        <w:rPr>
          <w:b/>
          <w:color w:val="FF0000"/>
        </w:rPr>
        <w:t>+</w:t>
      </w:r>
      <w:r>
        <w:t xml:space="preserve">  { {-0.75f, 1.5f, 0.40f}, {0.1f, 0.3f, 0.0f, 1.0f} },</w:t>
      </w:r>
      <w:r>
        <w:br/>
      </w:r>
      <w:r w:rsidRPr="00222144">
        <w:rPr>
          <w:b/>
          <w:color w:val="FF0000"/>
        </w:rPr>
        <w:t>+</w:t>
      </w:r>
      <w:r>
        <w:t xml:space="preserve">  { { 0.75f, 1.5f, 0.40f}, {0.1f, 0.3f, 0.0f, 1.0f} },</w:t>
      </w:r>
      <w:r>
        <w:br/>
      </w:r>
      <w:r w:rsidRPr="00222144">
        <w:rPr>
          <w:b/>
          <w:color w:val="FF0000"/>
        </w:rPr>
        <w:t>+</w:t>
      </w:r>
      <w:r>
        <w:t xml:space="preserve">  { { 0.00f, 4.0f, 0.00f}, {0.2f, 0.1f, 0.0f, 1.0f} },</w:t>
      </w:r>
      <w:r>
        <w:br/>
      </w:r>
      <w:r w:rsidRPr="00222144">
        <w:rPr>
          <w:b/>
          <w:color w:val="FF0000"/>
        </w:rPr>
        <w:t>+</w:t>
      </w:r>
      <w:r>
        <w:t xml:space="preserve">  { { 0.00f, 0.0f,-0.37f}, {0.5f, 0.3f, 0.2f, 1.0f} },</w:t>
      </w:r>
      <w:r>
        <w:br/>
      </w:r>
      <w:r w:rsidRPr="00222144">
        <w:rPr>
          <w:b/>
          <w:color w:val="FF0000"/>
        </w:rPr>
        <w:t>+</w:t>
      </w:r>
      <w:r>
        <w:t xml:space="preserve">  { {-0.25f, 0.0f, 0.13f}, {0.5f, 0.3f, 0.2f, 1.0f} },</w:t>
      </w:r>
      <w:r>
        <w:br/>
      </w:r>
      <w:r w:rsidRPr="00222144">
        <w:rPr>
          <w:b/>
          <w:color w:val="FF0000"/>
        </w:rPr>
        <w:t>+</w:t>
      </w:r>
      <w:r>
        <w:t xml:space="preserve">  { { 0.25f, 0.0f, 0.13f}, {0.5f, 0.3f, 0.2f, 1.0f} },</w:t>
      </w:r>
      <w:r>
        <w:rPr>
          <w:rFonts w:hint="eastAsia"/>
        </w:rPr>
        <w:br/>
      </w:r>
      <w:r w:rsidRPr="00222144">
        <w:rPr>
          <w:b/>
          <w:color w:val="FF0000"/>
        </w:rPr>
        <w:t>+</w:t>
      </w:r>
      <w:r>
        <w:rPr>
          <w:b/>
          <w:color w:val="FF0000"/>
        </w:rPr>
        <w:br/>
      </w:r>
      <w:r w:rsidR="005E7BA0">
        <w:t xml:space="preserve">   { {-0.5f, -0.3f, 0.5f}, {0.0f, </w:t>
      </w:r>
      <w:r w:rsidR="005E7BA0">
        <w:rPr>
          <w:rFonts w:hint="eastAsia"/>
        </w:rPr>
        <w:t>1</w:t>
      </w:r>
      <w:r w:rsidR="005E7BA0">
        <w:t>.0f, 0.0f, 1.0f} },</w:t>
      </w:r>
      <w:r w:rsidR="005E7BA0">
        <w:br/>
        <w:t xml:space="preserve">   { { 0.3f, -0.3f, 0.5f}, {0.0f, 0.0f, 1.0f, 1.0f} },</w:t>
      </w:r>
      <w:r w:rsidR="005E7BA0">
        <w:br/>
        <w:t xml:space="preserve">   { { 0.3f,  0.5f, 0.5f}, {1.0f, 0.0f, 0.0f, 1.0f} },</w:t>
      </w:r>
      <w:r w:rsidR="005E7BA0">
        <w:br/>
        <w:t xml:space="preserve">   { {-0.5f,  0.5f, 0.5f}, {0.0f, 0.0f, 1</w:t>
      </w:r>
      <w:r w:rsidR="006D6F13">
        <w:t>.0f, 1.0f} },</w:t>
      </w:r>
      <w:r w:rsidR="005E7BA0">
        <w:br/>
      </w:r>
      <w:r>
        <w:t xml:space="preserve">   .</w:t>
      </w:r>
      <w:r>
        <w:br/>
        <w:t xml:space="preserve">   .</w:t>
      </w:r>
      <w:r>
        <w:br/>
        <w:t xml:space="preserve">   .</w:t>
      </w:r>
      <w:r>
        <w:br/>
      </w:r>
      <w:r w:rsidR="00380076">
        <w:t xml:space="preserve"> };</w:t>
      </w:r>
    </w:p>
    <w:p w:rsidR="008E633E" w:rsidRDefault="00D12B1B" w:rsidP="00380076">
      <w:r>
        <w:t>三角錐には</w:t>
      </w:r>
      <w:r>
        <w:rPr>
          <w:rFonts w:hint="eastAsia"/>
        </w:rPr>
        <w:t>4</w:t>
      </w:r>
      <w:r>
        <w:rPr>
          <w:rFonts w:hint="eastAsia"/>
        </w:rPr>
        <w:t>つの頂点が必要です。それが</w:t>
      </w:r>
      <w:r>
        <w:rPr>
          <w:rFonts w:hint="eastAsia"/>
        </w:rPr>
        <w:t>2</w:t>
      </w:r>
      <w:r>
        <w:rPr>
          <w:rFonts w:hint="eastAsia"/>
        </w:rPr>
        <w:t>つなので、合計</w:t>
      </w:r>
      <w:r>
        <w:rPr>
          <w:rFonts w:hint="eastAsia"/>
        </w:rPr>
        <w:t>8</w:t>
      </w:r>
      <w:r>
        <w:rPr>
          <w:rFonts w:hint="eastAsia"/>
        </w:rPr>
        <w:t>個の頂点データを追加しています。</w:t>
      </w:r>
      <w:r>
        <w:br/>
      </w:r>
      <w:r w:rsidR="00C30888">
        <w:t>追加した頂点データ</w:t>
      </w:r>
      <w:r w:rsidR="00630A6F">
        <w:rPr>
          <w:rFonts w:hint="eastAsia"/>
        </w:rPr>
        <w:t>は</w:t>
      </w:r>
      <w:r w:rsidR="00C30888">
        <w:rPr>
          <w:rFonts w:hint="eastAsia"/>
        </w:rPr>
        <w:t>ローカル座標系で定義されることに注意してください。</w:t>
      </w:r>
      <w:r w:rsidR="00630A6F">
        <w:rPr>
          <w:rFonts w:hint="eastAsia"/>
        </w:rPr>
        <w:t>今回作成する木のモデルでは、幹の中心が地面に接する点を原点としています。</w:t>
      </w:r>
    </w:p>
    <w:p w:rsidR="00380076" w:rsidRDefault="00630A6F" w:rsidP="00380076">
      <w:r>
        <w:rPr>
          <w:rFonts w:hint="eastAsia"/>
        </w:rPr>
        <w:t>頂点データの次はインデックスデータです。</w:t>
      </w:r>
      <w:r w:rsidR="00380076">
        <w:rPr>
          <w:rFonts w:hint="eastAsia"/>
        </w:rPr>
        <w:t>indices</w:t>
      </w:r>
      <w:r w:rsidR="005A3F21">
        <w:rPr>
          <w:rFonts w:hint="eastAsia"/>
        </w:rPr>
        <w:t>変数の先頭に</w:t>
      </w:r>
      <w:r>
        <w:rPr>
          <w:rFonts w:hint="eastAsia"/>
        </w:rPr>
        <w:t>、</w:t>
      </w:r>
      <w:r w:rsidR="005A3F21">
        <w:rPr>
          <w:rFonts w:hint="eastAsia"/>
        </w:rPr>
        <w:t>次のデータ</w:t>
      </w:r>
      <w:r w:rsidR="00380076">
        <w:rPr>
          <w:rFonts w:hint="eastAsia"/>
        </w:rPr>
        <w:t>を追加してください。</w:t>
      </w:r>
    </w:p>
    <w:p w:rsidR="00380076" w:rsidRDefault="00380076" w:rsidP="004C0657">
      <w:pPr>
        <w:pStyle w:val="ac"/>
      </w:pPr>
      <w:r>
        <w:rPr>
          <w:color w:val="0000FF"/>
        </w:rPr>
        <w:t xml:space="preserve"> const</w:t>
      </w:r>
      <w:r>
        <w:t xml:space="preserve"> </w:t>
      </w:r>
      <w:r w:rsidR="004C0657">
        <w:rPr>
          <w:color w:val="2B91AF"/>
        </w:rPr>
        <w:t>GLu</w:t>
      </w:r>
      <w:r w:rsidR="004C0657">
        <w:rPr>
          <w:rFonts w:hint="eastAsia"/>
          <w:color w:val="2B91AF"/>
        </w:rPr>
        <w:t>short</w:t>
      </w:r>
      <w:r>
        <w:t xml:space="preserve"> indices[] = {</w:t>
      </w:r>
      <w:r w:rsidR="004C0657">
        <w:br/>
      </w:r>
      <w:r w:rsidR="00062AC4" w:rsidRPr="00222144">
        <w:rPr>
          <w:b/>
          <w:color w:val="FF0000"/>
        </w:rPr>
        <w:t>+</w:t>
      </w:r>
      <w:r w:rsidR="00062AC4">
        <w:t xml:space="preserve">  </w:t>
      </w:r>
      <w:r w:rsidR="00062AC4" w:rsidRPr="00D9409B">
        <w:rPr>
          <w:color w:val="008000"/>
        </w:rPr>
        <w:t xml:space="preserve">// </w:t>
      </w:r>
      <w:r w:rsidR="00062AC4" w:rsidRPr="00D9409B">
        <w:rPr>
          <w:rFonts w:hint="eastAsia"/>
          <w:color w:val="008000"/>
        </w:rPr>
        <w:t>木</w:t>
      </w:r>
      <w:r w:rsidR="00062AC4">
        <w:br/>
      </w:r>
      <w:r w:rsidR="004C0657" w:rsidRPr="00222144">
        <w:rPr>
          <w:b/>
          <w:color w:val="FF0000"/>
        </w:rPr>
        <w:t>+</w:t>
      </w:r>
      <w:r w:rsidR="004C0657">
        <w:t xml:space="preserve">  0, 1, 2, 0, 2, 3, 0, 3, 1, 1, 2, 3,</w:t>
      </w:r>
      <w:r w:rsidR="004C0657">
        <w:br/>
      </w:r>
      <w:r w:rsidR="004C0657" w:rsidRPr="00222144">
        <w:rPr>
          <w:b/>
          <w:color w:val="FF0000"/>
        </w:rPr>
        <w:t>+</w:t>
      </w:r>
      <w:r w:rsidR="004C0657">
        <w:t xml:space="preserve">  4, 5, 6, 4, 6, 7, 4, 7, 5,</w:t>
      </w:r>
      <w:r>
        <w:br/>
      </w:r>
      <w:r w:rsidR="00657C11" w:rsidRPr="00222144">
        <w:rPr>
          <w:b/>
          <w:color w:val="FF0000"/>
        </w:rPr>
        <w:t>+</w:t>
      </w:r>
      <w:r w:rsidR="00657C11">
        <w:rPr>
          <w:b/>
          <w:color w:val="FF0000"/>
        </w:rPr>
        <w:br/>
      </w:r>
      <w:r>
        <w:t xml:space="preserve">   0, 1, 2, 2, 3, 0,</w:t>
      </w:r>
      <w:r>
        <w:br/>
        <w:t xml:space="preserve">   4, 5, 6, 7, 8, 9,</w:t>
      </w:r>
      <w:r>
        <w:br/>
        <w:t xml:space="preserve"> };</w:t>
      </w:r>
    </w:p>
    <w:p w:rsidR="00380076" w:rsidRDefault="00D12B1B" w:rsidP="00380076">
      <w:r>
        <w:lastRenderedPageBreak/>
        <w:t>木を構成する三角形</w:t>
      </w:r>
      <w:r w:rsidR="008E633E">
        <w:t>の数</w:t>
      </w:r>
      <w:r>
        <w:t>は</w:t>
      </w:r>
      <w:r w:rsidR="008E633E">
        <w:rPr>
          <w:rFonts w:hint="eastAsia"/>
        </w:rPr>
        <w:t>7</w:t>
      </w:r>
      <w:r w:rsidR="008E633E">
        <w:rPr>
          <w:rFonts w:hint="eastAsia"/>
        </w:rPr>
        <w:t>枚です</w:t>
      </w:r>
      <w:r w:rsidR="008E633E">
        <w:t>(</w:t>
      </w:r>
      <w:r>
        <w:t>葉っぱにあたる緑の三角錐は</w:t>
      </w:r>
      <w:r>
        <w:rPr>
          <w:rFonts w:hint="eastAsia"/>
        </w:rPr>
        <w:t>4</w:t>
      </w:r>
      <w:r>
        <w:rPr>
          <w:rFonts w:hint="eastAsia"/>
        </w:rPr>
        <w:t>枚</w:t>
      </w:r>
      <w:r w:rsidR="008E633E">
        <w:rPr>
          <w:rFonts w:hint="eastAsia"/>
        </w:rPr>
        <w:t>。</w:t>
      </w:r>
      <w:r>
        <w:rPr>
          <w:rFonts w:hint="eastAsia"/>
        </w:rPr>
        <w:t>幹にあたる茶色の三角錐は</w:t>
      </w:r>
      <w:r w:rsidR="008E633E">
        <w:rPr>
          <w:rFonts w:hint="eastAsia"/>
        </w:rPr>
        <w:t>、地面当たる部分は見えないので</w:t>
      </w:r>
      <w:r>
        <w:rPr>
          <w:rFonts w:hint="eastAsia"/>
        </w:rPr>
        <w:t>底面なしで</w:t>
      </w:r>
      <w:r>
        <w:rPr>
          <w:rFonts w:hint="eastAsia"/>
        </w:rPr>
        <w:t>3</w:t>
      </w:r>
      <w:r>
        <w:rPr>
          <w:rFonts w:hint="eastAsia"/>
        </w:rPr>
        <w:t>枚</w:t>
      </w:r>
      <w:r>
        <w:rPr>
          <w:rFonts w:hint="eastAsia"/>
        </w:rPr>
        <w:t>)</w:t>
      </w:r>
      <w:r>
        <w:rPr>
          <w:rFonts w:hint="eastAsia"/>
        </w:rPr>
        <w:t>。</w:t>
      </w:r>
      <w:r>
        <w:t>また、木は</w:t>
      </w:r>
      <w:r>
        <w:rPr>
          <w:rFonts w:hint="eastAsia"/>
        </w:rPr>
        <w:t>GL_TRIANGLES</w:t>
      </w:r>
      <w:r>
        <w:rPr>
          <w:rFonts w:hint="eastAsia"/>
        </w:rPr>
        <w:t>プリミティブで描画する予定なので、</w:t>
      </w:r>
      <w:r>
        <w:rPr>
          <w:rFonts w:hint="eastAsia"/>
        </w:rPr>
        <w:t>3</w:t>
      </w:r>
      <w:r>
        <w:rPr>
          <w:rFonts w:hint="eastAsia"/>
        </w:rPr>
        <w:t>×</w:t>
      </w:r>
      <w:r>
        <w:rPr>
          <w:rFonts w:hint="eastAsia"/>
        </w:rPr>
        <w:t>7</w:t>
      </w:r>
      <w:r>
        <w:t>で</w:t>
      </w:r>
      <w:r>
        <w:t>21</w:t>
      </w:r>
      <w:r>
        <w:t>個のインデックス</w:t>
      </w:r>
      <w:r>
        <w:rPr>
          <w:rFonts w:hint="eastAsia"/>
        </w:rPr>
        <w:t>を追加しています。</w:t>
      </w:r>
    </w:p>
    <w:p w:rsidR="00380076" w:rsidRDefault="00274404" w:rsidP="00380076">
      <w:pPr>
        <w:pStyle w:val="2"/>
        <w:numPr>
          <w:ilvl w:val="1"/>
          <w:numId w:val="1"/>
        </w:numPr>
        <w:spacing w:line="259" w:lineRule="auto"/>
      </w:pPr>
      <w:r>
        <w:t>Mesh(</w:t>
      </w:r>
      <w:r>
        <w:t>めっしゅ</w:t>
      </w:r>
      <w:r>
        <w:rPr>
          <w:rFonts w:hint="eastAsia"/>
        </w:rPr>
        <w:t>)</w:t>
      </w:r>
      <w:r w:rsidR="00380076">
        <w:t>構造体</w:t>
      </w:r>
    </w:p>
    <w:p w:rsidR="00380076" w:rsidRDefault="00380076" w:rsidP="00380076">
      <w:r>
        <w:rPr>
          <w:rFonts w:hint="eastAsia"/>
        </w:rPr>
        <w:t>次に、描画するインデックスデータの範囲を構造体として表現します。</w:t>
      </w:r>
      <w:r>
        <w:br/>
      </w:r>
      <w:r>
        <w:rPr>
          <w:rFonts w:hint="eastAsia"/>
        </w:rPr>
        <w:t>indices</w:t>
      </w:r>
      <w:r w:rsidR="00706090">
        <w:rPr>
          <w:rFonts w:hint="eastAsia"/>
        </w:rPr>
        <w:t>変数定義の下に、次の</w:t>
      </w:r>
      <w:r w:rsidR="00706090">
        <w:rPr>
          <w:lang w:val="ja-JP"/>
        </w:rPr>
        <w:t>プログラム</w:t>
      </w:r>
      <w:r>
        <w:rPr>
          <w:rFonts w:hint="eastAsia"/>
        </w:rPr>
        <w:t>を追加してください。</w:t>
      </w:r>
    </w:p>
    <w:p w:rsidR="00380076" w:rsidRPr="00AB2DF6" w:rsidRDefault="001A0632" w:rsidP="00380076">
      <w:pPr>
        <w:pStyle w:val="ac"/>
      </w:pPr>
      <w:r>
        <w:t xml:space="preserve">   0, 1, 2, 2, 3, 0,</w:t>
      </w:r>
      <w:r>
        <w:br/>
        <w:t xml:space="preserve">   4, 5, 6, 7, 8, 9,</w:t>
      </w:r>
      <w:r>
        <w:br/>
        <w:t xml:space="preserve"> };</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sidRPr="00CE637C">
        <w:rPr>
          <w:rFonts w:hint="eastAsia"/>
          <w:color w:val="008000"/>
        </w:rPr>
        <w:t>描画データ</w:t>
      </w:r>
      <w:r w:rsidR="00380076" w:rsidRPr="00CE637C">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struct</w:t>
      </w:r>
      <w:r w:rsidR="00380076">
        <w:t xml:space="preserve"> </w:t>
      </w:r>
      <w:r w:rsidR="00274404">
        <w:rPr>
          <w:color w:val="2B91AF"/>
        </w:rPr>
        <w:t>Mesh</w:t>
      </w:r>
      <w:r w:rsidR="00380076">
        <w:br/>
      </w:r>
      <w:r w:rsidRPr="00222144">
        <w:rPr>
          <w:b/>
          <w:color w:val="FF0000"/>
        </w:rPr>
        <w:t>+</w:t>
      </w:r>
      <w:r w:rsidR="00380076">
        <w:t>{</w:t>
      </w:r>
      <w:r w:rsidR="00380076">
        <w:br/>
      </w:r>
      <w:r w:rsidR="00AB2DF6" w:rsidRPr="00222144">
        <w:rPr>
          <w:b/>
          <w:color w:val="FF0000"/>
        </w:rPr>
        <w:t>+</w:t>
      </w:r>
      <w:r w:rsidR="00AB2DF6" w:rsidRPr="00AB2DF6">
        <w:t xml:space="preserve">  </w:t>
      </w:r>
      <w:r w:rsidR="00AB2DF6" w:rsidRPr="00AB2DF6">
        <w:rPr>
          <w:color w:val="2B91AF"/>
        </w:rPr>
        <w:t xml:space="preserve">GLenum </w:t>
      </w:r>
      <w:r w:rsidR="00AB2DF6" w:rsidRPr="00AB2DF6">
        <w:t xml:space="preserve">mode; </w:t>
      </w:r>
      <w:r w:rsidR="00AB2DF6" w:rsidRPr="00CE637C">
        <w:rPr>
          <w:color w:val="008000"/>
        </w:rPr>
        <w:t xml:space="preserve">///&lt; </w:t>
      </w:r>
      <w:r w:rsidR="00AB2DF6" w:rsidRPr="00CE637C">
        <w:rPr>
          <w:rFonts w:hint="eastAsia"/>
          <w:color w:val="008000"/>
        </w:rPr>
        <w:t>プリミティブの種類</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GLsizei </w:t>
      </w:r>
      <w:r w:rsidR="00AB2DF6" w:rsidRPr="00AB2DF6">
        <w:t xml:space="preserve">count; </w:t>
      </w:r>
      <w:r w:rsidR="00AB2DF6" w:rsidRPr="00CE637C">
        <w:rPr>
          <w:color w:val="008000"/>
        </w:rPr>
        <w:t xml:space="preserve">///&lt; </w:t>
      </w:r>
      <w:r w:rsidR="00AB2DF6" w:rsidRPr="00CE637C">
        <w:rPr>
          <w:rFonts w:hint="eastAsia"/>
          <w:color w:val="008000"/>
        </w:rPr>
        <w:t>描画するインデックス数</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0000FF"/>
        </w:rPr>
        <w:t xml:space="preserve">const </w:t>
      </w:r>
      <w:r w:rsidR="00AB2DF6" w:rsidRPr="00AB2DF6">
        <w:rPr>
          <w:color w:val="2B91AF"/>
        </w:rPr>
        <w:t>GLvoid</w:t>
      </w:r>
      <w:r w:rsidR="00AB2DF6" w:rsidRPr="00AB2DF6">
        <w:t xml:space="preserve">* indices; </w:t>
      </w:r>
      <w:r w:rsidR="00AB2DF6" w:rsidRPr="00AB2DF6">
        <w:rPr>
          <w:color w:val="008000"/>
        </w:rPr>
        <w:t xml:space="preserve">///&lt; </w:t>
      </w:r>
      <w:r w:rsidR="00AB2DF6" w:rsidRPr="00AB2DF6">
        <w:rPr>
          <w:rFonts w:hint="eastAsia"/>
          <w:color w:val="008000"/>
        </w:rPr>
        <w:t>描画開始インデックスのバイトオフセット</w:t>
      </w:r>
      <w:r w:rsidR="00AB2DF6" w:rsidRPr="00AB2DF6">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GLint </w:t>
      </w:r>
      <w:r w:rsidR="00AB2DF6" w:rsidRPr="00AB2DF6">
        <w:t xml:space="preserve">baseVertex; </w:t>
      </w:r>
      <w:r w:rsidR="00AB2DF6" w:rsidRPr="00AB2DF6">
        <w:rPr>
          <w:color w:val="008000"/>
        </w:rPr>
        <w:t xml:space="preserve">///&lt; </w:t>
      </w:r>
      <w:r w:rsidR="00AB2DF6" w:rsidRPr="00AB2DF6">
        <w:rPr>
          <w:rFonts w:hint="eastAsia"/>
          <w:color w:val="008000"/>
        </w:rPr>
        <w:t>インデックス</w:t>
      </w:r>
      <w:r w:rsidR="00AB2DF6" w:rsidRPr="00AB2DF6">
        <w:rPr>
          <w:color w:val="008000"/>
        </w:rPr>
        <w:t>0</w:t>
      </w:r>
      <w:r w:rsidR="008305C1">
        <w:rPr>
          <w:color w:val="008000"/>
        </w:rPr>
        <w:t>番</w:t>
      </w:r>
      <w:r w:rsidR="00AB2DF6" w:rsidRPr="00AB2DF6">
        <w:rPr>
          <w:rFonts w:hint="eastAsia"/>
          <w:color w:val="008000"/>
        </w:rPr>
        <w:t>とみなされる頂点配列内の位置</w:t>
      </w:r>
      <w:r w:rsidR="00AB2DF6" w:rsidRPr="00AB2DF6">
        <w:rPr>
          <w:color w:val="008000"/>
        </w:rPr>
        <w:t>.</w:t>
      </w:r>
      <w:r w:rsidR="00AB2DF6">
        <w:rPr>
          <w:b/>
          <w:color w:val="FF0000"/>
        </w:rPr>
        <w:br/>
      </w:r>
      <w:r w:rsidRPr="00222144">
        <w:rPr>
          <w:b/>
          <w:color w:val="FF0000"/>
        </w:rPr>
        <w:t>+</w:t>
      </w:r>
      <w:r w:rsidR="00380076">
        <w:t>};</w:t>
      </w:r>
      <w:r>
        <w:br/>
      </w:r>
      <w:r w:rsidRPr="00222144">
        <w:rPr>
          <w:b/>
          <w:color w:val="FF0000"/>
        </w:rPr>
        <w:t>+</w:t>
      </w:r>
      <w:r w:rsidR="00AB2DF6" w:rsidRPr="00AB2DF6">
        <w:br/>
      </w:r>
      <w:r w:rsidR="00E12FC4">
        <w:rPr>
          <w:color w:val="006400"/>
        </w:rPr>
        <w:t xml:space="preserve"> </w:t>
      </w:r>
      <w:r w:rsidR="00E12FC4" w:rsidRPr="003351A8">
        <w:rPr>
          <w:color w:val="008000"/>
        </w:rPr>
        <w:t xml:space="preserve">// </w:t>
      </w:r>
      <w:r w:rsidR="00E12FC4" w:rsidRPr="003351A8">
        <w:rPr>
          <w:color w:val="008000"/>
        </w:rPr>
        <w:t>頂点シェーダー</w:t>
      </w:r>
      <w:r w:rsidR="00E12FC4" w:rsidRPr="003351A8">
        <w:rPr>
          <w:rFonts w:hint="eastAsia"/>
          <w:color w:val="008000"/>
        </w:rPr>
        <w:t>.</w:t>
      </w:r>
      <w:r w:rsidR="00E12FC4">
        <w:br/>
      </w:r>
      <w:r w:rsidR="00E12FC4">
        <w:rPr>
          <w:color w:val="0000FF"/>
        </w:rPr>
        <w:t xml:space="preserve"> static</w:t>
      </w:r>
      <w:r w:rsidR="00E12FC4">
        <w:t xml:space="preserve"> </w:t>
      </w:r>
      <w:r w:rsidR="00E12FC4">
        <w:rPr>
          <w:color w:val="0000FF"/>
        </w:rPr>
        <w:t>const</w:t>
      </w:r>
      <w:r w:rsidR="00E12FC4">
        <w:t xml:space="preserve"> </w:t>
      </w:r>
      <w:r w:rsidR="00E12FC4">
        <w:rPr>
          <w:color w:val="0000FF"/>
        </w:rPr>
        <w:t>char</w:t>
      </w:r>
      <w:r w:rsidR="00E12FC4">
        <w:t>* vsCode =</w:t>
      </w:r>
    </w:p>
    <w:p w:rsidR="00380076" w:rsidRDefault="008305C1" w:rsidP="00380076">
      <w:r>
        <w:t>Mesh(</w:t>
      </w:r>
      <w:r>
        <w:t>めっしゅ</w:t>
      </w:r>
      <w:r>
        <w:rPr>
          <w:rFonts w:hint="eastAsia"/>
        </w:rPr>
        <w:t>)</w:t>
      </w:r>
      <w:r>
        <w:rPr>
          <w:rFonts w:hint="eastAsia"/>
        </w:rPr>
        <w:t>は「網、網目模様の織物」という意味の単語です。ポリゴンで作られたモデルが網目模様に似ていることから、モデルの形状データを指す単語として使われています。さて、</w:t>
      </w:r>
      <w:r w:rsidR="00CE637C">
        <w:t>Mesh</w:t>
      </w:r>
      <w:r w:rsidR="00CE637C">
        <w:t>構造体に</w:t>
      </w:r>
      <w:r w:rsidR="00380076">
        <w:rPr>
          <w:rFonts w:hint="eastAsia"/>
        </w:rPr>
        <w:t>は</w:t>
      </w:r>
      <w:r w:rsidR="00CE637C">
        <w:rPr>
          <w:rFonts w:hint="eastAsia"/>
        </w:rPr>
        <w:t>、</w:t>
      </w:r>
      <w:r w:rsidR="00CE637C">
        <w:rPr>
          <w:rFonts w:hint="eastAsia"/>
        </w:rPr>
        <w:t>glDrawElements</w:t>
      </w:r>
      <w:r w:rsidR="00CE637C">
        <w:rPr>
          <w:rFonts w:hint="eastAsia"/>
        </w:rPr>
        <w:t>関数の引数に対応するデータを格納します。</w:t>
      </w:r>
      <w:r w:rsidR="00380076">
        <w:rPr>
          <w:rFonts w:hint="eastAsia"/>
        </w:rPr>
        <w:t>glDrawElements</w:t>
      </w:r>
      <w:r w:rsidR="00380076">
        <w:rPr>
          <w:rFonts w:hint="eastAsia"/>
        </w:rPr>
        <w:t>関数の流儀に従って、</w:t>
      </w:r>
      <w:r w:rsidR="00380076">
        <w:t>オフセットの型は「</w:t>
      </w:r>
      <w:r w:rsidR="00CE637C">
        <w:rPr>
          <w:rFonts w:hint="eastAsia"/>
        </w:rPr>
        <w:t xml:space="preserve">const </w:t>
      </w:r>
      <w:r w:rsidR="00380076">
        <w:rPr>
          <w:rFonts w:hint="eastAsia"/>
        </w:rPr>
        <w:t>GLvoid*</w:t>
      </w:r>
      <w:r w:rsidR="00380076">
        <w:rPr>
          <w:rFonts w:hint="eastAsia"/>
        </w:rPr>
        <w:t>」としています。</w:t>
      </w:r>
    </w:p>
    <w:p w:rsidR="00380076" w:rsidRPr="006C0AF4" w:rsidRDefault="00380076" w:rsidP="00380076">
      <w:r>
        <w:rPr>
          <w:rFonts w:hint="eastAsia"/>
        </w:rPr>
        <w:t>続いて、この構造体を使って描画範囲を定義しましょう。</w:t>
      </w:r>
      <w:r>
        <w:br/>
      </w:r>
      <w:r w:rsidR="006F5EDD">
        <w:t>Mesh</w:t>
      </w:r>
      <w:r>
        <w:rPr>
          <w:rFonts w:hint="eastAsia"/>
        </w:rPr>
        <w:t>構造</w:t>
      </w:r>
      <w:r w:rsidR="00706090">
        <w:rPr>
          <w:rFonts w:hint="eastAsia"/>
        </w:rPr>
        <w:t>体</w:t>
      </w:r>
      <w:r w:rsidR="006F5EDD">
        <w:rPr>
          <w:rFonts w:hint="eastAsia"/>
        </w:rPr>
        <w:t>の</w:t>
      </w:r>
      <w:r w:rsidR="00706090">
        <w:rPr>
          <w:rFonts w:hint="eastAsia"/>
        </w:rPr>
        <w:t>定義の下に、次の</w:t>
      </w:r>
      <w:r w:rsidR="00706090">
        <w:rPr>
          <w:lang w:val="ja-JP"/>
        </w:rPr>
        <w:t>プログラム</w:t>
      </w:r>
      <w:r>
        <w:rPr>
          <w:rFonts w:hint="eastAsia"/>
        </w:rPr>
        <w:t>を追加してください。</w:t>
      </w:r>
    </w:p>
    <w:p w:rsidR="00380076" w:rsidRDefault="000E2EC7" w:rsidP="00380076">
      <w:pPr>
        <w:pStyle w:val="ac"/>
      </w:pPr>
      <w:r w:rsidRPr="00AB2DF6">
        <w:t xml:space="preserve">  </w:t>
      </w:r>
      <w:r>
        <w:t xml:space="preserve"> </w:t>
      </w:r>
      <w:r w:rsidRPr="00AB2DF6">
        <w:rPr>
          <w:color w:val="2B91AF"/>
        </w:rPr>
        <w:t xml:space="preserve">GLsizei </w:t>
      </w:r>
      <w:r w:rsidRPr="00AB2DF6">
        <w:t xml:space="preserve">count; </w:t>
      </w:r>
      <w:r w:rsidRPr="00CE637C">
        <w:rPr>
          <w:color w:val="008000"/>
        </w:rPr>
        <w:t xml:space="preserve">///&lt; </w:t>
      </w:r>
      <w:r w:rsidRPr="00CE637C">
        <w:rPr>
          <w:rFonts w:hint="eastAsia"/>
          <w:color w:val="008000"/>
        </w:rPr>
        <w:t>描画するインデックス数</w:t>
      </w:r>
      <w:r w:rsidRPr="00CE637C">
        <w:rPr>
          <w:color w:val="008000"/>
        </w:rPr>
        <w:t>.</w:t>
      </w:r>
      <w:r w:rsidRPr="00AB2DF6">
        <w:br/>
        <w:t xml:space="preserve">  </w:t>
      </w:r>
      <w:r>
        <w:t xml:space="preserve"> </w:t>
      </w:r>
      <w:r w:rsidRPr="00AB2DF6">
        <w:rPr>
          <w:color w:val="0000FF"/>
        </w:rPr>
        <w:t xml:space="preserve">const </w:t>
      </w:r>
      <w:r w:rsidRPr="00AB2DF6">
        <w:rPr>
          <w:color w:val="2B91AF"/>
        </w:rPr>
        <w:t>GLvoid</w:t>
      </w:r>
      <w:r w:rsidRPr="00AB2DF6">
        <w:t xml:space="preserve">* indices; </w:t>
      </w:r>
      <w:r w:rsidRPr="00AB2DF6">
        <w:rPr>
          <w:color w:val="008000"/>
        </w:rPr>
        <w:t xml:space="preserve">///&lt; </w:t>
      </w:r>
      <w:r w:rsidRPr="00AB2DF6">
        <w:rPr>
          <w:rFonts w:hint="eastAsia"/>
          <w:color w:val="008000"/>
        </w:rPr>
        <w:t>描画開始インデックスのバイトオフセット</w:t>
      </w:r>
      <w:r w:rsidRPr="00AB2DF6">
        <w:rPr>
          <w:color w:val="008000"/>
        </w:rPr>
        <w:t>.</w:t>
      </w:r>
      <w:r w:rsidRPr="00AB2DF6">
        <w:br/>
        <w:t xml:space="preserve">  </w:t>
      </w:r>
      <w:r>
        <w:t xml:space="preserve"> </w:t>
      </w:r>
      <w:r w:rsidRPr="00AB2DF6">
        <w:rPr>
          <w:color w:val="2B91AF"/>
        </w:rPr>
        <w:t xml:space="preserve">GLint </w:t>
      </w:r>
      <w:r w:rsidRPr="00AB2DF6">
        <w:t xml:space="preserve">baseVertex; </w:t>
      </w:r>
      <w:r w:rsidRPr="00AB2DF6">
        <w:rPr>
          <w:color w:val="008000"/>
        </w:rPr>
        <w:t xml:space="preserve">///&lt; </w:t>
      </w:r>
      <w:r w:rsidRPr="00AB2DF6">
        <w:rPr>
          <w:rFonts w:hint="eastAsia"/>
          <w:color w:val="008000"/>
        </w:rPr>
        <w:t>インデックス</w:t>
      </w:r>
      <w:r w:rsidRPr="00AB2DF6">
        <w:rPr>
          <w:color w:val="008000"/>
        </w:rPr>
        <w:t>0</w:t>
      </w:r>
      <w:r w:rsidRPr="00AB2DF6">
        <w:rPr>
          <w:rFonts w:hint="eastAsia"/>
          <w:color w:val="008000"/>
        </w:rPr>
        <w:t>とみなされる頂点配列内の位置</w:t>
      </w:r>
      <w:r w:rsidRPr="00AB2DF6">
        <w:rPr>
          <w:color w:val="008000"/>
        </w:rPr>
        <w:t>.</w:t>
      </w:r>
      <w:r>
        <w:rPr>
          <w:b/>
          <w:color w:val="FF0000"/>
        </w:rPr>
        <w:br/>
        <w:t xml:space="preserve"> </w:t>
      </w:r>
      <w:r>
        <w:t>};</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Pr>
          <w:rFonts w:hint="eastAsia"/>
          <w:color w:val="008000"/>
        </w:rPr>
        <w:t>描画データリスト</w:t>
      </w:r>
      <w:r w:rsidR="00380076">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const</w:t>
      </w:r>
      <w:r w:rsidR="00380076">
        <w:t xml:space="preserve"> </w:t>
      </w:r>
      <w:r w:rsidR="000C167F">
        <w:rPr>
          <w:color w:val="2B91AF"/>
        </w:rPr>
        <w:t>Mesh</w:t>
      </w:r>
      <w:r w:rsidR="00380076">
        <w:t xml:space="preserve"> </w:t>
      </w:r>
      <w:r w:rsidR="00D26882">
        <w:t>meshList</w:t>
      </w:r>
      <w:r w:rsidR="00380076">
        <w:t>[] = {</w:t>
      </w:r>
      <w:r w:rsidR="00380076">
        <w:br/>
      </w:r>
      <w:r w:rsidRPr="00222144">
        <w:rPr>
          <w:b/>
          <w:color w:val="FF0000"/>
        </w:rPr>
        <w:t>+</w:t>
      </w:r>
      <w:r w:rsidR="00380076">
        <w:t xml:space="preserve">  </w:t>
      </w:r>
      <w:r w:rsidR="000C167F">
        <w:t xml:space="preserve">{ </w:t>
      </w:r>
      <w:r w:rsidR="000C167F" w:rsidRPr="000C167F">
        <w:rPr>
          <w:color w:val="6F008A"/>
        </w:rPr>
        <w:t>GL_TRIANGLES</w:t>
      </w:r>
      <w:r w:rsidR="00AA18B4">
        <w:t>, 21</w:t>
      </w:r>
      <w:r w:rsidR="000C167F">
        <w:t>, (</w:t>
      </w:r>
      <w:r w:rsidR="000C167F" w:rsidRPr="000C167F">
        <w:rPr>
          <w:color w:val="0000FF"/>
        </w:rPr>
        <w:t xml:space="preserve">const </w:t>
      </w:r>
      <w:r w:rsidR="000C167F" w:rsidRPr="000C167F">
        <w:rPr>
          <w:color w:val="2B91AF"/>
        </w:rPr>
        <w:t>GLvoid</w:t>
      </w:r>
      <w:r w:rsidR="000C167F">
        <w:t>*)0, 0 },</w:t>
      </w:r>
      <w:r w:rsidR="004C0DA7">
        <w:t xml:space="preserve"> </w:t>
      </w:r>
      <w:r w:rsidR="004C0DA7">
        <w:rPr>
          <w:color w:val="008000"/>
        </w:rPr>
        <w:t xml:space="preserve">// </w:t>
      </w:r>
      <w:r w:rsidR="004C0DA7">
        <w:rPr>
          <w:color w:val="008000"/>
        </w:rPr>
        <w:t>木</w:t>
      </w:r>
      <w:r w:rsidR="00380076">
        <w:br/>
      </w:r>
      <w:r w:rsidRPr="00222144">
        <w:rPr>
          <w:b/>
          <w:color w:val="FF0000"/>
        </w:rPr>
        <w:t>+</w:t>
      </w:r>
      <w:r w:rsidR="00380076">
        <w:t>};</w:t>
      </w:r>
      <w:r>
        <w:br/>
      </w:r>
      <w:r w:rsidRPr="00222144">
        <w:rPr>
          <w:b/>
          <w:color w:val="FF0000"/>
        </w:rPr>
        <w:t>+</w:t>
      </w:r>
      <w:r>
        <w:rPr>
          <w:b/>
          <w:color w:val="FF0000"/>
        </w:rPr>
        <w:br/>
      </w:r>
      <w:r>
        <w:rPr>
          <w:color w:val="006400"/>
        </w:rPr>
        <w:t xml:space="preserve"> </w:t>
      </w:r>
      <w:r w:rsidRPr="003351A8">
        <w:rPr>
          <w:color w:val="008000"/>
        </w:rPr>
        <w:t xml:space="preserve">// </w:t>
      </w:r>
      <w:r w:rsidRPr="003351A8">
        <w:rPr>
          <w:color w:val="008000"/>
        </w:rPr>
        <w:t>頂点シェーダー</w:t>
      </w:r>
      <w:r w:rsidRPr="003351A8">
        <w:rPr>
          <w:rFonts w:hint="eastAsia"/>
          <w:color w:val="008000"/>
        </w:rPr>
        <w:t>.</w:t>
      </w:r>
      <w:r>
        <w:br/>
      </w:r>
      <w:r>
        <w:rPr>
          <w:color w:val="0000FF"/>
        </w:rPr>
        <w:t xml:space="preserve"> static</w:t>
      </w:r>
      <w:r>
        <w:t xml:space="preserve"> </w:t>
      </w:r>
      <w:r>
        <w:rPr>
          <w:color w:val="0000FF"/>
        </w:rPr>
        <w:t>const</w:t>
      </w:r>
      <w:r>
        <w:t xml:space="preserve"> </w:t>
      </w:r>
      <w:r>
        <w:rPr>
          <w:color w:val="0000FF"/>
        </w:rPr>
        <w:t>char</w:t>
      </w:r>
      <w:r>
        <w:t>* vsCode =</w:t>
      </w:r>
    </w:p>
    <w:p w:rsidR="00AA18B4" w:rsidRDefault="004D4DFC" w:rsidP="00380076">
      <w:r>
        <w:lastRenderedPageBreak/>
        <w:t>meshList(</w:t>
      </w:r>
      <w:r>
        <w:t>めっしゅ・りすと</w:t>
      </w:r>
      <w:r>
        <w:rPr>
          <w:rFonts w:hint="eastAsia"/>
        </w:rPr>
        <w:t>)</w:t>
      </w:r>
      <w:r w:rsidR="00380076">
        <w:rPr>
          <w:rFonts w:hint="eastAsia"/>
        </w:rPr>
        <w:t>は名前のとおり、</w:t>
      </w:r>
      <w:r>
        <w:t>Mesh</w:t>
      </w:r>
      <w:r>
        <w:t>構造体</w:t>
      </w:r>
      <w:r>
        <w:rPr>
          <w:rFonts w:hint="eastAsia"/>
        </w:rPr>
        <w:t>の配列</w:t>
      </w:r>
      <w:r w:rsidR="00380076">
        <w:rPr>
          <w:rFonts w:hint="eastAsia"/>
        </w:rPr>
        <w:t>です。</w:t>
      </w:r>
      <w:r w:rsidR="00380076">
        <w:br/>
      </w:r>
      <w:r w:rsidR="00C30888">
        <w:rPr>
          <w:rFonts w:hint="eastAsia"/>
        </w:rPr>
        <w:t>今は</w:t>
      </w:r>
      <w:r w:rsidR="00BB7F0C">
        <w:rPr>
          <w:rFonts w:hint="eastAsia"/>
        </w:rPr>
        <w:t>、さきほど</w:t>
      </w:r>
      <w:r>
        <w:rPr>
          <w:rFonts w:hint="eastAsia"/>
        </w:rPr>
        <w:t>追加した</w:t>
      </w:r>
      <w:r w:rsidR="00C30888">
        <w:rPr>
          <w:rFonts w:hint="eastAsia"/>
        </w:rPr>
        <w:t>木の</w:t>
      </w:r>
      <w:r w:rsidR="00BB7F0C">
        <w:rPr>
          <w:rFonts w:hint="eastAsia"/>
        </w:rPr>
        <w:t>モデル</w:t>
      </w:r>
      <w:r>
        <w:rPr>
          <w:rFonts w:hint="eastAsia"/>
        </w:rPr>
        <w:t>を描画するための</w:t>
      </w:r>
      <w:r w:rsidR="00BB7F0C">
        <w:rPr>
          <w:rFonts w:hint="eastAsia"/>
        </w:rPr>
        <w:t>データ</w:t>
      </w:r>
      <w:r>
        <w:rPr>
          <w:rFonts w:hint="eastAsia"/>
        </w:rPr>
        <w:t>がひとつあるだけです。</w:t>
      </w:r>
      <w:r w:rsidR="00AA18B4">
        <w:rPr>
          <w:rFonts w:hint="eastAsia"/>
        </w:rPr>
        <w:t>この</w:t>
      </w:r>
      <w:r w:rsidR="00C30888">
        <w:rPr>
          <w:rFonts w:hint="eastAsia"/>
        </w:rPr>
        <w:t>構造体の最初のメンバーは描画に使用するプリミティブの種類です。先ほど作成した「木」の</w:t>
      </w:r>
      <w:r w:rsidR="00AA18B4">
        <w:rPr>
          <w:rFonts w:hint="eastAsia"/>
        </w:rPr>
        <w:t>モデル</w:t>
      </w:r>
      <w:r w:rsidR="00C30888">
        <w:rPr>
          <w:rFonts w:hint="eastAsia"/>
        </w:rPr>
        <w:t>は</w:t>
      </w:r>
      <w:r w:rsidR="00AA18B4">
        <w:rPr>
          <w:rFonts w:hint="eastAsia"/>
        </w:rPr>
        <w:t>、</w:t>
      </w:r>
      <w:r w:rsidR="00C30888">
        <w:rPr>
          <w:rFonts w:hint="eastAsia"/>
        </w:rPr>
        <w:t>GL_TRIANGLES</w:t>
      </w:r>
      <w:r w:rsidR="00AA18B4">
        <w:rPr>
          <w:rFonts w:hint="eastAsia"/>
        </w:rPr>
        <w:t>で描画するつもりでデータ</w:t>
      </w:r>
      <w:r w:rsidR="00C30888">
        <w:rPr>
          <w:rFonts w:hint="eastAsia"/>
        </w:rPr>
        <w:t>を</w:t>
      </w:r>
      <w:r w:rsidR="00AA18B4">
        <w:rPr>
          <w:rFonts w:hint="eastAsia"/>
        </w:rPr>
        <w:t>作ったので、同じプリミティブを設定しています</w:t>
      </w:r>
      <w:r w:rsidR="00C30888">
        <w:rPr>
          <w:rFonts w:hint="eastAsia"/>
        </w:rPr>
        <w:t>。次のメンバーは</w:t>
      </w:r>
      <w:r w:rsidR="00AA18B4">
        <w:rPr>
          <w:rFonts w:hint="eastAsia"/>
        </w:rPr>
        <w:t>、</w:t>
      </w:r>
      <w:r w:rsidR="00C30888">
        <w:rPr>
          <w:rFonts w:hint="eastAsia"/>
        </w:rPr>
        <w:t>描画するインデックスデータの数です。木</w:t>
      </w:r>
      <w:r w:rsidR="00AA18B4">
        <w:rPr>
          <w:rFonts w:hint="eastAsia"/>
        </w:rPr>
        <w:t>のインデックスデータの数は</w:t>
      </w:r>
      <w:r w:rsidR="00AA18B4">
        <w:t>21</w:t>
      </w:r>
      <w:r w:rsidR="00AA18B4">
        <w:t>個でしたね。</w:t>
      </w:r>
      <w:r w:rsidR="00AA18B4">
        <w:rPr>
          <w:rFonts w:hint="eastAsia"/>
        </w:rPr>
        <w:t>3</w:t>
      </w:r>
      <w:r w:rsidR="00AA18B4">
        <w:rPr>
          <w:rFonts w:hint="eastAsia"/>
        </w:rPr>
        <w:t>つめのメンバーは、木の描画に使う「最初のインデックスデータのバイト単位の位置」です。木のインデックスデータは</w:t>
      </w:r>
      <w:r w:rsidR="00AA18B4">
        <w:rPr>
          <w:rFonts w:hint="eastAsia"/>
        </w:rPr>
        <w:t>indices</w:t>
      </w:r>
      <w:r w:rsidR="00AA18B4">
        <w:rPr>
          <w:rFonts w:hint="eastAsia"/>
        </w:rPr>
        <w:t>配列の先頭、つまり</w:t>
      </w:r>
      <w:r w:rsidR="00AA18B4">
        <w:rPr>
          <w:rFonts w:hint="eastAsia"/>
        </w:rPr>
        <w:t>0</w:t>
      </w:r>
      <w:r w:rsidR="00AA18B4">
        <w:rPr>
          <w:rFonts w:hint="eastAsia"/>
        </w:rPr>
        <w:t>バイト目にありますから、</w:t>
      </w:r>
      <w:r w:rsidR="00AA18B4">
        <w:rPr>
          <w:rFonts w:hint="eastAsia"/>
        </w:rPr>
        <w:t>0</w:t>
      </w:r>
      <w:r w:rsidR="00AA18B4">
        <w:rPr>
          <w:rFonts w:hint="eastAsia"/>
        </w:rPr>
        <w:t>を設定しています。</w:t>
      </w:r>
      <w:r w:rsidR="00AA18B4">
        <w:rPr>
          <w:rFonts w:hint="eastAsia"/>
        </w:rPr>
        <w:t>4</w:t>
      </w:r>
      <w:r w:rsidR="00AA18B4">
        <w:rPr>
          <w:rFonts w:hint="eastAsia"/>
        </w:rPr>
        <w:t>つめのメンバーは、木の描画に使う「最初の頂点データのインデックス」です。木の頂点データは</w:t>
      </w:r>
      <w:r w:rsidR="00AA18B4">
        <w:rPr>
          <w:rFonts w:hint="eastAsia"/>
        </w:rPr>
        <w:t>vertices</w:t>
      </w:r>
      <w:r w:rsidR="00AA18B4">
        <w:rPr>
          <w:rFonts w:hint="eastAsia"/>
        </w:rPr>
        <w:t>配列の先頭、つまり</w:t>
      </w:r>
      <w:r w:rsidR="00AA18B4">
        <w:rPr>
          <w:rFonts w:hint="eastAsia"/>
        </w:rPr>
        <w:t>0</w:t>
      </w:r>
      <w:r w:rsidR="00AA18B4">
        <w:rPr>
          <w:rFonts w:hint="eastAsia"/>
        </w:rPr>
        <w:t>番目にありますから、</w:t>
      </w:r>
      <w:r w:rsidR="00AA18B4">
        <w:rPr>
          <w:rFonts w:hint="eastAsia"/>
        </w:rPr>
        <w:t>0</w:t>
      </w:r>
      <w:r w:rsidR="00AA18B4">
        <w:rPr>
          <w:rFonts w:hint="eastAsia"/>
        </w:rPr>
        <w:t>を設定しています。</w:t>
      </w:r>
    </w:p>
    <w:p w:rsidR="00380076" w:rsidRDefault="00DD69C7" w:rsidP="00380076">
      <w:pPr>
        <w:pStyle w:val="2"/>
        <w:numPr>
          <w:ilvl w:val="1"/>
          <w:numId w:val="1"/>
        </w:numPr>
        <w:spacing w:line="259" w:lineRule="auto"/>
      </w:pPr>
      <w:r>
        <w:t>Mesh</w:t>
      </w:r>
      <w:r>
        <w:t>構造体</w:t>
      </w:r>
      <w:r w:rsidR="00380076">
        <w:rPr>
          <w:rFonts w:hint="eastAsia"/>
        </w:rPr>
        <w:t>を使う</w:t>
      </w:r>
    </w:p>
    <w:p w:rsidR="00380076" w:rsidRDefault="00DD69C7" w:rsidP="00380076">
      <w:r>
        <w:t>それでは、</w:t>
      </w:r>
      <w:r>
        <w:rPr>
          <w:rFonts w:hint="eastAsia"/>
        </w:rPr>
        <w:t>M</w:t>
      </w:r>
      <w:r>
        <w:t>esh</w:t>
      </w:r>
      <w:r>
        <w:t>構造体</w:t>
      </w:r>
      <w:r w:rsidR="00380076">
        <w:t>を使ってみましょう。</w:t>
      </w:r>
      <w:r w:rsidR="00380076">
        <w:br/>
      </w:r>
      <w:r w:rsidR="00380076">
        <w:rPr>
          <w:rFonts w:hint="eastAsia"/>
        </w:rPr>
        <w:t>glDrawElements</w:t>
      </w:r>
      <w:r w:rsidR="00380076">
        <w:rPr>
          <w:rFonts w:hint="eastAsia"/>
        </w:rPr>
        <w:t>関数呼び出しを</w:t>
      </w:r>
      <w:r w:rsidR="00A242B7">
        <w:rPr>
          <w:rFonts w:hint="eastAsia"/>
        </w:rPr>
        <w:t>次のように書き換えてください</w:t>
      </w:r>
      <w:r w:rsidR="00380076">
        <w:rPr>
          <w:rFonts w:hint="eastAsia"/>
        </w:rPr>
        <w:t>。</w:t>
      </w:r>
    </w:p>
    <w:p w:rsidR="00380076" w:rsidRDefault="00904063" w:rsidP="00380076">
      <w:pPr>
        <w:pStyle w:val="ac"/>
      </w:pPr>
      <w:r>
        <w:rPr>
          <w:color w:val="6F008A"/>
        </w:rPr>
        <w:t xml:space="preserve"> 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br/>
      </w:r>
      <w:r w:rsidR="00380076">
        <w:rPr>
          <w:color w:val="6F008A"/>
        </w:rPr>
        <w:t xml:space="preserve"> glBindBufferArray</w:t>
      </w:r>
      <w:r w:rsidR="00A242B7">
        <w:t>(vao);</w:t>
      </w:r>
      <w:r w:rsidR="00A242B7">
        <w:br/>
      </w:r>
      <w:r w:rsidR="00A242B7">
        <w:rPr>
          <w:b/>
          <w:color w:val="FF3300"/>
        </w:rPr>
        <w:t>-</w:t>
      </w:r>
      <w:r w:rsidR="00380076" w:rsidRPr="00904063">
        <w:rPr>
          <w:color w:val="FF0000"/>
        </w:rPr>
        <w:t>glDrawElements(</w:t>
      </w:r>
      <w:r w:rsidR="00A242B7" w:rsidRPr="00904063">
        <w:rPr>
          <w:color w:val="FF0000"/>
        </w:rPr>
        <w:t>GL_TRIANGLES,</w:t>
      </w:r>
      <w:r w:rsidR="00517A87">
        <w:rPr>
          <w:color w:val="FF0000"/>
        </w:rPr>
        <w:t xml:space="preserve"> </w:t>
      </w:r>
      <w:r w:rsidR="00517A87" w:rsidRPr="00904063">
        <w:rPr>
          <w:color w:val="FF0000"/>
        </w:rPr>
        <w:t>size</w:t>
      </w:r>
      <w:r w:rsidR="00517A87">
        <w:rPr>
          <w:color w:val="FF0000"/>
        </w:rPr>
        <w:t>of(indices)/sizeof(indices[0]),</w:t>
      </w:r>
      <w:r w:rsidR="00380076" w:rsidRPr="00904063">
        <w:rPr>
          <w:color w:val="FF0000"/>
        </w:rPr>
        <w:br/>
      </w:r>
      <w:r w:rsidR="00A242B7" w:rsidRPr="00904063">
        <w:rPr>
          <w:b/>
          <w:color w:val="FF0000"/>
        </w:rPr>
        <w:t>-</w:t>
      </w:r>
      <w:r w:rsidR="00A242B7" w:rsidRPr="00904063">
        <w:rPr>
          <w:color w:val="FF0000"/>
        </w:rPr>
        <w:t xml:space="preserve">  GL_UNSIGNED_SHORT, (const GLvoid*)0);</w:t>
      </w:r>
      <w:r w:rsidR="00A242B7">
        <w:br/>
      </w:r>
      <w:r w:rsidR="00A242B7">
        <w:rPr>
          <w:b/>
          <w:color w:val="FF3300"/>
        </w:rPr>
        <w:t>+</w:t>
      </w:r>
      <w:r w:rsidR="00A242B7" w:rsidRPr="00904063">
        <w:rPr>
          <w:color w:val="6F008A"/>
        </w:rPr>
        <w:t>glDrawElementsBaseVertex</w:t>
      </w:r>
      <w:r w:rsidR="00A242B7">
        <w:t>(</w:t>
      </w:r>
      <w:r w:rsidR="00A242B7">
        <w:rPr>
          <w:color w:val="auto"/>
        </w:rPr>
        <w:t>meshList[0].mode,</w:t>
      </w:r>
      <w:r w:rsidR="00517A87">
        <w:rPr>
          <w:color w:val="auto"/>
        </w:rPr>
        <w:t xml:space="preserve"> </w:t>
      </w:r>
      <w:r w:rsidR="00517A87" w:rsidRPr="00A242B7">
        <w:rPr>
          <w:color w:val="auto"/>
        </w:rPr>
        <w:t>mesh</w:t>
      </w:r>
      <w:r w:rsidR="00517A87">
        <w:rPr>
          <w:color w:val="auto"/>
        </w:rPr>
        <w:t>List[0].count,</w:t>
      </w:r>
      <w:r w:rsidR="00A242B7">
        <w:br/>
      </w:r>
      <w:r w:rsidR="00A242B7">
        <w:rPr>
          <w:b/>
          <w:color w:val="FF3300"/>
        </w:rPr>
        <w:t>+</w:t>
      </w:r>
      <w:r w:rsidR="00A242B7" w:rsidRPr="00A242B7">
        <w:rPr>
          <w:color w:val="auto"/>
        </w:rPr>
        <w:t xml:space="preserve">  </w:t>
      </w:r>
      <w:r w:rsidR="00A242B7">
        <w:rPr>
          <w:color w:val="6F008A"/>
        </w:rPr>
        <w:t>GL_UNSIGNED_SHORT</w:t>
      </w:r>
      <w:r w:rsidR="00A242B7">
        <w:t>, meshList[0].indices, meshList[0].baseVertex);</w:t>
      </w:r>
      <w:r w:rsidR="00A242B7">
        <w:rPr>
          <w:color w:val="6F008A"/>
        </w:rPr>
        <w:br/>
      </w:r>
      <w:r>
        <w:rPr>
          <w:color w:val="6F008A"/>
        </w:rPr>
        <w:br/>
        <w:t xml:space="preserve"> </w:t>
      </w:r>
      <w:r w:rsidRPr="00904063">
        <w:rPr>
          <w:color w:val="auto"/>
        </w:rPr>
        <w:t>window.SawpBuffers();</w:t>
      </w:r>
    </w:p>
    <w:p w:rsidR="009115D8" w:rsidRPr="004256B3" w:rsidRDefault="009115D8" w:rsidP="004175A2">
      <w:r>
        <w:rPr>
          <w:rFonts w:hint="eastAsia"/>
        </w:rPr>
        <w:t>g</w:t>
      </w:r>
      <w:r>
        <w:t>lDrawElementsBaseVertex(</w:t>
      </w:r>
      <w:r>
        <w:t>じーえる・どろー・えれめんつ・べーす・ばーてっくす</w:t>
      </w:r>
      <w:r>
        <w:rPr>
          <w:rFonts w:hint="eastAsia"/>
        </w:rPr>
        <w:t>)</w:t>
      </w:r>
      <w:r>
        <w:rPr>
          <w:rFonts w:hint="eastAsia"/>
        </w:rPr>
        <w:t>関数は、</w:t>
      </w:r>
      <w:r>
        <w:rPr>
          <w:rFonts w:hint="eastAsia"/>
        </w:rPr>
        <w:t>glDrawElements</w:t>
      </w:r>
      <w:r>
        <w:rPr>
          <w:rFonts w:hint="eastAsia"/>
        </w:rPr>
        <w:t>関数の兄弟で、追加の引数として「インデックスの</w:t>
      </w:r>
      <w:r>
        <w:rPr>
          <w:rFonts w:hint="eastAsia"/>
        </w:rPr>
        <w:t>0</w:t>
      </w:r>
      <w:r>
        <w:rPr>
          <w:rFonts w:hint="eastAsia"/>
        </w:rPr>
        <w:t>番とみなす頂点データの位置」を設定することができます。</w:t>
      </w:r>
      <w:r w:rsidR="004256B3">
        <w:br/>
      </w:r>
      <w:r w:rsidR="004256B3">
        <w:t>頂点データを増減させた場合に、このベース・バーテックスの値だけを変更するだけで済み、インデックス全体を書き換える手間をなくせます。</w:t>
      </w:r>
    </w:p>
    <w:p w:rsidR="00BD4806" w:rsidRDefault="009D23D2" w:rsidP="004175A2">
      <w:r>
        <w:t>ところで、</w:t>
      </w:r>
      <w:r w:rsidR="00D40F72">
        <w:t>今回追加した</w:t>
      </w:r>
      <w:r>
        <w:t>木のモデル</w:t>
      </w:r>
      <w:r w:rsidR="00155615">
        <w:t>は</w:t>
      </w:r>
      <w:r>
        <w:t>四角形より大きい</w:t>
      </w:r>
      <w:r w:rsidR="00155615">
        <w:t>の</w:t>
      </w:r>
      <w:r>
        <w:t>で、現在</w:t>
      </w:r>
      <w:r w:rsidR="00155615">
        <w:t>の視点</w:t>
      </w:r>
      <w:r>
        <w:t>座標から</w:t>
      </w:r>
      <w:r w:rsidR="00155615">
        <w:t>では</w:t>
      </w:r>
      <w:r>
        <w:t>全体を</w:t>
      </w:r>
      <w:r w:rsidR="00155615">
        <w:t>画面に映</w:t>
      </w:r>
      <w:r>
        <w:t>すころができ</w:t>
      </w:r>
      <w:r w:rsidR="00155615">
        <w:t>ません</w:t>
      </w:r>
      <w:r w:rsidR="00BD4806">
        <w:t>。そこで、視点の位置も</w:t>
      </w:r>
      <w:r>
        <w:t>変更しましょう</w:t>
      </w:r>
      <w:r w:rsidR="00BD4806">
        <w:t>。</w:t>
      </w:r>
      <w:r w:rsidR="00615481">
        <w:t>視点を回転させるプログラムを、次のように変更してください。</w:t>
      </w:r>
    </w:p>
    <w:p w:rsidR="00BD4806" w:rsidRDefault="00BD4806" w:rsidP="00BD4806">
      <w:pPr>
        <w:pStyle w:val="ac"/>
      </w:pPr>
      <w:r>
        <w:rPr>
          <w:b/>
          <w:color w:val="FF0000"/>
        </w:rPr>
        <w:t xml:space="preserve"> </w:t>
      </w:r>
      <w:r w:rsidRPr="009315D7">
        <w:rPr>
          <w:color w:val="008000"/>
        </w:rPr>
        <w:t xml:space="preserve">// </w:t>
      </w:r>
      <w:r w:rsidRPr="009315D7">
        <w:rPr>
          <w:color w:val="008000"/>
        </w:rPr>
        <w:t>視点を回転移動させる</w:t>
      </w:r>
      <w:r w:rsidRPr="009315D7">
        <w:rPr>
          <w:rFonts w:hint="eastAsia"/>
          <w:color w:val="008000"/>
        </w:rPr>
        <w:t>.</w:t>
      </w:r>
      <w:r>
        <w:br/>
      </w:r>
      <w:r>
        <w:rPr>
          <w:b/>
          <w:color w:val="FF0000"/>
        </w:rPr>
        <w:t xml:space="preserve"> </w:t>
      </w:r>
      <w:r>
        <w:rPr>
          <w:color w:val="0000FF"/>
        </w:rPr>
        <w:t>static</w:t>
      </w:r>
      <w:r>
        <w:t xml:space="preserve"> </w:t>
      </w:r>
      <w:r>
        <w:rPr>
          <w:color w:val="0000FF"/>
        </w:rPr>
        <w:t>float</w:t>
      </w:r>
      <w:r>
        <w:t xml:space="preserve"> degree = 0.0f;</w:t>
      </w:r>
      <w:r>
        <w:br/>
      </w:r>
      <w:r>
        <w:rPr>
          <w:b/>
          <w:color w:val="FF0000"/>
        </w:rPr>
        <w:t xml:space="preserve"> </w:t>
      </w:r>
      <w:r>
        <w:t>degree += 0.</w:t>
      </w:r>
      <w:r w:rsidR="000E1ABB">
        <w:t>0</w:t>
      </w:r>
      <w:r>
        <w:t>1f;</w:t>
      </w:r>
      <w:r>
        <w:br/>
      </w:r>
      <w:r>
        <w:rPr>
          <w:b/>
          <w:color w:val="FF0000"/>
        </w:rPr>
        <w:t xml:space="preserve"> </w:t>
      </w:r>
      <w:r>
        <w:rPr>
          <w:color w:val="0000FF"/>
        </w:rPr>
        <w:t>if</w:t>
      </w:r>
      <w:r>
        <w:t xml:space="preserve"> (degree &gt;= 360.0f) { degree -= 360.0f; }</w:t>
      </w:r>
      <w:r>
        <w:br/>
      </w:r>
      <w:r>
        <w:rPr>
          <w:b/>
          <w:color w:val="FF0000"/>
        </w:rPr>
        <w:t xml:space="preserve"> </w:t>
      </w:r>
      <w:r>
        <w:rPr>
          <w:color w:val="0000FF"/>
        </w:rPr>
        <w:t>const</w:t>
      </w:r>
      <w:r>
        <w:t xml:space="preserve"> glm::</w:t>
      </w:r>
      <w:r>
        <w:rPr>
          <w:color w:val="2B91AF"/>
        </w:rPr>
        <w:t>vec3</w:t>
      </w:r>
      <w:r>
        <w:t xml:space="preserve"> viewPos = glm::rotate(</w:t>
      </w:r>
      <w:r>
        <w:br/>
      </w:r>
      <w:r>
        <w:rPr>
          <w:b/>
          <w:color w:val="FF0000"/>
        </w:rPr>
        <w:t>-</w:t>
      </w:r>
      <w:r w:rsidRPr="00BD4806">
        <w:rPr>
          <w:color w:val="FF0000"/>
        </w:rPr>
        <w:t xml:space="preserve">  glm::mat4(</w:t>
      </w:r>
      <w:r w:rsidRPr="00BD4806">
        <w:rPr>
          <w:rFonts w:hint="eastAsia"/>
          <w:color w:val="FF0000"/>
        </w:rPr>
        <w:t>1</w:t>
      </w:r>
      <w:r w:rsidRPr="00BD4806">
        <w:rPr>
          <w:color w:val="FF0000"/>
        </w:rPr>
        <w:t>), glm::radians(degree), glm::vec3(0, 1, 0)) * glm::vec4(2, 3, 3, 1);</w:t>
      </w:r>
      <w:r>
        <w:br/>
      </w:r>
      <w:r w:rsidRPr="00A050E6">
        <w:rPr>
          <w:b/>
          <w:color w:val="FF0000"/>
        </w:rPr>
        <w:t>+</w:t>
      </w:r>
      <w:r>
        <w:t xml:space="preserve">  glm::</w:t>
      </w:r>
      <w:r>
        <w:rPr>
          <w:color w:val="2B91AF"/>
        </w:rPr>
        <w:t>mat4</w:t>
      </w:r>
      <w:r>
        <w:t>(</w:t>
      </w:r>
      <w:r>
        <w:rPr>
          <w:rFonts w:hint="eastAsia"/>
        </w:rPr>
        <w:t>1</w:t>
      </w:r>
      <w:r>
        <w:t>), glm::radians(degree), glm::</w:t>
      </w:r>
      <w:r>
        <w:rPr>
          <w:color w:val="2B91AF"/>
        </w:rPr>
        <w:t>vec3</w:t>
      </w:r>
      <w:r>
        <w:t xml:space="preserve">(0, 1, 0)) </w:t>
      </w:r>
      <w:r>
        <w:rPr>
          <w:color w:val="008080"/>
        </w:rPr>
        <w:t>*</w:t>
      </w:r>
      <w:r>
        <w:t xml:space="preserve"> glm::</w:t>
      </w:r>
      <w:r>
        <w:rPr>
          <w:color w:val="2B91AF"/>
        </w:rPr>
        <w:t>vec4</w:t>
      </w:r>
      <w:r w:rsidR="00D94097">
        <w:t>(</w:t>
      </w:r>
      <w:r w:rsidR="00F435C3">
        <w:t>2</w:t>
      </w:r>
      <w:r>
        <w:t>0,</w:t>
      </w:r>
      <w:r w:rsidR="00B7040C">
        <w:t xml:space="preserve"> </w:t>
      </w:r>
      <w:r w:rsidR="00F435C3">
        <w:t>2</w:t>
      </w:r>
      <w:r>
        <w:t>0</w:t>
      </w:r>
      <w:r w:rsidR="00D94097">
        <w:t xml:space="preserve">, </w:t>
      </w:r>
      <w:r w:rsidR="00F435C3">
        <w:t>30</w:t>
      </w:r>
      <w:r>
        <w:t>, 1);</w:t>
      </w:r>
      <w:r>
        <w:br/>
      </w:r>
      <w:r>
        <w:br/>
      </w:r>
      <w:r>
        <w:rPr>
          <w:color w:val="6F008A"/>
        </w:rPr>
        <w:t xml:space="preserve"> glUseProgram</w:t>
      </w:r>
      <w:r>
        <w:t>(shaderProgram);</w:t>
      </w:r>
      <w:r w:rsidR="00904063">
        <w:br/>
      </w:r>
      <w:r w:rsidR="00904063">
        <w:rPr>
          <w:b/>
          <w:color w:val="FF0000"/>
        </w:rPr>
        <w:b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p>
    <w:p w:rsidR="00380076" w:rsidRDefault="00CB7900" w:rsidP="004175A2">
      <w:r>
        <w:rPr>
          <w:rFonts w:hint="eastAsia"/>
        </w:rPr>
        <w:lastRenderedPageBreak/>
        <w:t>書けたらビ</w:t>
      </w:r>
      <w:r w:rsidRPr="00CB7900">
        <w:rPr>
          <w:rFonts w:hint="eastAsia"/>
          <w:b/>
        </w:rPr>
        <w:t>ルドして実行してください。</w:t>
      </w:r>
      <w:r>
        <w:rPr>
          <w:b/>
        </w:rPr>
        <w:br/>
      </w:r>
      <w:r w:rsidRPr="00CB7900">
        <w:t>画面</w:t>
      </w:r>
      <w:r>
        <w:t>中央に、緑と茶色</w:t>
      </w:r>
      <w:r w:rsidR="00CB0E52">
        <w:t>でできた</w:t>
      </w:r>
      <w:r>
        <w:t>細長い物体</w:t>
      </w:r>
      <w:r w:rsidR="00FA4F6F">
        <w:rPr>
          <w:rFonts w:hint="eastAsia"/>
        </w:rPr>
        <w:t>(</w:t>
      </w:r>
      <w:r w:rsidR="00FA4F6F">
        <w:rPr>
          <w:rFonts w:hint="eastAsia"/>
        </w:rPr>
        <w:t>木のつもり</w:t>
      </w:r>
      <w:r w:rsidR="00FA4F6F">
        <w:rPr>
          <w:rFonts w:hint="eastAsia"/>
        </w:rPr>
        <w:t>)</w:t>
      </w:r>
      <w:r>
        <w:t>が表示されていれば成功です。</w:t>
      </w:r>
    </w:p>
    <w:p w:rsidR="0001771F" w:rsidRDefault="006D36E0" w:rsidP="0001771F">
      <w:pPr>
        <w:pStyle w:val="2"/>
      </w:pPr>
      <w:r>
        <w:t>頂点データを</w:t>
      </w:r>
      <w:r w:rsidR="0001771F">
        <w:t>ローカル座標系</w:t>
      </w:r>
      <w:r>
        <w:t>で定義する</w:t>
      </w:r>
    </w:p>
    <w:p w:rsidR="0078494B" w:rsidRDefault="004175A2" w:rsidP="004175A2">
      <w:r>
        <w:t>VBO</w:t>
      </w:r>
      <w:r>
        <w:t>と</w:t>
      </w:r>
      <w:r>
        <w:rPr>
          <w:rFonts w:hint="eastAsia"/>
        </w:rPr>
        <w:t>IBO</w:t>
      </w:r>
      <w:r>
        <w:rPr>
          <w:rFonts w:hint="eastAsia"/>
        </w:rPr>
        <w:t>の一部だけを描画することができるようになりましたが、今のままでは最初に決めた座標に表示することしかできません。なぜなら、</w:t>
      </w:r>
      <w:r w:rsidR="00A0349B">
        <w:rPr>
          <w:rFonts w:hint="eastAsia"/>
        </w:rPr>
        <w:t>頂点データを</w:t>
      </w:r>
      <w:r>
        <w:rPr>
          <w:rFonts w:hint="eastAsia"/>
        </w:rPr>
        <w:t>ワールド座標系で定義しているからです。</w:t>
      </w:r>
      <w:r>
        <w:br/>
      </w:r>
      <w:r>
        <w:t>好きな位置に、好きな数のメッシュを表示できるようにするには、</w:t>
      </w:r>
      <w:r>
        <w:rPr>
          <w:rFonts w:hint="eastAsia"/>
        </w:rPr>
        <w:t>頂点データをローカル座標系で定義</w:t>
      </w:r>
      <w:r w:rsidR="00A0349B">
        <w:rPr>
          <w:rFonts w:hint="eastAsia"/>
        </w:rPr>
        <w:t>しなおす必要があります</w:t>
      </w:r>
      <w:r>
        <w:rPr>
          <w:rFonts w:hint="eastAsia"/>
        </w:rPr>
        <w:t>。</w:t>
      </w:r>
    </w:p>
    <w:p w:rsidR="0001771F" w:rsidRDefault="004175A2" w:rsidP="004175A2">
      <w:r>
        <w:t>座標系を変えるなんて</w:t>
      </w:r>
      <w:r w:rsidR="00A0349B">
        <w:t>大変</w:t>
      </w:r>
      <w:r>
        <w:t>そうに思えますが、</w:t>
      </w:r>
      <w:r w:rsidR="0078494B">
        <w:t>みなさんは既に一度、</w:t>
      </w:r>
      <w:r w:rsidR="00A0349B">
        <w:t>経験しています</w:t>
      </w:r>
      <w:r>
        <w:t>。</w:t>
      </w:r>
      <w:r w:rsidR="0078494B">
        <w:t>座標変換</w:t>
      </w:r>
      <w:r w:rsidR="00FB1657">
        <w:t>のプログラム</w:t>
      </w:r>
      <w:r w:rsidR="0078494B">
        <w:t>を追加したとき、頂点データを定義する座標系は、</w:t>
      </w:r>
      <w:r w:rsidR="00A0349B">
        <w:t>クリップ座標系から</w:t>
      </w:r>
      <w:r>
        <w:t>ワールド座標系</w:t>
      </w:r>
      <w:r w:rsidR="0078494B">
        <w:t>に変わり</w:t>
      </w:r>
      <w:r w:rsidR="00A0349B">
        <w:t>、</w:t>
      </w:r>
      <w:r w:rsidR="00A0349B">
        <w:rPr>
          <w:rFonts w:hint="eastAsia"/>
        </w:rPr>
        <w:t>Z</w:t>
      </w:r>
      <w:r w:rsidR="0078494B">
        <w:rPr>
          <w:rFonts w:hint="eastAsia"/>
        </w:rPr>
        <w:t>軸の向きが逆になりました。つまり、頂点データに手を付けなくても、変換行列を追加するだけで</w:t>
      </w:r>
      <w:r w:rsidR="00A0349B">
        <w:rPr>
          <w:rFonts w:hint="eastAsia"/>
        </w:rPr>
        <w:t>、結果的に</w:t>
      </w:r>
      <w:r w:rsidR="0078494B">
        <w:rPr>
          <w:rFonts w:hint="eastAsia"/>
        </w:rPr>
        <w:t>望みの</w:t>
      </w:r>
      <w:r w:rsidR="00A0349B">
        <w:rPr>
          <w:rFonts w:hint="eastAsia"/>
        </w:rPr>
        <w:t>座標系で定義されている</w:t>
      </w:r>
      <w:r w:rsidR="0078494B">
        <w:rPr>
          <w:rFonts w:hint="eastAsia"/>
        </w:rPr>
        <w:t>ことにできるのです</w:t>
      </w:r>
      <w:r>
        <w:t>。</w:t>
      </w:r>
    </w:p>
    <w:p w:rsidR="00FB1657" w:rsidRPr="00965AEE" w:rsidRDefault="00FB1657" w:rsidP="004175A2">
      <w:r>
        <w:t>つまり、わたしたちがやらなければならないのは、「ローカル座標系からワールド座標系へと変換するプログラムを追加する」ことです。</w:t>
      </w:r>
      <w:r w:rsidR="00965AEE">
        <w:br/>
      </w:r>
      <w:r w:rsidR="00965AEE">
        <w:t>それでは、座標変換プログラムに、次のプログラムを追加してください。</w:t>
      </w:r>
    </w:p>
    <w:p w:rsidR="00A3739D" w:rsidRDefault="001044B9" w:rsidP="00A3739D">
      <w:pPr>
        <w:pStyle w:val="ac"/>
      </w:pPr>
      <w:r>
        <w:rPr>
          <w:b/>
          <w:color w:val="FF0000"/>
        </w:rPr>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matProj =</w:t>
      </w:r>
      <w:r w:rsidR="00A3739D">
        <w:br/>
      </w:r>
      <w:r w:rsidR="00A3739D">
        <w:rPr>
          <w:b/>
          <w:color w:val="FF0000"/>
        </w:rPr>
        <w:t xml:space="preserve"> </w:t>
      </w:r>
      <w:r w:rsidR="00A3739D">
        <w:t xml:space="preserve">  glm::perspective(glm::radians(</w:t>
      </w:r>
      <w:r w:rsidR="002734F4">
        <w:t>45.0f), 800.0f / 600.0f, 0.1f, 5</w:t>
      </w:r>
      <w:r w:rsidR="00A3739D">
        <w:t>00.0f);</w:t>
      </w:r>
      <w:r w:rsidR="00A3739D">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matView =</w:t>
      </w:r>
      <w:r w:rsidR="00A3739D">
        <w:br/>
        <w:t xml:space="preserve">   glm::lookAt(viewPos, glm::</w:t>
      </w:r>
      <w:r w:rsidR="00A3739D">
        <w:rPr>
          <w:color w:val="2B91AF"/>
        </w:rPr>
        <w:t>vec3</w:t>
      </w:r>
      <w:r w:rsidR="00A3739D">
        <w:t>(0, 0, 0), glm::</w:t>
      </w:r>
      <w:r w:rsidR="00A3739D">
        <w:rPr>
          <w:color w:val="2B91AF"/>
        </w:rPr>
        <w:t>vec3</w:t>
      </w:r>
      <w:r w:rsidR="00A3739D">
        <w:t>(0, 1, 0));</w:t>
      </w:r>
      <w:r w:rsidR="00A3739D">
        <w:br/>
      </w:r>
      <w:r w:rsidR="005A67F2" w:rsidRPr="005A67F2">
        <w:rPr>
          <w:b/>
          <w:color w:val="FF0000"/>
        </w:rPr>
        <w:t>-</w:t>
      </w:r>
      <w:r w:rsidR="005A67F2" w:rsidRPr="005A67F2">
        <w:rPr>
          <w:color w:val="FF0000"/>
        </w:rPr>
        <w:t>const glm::mat4x4 matModel</w:t>
      </w:r>
      <w:r w:rsidR="005A67F2">
        <w:rPr>
          <w:color w:val="FF0000"/>
        </w:rPr>
        <w:t xml:space="preserve"> = </w:t>
      </w:r>
      <w:r w:rsidR="005A67F2" w:rsidRPr="005A67F2">
        <w:rPr>
          <w:color w:val="FF0000"/>
        </w:rPr>
        <w:t>glm::mat4x4(1);</w:t>
      </w:r>
      <w:r w:rsidR="005A67F2">
        <w:br/>
      </w:r>
      <w:r w:rsidR="00BD4806">
        <w:rPr>
          <w:b/>
          <w:color w:val="FF0000"/>
        </w:rPr>
        <w:t>+</w:t>
      </w:r>
      <w:r w:rsidR="00BD4806">
        <w:rPr>
          <w:color w:val="0000FF"/>
        </w:rPr>
        <w:t>const</w:t>
      </w:r>
      <w:r w:rsidR="00BD4806">
        <w:t xml:space="preserve"> glm::</w:t>
      </w:r>
      <w:r w:rsidR="00BD4806">
        <w:rPr>
          <w:color w:val="2B91AF"/>
        </w:rPr>
        <w:t>mat4x4</w:t>
      </w:r>
      <w:r w:rsidR="005A67F2">
        <w:t xml:space="preserve"> matModel</w:t>
      </w:r>
      <w:r w:rsidR="00BD4806">
        <w:t xml:space="preserve"> = glm::translate(glm::</w:t>
      </w:r>
      <w:r w:rsidR="00BD4806">
        <w:rPr>
          <w:color w:val="2B91AF"/>
        </w:rPr>
        <w:t>mat4x4</w:t>
      </w:r>
      <w:r w:rsidR="00BD4806">
        <w:t>(1), glm::</w:t>
      </w:r>
      <w:r w:rsidR="00BD4806">
        <w:rPr>
          <w:color w:val="2B91AF"/>
        </w:rPr>
        <w:t>vec3</w:t>
      </w:r>
      <w:r w:rsidR="00BD4806">
        <w:t>(10, 0</w:t>
      </w:r>
      <w:r w:rsidR="00BB3241">
        <w:t>, 1</w:t>
      </w:r>
      <w:r w:rsidR="00BD4806">
        <w:t>));</w:t>
      </w:r>
      <w:r w:rsidR="00BD4806">
        <w:br/>
      </w:r>
      <w:r w:rsidR="00144229">
        <w:rPr>
          <w:b/>
          <w:color w:val="FF0000"/>
        </w:rPr>
        <w:t xml:space="preserve"> </w:t>
      </w:r>
      <w:r w:rsidR="00FA1B94">
        <w:rPr>
          <w:color w:val="0000FF"/>
        </w:rPr>
        <w:t>const</w:t>
      </w:r>
      <w:r w:rsidR="00FA1B94">
        <w:t xml:space="preserve"> </w:t>
      </w:r>
      <w:r w:rsidR="00A3739D">
        <w:t>glm::</w:t>
      </w:r>
      <w:r w:rsidR="00A3739D">
        <w:rPr>
          <w:color w:val="2B91AF"/>
        </w:rPr>
        <w:t>mat4x4</w:t>
      </w:r>
      <w:r w:rsidR="00A3739D">
        <w:t xml:space="preserve"> </w:t>
      </w:r>
      <w:r w:rsidR="00A3739D">
        <w:rPr>
          <w:rFonts w:hint="eastAsia"/>
        </w:rPr>
        <w:t>matMVP</w:t>
      </w:r>
      <w:r w:rsidR="00FA1B94">
        <w:t xml:space="preserve"> = matProj * matView * mat</w:t>
      </w:r>
      <w:r w:rsidR="005A67F2">
        <w:t>Model</w:t>
      </w:r>
      <w:r w:rsidR="00A3739D">
        <w:t>;</w:t>
      </w:r>
      <w:r w:rsidR="00A3739D">
        <w:br/>
      </w:r>
      <w:r w:rsidR="00A3739D">
        <w:rPr>
          <w:b/>
          <w:color w:val="FF0000"/>
        </w:rPr>
        <w:t xml:space="preserve"> </w:t>
      </w:r>
      <w:r w:rsidR="00A3739D">
        <w:rPr>
          <w:color w:val="6F008A"/>
        </w:rPr>
        <w:t>glUniformMatrix4fv</w:t>
      </w:r>
      <w:r w:rsidR="00A3739D">
        <w:t xml:space="preserve">(matMVPLoc, 1, </w:t>
      </w:r>
      <w:r w:rsidR="00A3739D">
        <w:rPr>
          <w:color w:val="6F008A"/>
        </w:rPr>
        <w:t>GL_FALSE</w:t>
      </w:r>
      <w:r w:rsidR="00A3739D">
        <w:t>, &amp;matMVP</w:t>
      </w:r>
      <w:r w:rsidR="00A3739D">
        <w:rPr>
          <w:color w:val="008080"/>
        </w:rPr>
        <w:t>[</w:t>
      </w:r>
      <w:r w:rsidR="00A3739D">
        <w:t>0</w:t>
      </w:r>
      <w:r w:rsidR="00A3739D">
        <w:rPr>
          <w:color w:val="008080"/>
        </w:rPr>
        <w:t>][</w:t>
      </w:r>
      <w:r w:rsidR="00A3739D">
        <w:t>0</w:t>
      </w:r>
      <w:r w:rsidR="00A3739D">
        <w:rPr>
          <w:color w:val="008080"/>
        </w:rPr>
        <w:t>]</w:t>
      </w:r>
      <w:r w:rsidR="00A3739D">
        <w:t>);</w:t>
      </w:r>
    </w:p>
    <w:p w:rsidR="00803551" w:rsidRDefault="006A4E7E" w:rsidP="004175A2">
      <w:r>
        <w:rPr>
          <w:rFonts w:hint="eastAsia"/>
        </w:rPr>
        <w:t>glm::translate(</w:t>
      </w:r>
      <w:r>
        <w:rPr>
          <w:rFonts w:hint="eastAsia"/>
        </w:rPr>
        <w:t>じーえるえむ・とらんすれーと</w:t>
      </w:r>
      <w:r>
        <w:rPr>
          <w:rFonts w:hint="eastAsia"/>
        </w:rPr>
        <w:t>)</w:t>
      </w:r>
      <w:r>
        <w:rPr>
          <w:rFonts w:hint="eastAsia"/>
        </w:rPr>
        <w:t>は、平行移動行列を作成する関数です。</w:t>
      </w:r>
      <w:r w:rsidR="00FF2FAC">
        <w:t>最初の引数が合成先の行列、</w:t>
      </w:r>
      <w:r w:rsidR="00FF2FAC">
        <w:rPr>
          <w:rFonts w:hint="eastAsia"/>
        </w:rPr>
        <w:t>2</w:t>
      </w:r>
      <w:r w:rsidR="00FF2FAC">
        <w:rPr>
          <w:rFonts w:hint="eastAsia"/>
        </w:rPr>
        <w:t>つめの引数が平行移動させる距離になっています。</w:t>
      </w:r>
      <w:r w:rsidR="00F106D5">
        <w:rPr>
          <w:rFonts w:hint="eastAsia"/>
        </w:rPr>
        <w:t>追加したプログラムは</w:t>
      </w:r>
      <w:r w:rsidR="00BB3241">
        <w:t>「</w:t>
      </w:r>
      <w:r w:rsidR="00F106D5">
        <w:rPr>
          <w:rFonts w:hint="eastAsia"/>
        </w:rPr>
        <w:t>ローカル座標系で定義された</w:t>
      </w:r>
      <w:r w:rsidR="00BB3241">
        <w:t>木のモデルを</w:t>
      </w:r>
      <w:r w:rsidR="00F106D5">
        <w:t>、</w:t>
      </w:r>
      <w:r w:rsidR="00BB3241">
        <w:t>ワールド座標系の</w:t>
      </w:r>
      <w:r w:rsidR="00BB3241">
        <w:rPr>
          <w:rFonts w:hint="eastAsia"/>
        </w:rPr>
        <w:t>(10, 0, 1)</w:t>
      </w:r>
      <w:r w:rsidR="00BB3241">
        <w:rPr>
          <w:rFonts w:hint="eastAsia"/>
        </w:rPr>
        <w:t>の位置に配置</w:t>
      </w:r>
      <w:r w:rsidR="00F106D5">
        <w:rPr>
          <w:rFonts w:hint="eastAsia"/>
        </w:rPr>
        <w:t>する</w:t>
      </w:r>
      <w:r w:rsidR="00BB3241">
        <w:t>」という意味になります。</w:t>
      </w:r>
    </w:p>
    <w:p w:rsidR="0001771F" w:rsidRPr="002223D6" w:rsidRDefault="00803551" w:rsidP="004175A2">
      <w:r>
        <w:t>プログラムが書けたら、</w:t>
      </w:r>
      <w:r w:rsidRPr="00803551">
        <w:rPr>
          <w:b/>
        </w:rPr>
        <w:t>ビルドして実行してください。</w:t>
      </w:r>
      <w:r>
        <w:rPr>
          <w:b/>
        </w:rPr>
        <w:br/>
      </w:r>
      <w:r>
        <w:t>木が先程と違う位置に立っていたら成功です。頂点データ</w:t>
      </w:r>
      <w:r w:rsidR="006E5C53">
        <w:t>は何も</w:t>
      </w:r>
      <w:r>
        <w:t>変えていないのに</w:t>
      </w:r>
      <w:r w:rsidR="006E5C53">
        <w:t>、</w:t>
      </w:r>
      <w:r>
        <w:t>位置を変えられるということが、ローカル座標系を追加した効果です。</w:t>
      </w:r>
    </w:p>
    <w:p w:rsidR="00A3739D" w:rsidRDefault="0055347E" w:rsidP="0055347E">
      <w:pPr>
        <w:pStyle w:val="2"/>
      </w:pPr>
      <w:r>
        <w:rPr>
          <w:rFonts w:hint="eastAsia"/>
        </w:rPr>
        <w:t>複数の木を</w:t>
      </w:r>
      <w:r w:rsidR="00F443DF">
        <w:rPr>
          <w:rFonts w:hint="eastAsia"/>
        </w:rPr>
        <w:t>植える</w:t>
      </w:r>
    </w:p>
    <w:p w:rsidR="00F443DF" w:rsidRDefault="00A9453E" w:rsidP="0055347E">
      <w:r>
        <w:rPr>
          <w:rFonts w:hint="eastAsia"/>
        </w:rPr>
        <w:t>木が</w:t>
      </w:r>
      <w:r>
        <w:rPr>
          <w:rFonts w:hint="eastAsia"/>
        </w:rPr>
        <w:t>1</w:t>
      </w:r>
      <w:r>
        <w:rPr>
          <w:rFonts w:hint="eastAsia"/>
        </w:rPr>
        <w:t>本だけではさびしいので、もっとたくさん植えたいですね。</w:t>
      </w:r>
      <w:r>
        <w:br/>
      </w:r>
      <w:r w:rsidR="00F443DF">
        <w:t>好きな場所に好きな数だけ木を植えるには、木を植えるたびにロー</w:t>
      </w:r>
      <w:r w:rsidR="00AD66D4">
        <w:t>カル座標系からワールド座標系への変換行列を書き換えるだけです</w:t>
      </w:r>
      <w:r w:rsidR="00F443DF">
        <w:t>。</w:t>
      </w:r>
      <w:r w:rsidR="00E82C1F">
        <w:t>例として、木を円形に植えてみましょう。</w:t>
      </w:r>
      <w:r w:rsidR="00E82C1F">
        <w:br/>
      </w:r>
      <w:r w:rsidR="00F443DF">
        <w:t>木を表示するプログラムを、次のように変更してください。</w:t>
      </w:r>
    </w:p>
    <w:p w:rsidR="00F443DF" w:rsidRDefault="001044B9" w:rsidP="00F443DF">
      <w:pPr>
        <w:pStyle w:val="ac"/>
      </w:pPr>
      <w:r>
        <w:rPr>
          <w:b/>
          <w:color w:val="FF0000"/>
        </w:rPr>
        <w:lastRenderedPageBreak/>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sidR="00F443DF">
        <w:t xml:space="preserve"> </w:t>
      </w:r>
      <w:r w:rsidR="00F443DF">
        <w:rPr>
          <w:color w:val="0000FF"/>
        </w:rPr>
        <w:t>const</w:t>
      </w:r>
      <w:r w:rsidR="00F443DF">
        <w:t xml:space="preserve"> glm::</w:t>
      </w:r>
      <w:r w:rsidR="00F443DF">
        <w:rPr>
          <w:color w:val="2B91AF"/>
        </w:rPr>
        <w:t>mat4x4</w:t>
      </w:r>
      <w:r w:rsidR="00F443DF">
        <w:t xml:space="preserve"> matView =</w:t>
      </w:r>
      <w:r w:rsidR="00F443DF">
        <w:br/>
        <w:t xml:space="preserve">   glm::lookAt(viewPos, glm::</w:t>
      </w:r>
      <w:r w:rsidR="00F443DF">
        <w:rPr>
          <w:color w:val="2B91AF"/>
        </w:rPr>
        <w:t>vec3</w:t>
      </w:r>
      <w:r w:rsidR="00F443DF">
        <w:t>(0, 0, 0), glm::</w:t>
      </w:r>
      <w:r w:rsidR="00F443DF">
        <w:rPr>
          <w:color w:val="2B91AF"/>
        </w:rPr>
        <w:t>vec3</w:t>
      </w:r>
      <w:r w:rsidR="00F443DF">
        <w:t>(0, 1, 0));</w:t>
      </w:r>
      <w:r w:rsidR="00F443DF">
        <w:br/>
      </w:r>
      <w:r w:rsidR="00F443DF">
        <w:rPr>
          <w:b/>
          <w:color w:val="FF0000"/>
        </w:rPr>
        <w:t>-</w:t>
      </w:r>
      <w:r w:rsidR="00F443DF" w:rsidRPr="00F443DF">
        <w:rPr>
          <w:color w:val="FF0000"/>
        </w:rPr>
        <w:t>const glm::m</w:t>
      </w:r>
      <w:r w:rsidR="00AF603B">
        <w:rPr>
          <w:color w:val="FF0000"/>
        </w:rPr>
        <w:t>at4x4 matModel</w:t>
      </w:r>
      <w:r w:rsidR="00F443DF" w:rsidRPr="00F443DF">
        <w:rPr>
          <w:color w:val="FF0000"/>
        </w:rPr>
        <w:t xml:space="preserve"> = glm::translate(glm::mat4x4(1), glm::vec3(10, 0, 1));</w:t>
      </w:r>
      <w:r w:rsidR="00F443DF" w:rsidRPr="00F443DF">
        <w:rPr>
          <w:color w:val="FF0000"/>
        </w:rPr>
        <w:br/>
      </w:r>
      <w:r w:rsidR="00F443DF" w:rsidRPr="00F443DF">
        <w:rPr>
          <w:b/>
          <w:color w:val="FF0000"/>
        </w:rPr>
        <w:t>-</w:t>
      </w:r>
      <w:r w:rsidR="00F443DF" w:rsidRPr="00F443DF">
        <w:rPr>
          <w:color w:val="FF0000"/>
        </w:rPr>
        <w:t xml:space="preserve">const glm::mat4x4 </w:t>
      </w:r>
      <w:r w:rsidR="00F443DF" w:rsidRPr="00F443DF">
        <w:rPr>
          <w:rFonts w:hint="eastAsia"/>
          <w:color w:val="FF0000"/>
        </w:rPr>
        <w:t>matMVP</w:t>
      </w:r>
      <w:r w:rsidR="00F443DF" w:rsidRPr="00F443DF">
        <w:rPr>
          <w:color w:val="FF0000"/>
        </w:rPr>
        <w:t xml:space="preserve"> = matProj * matView * mat</w:t>
      </w:r>
      <w:r w:rsidR="00AF603B">
        <w:rPr>
          <w:color w:val="FF0000"/>
        </w:rPr>
        <w:t>Model</w:t>
      </w:r>
      <w:r w:rsidR="00F443DF" w:rsidRPr="00F443DF">
        <w:rPr>
          <w:color w:val="FF0000"/>
        </w:rPr>
        <w:t>;</w:t>
      </w:r>
      <w:r w:rsidR="00F443DF" w:rsidRPr="00F443DF">
        <w:rPr>
          <w:color w:val="FF0000"/>
        </w:rPr>
        <w:br/>
      </w:r>
      <w:r w:rsidR="00F443DF" w:rsidRPr="00F443DF">
        <w:rPr>
          <w:b/>
          <w:color w:val="FF0000"/>
        </w:rPr>
        <w:t>-</w:t>
      </w:r>
      <w:r w:rsidR="00F443DF" w:rsidRPr="00F443DF">
        <w:rPr>
          <w:color w:val="FF0000"/>
        </w:rPr>
        <w:t>glUniformMatrix4fv(matMVPLoc, 1, GL_FALSE, &amp;matMVP[0][0]);</w:t>
      </w:r>
      <w:r w:rsidR="00F443DF">
        <w:br/>
      </w:r>
      <w:r w:rsidR="002518EC" w:rsidRPr="00F443DF">
        <w:rPr>
          <w:b/>
          <w:color w:val="FF0000"/>
        </w:rPr>
        <w:t>-</w:t>
      </w:r>
      <w:r w:rsidR="00F443DF">
        <w:br/>
      </w:r>
      <w:r w:rsidR="00904063" w:rsidRPr="00F443DF">
        <w:rPr>
          <w:b/>
          <w:color w:val="FF0000"/>
        </w:rPr>
        <w:t>-</w:t>
      </w:r>
      <w:r w:rsidR="00F443DF" w:rsidRPr="002518EC">
        <w:rPr>
          <w:color w:val="FF0000"/>
        </w:rPr>
        <w:t>glBindVertexArray(vao);</w:t>
      </w:r>
      <w:r w:rsidR="00F443DF" w:rsidRPr="002518EC">
        <w:rPr>
          <w:color w:val="FF0000"/>
        </w:rPr>
        <w:br/>
      </w:r>
      <w:r w:rsidR="00904063" w:rsidRPr="002518EC">
        <w:rPr>
          <w:b/>
          <w:color w:val="FF0000"/>
        </w:rPr>
        <w:t>-</w:t>
      </w:r>
      <w:r w:rsidR="00CB23B1" w:rsidRPr="002518EC">
        <w:rPr>
          <w:color w:val="FF0000"/>
        </w:rPr>
        <w:t>glDrawElementsBaseVertex(meshList[0].mode,</w:t>
      </w:r>
      <w:r w:rsidR="00517A87">
        <w:rPr>
          <w:color w:val="FF0000"/>
        </w:rPr>
        <w:t xml:space="preserve"> </w:t>
      </w:r>
      <w:r w:rsidR="00517A87" w:rsidRPr="002518EC">
        <w:rPr>
          <w:color w:val="FF0000"/>
        </w:rPr>
        <w:t>meshList[0].count,</w:t>
      </w:r>
      <w:r w:rsidR="00A41BD2" w:rsidRPr="002518EC">
        <w:rPr>
          <w:color w:val="FF0000"/>
        </w:rPr>
        <w:br/>
      </w:r>
      <w:r w:rsidR="00A41BD2" w:rsidRPr="002518EC">
        <w:rPr>
          <w:b/>
          <w:color w:val="FF0000"/>
        </w:rPr>
        <w:t>-</w:t>
      </w:r>
      <w:r w:rsidR="00CB23B1" w:rsidRPr="002518EC">
        <w:rPr>
          <w:color w:val="FF0000"/>
        </w:rPr>
        <w:t xml:space="preserve">  GL_UNSIGNED_SHORT, meshList[0].indices, meshList[0].baseVertex);</w:t>
      </w:r>
      <w:r w:rsidR="00F443DF">
        <w:br/>
      </w:r>
      <w:r w:rsidR="002518EC">
        <w:rPr>
          <w:b/>
          <w:color w:val="FF0000"/>
        </w:rPr>
        <w:br/>
      </w:r>
      <w:r w:rsidR="00257B0B">
        <w:rPr>
          <w:b/>
          <w:color w:val="FF0000"/>
        </w:rPr>
        <w:t>+</w:t>
      </w:r>
      <w:r w:rsidR="00257B0B" w:rsidRPr="00257B0B">
        <w:rPr>
          <w:color w:val="auto"/>
        </w:rPr>
        <w:t>glBindVertexArray(vao);</w:t>
      </w:r>
      <w:r w:rsidR="00257B0B" w:rsidRPr="002518EC">
        <w:rPr>
          <w:color w:val="FF0000"/>
        </w:rPr>
        <w:br/>
      </w:r>
      <w:r w:rsidR="00257B0B">
        <w:rPr>
          <w:b/>
          <w:color w:val="FF0000"/>
        </w:rPr>
        <w:t>+</w:t>
      </w:r>
      <w:r w:rsidR="00257B0B">
        <w:rPr>
          <w:b/>
          <w:color w:val="FF0000"/>
        </w:rPr>
        <w:br/>
      </w:r>
      <w:r w:rsidR="00F443DF">
        <w:rPr>
          <w:b/>
          <w:color w:val="FF0000"/>
        </w:rPr>
        <w:t>+</w:t>
      </w:r>
      <w:r w:rsidR="00F443DF">
        <w:rPr>
          <w:color w:val="0000FF"/>
        </w:rPr>
        <w:t>const</w:t>
      </w:r>
      <w:r w:rsidR="00F443DF">
        <w:t xml:space="preserve"> </w:t>
      </w:r>
      <w:r w:rsidR="00F443DF">
        <w:rPr>
          <w:color w:val="0000FF"/>
        </w:rPr>
        <w:t>float</w:t>
      </w:r>
      <w:r w:rsidR="00F443DF">
        <w:t xml:space="preserve"> treeCount = 10;</w:t>
      </w:r>
      <w:r w:rsidR="00E82C1F">
        <w:t xml:space="preserve"> </w:t>
      </w:r>
      <w:r w:rsidR="00E82C1F" w:rsidRPr="00A2112A">
        <w:rPr>
          <w:color w:val="008000"/>
        </w:rPr>
        <w:t>/</w:t>
      </w:r>
      <w:r w:rsidR="00E82C1F">
        <w:rPr>
          <w:rFonts w:hint="eastAsia"/>
          <w:color w:val="008000"/>
        </w:rPr>
        <w:t xml:space="preserve">/ </w:t>
      </w:r>
      <w:r w:rsidR="00E82C1F">
        <w:rPr>
          <w:rFonts w:hint="eastAsia"/>
          <w:color w:val="008000"/>
        </w:rPr>
        <w:t>木の本数</w:t>
      </w:r>
      <w:r w:rsidR="00E82C1F">
        <w:rPr>
          <w:rFonts w:hint="eastAsia"/>
          <w:color w:val="008000"/>
        </w:rPr>
        <w:t>.</w:t>
      </w:r>
      <w:r w:rsidR="00F443DF">
        <w:br/>
      </w:r>
      <w:r w:rsidR="00823CCC">
        <w:rPr>
          <w:b/>
          <w:color w:val="FF0000"/>
        </w:rPr>
        <w:t>+</w:t>
      </w:r>
      <w:r w:rsidR="00823CCC">
        <w:rPr>
          <w:color w:val="0000FF"/>
        </w:rPr>
        <w:t>const</w:t>
      </w:r>
      <w:r w:rsidR="00823CCC">
        <w:t xml:space="preserve"> </w:t>
      </w:r>
      <w:r w:rsidR="00823CCC">
        <w:rPr>
          <w:color w:val="0000FF"/>
        </w:rPr>
        <w:t>float</w:t>
      </w:r>
      <w:r w:rsidR="00823CCC">
        <w:t xml:space="preserve"> </w:t>
      </w:r>
      <w:r w:rsidR="00E105FB">
        <w:t>radius</w:t>
      </w:r>
      <w:r w:rsidR="00823CCC">
        <w:t xml:space="preserve"> = 8;</w:t>
      </w:r>
      <w:r w:rsidR="00E82C1F">
        <w:t xml:space="preserve"> </w:t>
      </w:r>
      <w:r w:rsidR="00E82C1F" w:rsidRPr="00A2112A">
        <w:rPr>
          <w:color w:val="008000"/>
        </w:rPr>
        <w:t>/</w:t>
      </w:r>
      <w:r w:rsidR="00E82C1F">
        <w:rPr>
          <w:color w:val="008000"/>
        </w:rPr>
        <w:t xml:space="preserve">/ </w:t>
      </w:r>
      <w:r w:rsidR="00E82C1F">
        <w:rPr>
          <w:color w:val="008000"/>
        </w:rPr>
        <w:t>木を植える円の半径</w:t>
      </w:r>
      <w:r w:rsidR="00E82C1F">
        <w:rPr>
          <w:rFonts w:hint="eastAsia"/>
          <w:color w:val="008000"/>
        </w:rPr>
        <w:t>.</w:t>
      </w:r>
      <w:r w:rsidR="00823CCC">
        <w:br/>
      </w:r>
      <w:r w:rsidR="00F443DF">
        <w:rPr>
          <w:b/>
          <w:color w:val="FF0000"/>
        </w:rPr>
        <w:t>+</w:t>
      </w:r>
      <w:r w:rsidR="00F443DF">
        <w:rPr>
          <w:color w:val="0000FF"/>
        </w:rPr>
        <w:t>for</w:t>
      </w:r>
      <w:r w:rsidR="00F443DF">
        <w:t xml:space="preserve"> (</w:t>
      </w:r>
      <w:r w:rsidR="00F443DF">
        <w:rPr>
          <w:color w:val="0000FF"/>
        </w:rPr>
        <w:t>float</w:t>
      </w:r>
      <w:r w:rsidR="00F443DF">
        <w:t xml:space="preserve"> i = 0; i &lt; treeCount; ++i) {</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x = std::co</w:t>
      </w:r>
      <w:r w:rsidR="00823CCC">
        <w:t xml:space="preserve">s(3.14f * 2 / treeCount * i) * </w:t>
      </w:r>
      <w:r w:rsidR="00E105FB">
        <w:t>radius</w:t>
      </w:r>
      <w:r w:rsidR="00F443DF">
        <w:t>;</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z = std::si</w:t>
      </w:r>
      <w:r w:rsidR="00823CCC">
        <w:t xml:space="preserve">n(3.14f * 2 / treeCount * i) * </w:t>
      </w:r>
      <w:r w:rsidR="00E105FB">
        <w:t>radius</w:t>
      </w:r>
      <w:r w:rsidR="00F443DF">
        <w:t>;</w:t>
      </w:r>
      <w:r w:rsidR="00F443DF">
        <w:br/>
      </w:r>
      <w:r w:rsidR="00F443DF">
        <w:rPr>
          <w:b/>
          <w:color w:val="FF0000"/>
        </w:rPr>
        <w:t xml:space="preserve">+  </w:t>
      </w:r>
      <w:r w:rsidR="00F443DF">
        <w:rPr>
          <w:color w:val="0000FF"/>
        </w:rPr>
        <w:t>const</w:t>
      </w:r>
      <w:r w:rsidR="00F443DF">
        <w:t xml:space="preserve"> glm::</w:t>
      </w:r>
      <w:r w:rsidR="00F443DF">
        <w:rPr>
          <w:color w:val="2B91AF"/>
        </w:rPr>
        <w:t>mat4x4</w:t>
      </w:r>
      <w:r w:rsidR="00AF603B">
        <w:t xml:space="preserve"> matModel</w:t>
      </w:r>
      <w:r w:rsidR="00F443DF">
        <w:t xml:space="preserve"> = glm::translate(glm::</w:t>
      </w:r>
      <w:r w:rsidR="00F443DF">
        <w:rPr>
          <w:color w:val="2B91AF"/>
        </w:rPr>
        <w:t>mat4</w:t>
      </w:r>
      <w:r w:rsidR="00F443DF">
        <w:t>(1), glm::</w:t>
      </w:r>
      <w:r w:rsidR="00F443DF">
        <w:rPr>
          <w:color w:val="2B91AF"/>
        </w:rPr>
        <w:t>vec3</w:t>
      </w:r>
      <w:r w:rsidR="00F443DF">
        <w:t>(x, 0, z))</w:t>
      </w:r>
      <w:r w:rsidR="00421564">
        <w:t>;</w:t>
      </w:r>
      <w:r w:rsidR="00F443DF">
        <w:br/>
      </w:r>
      <w:r w:rsidR="00F443DF">
        <w:rPr>
          <w:b/>
          <w:color w:val="FF0000"/>
        </w:rPr>
        <w:t>+</w:t>
      </w:r>
      <w:r w:rsidR="00F443DF">
        <w:t xml:space="preserve">  </w:t>
      </w:r>
      <w:r w:rsidR="00F443DF">
        <w:rPr>
          <w:color w:val="0000FF"/>
        </w:rPr>
        <w:t>const</w:t>
      </w:r>
      <w:r w:rsidR="00F443DF">
        <w:t xml:space="preserve"> glm::</w:t>
      </w:r>
      <w:r w:rsidR="00F443DF">
        <w:rPr>
          <w:color w:val="2B91AF"/>
        </w:rPr>
        <w:t>mat4x4</w:t>
      </w:r>
      <w:r w:rsidR="00F443DF">
        <w:t xml:space="preserve"> matMVP </w:t>
      </w:r>
      <w:r w:rsidR="00F443DF">
        <w:rPr>
          <w:color w:val="008080"/>
        </w:rPr>
        <w:t>=</w:t>
      </w:r>
      <w:r w:rsidR="00F443DF">
        <w:t xml:space="preserve"> matProj </w:t>
      </w:r>
      <w:r w:rsidR="00F443DF">
        <w:rPr>
          <w:color w:val="008080"/>
        </w:rPr>
        <w:t>*</w:t>
      </w:r>
      <w:r w:rsidR="00F443DF">
        <w:t xml:space="preserve"> matView </w:t>
      </w:r>
      <w:r w:rsidR="00F443DF">
        <w:rPr>
          <w:color w:val="008080"/>
        </w:rPr>
        <w:t>*</w:t>
      </w:r>
      <w:r w:rsidR="00F443DF">
        <w:t xml:space="preserve"> mat</w:t>
      </w:r>
      <w:r w:rsidR="00AF603B">
        <w:t>Model</w:t>
      </w:r>
      <w:r w:rsidR="00F443DF">
        <w:t>;</w:t>
      </w:r>
      <w:r w:rsidR="00F443DF">
        <w:br/>
      </w:r>
      <w:r w:rsidR="00CB23B1">
        <w:rPr>
          <w:b/>
          <w:color w:val="FF0000"/>
        </w:rPr>
        <w:t>+</w:t>
      </w:r>
      <w:r w:rsidR="00CB23B1">
        <w:t xml:space="preserve">  </w:t>
      </w:r>
      <w:r w:rsidR="00F443DF">
        <w:rPr>
          <w:color w:val="6F008A"/>
        </w:rPr>
        <w:t>glUniformMatrix4fv</w:t>
      </w:r>
      <w:r w:rsidR="00F443DF">
        <w:t xml:space="preserve">(matMVPLoc, 1, </w:t>
      </w:r>
      <w:r w:rsidR="00F443DF">
        <w:rPr>
          <w:color w:val="6F008A"/>
        </w:rPr>
        <w:t>GL_FALSE</w:t>
      </w:r>
      <w:r w:rsidR="00F443DF">
        <w:t>, &amp;matMVP</w:t>
      </w:r>
      <w:r w:rsidR="00F443DF">
        <w:rPr>
          <w:color w:val="008080"/>
        </w:rPr>
        <w:t>[</w:t>
      </w:r>
      <w:r w:rsidR="00F443DF">
        <w:t>0</w:t>
      </w:r>
      <w:r w:rsidR="00F443DF">
        <w:rPr>
          <w:color w:val="008080"/>
        </w:rPr>
        <w:t>][</w:t>
      </w:r>
      <w:r w:rsidR="00F443DF">
        <w:t>0</w:t>
      </w:r>
      <w:r w:rsidR="00F443DF">
        <w:rPr>
          <w:color w:val="008080"/>
        </w:rPr>
        <w:t>]</w:t>
      </w:r>
      <w:r w:rsidR="00F443DF">
        <w:t>);</w:t>
      </w:r>
      <w:r w:rsidR="00F443DF">
        <w:br/>
      </w:r>
      <w:r w:rsidR="00CB23B1">
        <w:rPr>
          <w:b/>
          <w:color w:val="FF0000"/>
        </w:rPr>
        <w:t>+</w:t>
      </w:r>
      <w:r w:rsidR="00CB23B1">
        <w:t xml:space="preserve">  </w:t>
      </w:r>
      <w:r w:rsidR="00F443DF">
        <w:rPr>
          <w:color w:val="6F008A"/>
        </w:rPr>
        <w:t>glDrawElementsBaseVertex</w:t>
      </w:r>
      <w:r w:rsidR="00F443DF">
        <w:t>(meshList[0].mode,</w:t>
      </w:r>
      <w:r w:rsidR="00517A87">
        <w:t xml:space="preserve"> meshList[0].count,</w:t>
      </w:r>
      <w:r w:rsidR="002518EC">
        <w:br/>
      </w:r>
      <w:r w:rsidR="002518EC">
        <w:rPr>
          <w:b/>
          <w:color w:val="FF0000"/>
        </w:rPr>
        <w:t>+</w:t>
      </w:r>
      <w:r w:rsidR="00F443DF">
        <w:t xml:space="preserve"> </w:t>
      </w:r>
      <w:r w:rsidR="002518EC">
        <w:t xml:space="preserve">  </w:t>
      </w:r>
      <w:r w:rsidR="00F443DF">
        <w:t xml:space="preserve"> </w:t>
      </w:r>
      <w:r w:rsidR="00F443DF">
        <w:rPr>
          <w:color w:val="6F008A"/>
        </w:rPr>
        <w:t>GL_UNSIGNED_SHORT</w:t>
      </w:r>
      <w:r w:rsidR="00721169">
        <w:t>, meshList[0].indices,</w:t>
      </w:r>
      <w:r w:rsidR="00F443DF">
        <w:t>meshList[0].baseVertex);</w:t>
      </w:r>
      <w:r w:rsidR="00904063">
        <w:br/>
      </w:r>
      <w:r w:rsidR="0056101E">
        <w:rPr>
          <w:b/>
          <w:color w:val="FF0000"/>
        </w:rPr>
        <w:t>+</w:t>
      </w:r>
      <w:r w:rsidR="00904063">
        <w:t>}</w:t>
      </w:r>
      <w:r w:rsidR="00904063">
        <w:br/>
      </w:r>
      <w:r w:rsidR="00C41B53">
        <w:rPr>
          <w:b/>
          <w:color w:val="FF0000"/>
        </w:rPr>
        <w:t>+</w:t>
      </w:r>
      <w:r w:rsidR="00904063">
        <w:br/>
        <w:t xml:space="preserve"> window.SwapBuffers();</w:t>
      </w:r>
    </w:p>
    <w:p w:rsidR="004175A2" w:rsidRDefault="0042045D" w:rsidP="004175A2">
      <w:r>
        <w:rPr>
          <w:rFonts w:hint="eastAsia"/>
        </w:rPr>
        <w:t>このプログラムは、木のモデルを</w:t>
      </w:r>
      <w:r>
        <w:rPr>
          <w:rFonts w:hint="eastAsia"/>
        </w:rPr>
        <w:t>treeCount(</w:t>
      </w:r>
      <w:r>
        <w:rPr>
          <w:rFonts w:hint="eastAsia"/>
        </w:rPr>
        <w:t>つりー・かうんと</w:t>
      </w:r>
      <w:r>
        <w:rPr>
          <w:rFonts w:hint="eastAsia"/>
        </w:rPr>
        <w:t>)</w:t>
      </w:r>
      <w:r>
        <w:rPr>
          <w:rFonts w:hint="eastAsia"/>
        </w:rPr>
        <w:t>本、半径</w:t>
      </w:r>
      <w:r>
        <w:rPr>
          <w:rFonts w:hint="eastAsia"/>
        </w:rPr>
        <w:t>radius(</w:t>
      </w:r>
      <w:r>
        <w:rPr>
          <w:rFonts w:hint="eastAsia"/>
        </w:rPr>
        <w:t>れでぃあす</w:t>
      </w:r>
      <w:r>
        <w:rPr>
          <w:rFonts w:hint="eastAsia"/>
        </w:rPr>
        <w:t>)</w:t>
      </w:r>
      <w:r>
        <w:rPr>
          <w:rFonts w:hint="eastAsia"/>
        </w:rPr>
        <w:t>メートルの</w:t>
      </w:r>
      <w:r w:rsidR="00537394">
        <w:rPr>
          <w:rFonts w:hint="eastAsia"/>
        </w:rPr>
        <w:t>円周上に植樹します。</w:t>
      </w:r>
    </w:p>
    <w:p w:rsidR="00E82C1F" w:rsidRPr="00537394" w:rsidRDefault="00E11E4C" w:rsidP="004175A2">
      <w:r>
        <w:t>プログラムが書けたら、</w:t>
      </w:r>
      <w:r w:rsidRPr="00E11E4C">
        <w:rPr>
          <w:b/>
        </w:rPr>
        <w:t>ビルドして実行してください。</w:t>
      </w:r>
      <w:r>
        <w:rPr>
          <w:b/>
        </w:rPr>
        <w:br/>
      </w:r>
      <w:r>
        <w:rPr>
          <w:rFonts w:hint="eastAsia"/>
        </w:rPr>
        <w:t>10</w:t>
      </w:r>
      <w:r>
        <w:rPr>
          <w:rFonts w:hint="eastAsia"/>
        </w:rPr>
        <w:t>本の木が植えられていたら成功です。</w:t>
      </w:r>
    </w:p>
    <w:p w:rsidR="007C2362" w:rsidRDefault="007C2362">
      <w:pPr>
        <w:spacing w:after="0" w:line="240" w:lineRule="auto"/>
        <w:rPr>
          <w:rFonts w:ascii="Calibri Light" w:hAnsi="Calibri Light" w:cs="Times New Roman"/>
          <w:b/>
          <w:bCs/>
          <w:color w:val="000000"/>
          <w:sz w:val="28"/>
          <w:szCs w:val="28"/>
        </w:rPr>
      </w:pPr>
      <w:r>
        <w:br w:type="page"/>
      </w:r>
    </w:p>
    <w:p w:rsidR="004175A2" w:rsidRDefault="004F3C01" w:rsidP="004F3C01">
      <w:pPr>
        <w:pStyle w:val="2"/>
      </w:pPr>
      <w:r>
        <w:lastRenderedPageBreak/>
        <w:t>家を建てる</w:t>
      </w:r>
    </w:p>
    <w:p w:rsidR="004F3C01" w:rsidRDefault="004F3C01" w:rsidP="004175A2">
      <w:r>
        <w:t>木だけではさびしいので、家を建てましょう。</w:t>
      </w:r>
      <w:r w:rsidR="00630498">
        <w:br/>
      </w:r>
      <w:r w:rsidR="00630498">
        <w:t>頂点データ配列に、次のデータを追加してください。</w:t>
      </w:r>
    </w:p>
    <w:p w:rsidR="005E7BA0" w:rsidRDefault="005E7BA0" w:rsidP="005E7BA0">
      <w:pPr>
        <w:pStyle w:val="ac"/>
      </w:pPr>
      <w:r>
        <w:rPr>
          <w:color w:val="0000FF"/>
        </w:rPr>
        <w:t xml:space="preserve"> const</w:t>
      </w:r>
      <w:r>
        <w:t xml:space="preserve"> </w:t>
      </w:r>
      <w:r>
        <w:rPr>
          <w:color w:val="2B91AF"/>
        </w:rPr>
        <w:t>Vertex</w:t>
      </w:r>
      <w:r>
        <w:t xml:space="preserve"> vertices[] = {</w:t>
      </w:r>
      <w:r>
        <w:br/>
        <w:t xml:space="preserve">   </w:t>
      </w:r>
      <w:r w:rsidRPr="00D9409B">
        <w:rPr>
          <w:color w:val="008000"/>
        </w:rPr>
        <w:t xml:space="preserve">// </w:t>
      </w:r>
      <w:r w:rsidRPr="00D9409B">
        <w:rPr>
          <w:rFonts w:hint="eastAsia"/>
          <w:color w:val="008000"/>
        </w:rPr>
        <w:t>木</w:t>
      </w:r>
      <w:r>
        <w:br/>
      </w:r>
      <w:r>
        <w:rPr>
          <w:b/>
          <w:color w:val="FF0000"/>
        </w:rPr>
        <w:t xml:space="preserve"> </w:t>
      </w:r>
      <w:r>
        <w:t xml:space="preserve">  { { 0.00f, 5.0f, 0.00f}, {0.5f, 0.8f, 0.3f, 1.0f} },</w:t>
      </w:r>
      <w:r>
        <w:br/>
      </w:r>
      <w:r>
        <w:rPr>
          <w:b/>
          <w:color w:val="FF0000"/>
        </w:rPr>
        <w:t xml:space="preserve"> </w:t>
      </w:r>
      <w:r>
        <w:t xml:space="preserve">  { { 0.00f, 1.5f,-1.10f}, {0.1f, 0.3f, 0.0f, 1.0f} },</w:t>
      </w:r>
      <w:r>
        <w:br/>
      </w:r>
      <w:r>
        <w:rPr>
          <w:b/>
          <w:color w:val="FF0000"/>
        </w:rPr>
        <w:t xml:space="preserve"> </w:t>
      </w:r>
      <w:r>
        <w:t xml:space="preserve">  { {-0.75f, 1.5f, 0.40f}, {0.1f, 0.3f, 0.0f, 1.0f} },</w:t>
      </w:r>
      <w:r>
        <w:br/>
      </w:r>
      <w:r>
        <w:rPr>
          <w:b/>
          <w:color w:val="FF0000"/>
        </w:rPr>
        <w:t xml:space="preserve"> </w:t>
      </w:r>
      <w:r>
        <w:t xml:space="preserve">  { { 0.75f, 1.5f, 0.40f}, {0.1f, 0.3f, 0.0f, 1.0f} },</w:t>
      </w:r>
      <w:r>
        <w:br/>
      </w:r>
      <w:r>
        <w:rPr>
          <w:b/>
          <w:color w:val="FF0000"/>
        </w:rPr>
        <w:t xml:space="preserve"> </w:t>
      </w:r>
      <w:r>
        <w:t xml:space="preserve">  { { 0.00f, 4.0f, 0.00f}, {0.2f, 0.1f, 0.0f, 1.0f} },</w:t>
      </w:r>
      <w:r>
        <w:br/>
      </w:r>
      <w:r>
        <w:rPr>
          <w:b/>
          <w:color w:val="FF0000"/>
        </w:rPr>
        <w:t xml:space="preserve"> </w:t>
      </w:r>
      <w:r>
        <w:t xml:space="preserve">  { { 0.00f, 0.0f,-0.37f}, {0.5f, 0.3f, 0.2f, 1.0f} },</w:t>
      </w:r>
      <w:r>
        <w:br/>
      </w:r>
      <w:r>
        <w:rPr>
          <w:b/>
          <w:color w:val="FF0000"/>
        </w:rPr>
        <w:t xml:space="preserve"> </w:t>
      </w:r>
      <w:r>
        <w:t xml:space="preserve">  { {-0.25f, 0.0f, 0.13f}, {0.5f, 0.3f, 0.2f, 1.0f} },</w:t>
      </w:r>
      <w:r>
        <w:br/>
      </w:r>
      <w:r>
        <w:rPr>
          <w:b/>
          <w:color w:val="FF0000"/>
        </w:rPr>
        <w:t xml:space="preserve"> </w:t>
      </w:r>
      <w:r>
        <w:t xml:space="preserve">  { { 0.25f, 0.0f, 0.13f}, {0.5f, 0.3f, 0.2f, 1.0f} },</w:t>
      </w:r>
      <w:r>
        <w:rPr>
          <w:rFonts w:hint="eastAsia"/>
        </w:rPr>
        <w:br/>
      </w:r>
      <w:r w:rsidRPr="005E7BA0">
        <w:br/>
      </w:r>
      <w:r w:rsidRPr="00222144">
        <w:rPr>
          <w:b/>
          <w:color w:val="FF0000"/>
        </w:rPr>
        <w:t>+</w:t>
      </w:r>
      <w:r w:rsidRPr="005E7BA0">
        <w:t xml:space="preserve">  </w:t>
      </w:r>
      <w:r w:rsidRPr="005E7BA0">
        <w:rPr>
          <w:color w:val="008000"/>
        </w:rPr>
        <w:t xml:space="preserve">// </w:t>
      </w:r>
      <w:r w:rsidRPr="005E7BA0">
        <w:rPr>
          <w:rFonts w:hint="eastAsia"/>
          <w:color w:val="008000"/>
        </w:rPr>
        <w:t>家</w:t>
      </w:r>
      <w:r w:rsidRPr="005E7BA0">
        <w:br/>
      </w:r>
      <w:r w:rsidRPr="00222144">
        <w:rPr>
          <w:b/>
          <w:color w:val="FF0000"/>
        </w:rPr>
        <w:t>+</w:t>
      </w:r>
      <w:r w:rsidRPr="005E7BA0">
        <w:t xml:space="preserve">  { { 2.8f, 0.0f, 3.0f}, {0.4f, 0.3f, 0.2f, 1.0f} },</w:t>
      </w:r>
      <w:r w:rsidRPr="005E7BA0">
        <w:br/>
      </w:r>
      <w:r w:rsidRPr="00222144">
        <w:rPr>
          <w:b/>
          <w:color w:val="FF0000"/>
        </w:rPr>
        <w:t>+</w:t>
      </w:r>
      <w:r w:rsidRPr="005E7BA0">
        <w:t xml:space="preserve">  { { 3.0f, 4.0f, 3.0f}, {0.6f, 0.5f, 0.3f, 1.0f} },</w:t>
      </w:r>
      <w:r w:rsidRPr="005E7BA0">
        <w:br/>
      </w:r>
      <w:r w:rsidRPr="00222144">
        <w:rPr>
          <w:b/>
          <w:color w:val="FF0000"/>
        </w:rPr>
        <w:t>+</w:t>
      </w:r>
      <w:r w:rsidRPr="005E7BA0">
        <w:t xml:space="preserve">  { { 0.0f, 6.0f, 3.0f}, {0.5f, 0.4f, 0.2f, 1.0f} },</w:t>
      </w:r>
      <w:r w:rsidRPr="005E7BA0">
        <w:br/>
      </w:r>
      <w:r w:rsidRPr="00222144">
        <w:rPr>
          <w:b/>
          <w:color w:val="FF0000"/>
        </w:rPr>
        <w:t>+</w:t>
      </w:r>
      <w:r w:rsidRPr="005E7BA0">
        <w:t xml:space="preserve">  { {-3.0f, 4.0f, 3.0f}, {0.6f, 0.5f, 0.3f, 1.0f} },</w:t>
      </w:r>
      <w:r w:rsidRPr="005E7BA0">
        <w:br/>
      </w:r>
      <w:r w:rsidRPr="00222144">
        <w:rPr>
          <w:b/>
          <w:color w:val="FF0000"/>
        </w:rPr>
        <w:t>+</w:t>
      </w:r>
      <w:r w:rsidRPr="005E7BA0">
        <w:t xml:space="preserve">  { {-2.8f, 0.0f, 3.0f}, {0.4f, 0.3f, 0.2f, 1.0f} },</w:t>
      </w:r>
      <w:r w:rsidRPr="005E7BA0">
        <w:br/>
      </w:r>
      <w:r w:rsidRPr="00222144">
        <w:rPr>
          <w:b/>
          <w:color w:val="FF0000"/>
        </w:rPr>
        <w:t>+</w:t>
      </w:r>
      <w:r w:rsidRPr="005E7BA0">
        <w:br/>
      </w:r>
      <w:r w:rsidRPr="00222144">
        <w:rPr>
          <w:b/>
          <w:color w:val="FF0000"/>
        </w:rPr>
        <w:t>+</w:t>
      </w:r>
      <w:r w:rsidRPr="005E7BA0">
        <w:t xml:space="preserve">  { {-2.8f, 0.0f,-3.0f}, {0.4f, 0.3f, 0.2f, 1.0f} },</w:t>
      </w:r>
      <w:r w:rsidRPr="005E7BA0">
        <w:br/>
      </w:r>
      <w:r w:rsidRPr="00222144">
        <w:rPr>
          <w:b/>
          <w:color w:val="FF0000"/>
        </w:rPr>
        <w:t>+</w:t>
      </w:r>
      <w:r w:rsidRPr="005E7BA0">
        <w:t xml:space="preserve">  { {-3.0f, 4.0f,-3.0f}, {0.6f, 0.5f, 0.3f, 1.0f} },</w:t>
      </w:r>
      <w:r w:rsidRPr="005E7BA0">
        <w:br/>
      </w:r>
      <w:r w:rsidRPr="00222144">
        <w:rPr>
          <w:b/>
          <w:color w:val="FF0000"/>
        </w:rPr>
        <w:t>+</w:t>
      </w:r>
      <w:r w:rsidRPr="005E7BA0">
        <w:t xml:space="preserve">  { { 0.0f, 6.0f,-3.0f}, {0.5f, 0.4f, 0.2f, 1.0f} },</w:t>
      </w:r>
      <w:r w:rsidRPr="005E7BA0">
        <w:br/>
      </w:r>
      <w:r w:rsidRPr="00222144">
        <w:rPr>
          <w:b/>
          <w:color w:val="FF0000"/>
        </w:rPr>
        <w:t>+</w:t>
      </w:r>
      <w:r w:rsidRPr="005E7BA0">
        <w:t xml:space="preserve">  { { 3.0f, 4.0f,-3.0f}, {0.6f, 0.5f, 0.3f, 1.0f} },</w:t>
      </w:r>
      <w:r w:rsidRPr="005E7BA0">
        <w:br/>
      </w:r>
      <w:r w:rsidRPr="00222144">
        <w:rPr>
          <w:b/>
          <w:color w:val="FF0000"/>
        </w:rPr>
        <w:t>+</w:t>
      </w:r>
      <w:r w:rsidRPr="005E7BA0">
        <w:t xml:space="preserve">  { { 2.8f, 0.0f,-3.0f}, {0.4f, 0.3f, 0.2f, 1.0f} },</w:t>
      </w:r>
      <w:r w:rsidRPr="005E7BA0">
        <w:br/>
      </w:r>
      <w:r w:rsidRPr="00222144">
        <w:rPr>
          <w:b/>
          <w:color w:val="FF0000"/>
        </w:rPr>
        <w:t>+</w:t>
      </w:r>
      <w:r w:rsidRPr="005E7BA0">
        <w:br/>
      </w:r>
      <w:r w:rsidRPr="00222144">
        <w:rPr>
          <w:b/>
          <w:color w:val="FF0000"/>
        </w:rPr>
        <w:t>+</w:t>
      </w:r>
      <w:r w:rsidRPr="005E7BA0">
        <w:t xml:space="preserve">  { { 3.0f, 4.0f, 3.0f}, {0.2f, 0.1f, 0.1f, 1.0f} },</w:t>
      </w:r>
      <w:r w:rsidRPr="005E7BA0">
        <w:br/>
      </w:r>
      <w:r w:rsidRPr="00222144">
        <w:rPr>
          <w:b/>
          <w:color w:val="FF0000"/>
        </w:rPr>
        <w:t>+</w:t>
      </w:r>
      <w:r w:rsidRPr="005E7BA0">
        <w:t xml:space="preserve">  { { 0.0f, 6.0f, 3.0f}, {0.3f, 0.2f, 0.2f, 1.0f} },</w:t>
      </w:r>
      <w:r w:rsidRPr="005E7BA0">
        <w:br/>
      </w:r>
      <w:r w:rsidRPr="00222144">
        <w:rPr>
          <w:b/>
          <w:color w:val="FF0000"/>
        </w:rPr>
        <w:t>+</w:t>
      </w:r>
      <w:r w:rsidRPr="005E7BA0">
        <w:t xml:space="preserve">  { {-3.0f, 4.0f, 3.0f}, {0.2f, 0.1f, 0.1f, 1.0f} },</w:t>
      </w:r>
      <w:r w:rsidRPr="005E7BA0">
        <w:br/>
      </w:r>
      <w:r w:rsidRPr="00222144">
        <w:rPr>
          <w:b/>
          <w:color w:val="FF0000"/>
        </w:rPr>
        <w:t>+</w:t>
      </w:r>
      <w:r w:rsidRPr="005E7BA0">
        <w:t xml:space="preserve">  { {-3.0f, 4.0f,-3.0f}, {0.2f, 0.1f, 0.1f, 1.0f} },</w:t>
      </w:r>
      <w:r w:rsidRPr="005E7BA0">
        <w:br/>
      </w:r>
      <w:r w:rsidRPr="00222144">
        <w:rPr>
          <w:b/>
          <w:color w:val="FF0000"/>
        </w:rPr>
        <w:t>+</w:t>
      </w:r>
      <w:r w:rsidRPr="005E7BA0">
        <w:t xml:space="preserve">  { { 0.0f, 6.0f,-3.0f}, {0.3f, 0.2f, 0.2f, 1.0f} },</w:t>
      </w:r>
      <w:r w:rsidRPr="005E7BA0">
        <w:br/>
      </w:r>
      <w:r w:rsidRPr="00222144">
        <w:rPr>
          <w:b/>
          <w:color w:val="FF0000"/>
        </w:rPr>
        <w:t>+</w:t>
      </w:r>
      <w:r w:rsidRPr="005E7BA0">
        <w:t xml:space="preserve">  { { 3.0f, 4.0f,-3.0f}, {0.2f, 0.1f, 0.1f, 1.0f} },</w:t>
      </w:r>
      <w:r w:rsidRPr="005E7BA0">
        <w:br/>
      </w:r>
      <w:r w:rsidRPr="00222144">
        <w:rPr>
          <w:b/>
          <w:color w:val="FF0000"/>
        </w:rPr>
        <w:t>+</w:t>
      </w:r>
      <w:r>
        <w:rPr>
          <w:b/>
          <w:color w:val="FF0000"/>
        </w:rPr>
        <w:br/>
      </w:r>
      <w:r w:rsidRPr="00222144">
        <w:rPr>
          <w:b/>
          <w:color w:val="FF0000"/>
        </w:rPr>
        <w:t>+</w:t>
      </w:r>
      <w:r w:rsidR="00D517CC">
        <w:t xml:space="preserve">  </w:t>
      </w:r>
      <w:r w:rsidR="00D517CC" w:rsidRPr="005E7BA0">
        <w:rPr>
          <w:color w:val="008000"/>
        </w:rPr>
        <w:t>/</w:t>
      </w:r>
      <w:r w:rsidR="00D517CC">
        <w:rPr>
          <w:color w:val="008000"/>
        </w:rPr>
        <w:t xml:space="preserve">/ </w:t>
      </w:r>
      <w:r w:rsidR="00D517CC">
        <w:rPr>
          <w:color w:val="008000"/>
        </w:rPr>
        <w:t>四角形</w:t>
      </w:r>
      <w:r>
        <w:rPr>
          <w:b/>
          <w:color w:val="FF0000"/>
        </w:rPr>
        <w:br/>
      </w:r>
      <w:r w:rsidR="00EF5501">
        <w:t xml:space="preserve">   { {-0.5f, -0.3f, 0.5f}, {0.0f, </w:t>
      </w:r>
      <w:r w:rsidR="00EF5501">
        <w:rPr>
          <w:rFonts w:hint="eastAsia"/>
        </w:rPr>
        <w:t>1</w:t>
      </w:r>
      <w:r w:rsidR="00EF5501">
        <w:t>.0f, 0.0f, 1.0f} },</w:t>
      </w:r>
      <w:r w:rsidR="00EF5501">
        <w:br/>
        <w:t xml:space="preserve">   { { 0.3f, -0.3f, 0.5f}, {0.0f, 0.0f, 1.0f, 1.0f} },</w:t>
      </w:r>
      <w:r w:rsidR="00EF5501">
        <w:br/>
        <w:t xml:space="preserve">   { { 0.3f,  0.5f, 0.5f}, {1.0f, 0.0f, 0.0f, 1.0f} },</w:t>
      </w:r>
      <w:r w:rsidR="00EF5501">
        <w:br/>
        <w:t xml:space="preserve">   { {-0.5f,  0.5f, 0.5f}, {0.0f, 0.0f, 1.0f, 1.0f} },</w:t>
      </w:r>
    </w:p>
    <w:p w:rsidR="005E7BA0" w:rsidRDefault="005E7BA0" w:rsidP="005E7BA0">
      <w:r>
        <w:rPr>
          <w:rFonts w:hint="eastAsia"/>
        </w:rPr>
        <w:t>さらに、</w:t>
      </w:r>
      <w:r>
        <w:rPr>
          <w:rFonts w:hint="eastAsia"/>
        </w:rPr>
        <w:t>indices</w:t>
      </w:r>
      <w:r>
        <w:rPr>
          <w:rFonts w:hint="eastAsia"/>
        </w:rPr>
        <w:t>変数の先頭に次のデータを追加してください。</w:t>
      </w:r>
    </w:p>
    <w:p w:rsidR="005E7BA0" w:rsidRDefault="005E7BA0" w:rsidP="005E7BA0">
      <w:pPr>
        <w:pStyle w:val="ac"/>
      </w:pPr>
      <w:r>
        <w:rPr>
          <w:color w:val="0000FF"/>
        </w:rPr>
        <w:t xml:space="preserve"> const</w:t>
      </w:r>
      <w:r>
        <w:t xml:space="preserve"> </w:t>
      </w:r>
      <w:r>
        <w:rPr>
          <w:color w:val="2B91AF"/>
        </w:rPr>
        <w:t>GLu</w:t>
      </w:r>
      <w:r>
        <w:rPr>
          <w:rFonts w:hint="eastAsia"/>
          <w:color w:val="2B91AF"/>
        </w:rPr>
        <w:t>short</w:t>
      </w:r>
      <w:r>
        <w:t xml:space="preserve"> indices[] = {</w:t>
      </w:r>
      <w:r>
        <w:br/>
      </w:r>
      <w:r w:rsidR="004A3385">
        <w:rPr>
          <w:b/>
          <w:color w:val="FF0000"/>
        </w:rPr>
        <w:t xml:space="preserve"> </w:t>
      </w:r>
      <w:r>
        <w:t xml:space="preserve">  </w:t>
      </w:r>
      <w:r w:rsidRPr="00D9409B">
        <w:rPr>
          <w:color w:val="008000"/>
        </w:rPr>
        <w:t xml:space="preserve">// </w:t>
      </w:r>
      <w:r w:rsidRPr="00D9409B">
        <w:rPr>
          <w:rFonts w:hint="eastAsia"/>
          <w:color w:val="008000"/>
        </w:rPr>
        <w:t>木</w:t>
      </w:r>
      <w:r>
        <w:br/>
        <w:t xml:space="preserve"> </w:t>
      </w:r>
      <w:r w:rsidR="004A3385">
        <w:t xml:space="preserve"> </w:t>
      </w:r>
      <w:r>
        <w:t xml:space="preserve"> 0, 1, 2, 0, 2, 3, 0, 3, 1, 1, 2, 3,</w:t>
      </w:r>
      <w:r>
        <w:br/>
      </w:r>
      <w:r w:rsidR="004A3385">
        <w:t xml:space="preserve"> </w:t>
      </w:r>
      <w:r>
        <w:t xml:space="preserve">  4, 5, 6, 4, 6, 7, 4, 7, 5,</w:t>
      </w:r>
      <w:r>
        <w:br/>
      </w:r>
      <w:r w:rsidR="004A3385">
        <w:br/>
      </w:r>
      <w:r w:rsidR="004A3385" w:rsidRPr="00222144">
        <w:rPr>
          <w:b/>
          <w:color w:val="FF0000"/>
        </w:rPr>
        <w:t>+</w:t>
      </w:r>
      <w:r w:rsidR="004A3385" w:rsidRPr="004A3385">
        <w:t xml:space="preserve">  </w:t>
      </w:r>
      <w:r w:rsidR="004A3385" w:rsidRPr="004A3385">
        <w:rPr>
          <w:color w:val="008000"/>
        </w:rPr>
        <w:t xml:space="preserve">// </w:t>
      </w:r>
      <w:r w:rsidR="004A3385" w:rsidRPr="004A3385">
        <w:rPr>
          <w:rFonts w:hint="eastAsia"/>
          <w:color w:val="008000"/>
        </w:rPr>
        <w:t>家</w:t>
      </w:r>
      <w:r w:rsidR="004A3385" w:rsidRPr="004A3385">
        <w:br/>
      </w:r>
      <w:r w:rsidR="004A3385" w:rsidRPr="00222144">
        <w:rPr>
          <w:b/>
          <w:color w:val="FF0000"/>
        </w:rPr>
        <w:t>+</w:t>
      </w:r>
      <w:r w:rsidR="004A3385" w:rsidRPr="004A3385">
        <w:t xml:space="preserve">  0, 1, 3, 3, 4, 0, 1, 2, 3,</w:t>
      </w:r>
      <w:r w:rsidR="004A3385" w:rsidRPr="004A3385">
        <w:br/>
      </w:r>
      <w:r w:rsidR="004A3385" w:rsidRPr="00222144">
        <w:rPr>
          <w:b/>
          <w:color w:val="FF0000"/>
        </w:rPr>
        <w:t>+</w:t>
      </w:r>
      <w:r w:rsidR="004A3385" w:rsidRPr="004A3385">
        <w:t xml:space="preserve">  5, 6, 8, 8, 9, 5, 6, 7, 8,</w:t>
      </w:r>
      <w:r w:rsidR="004A3385" w:rsidRPr="004A3385">
        <w:br/>
      </w:r>
      <w:r w:rsidR="004A3385" w:rsidRPr="00222144">
        <w:rPr>
          <w:b/>
          <w:color w:val="FF0000"/>
        </w:rPr>
        <w:t>+</w:t>
      </w:r>
      <w:r w:rsidR="004A3385" w:rsidRPr="004A3385">
        <w:t xml:space="preserve">  9, 8, 1, 1, 0, 9,</w:t>
      </w:r>
      <w:r w:rsidR="004A3385" w:rsidRPr="004A3385">
        <w:br/>
      </w:r>
      <w:r w:rsidR="004A3385" w:rsidRPr="00222144">
        <w:rPr>
          <w:b/>
          <w:color w:val="FF0000"/>
        </w:rPr>
        <w:t>+</w:t>
      </w:r>
      <w:r w:rsidR="004A3385" w:rsidRPr="004A3385">
        <w:t xml:space="preserve">  4, 3, 6, 6, 5, 4,</w:t>
      </w:r>
      <w:r w:rsidR="004A3385" w:rsidRPr="004A3385">
        <w:br/>
      </w:r>
      <w:r w:rsidR="004A3385" w:rsidRPr="00222144">
        <w:rPr>
          <w:b/>
          <w:color w:val="FF0000"/>
        </w:rPr>
        <w:t>+</w:t>
      </w:r>
      <w:r w:rsidR="004A3385" w:rsidRPr="004A3385">
        <w:t xml:space="preserve">  15, 14, 11, 11, 10, 15,</w:t>
      </w:r>
      <w:r w:rsidR="004A3385" w:rsidRPr="004A3385">
        <w:br/>
      </w:r>
      <w:r w:rsidR="004A3385" w:rsidRPr="00222144">
        <w:rPr>
          <w:b/>
          <w:color w:val="FF0000"/>
        </w:rPr>
        <w:t>+</w:t>
      </w:r>
      <w:r w:rsidR="004A3385" w:rsidRPr="004A3385">
        <w:t xml:space="preserve">  12, 11, 14, 14, 13, 12,</w:t>
      </w:r>
      <w:r w:rsidR="004A3385" w:rsidRPr="004A3385">
        <w:br/>
      </w:r>
      <w:r w:rsidR="004A3385" w:rsidRPr="00222144">
        <w:rPr>
          <w:b/>
          <w:color w:val="FF0000"/>
        </w:rPr>
        <w:t>+</w:t>
      </w:r>
      <w:r w:rsidR="00670523">
        <w:rPr>
          <w:b/>
          <w:color w:val="FF0000"/>
        </w:rPr>
        <w:br/>
      </w:r>
      <w:r w:rsidR="00670523" w:rsidRPr="00222144">
        <w:rPr>
          <w:b/>
          <w:color w:val="FF0000"/>
        </w:rPr>
        <w:t>+</w:t>
      </w:r>
      <w:r w:rsidR="00670523" w:rsidRPr="004A3385">
        <w:t xml:space="preserve">  </w:t>
      </w:r>
      <w:r w:rsidR="00670523" w:rsidRPr="004A3385">
        <w:rPr>
          <w:color w:val="008000"/>
        </w:rPr>
        <w:t>//</w:t>
      </w:r>
      <w:r w:rsidR="00670523">
        <w:rPr>
          <w:color w:val="008000"/>
        </w:rPr>
        <w:t xml:space="preserve"> </w:t>
      </w:r>
      <w:r w:rsidR="00670523">
        <w:rPr>
          <w:color w:val="008000"/>
        </w:rPr>
        <w:t>四角形</w:t>
      </w:r>
      <w:r>
        <w:rPr>
          <w:b/>
          <w:color w:val="FF0000"/>
        </w:rPr>
        <w:br/>
      </w:r>
      <w:r>
        <w:t xml:space="preserve">   0, 1, 2, 2, 3, 0,</w:t>
      </w:r>
      <w:r>
        <w:br/>
        <w:t xml:space="preserve">   4, 5, 6, 7, 8, 9,</w:t>
      </w:r>
      <w:r>
        <w:br/>
        <w:t xml:space="preserve"> };</w:t>
      </w:r>
    </w:p>
    <w:p w:rsidR="005E7BA0" w:rsidRDefault="00F04C80" w:rsidP="004175A2">
      <w:r>
        <w:rPr>
          <w:rFonts w:hint="eastAsia"/>
        </w:rPr>
        <w:lastRenderedPageBreak/>
        <w:t>頂点データとインデックスデータ</w:t>
      </w:r>
      <w:r w:rsidR="00602D80">
        <w:rPr>
          <w:rFonts w:hint="eastAsia"/>
        </w:rPr>
        <w:t>を追加したら、それを使うための</w:t>
      </w:r>
      <w:r>
        <w:rPr>
          <w:rFonts w:hint="eastAsia"/>
        </w:rPr>
        <w:t>描画データを作ります。</w:t>
      </w:r>
      <w:r>
        <w:br/>
      </w:r>
      <w:r>
        <w:t>描画データリストに次のプログラムを追加してください。</w:t>
      </w:r>
    </w:p>
    <w:p w:rsidR="00F04C80" w:rsidRDefault="006F3D47" w:rsidP="00F04C80">
      <w:pPr>
        <w:pStyle w:val="ac"/>
      </w:pPr>
      <w:r>
        <w:rPr>
          <w:b/>
          <w:color w:val="FF0000"/>
        </w:rPr>
        <w:t xml:space="preserve"> </w:t>
      </w:r>
      <w:r w:rsidR="00F04C80">
        <w:rPr>
          <w:color w:val="008000"/>
        </w:rPr>
        <w:t>/**</w:t>
      </w:r>
      <w:r w:rsidR="00F04C80">
        <w:br/>
      </w:r>
      <w:r>
        <w:rPr>
          <w:b/>
          <w:color w:val="FF0000"/>
        </w:rPr>
        <w:t xml:space="preserve"> </w:t>
      </w:r>
      <w:r w:rsidR="00F04C80">
        <w:rPr>
          <w:color w:val="008000"/>
        </w:rPr>
        <w:t xml:space="preserve">* </w:t>
      </w:r>
      <w:r w:rsidR="00F04C80">
        <w:rPr>
          <w:rFonts w:hint="eastAsia"/>
          <w:color w:val="008000"/>
        </w:rPr>
        <w:t>描画データリスト</w:t>
      </w:r>
      <w:r w:rsidR="00F04C80">
        <w:rPr>
          <w:color w:val="008000"/>
        </w:rPr>
        <w:t>.</w:t>
      </w:r>
      <w:r w:rsidR="00F04C80">
        <w:br/>
      </w:r>
      <w:r>
        <w:rPr>
          <w:b/>
          <w:color w:val="FF0000"/>
        </w:rPr>
        <w:t xml:space="preserve"> </w:t>
      </w:r>
      <w:r w:rsidR="00F04C80">
        <w:rPr>
          <w:color w:val="008000"/>
        </w:rPr>
        <w:t>*/</w:t>
      </w:r>
      <w:r w:rsidR="00F04C80">
        <w:br/>
      </w:r>
      <w:r>
        <w:rPr>
          <w:b/>
          <w:color w:val="FF0000"/>
        </w:rPr>
        <w:t xml:space="preserve"> </w:t>
      </w:r>
      <w:r w:rsidR="00F04C80">
        <w:rPr>
          <w:color w:val="0000FF"/>
        </w:rPr>
        <w:t>const</w:t>
      </w:r>
      <w:r w:rsidR="00F04C80">
        <w:t xml:space="preserve"> </w:t>
      </w:r>
      <w:r w:rsidR="00F04C80">
        <w:rPr>
          <w:color w:val="2B91AF"/>
        </w:rPr>
        <w:t>Mesh</w:t>
      </w:r>
      <w:r w:rsidR="00F04C80">
        <w:t xml:space="preserve"> meshList[] = {</w:t>
      </w:r>
      <w:r w:rsidR="00F04C80">
        <w:br/>
      </w:r>
      <w:r>
        <w:rPr>
          <w:b/>
          <w:color w:val="FF0000"/>
        </w:rPr>
        <w:t xml:space="preserve"> </w:t>
      </w:r>
      <w:r w:rsidR="00F04C80">
        <w:t xml:space="preserve">  { </w:t>
      </w:r>
      <w:r w:rsidR="00F04C80" w:rsidRPr="000C167F">
        <w:rPr>
          <w:color w:val="6F008A"/>
        </w:rPr>
        <w:t>GL_TRIANGLES</w:t>
      </w:r>
      <w:r w:rsidR="00287C62">
        <w:t xml:space="preserve">, </w:t>
      </w:r>
      <w:r w:rsidR="00287C62">
        <w:rPr>
          <w:rFonts w:hint="eastAsia"/>
        </w:rPr>
        <w:t>21</w:t>
      </w:r>
      <w:r w:rsidR="00F04C80">
        <w:t>, (</w:t>
      </w:r>
      <w:r w:rsidR="00F04C80" w:rsidRPr="000C167F">
        <w:rPr>
          <w:color w:val="0000FF"/>
        </w:rPr>
        <w:t xml:space="preserve">const </w:t>
      </w:r>
      <w:r w:rsidR="00F04C80" w:rsidRPr="000C167F">
        <w:rPr>
          <w:color w:val="2B91AF"/>
        </w:rPr>
        <w:t>GLvoid</w:t>
      </w:r>
      <w:r w:rsidR="00F04C80">
        <w:t>*)0, 0 },</w:t>
      </w:r>
      <w:r w:rsidR="00A338D6">
        <w:t xml:space="preserve"> </w:t>
      </w:r>
      <w:r w:rsidR="00A338D6" w:rsidRPr="004A3385">
        <w:rPr>
          <w:color w:val="008000"/>
        </w:rPr>
        <w:t>/</w:t>
      </w:r>
      <w:r w:rsidR="00A338D6">
        <w:rPr>
          <w:color w:val="008000"/>
        </w:rPr>
        <w:t xml:space="preserve">/ </w:t>
      </w:r>
      <w:r w:rsidR="00A338D6">
        <w:rPr>
          <w:color w:val="008000"/>
        </w:rPr>
        <w:t>木</w:t>
      </w:r>
      <w:r w:rsidR="00F04C80">
        <w:br/>
      </w:r>
      <w:r w:rsidR="00F04C80" w:rsidRPr="00222144">
        <w:rPr>
          <w:b/>
          <w:color w:val="FF0000"/>
        </w:rPr>
        <w:t>+</w:t>
      </w:r>
      <w:r w:rsidR="00F04C80">
        <w:t xml:space="preserve">  { </w:t>
      </w:r>
      <w:r w:rsidR="00F04C80" w:rsidRPr="000C167F">
        <w:rPr>
          <w:color w:val="6F008A"/>
        </w:rPr>
        <w:t>GL_TRIANGLES</w:t>
      </w:r>
      <w:r w:rsidR="00287C62">
        <w:t>, 42</w:t>
      </w:r>
      <w:r w:rsidR="00F04C80">
        <w:t>, (</w:t>
      </w:r>
      <w:r w:rsidR="00F04C80" w:rsidRPr="000C167F">
        <w:rPr>
          <w:color w:val="0000FF"/>
        </w:rPr>
        <w:t xml:space="preserve">const </w:t>
      </w:r>
      <w:r w:rsidR="00F04C80" w:rsidRPr="000C167F">
        <w:rPr>
          <w:color w:val="2B91AF"/>
        </w:rPr>
        <w:t>GLvoid</w:t>
      </w:r>
      <w:r w:rsidR="00287C62">
        <w:t>*)(21</w:t>
      </w:r>
      <w:r w:rsidR="00F04C80">
        <w:t xml:space="preserve"> * </w:t>
      </w:r>
      <w:r w:rsidR="00F04C80" w:rsidRPr="00F04C80">
        <w:rPr>
          <w:color w:val="0000FF"/>
        </w:rPr>
        <w:t>sizeof</w:t>
      </w:r>
      <w:r w:rsidR="00F04C80">
        <w:t>(</w:t>
      </w:r>
      <w:r w:rsidR="00287C62">
        <w:rPr>
          <w:color w:val="2B91AF"/>
        </w:rPr>
        <w:t>GLu</w:t>
      </w:r>
      <w:r w:rsidR="00287C62">
        <w:rPr>
          <w:rFonts w:hint="eastAsia"/>
          <w:color w:val="2B91AF"/>
        </w:rPr>
        <w:t>short</w:t>
      </w:r>
      <w:r w:rsidR="00F04C80">
        <w:t>)), 8 },</w:t>
      </w:r>
      <w:r w:rsidR="00C12DEC">
        <w:t xml:space="preserve"> </w:t>
      </w:r>
      <w:r w:rsidR="00C12DEC" w:rsidRPr="004A3385">
        <w:rPr>
          <w:color w:val="008000"/>
        </w:rPr>
        <w:t>//</w:t>
      </w:r>
      <w:r w:rsidR="00C12DEC">
        <w:rPr>
          <w:color w:val="008000"/>
        </w:rPr>
        <w:t xml:space="preserve"> </w:t>
      </w:r>
      <w:r w:rsidR="00C12DEC">
        <w:rPr>
          <w:color w:val="008000"/>
        </w:rPr>
        <w:t>家</w:t>
      </w:r>
      <w:r w:rsidR="00F04C80">
        <w:br/>
      </w:r>
      <w:r>
        <w:rPr>
          <w:b/>
          <w:color w:val="FF0000"/>
        </w:rPr>
        <w:t xml:space="preserve"> </w:t>
      </w:r>
      <w:r w:rsidR="00F04C80">
        <w:t>};</w:t>
      </w:r>
    </w:p>
    <w:p w:rsidR="00EF28A4" w:rsidRDefault="00932E3B" w:rsidP="004175A2">
      <w:r>
        <w:t>家</w:t>
      </w:r>
      <w:r>
        <w:rPr>
          <w:rFonts w:hint="eastAsia"/>
        </w:rPr>
        <w:t>は</w:t>
      </w:r>
      <w:r>
        <w:rPr>
          <w:rFonts w:hint="eastAsia"/>
        </w:rPr>
        <w:t>14</w:t>
      </w:r>
      <w:r>
        <w:rPr>
          <w:rFonts w:hint="eastAsia"/>
        </w:rPr>
        <w:t>枚の三角形でできています。</w:t>
      </w:r>
      <w:r w:rsidR="00EF28A4">
        <w:rPr>
          <w:rFonts w:hint="eastAsia"/>
        </w:rPr>
        <w:t>ですから、</w:t>
      </w:r>
      <w:r w:rsidR="006B515E">
        <w:rPr>
          <w:rFonts w:hint="eastAsia"/>
        </w:rPr>
        <w:t>家の</w:t>
      </w:r>
      <w:bookmarkStart w:id="0" w:name="_GoBack"/>
      <w:bookmarkEnd w:id="0"/>
      <w:r>
        <w:t>インデックスデータは</w:t>
      </w:r>
      <w:r w:rsidR="00EF28A4">
        <w:rPr>
          <w:rFonts w:hint="eastAsia"/>
        </w:rPr>
        <w:t>3</w:t>
      </w:r>
      <w:r w:rsidR="00EF28A4">
        <w:rPr>
          <w:rFonts w:hint="eastAsia"/>
        </w:rPr>
        <w:t>×</w:t>
      </w:r>
      <w:r w:rsidR="00EF28A4">
        <w:rPr>
          <w:rFonts w:hint="eastAsia"/>
        </w:rPr>
        <w:t>14=42</w:t>
      </w:r>
      <w:r w:rsidR="00EF28A4">
        <w:rPr>
          <w:rFonts w:hint="eastAsia"/>
        </w:rPr>
        <w:t>個になります。そして、家のデータは木の直後に追加しましたから、家のインデックスデータのバイト位置は「木のインデックスデータ数</w:t>
      </w:r>
      <w:r w:rsidR="00EF28A4">
        <w:rPr>
          <w:rFonts w:hint="eastAsia"/>
        </w:rPr>
        <w:t>(21</w:t>
      </w:r>
      <w:r w:rsidR="00EF28A4">
        <w:rPr>
          <w:rFonts w:hint="eastAsia"/>
        </w:rPr>
        <w:t>個</w:t>
      </w:r>
      <w:r w:rsidR="00EF28A4">
        <w:rPr>
          <w:rFonts w:hint="eastAsia"/>
        </w:rPr>
        <w:t>)*</w:t>
      </w:r>
      <w:r w:rsidR="00EF28A4">
        <w:rPr>
          <w:rFonts w:hint="eastAsia"/>
        </w:rPr>
        <w:t>データ一個のバイト数</w:t>
      </w:r>
      <w:r w:rsidR="00EF28A4">
        <w:rPr>
          <w:rFonts w:hint="eastAsia"/>
        </w:rPr>
        <w:t>(GLushort</w:t>
      </w:r>
      <w:r w:rsidR="00EF28A4">
        <w:rPr>
          <w:rFonts w:hint="eastAsia"/>
        </w:rPr>
        <w:t>型のバイト数</w:t>
      </w:r>
      <w:r w:rsidR="00EF28A4">
        <w:rPr>
          <w:rFonts w:hint="eastAsia"/>
        </w:rPr>
        <w:t>)</w:t>
      </w:r>
      <w:r w:rsidR="00EF28A4">
        <w:rPr>
          <w:rFonts w:hint="eastAsia"/>
        </w:rPr>
        <w:t>」となるわけです。同様に、家の頂点データのインデックスは、</w:t>
      </w:r>
      <w:r w:rsidR="00EF28A4">
        <w:rPr>
          <w:rFonts w:hint="eastAsia"/>
        </w:rPr>
        <w:t>0</w:t>
      </w:r>
      <w:r w:rsidR="00EF28A4">
        <w:rPr>
          <w:rFonts w:hint="eastAsia"/>
        </w:rPr>
        <w:t>～</w:t>
      </w:r>
      <w:r w:rsidR="00EF28A4">
        <w:rPr>
          <w:rFonts w:hint="eastAsia"/>
        </w:rPr>
        <w:t>7</w:t>
      </w:r>
      <w:r w:rsidR="00EF28A4">
        <w:rPr>
          <w:rFonts w:hint="eastAsia"/>
        </w:rPr>
        <w:t>番目が木の頂点なので、その直後の</w:t>
      </w:r>
      <w:r w:rsidR="00EF28A4">
        <w:rPr>
          <w:rFonts w:hint="eastAsia"/>
        </w:rPr>
        <w:t>8</w:t>
      </w:r>
      <w:r w:rsidR="00EF28A4">
        <w:rPr>
          <w:rFonts w:hint="eastAsia"/>
        </w:rPr>
        <w:t>番目からが家の頂点データになるわけです。</w:t>
      </w:r>
    </w:p>
    <w:p w:rsidR="004F3C01" w:rsidRDefault="008B0B3A" w:rsidP="004175A2">
      <w:r>
        <w:rPr>
          <w:rFonts w:hint="eastAsia"/>
        </w:rPr>
        <w:t>最後に、追加した描画データを使って家を建てます。</w:t>
      </w:r>
      <w:r>
        <w:t>メインループに次のプログラムを追加してください。</w:t>
      </w:r>
    </w:p>
    <w:p w:rsidR="008B0B3A" w:rsidRPr="006F3D47" w:rsidRDefault="008B0B3A" w:rsidP="008B0B3A">
      <w:pPr>
        <w:pStyle w:val="ac"/>
      </w:pPr>
      <w:r>
        <w:t xml:space="preserve">   </w:t>
      </w:r>
      <w:r>
        <w:rPr>
          <w:color w:val="0000FF"/>
        </w:rPr>
        <w:t>const</w:t>
      </w:r>
      <w:r>
        <w:t xml:space="preserve"> glm::</w:t>
      </w:r>
      <w:r>
        <w:rPr>
          <w:color w:val="2B91AF"/>
        </w:rPr>
        <w:t>mat4x4</w:t>
      </w:r>
      <w:r w:rsidR="00421564">
        <w:t xml:space="preserve"> matMVP = </w:t>
      </w:r>
      <w:r>
        <w:t xml:space="preserve">matProj </w:t>
      </w:r>
      <w:r>
        <w:rPr>
          <w:color w:val="008080"/>
        </w:rPr>
        <w:t>*</w:t>
      </w:r>
      <w:r>
        <w:t xml:space="preserve"> matView </w:t>
      </w:r>
      <w:r>
        <w:rPr>
          <w:color w:val="008080"/>
        </w:rPr>
        <w:t>*</w:t>
      </w:r>
      <w:r>
        <w:t xml:space="preserve"> </w:t>
      </w:r>
      <w:r w:rsidR="00421564">
        <w:rPr>
          <w:rFonts w:hint="eastAsia"/>
        </w:rPr>
        <w:t>matModel</w:t>
      </w:r>
      <w:r>
        <w:t>;</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w:t>
      </w:r>
      <w:r w:rsidR="00517A87">
        <w:t xml:space="preserve"> meshList[0].count,</w:t>
      </w:r>
      <w:r>
        <w:br/>
        <w:t xml:space="preserve">     </w:t>
      </w:r>
      <w:r>
        <w:rPr>
          <w:color w:val="6F008A"/>
        </w:rPr>
        <w:t>GL_UNSIGNED_SHORT</w:t>
      </w:r>
      <w:r>
        <w:t>, meshList[0].indices,meshList[0].baseVertex);</w:t>
      </w:r>
      <w:r>
        <w:br/>
        <w:t xml:space="preserve"> }</w:t>
      </w:r>
      <w:r>
        <w:br/>
      </w:r>
      <w:r>
        <w:br/>
      </w:r>
      <w:r w:rsidRPr="00222144">
        <w:rPr>
          <w:b/>
          <w:color w:val="FF0000"/>
        </w:rPr>
        <w:t>+</w:t>
      </w:r>
      <w:r>
        <w:t>{</w:t>
      </w:r>
      <w:r w:rsidR="006D033F">
        <w:br/>
      </w:r>
      <w:r w:rsidR="006D033F" w:rsidRPr="00222144">
        <w:rPr>
          <w:b/>
          <w:color w:val="FF0000"/>
        </w:rPr>
        <w:t>+</w:t>
      </w:r>
      <w:r w:rsidR="006D033F">
        <w:t xml:space="preserve">  </w:t>
      </w:r>
      <w:r w:rsidR="006D033F">
        <w:rPr>
          <w:color w:val="0000FF"/>
        </w:rPr>
        <w:t>const</w:t>
      </w:r>
      <w:r w:rsidR="006D033F">
        <w:t xml:space="preserve"> glm::</w:t>
      </w:r>
      <w:r w:rsidR="006D033F">
        <w:rPr>
          <w:color w:val="2B91AF"/>
        </w:rPr>
        <w:t>mat4x4</w:t>
      </w:r>
      <w:r w:rsidR="006D033F">
        <w:t xml:space="preserve"> matModel</w:t>
      </w:r>
      <w:r w:rsidR="00E77848">
        <w:t xml:space="preserve"> = </w:t>
      </w:r>
      <w:r w:rsidR="00421564">
        <w:t>glm::translate(glm::</w:t>
      </w:r>
      <w:r w:rsidR="00421564">
        <w:rPr>
          <w:color w:val="2B91AF"/>
        </w:rPr>
        <w:t>mat4</w:t>
      </w:r>
      <w:r w:rsidR="00421564">
        <w:t>(1), glm::</w:t>
      </w:r>
      <w:r w:rsidR="00421564">
        <w:rPr>
          <w:color w:val="2B91AF"/>
        </w:rPr>
        <w:t>vec3</w:t>
      </w:r>
      <w:r w:rsidR="00421564">
        <w:t>(0, 0, 0))</w:t>
      </w:r>
      <w:r w:rsidR="00E77848">
        <w:t>;</w:t>
      </w:r>
      <w:r>
        <w:br/>
      </w:r>
      <w:r w:rsidRPr="00222144">
        <w:rPr>
          <w:b/>
          <w:color w:val="FF0000"/>
        </w:rPr>
        <w:t>+</w:t>
      </w:r>
      <w:r>
        <w:t xml:space="preserve">  </w:t>
      </w:r>
      <w:r>
        <w:rPr>
          <w:color w:val="0000FF"/>
        </w:rPr>
        <w:t>const</w:t>
      </w:r>
      <w:r>
        <w:t xml:space="preserve"> glm::</w:t>
      </w:r>
      <w:r>
        <w:rPr>
          <w:color w:val="2B91AF"/>
        </w:rPr>
        <w:t>mat4x4</w:t>
      </w:r>
      <w:r>
        <w:t xml:space="preserve"> matMVP = matProj </w:t>
      </w:r>
      <w:r>
        <w:rPr>
          <w:color w:val="008080"/>
        </w:rPr>
        <w:t>*</w:t>
      </w:r>
      <w:r>
        <w:t xml:space="preserve"> matView</w:t>
      </w:r>
      <w:r w:rsidR="00E77848">
        <w:t xml:space="preserve"> * matModel</w:t>
      </w:r>
      <w:r>
        <w:t>;</w:t>
      </w:r>
      <w:r>
        <w:br/>
      </w:r>
      <w:r w:rsidRPr="00222144">
        <w:rPr>
          <w:b/>
          <w:color w:val="FF0000"/>
        </w:rPr>
        <w:t>+</w:t>
      </w: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rsidRPr="00222144">
        <w:rPr>
          <w:b/>
          <w:color w:val="FF0000"/>
        </w:rPr>
        <w:t>+</w:t>
      </w:r>
      <w:r>
        <w:t xml:space="preserve">  </w:t>
      </w:r>
      <w:r>
        <w:rPr>
          <w:color w:val="6F008A"/>
        </w:rPr>
        <w:t>glDrawElementsBaseVertex</w:t>
      </w:r>
      <w:r>
        <w:t>(meshList[1].mode,</w:t>
      </w:r>
      <w:r w:rsidR="00517A87">
        <w:t xml:space="preserve"> meshList[1].count,</w:t>
      </w:r>
      <w:r>
        <w:br/>
      </w:r>
      <w:r w:rsidRPr="00222144">
        <w:rPr>
          <w:b/>
          <w:color w:val="FF0000"/>
        </w:rPr>
        <w:t>+</w:t>
      </w:r>
      <w:r>
        <w:t xml:space="preserve">    </w:t>
      </w:r>
      <w:r>
        <w:rPr>
          <w:color w:val="6F008A"/>
        </w:rPr>
        <w:t>GL_UNSIGNED_SHORT</w:t>
      </w:r>
      <w:r>
        <w:t>, meshList[1].indices,meshList[1].baseVertex);</w:t>
      </w:r>
      <w:r>
        <w:br/>
      </w:r>
      <w:r w:rsidRPr="00222144">
        <w:rPr>
          <w:b/>
          <w:color w:val="FF0000"/>
        </w:rPr>
        <w:t>+</w:t>
      </w:r>
      <w:r>
        <w:t>}</w:t>
      </w:r>
      <w:r>
        <w:br/>
      </w:r>
      <w:r w:rsidRPr="00222144">
        <w:rPr>
          <w:b/>
          <w:color w:val="FF0000"/>
        </w:rPr>
        <w:t>+</w:t>
      </w:r>
      <w:r>
        <w:br/>
        <w:t xml:space="preserve"> window.SwapBuffers();</w:t>
      </w:r>
    </w:p>
    <w:p w:rsidR="00A7515A" w:rsidRDefault="00421564" w:rsidP="004175A2">
      <w:r>
        <w:t>家を建てる場所は</w:t>
      </w:r>
      <w:r w:rsidR="00457A7B">
        <w:t>ワールド座標の原点としました。</w:t>
      </w:r>
      <w:r w:rsidR="007C2362">
        <w:br/>
      </w:r>
      <w:r w:rsidR="00457A7B">
        <w:rPr>
          <w:rFonts w:hint="eastAsia"/>
        </w:rPr>
        <w:t>プログラムが書けたら、</w:t>
      </w:r>
      <w:r w:rsidR="00457A7B" w:rsidRPr="00457A7B">
        <w:rPr>
          <w:rFonts w:hint="eastAsia"/>
          <w:b/>
        </w:rPr>
        <w:t>ビルドして実行してください。</w:t>
      </w:r>
      <w:r w:rsidR="00457A7B">
        <w:br/>
      </w:r>
      <w:r w:rsidR="00457A7B">
        <w:t>木に囲まれた中央に家が建てられていれば成功です。</w:t>
      </w:r>
    </w:p>
    <w:p w:rsidR="00F8314E" w:rsidRPr="00F8314E" w:rsidRDefault="00F8314E" w:rsidP="00F8314E">
      <w:pPr>
        <w:jc w:val="center"/>
      </w:pPr>
      <w:r>
        <w:rPr>
          <w:rFonts w:hint="eastAsia"/>
          <w:noProof/>
        </w:rPr>
        <w:drawing>
          <wp:inline distT="0" distB="0" distL="0" distR="0">
            <wp:extent cx="2670048" cy="2104089"/>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_resul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9760" cy="2111743"/>
                    </a:xfrm>
                    <a:prstGeom prst="rect">
                      <a:avLst/>
                    </a:prstGeom>
                  </pic:spPr>
                </pic:pic>
              </a:graphicData>
            </a:graphic>
          </wp:inline>
        </w:drawing>
      </w:r>
    </w:p>
    <w:p w:rsidR="007C2362" w:rsidRPr="007C2362" w:rsidRDefault="0032588B" w:rsidP="00C907FF">
      <w:pPr>
        <w:pStyle w:val="af8"/>
      </w:pPr>
      <w:r w:rsidRPr="00457A7B">
        <w:rPr>
          <w:rFonts w:hint="eastAsia"/>
          <w:b/>
        </w:rPr>
        <w:lastRenderedPageBreak/>
        <w:t>[</w:t>
      </w:r>
      <w:r w:rsidRPr="00457A7B">
        <w:rPr>
          <w:rFonts w:hint="eastAsia"/>
          <w:b/>
        </w:rPr>
        <w:t>課題</w:t>
      </w:r>
      <w:r>
        <w:rPr>
          <w:rFonts w:hint="eastAsia"/>
          <w:b/>
        </w:rPr>
        <w:t>03</w:t>
      </w:r>
      <w:r w:rsidRPr="00457A7B">
        <w:rPr>
          <w:rFonts w:hint="eastAsia"/>
          <w:b/>
        </w:rPr>
        <w:t>]</w:t>
      </w:r>
      <w:r>
        <w:rPr>
          <w:rFonts w:hint="eastAsia"/>
        </w:rPr>
        <w:t xml:space="preserve"> </w:t>
      </w:r>
      <w:r>
        <w:rPr>
          <w:rFonts w:hint="eastAsia"/>
        </w:rPr>
        <w:t>家をあと</w:t>
      </w:r>
      <w:r>
        <w:rPr>
          <w:rFonts w:hint="eastAsia"/>
        </w:rPr>
        <w:t>2</w:t>
      </w:r>
      <w:r>
        <w:rPr>
          <w:rFonts w:hint="eastAsia"/>
        </w:rPr>
        <w:t>軒表示してください。</w:t>
      </w:r>
      <w:r w:rsidR="004C4A65">
        <w:rPr>
          <w:rFonts w:hint="eastAsia"/>
        </w:rPr>
        <w:t>位置はどこでも構いませんが、他の家や木に重ならないようにしてください。</w:t>
      </w:r>
    </w:p>
    <w:p w:rsidR="00DA0E0B" w:rsidRPr="00AE4F22" w:rsidRDefault="00DA0E0B" w:rsidP="00932E3B">
      <w:pPr>
        <w:pStyle w:val="af8"/>
      </w:pPr>
      <w:r w:rsidRPr="00DA0E0B">
        <w:rPr>
          <w:rFonts w:hint="eastAsia"/>
          <w:b/>
        </w:rPr>
        <w:t>[</w:t>
      </w:r>
      <w:r w:rsidRPr="00DA0E0B">
        <w:rPr>
          <w:rFonts w:hint="eastAsia"/>
          <w:b/>
        </w:rPr>
        <w:t>課題</w:t>
      </w:r>
      <w:r w:rsidRPr="00DA0E0B">
        <w:rPr>
          <w:rFonts w:hint="eastAsia"/>
          <w:b/>
        </w:rPr>
        <w:t>04]</w:t>
      </w:r>
      <w:r>
        <w:t xml:space="preserve"> </w:t>
      </w:r>
      <w:r>
        <w:t>岩のモデルを作成して、</w:t>
      </w:r>
      <w:r w:rsidR="00D635B2">
        <w:rPr>
          <w:rFonts w:hint="eastAsia"/>
        </w:rPr>
        <w:t>1</w:t>
      </w:r>
      <w:r w:rsidR="00D635B2">
        <w:rPr>
          <w:rFonts w:hint="eastAsia"/>
        </w:rPr>
        <w:t>軒目の</w:t>
      </w:r>
      <w:r>
        <w:t>家の横に表示してください。</w:t>
      </w:r>
      <w:r w:rsidR="00C907FF">
        <w:br/>
      </w:r>
      <w:r w:rsidR="00C907FF">
        <w:t>直方体を作って少し形状をくずす程度のもので十分です。</w:t>
      </w:r>
    </w:p>
    <w:sectPr w:rsidR="00DA0E0B" w:rsidRPr="00AE4F22">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51D" w:rsidRDefault="007D351D" w:rsidP="00CD150E">
      <w:pPr>
        <w:spacing w:after="0" w:line="240" w:lineRule="auto"/>
      </w:pPr>
      <w:r>
        <w:separator/>
      </w:r>
    </w:p>
  </w:endnote>
  <w:endnote w:type="continuationSeparator" w:id="0">
    <w:p w:rsidR="007D351D" w:rsidRDefault="007D351D" w:rsidP="00CD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6FA" w:rsidRDefault="007006F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6B515E">
      <w:rPr>
        <w:b/>
        <w:bCs/>
        <w:noProof/>
      </w:rPr>
      <w:t>23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6B515E">
      <w:rPr>
        <w:b/>
        <w:bCs/>
        <w:noProof/>
      </w:rPr>
      <w:t>25</w:t>
    </w:r>
    <w:r>
      <w:rPr>
        <w:b/>
        <w:bCs/>
        <w:sz w:val="24"/>
        <w:szCs w:val="24"/>
      </w:rPr>
      <w:fldChar w:fldCharType="end"/>
    </w:r>
  </w:p>
  <w:p w:rsidR="007006FA" w:rsidRDefault="007006F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51D" w:rsidRDefault="007D351D" w:rsidP="00CD150E">
      <w:pPr>
        <w:spacing w:after="0" w:line="240" w:lineRule="auto"/>
      </w:pPr>
      <w:r>
        <w:separator/>
      </w:r>
    </w:p>
  </w:footnote>
  <w:footnote w:type="continuationSeparator" w:id="0">
    <w:p w:rsidR="007D351D" w:rsidRDefault="007D351D" w:rsidP="00CD1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55ED9B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colormru v:ext="edit" colors="#f3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F6"/>
    <w:rsid w:val="00007E50"/>
    <w:rsid w:val="00011A6E"/>
    <w:rsid w:val="0001393F"/>
    <w:rsid w:val="000146CA"/>
    <w:rsid w:val="000155EB"/>
    <w:rsid w:val="0001771F"/>
    <w:rsid w:val="000225EE"/>
    <w:rsid w:val="00024F72"/>
    <w:rsid w:val="00036536"/>
    <w:rsid w:val="000370B6"/>
    <w:rsid w:val="00041455"/>
    <w:rsid w:val="000472E8"/>
    <w:rsid w:val="00051C89"/>
    <w:rsid w:val="00054D8F"/>
    <w:rsid w:val="0005787A"/>
    <w:rsid w:val="00061F37"/>
    <w:rsid w:val="00062213"/>
    <w:rsid w:val="00062AC4"/>
    <w:rsid w:val="00063B42"/>
    <w:rsid w:val="00080578"/>
    <w:rsid w:val="000856A1"/>
    <w:rsid w:val="00085BE4"/>
    <w:rsid w:val="00093265"/>
    <w:rsid w:val="000935DC"/>
    <w:rsid w:val="000A4BE7"/>
    <w:rsid w:val="000A712B"/>
    <w:rsid w:val="000B14C3"/>
    <w:rsid w:val="000B1D66"/>
    <w:rsid w:val="000B2C07"/>
    <w:rsid w:val="000B4F5C"/>
    <w:rsid w:val="000B5D5C"/>
    <w:rsid w:val="000B6FA4"/>
    <w:rsid w:val="000B7A64"/>
    <w:rsid w:val="000C0D28"/>
    <w:rsid w:val="000C167F"/>
    <w:rsid w:val="000C5285"/>
    <w:rsid w:val="000C58F3"/>
    <w:rsid w:val="000D3720"/>
    <w:rsid w:val="000D3839"/>
    <w:rsid w:val="000D4648"/>
    <w:rsid w:val="000D56F6"/>
    <w:rsid w:val="000D6737"/>
    <w:rsid w:val="000E1ABB"/>
    <w:rsid w:val="000E2EC7"/>
    <w:rsid w:val="000E662D"/>
    <w:rsid w:val="000F15C5"/>
    <w:rsid w:val="000F66A5"/>
    <w:rsid w:val="001014AD"/>
    <w:rsid w:val="001031C4"/>
    <w:rsid w:val="00103A74"/>
    <w:rsid w:val="001044B9"/>
    <w:rsid w:val="0011093D"/>
    <w:rsid w:val="00110C38"/>
    <w:rsid w:val="00111A1F"/>
    <w:rsid w:val="00112B07"/>
    <w:rsid w:val="00114AE9"/>
    <w:rsid w:val="00117110"/>
    <w:rsid w:val="00117CDD"/>
    <w:rsid w:val="00120004"/>
    <w:rsid w:val="0012552B"/>
    <w:rsid w:val="001308F5"/>
    <w:rsid w:val="001410AA"/>
    <w:rsid w:val="00141296"/>
    <w:rsid w:val="00143081"/>
    <w:rsid w:val="001439E0"/>
    <w:rsid w:val="00144229"/>
    <w:rsid w:val="00150252"/>
    <w:rsid w:val="00150A8C"/>
    <w:rsid w:val="00151513"/>
    <w:rsid w:val="00154269"/>
    <w:rsid w:val="0015437A"/>
    <w:rsid w:val="00155615"/>
    <w:rsid w:val="00161ABF"/>
    <w:rsid w:val="00167C4D"/>
    <w:rsid w:val="00175783"/>
    <w:rsid w:val="001772B9"/>
    <w:rsid w:val="0018033B"/>
    <w:rsid w:val="00191D8F"/>
    <w:rsid w:val="00193474"/>
    <w:rsid w:val="00195290"/>
    <w:rsid w:val="00196878"/>
    <w:rsid w:val="001971A1"/>
    <w:rsid w:val="001A0632"/>
    <w:rsid w:val="001A0A1C"/>
    <w:rsid w:val="001A3B92"/>
    <w:rsid w:val="001B392E"/>
    <w:rsid w:val="001B6799"/>
    <w:rsid w:val="001B6C6D"/>
    <w:rsid w:val="001B6EB0"/>
    <w:rsid w:val="001B788A"/>
    <w:rsid w:val="001C33E9"/>
    <w:rsid w:val="001D006C"/>
    <w:rsid w:val="001D2ADE"/>
    <w:rsid w:val="001D3227"/>
    <w:rsid w:val="001D409A"/>
    <w:rsid w:val="001D501A"/>
    <w:rsid w:val="001D7769"/>
    <w:rsid w:val="001E020B"/>
    <w:rsid w:val="001E1193"/>
    <w:rsid w:val="001F03EA"/>
    <w:rsid w:val="001F4F00"/>
    <w:rsid w:val="001F52D9"/>
    <w:rsid w:val="00203ECE"/>
    <w:rsid w:val="0020482E"/>
    <w:rsid w:val="00204FBD"/>
    <w:rsid w:val="002056BC"/>
    <w:rsid w:val="00207FED"/>
    <w:rsid w:val="00212531"/>
    <w:rsid w:val="0021380C"/>
    <w:rsid w:val="00221A07"/>
    <w:rsid w:val="002223D6"/>
    <w:rsid w:val="0022316B"/>
    <w:rsid w:val="00224F7E"/>
    <w:rsid w:val="00227BB7"/>
    <w:rsid w:val="002329ED"/>
    <w:rsid w:val="00235094"/>
    <w:rsid w:val="00240486"/>
    <w:rsid w:val="00240971"/>
    <w:rsid w:val="002469C0"/>
    <w:rsid w:val="00250A37"/>
    <w:rsid w:val="00250B79"/>
    <w:rsid w:val="002518EC"/>
    <w:rsid w:val="00255AE1"/>
    <w:rsid w:val="0025630F"/>
    <w:rsid w:val="00257B0B"/>
    <w:rsid w:val="00264A9A"/>
    <w:rsid w:val="00270C19"/>
    <w:rsid w:val="00272182"/>
    <w:rsid w:val="00273354"/>
    <w:rsid w:val="002734F4"/>
    <w:rsid w:val="00273572"/>
    <w:rsid w:val="00274404"/>
    <w:rsid w:val="002746CA"/>
    <w:rsid w:val="0027522D"/>
    <w:rsid w:val="00275E4E"/>
    <w:rsid w:val="002773A0"/>
    <w:rsid w:val="0028061A"/>
    <w:rsid w:val="0028369F"/>
    <w:rsid w:val="0028649B"/>
    <w:rsid w:val="00287C62"/>
    <w:rsid w:val="00297189"/>
    <w:rsid w:val="002A0CB1"/>
    <w:rsid w:val="002A16DE"/>
    <w:rsid w:val="002A1C57"/>
    <w:rsid w:val="002A201A"/>
    <w:rsid w:val="002A2A40"/>
    <w:rsid w:val="002A62C0"/>
    <w:rsid w:val="002B34DA"/>
    <w:rsid w:val="002B6047"/>
    <w:rsid w:val="002C452B"/>
    <w:rsid w:val="002C75D2"/>
    <w:rsid w:val="002D0D64"/>
    <w:rsid w:val="002D1038"/>
    <w:rsid w:val="002D3AA9"/>
    <w:rsid w:val="002D7452"/>
    <w:rsid w:val="002D7957"/>
    <w:rsid w:val="002F0EEC"/>
    <w:rsid w:val="002F639A"/>
    <w:rsid w:val="002F7185"/>
    <w:rsid w:val="0030044D"/>
    <w:rsid w:val="00300604"/>
    <w:rsid w:val="00315E8D"/>
    <w:rsid w:val="00317BC1"/>
    <w:rsid w:val="00317C16"/>
    <w:rsid w:val="00322E8C"/>
    <w:rsid w:val="00322F72"/>
    <w:rsid w:val="0032588B"/>
    <w:rsid w:val="00325CDC"/>
    <w:rsid w:val="00327E83"/>
    <w:rsid w:val="003351A8"/>
    <w:rsid w:val="003434D7"/>
    <w:rsid w:val="00343AA1"/>
    <w:rsid w:val="00357F2F"/>
    <w:rsid w:val="00360526"/>
    <w:rsid w:val="003612FE"/>
    <w:rsid w:val="00362261"/>
    <w:rsid w:val="00373A5F"/>
    <w:rsid w:val="00373F4F"/>
    <w:rsid w:val="00374947"/>
    <w:rsid w:val="00380076"/>
    <w:rsid w:val="003811DC"/>
    <w:rsid w:val="00382256"/>
    <w:rsid w:val="0039443C"/>
    <w:rsid w:val="0039661E"/>
    <w:rsid w:val="003A6BB1"/>
    <w:rsid w:val="003B2CC4"/>
    <w:rsid w:val="003B2EFD"/>
    <w:rsid w:val="003B4B88"/>
    <w:rsid w:val="003B6AA0"/>
    <w:rsid w:val="003C2F71"/>
    <w:rsid w:val="003C4AE1"/>
    <w:rsid w:val="003D5639"/>
    <w:rsid w:val="003D58F7"/>
    <w:rsid w:val="003D606D"/>
    <w:rsid w:val="003D7B05"/>
    <w:rsid w:val="003E0E9C"/>
    <w:rsid w:val="003E10CC"/>
    <w:rsid w:val="003E59D8"/>
    <w:rsid w:val="003E60CE"/>
    <w:rsid w:val="003E7726"/>
    <w:rsid w:val="003E79B0"/>
    <w:rsid w:val="003F0796"/>
    <w:rsid w:val="003F39FC"/>
    <w:rsid w:val="00406C0A"/>
    <w:rsid w:val="004115B5"/>
    <w:rsid w:val="004175A2"/>
    <w:rsid w:val="0042045D"/>
    <w:rsid w:val="00421564"/>
    <w:rsid w:val="004256B3"/>
    <w:rsid w:val="00427090"/>
    <w:rsid w:val="00432718"/>
    <w:rsid w:val="00434B12"/>
    <w:rsid w:val="00436D5E"/>
    <w:rsid w:val="00454850"/>
    <w:rsid w:val="00456361"/>
    <w:rsid w:val="00456D21"/>
    <w:rsid w:val="00457A7B"/>
    <w:rsid w:val="00463C3B"/>
    <w:rsid w:val="004646B8"/>
    <w:rsid w:val="004716CC"/>
    <w:rsid w:val="004746E4"/>
    <w:rsid w:val="004756B5"/>
    <w:rsid w:val="004774A1"/>
    <w:rsid w:val="0047785F"/>
    <w:rsid w:val="0047797F"/>
    <w:rsid w:val="004811DE"/>
    <w:rsid w:val="0048209E"/>
    <w:rsid w:val="004942D4"/>
    <w:rsid w:val="00495E62"/>
    <w:rsid w:val="00495E86"/>
    <w:rsid w:val="004A3385"/>
    <w:rsid w:val="004A5883"/>
    <w:rsid w:val="004A60F5"/>
    <w:rsid w:val="004B1AC5"/>
    <w:rsid w:val="004B439C"/>
    <w:rsid w:val="004B5702"/>
    <w:rsid w:val="004C0657"/>
    <w:rsid w:val="004C0DA7"/>
    <w:rsid w:val="004C2A3A"/>
    <w:rsid w:val="004C4A65"/>
    <w:rsid w:val="004C6326"/>
    <w:rsid w:val="004D0072"/>
    <w:rsid w:val="004D2B56"/>
    <w:rsid w:val="004D4DFC"/>
    <w:rsid w:val="004E0AEE"/>
    <w:rsid w:val="004E26C5"/>
    <w:rsid w:val="004E3436"/>
    <w:rsid w:val="004F3C01"/>
    <w:rsid w:val="004F4AC2"/>
    <w:rsid w:val="004F4D13"/>
    <w:rsid w:val="00500B1B"/>
    <w:rsid w:val="00500BFD"/>
    <w:rsid w:val="00501BBA"/>
    <w:rsid w:val="0050229C"/>
    <w:rsid w:val="005029AC"/>
    <w:rsid w:val="00502A1A"/>
    <w:rsid w:val="00506FC4"/>
    <w:rsid w:val="005077F6"/>
    <w:rsid w:val="00513047"/>
    <w:rsid w:val="00517A87"/>
    <w:rsid w:val="00517FF3"/>
    <w:rsid w:val="00521626"/>
    <w:rsid w:val="00522AEE"/>
    <w:rsid w:val="00532A3A"/>
    <w:rsid w:val="00532D73"/>
    <w:rsid w:val="005354FF"/>
    <w:rsid w:val="00537394"/>
    <w:rsid w:val="005408F8"/>
    <w:rsid w:val="00541D45"/>
    <w:rsid w:val="0054510A"/>
    <w:rsid w:val="00546B15"/>
    <w:rsid w:val="00551C3C"/>
    <w:rsid w:val="00552AFF"/>
    <w:rsid w:val="00553035"/>
    <w:rsid w:val="0055347E"/>
    <w:rsid w:val="005534DD"/>
    <w:rsid w:val="00553E89"/>
    <w:rsid w:val="0055669C"/>
    <w:rsid w:val="0056101E"/>
    <w:rsid w:val="005620E0"/>
    <w:rsid w:val="005638E1"/>
    <w:rsid w:val="00565DDB"/>
    <w:rsid w:val="00567FB3"/>
    <w:rsid w:val="00571964"/>
    <w:rsid w:val="005808BB"/>
    <w:rsid w:val="00581349"/>
    <w:rsid w:val="00583334"/>
    <w:rsid w:val="005A0095"/>
    <w:rsid w:val="005A03BD"/>
    <w:rsid w:val="005A36BC"/>
    <w:rsid w:val="005A3F21"/>
    <w:rsid w:val="005A67F2"/>
    <w:rsid w:val="005A7B7D"/>
    <w:rsid w:val="005B221B"/>
    <w:rsid w:val="005B4E0B"/>
    <w:rsid w:val="005B5C95"/>
    <w:rsid w:val="005C03A8"/>
    <w:rsid w:val="005C12B3"/>
    <w:rsid w:val="005C1B42"/>
    <w:rsid w:val="005C1DB3"/>
    <w:rsid w:val="005C62CE"/>
    <w:rsid w:val="005C6359"/>
    <w:rsid w:val="005C6950"/>
    <w:rsid w:val="005C7E72"/>
    <w:rsid w:val="005D50B7"/>
    <w:rsid w:val="005E48C1"/>
    <w:rsid w:val="005E7BA0"/>
    <w:rsid w:val="005F0996"/>
    <w:rsid w:val="005F2EE6"/>
    <w:rsid w:val="005F433D"/>
    <w:rsid w:val="005F645C"/>
    <w:rsid w:val="00602D80"/>
    <w:rsid w:val="00603AD3"/>
    <w:rsid w:val="006121AB"/>
    <w:rsid w:val="0061264D"/>
    <w:rsid w:val="006127E8"/>
    <w:rsid w:val="006128BB"/>
    <w:rsid w:val="00614051"/>
    <w:rsid w:val="00614B95"/>
    <w:rsid w:val="00615481"/>
    <w:rsid w:val="006160CC"/>
    <w:rsid w:val="00616BAF"/>
    <w:rsid w:val="00617F43"/>
    <w:rsid w:val="00622323"/>
    <w:rsid w:val="0062370E"/>
    <w:rsid w:val="00626E61"/>
    <w:rsid w:val="00627CCC"/>
    <w:rsid w:val="00630165"/>
    <w:rsid w:val="00630498"/>
    <w:rsid w:val="00630A6F"/>
    <w:rsid w:val="00634318"/>
    <w:rsid w:val="006373E4"/>
    <w:rsid w:val="006419F6"/>
    <w:rsid w:val="00641A01"/>
    <w:rsid w:val="006442D9"/>
    <w:rsid w:val="00651666"/>
    <w:rsid w:val="0065585A"/>
    <w:rsid w:val="00657A43"/>
    <w:rsid w:val="00657C11"/>
    <w:rsid w:val="006611C5"/>
    <w:rsid w:val="0066215A"/>
    <w:rsid w:val="00663D26"/>
    <w:rsid w:val="006645AB"/>
    <w:rsid w:val="00670523"/>
    <w:rsid w:val="00672F54"/>
    <w:rsid w:val="006773C9"/>
    <w:rsid w:val="00677A6E"/>
    <w:rsid w:val="00685366"/>
    <w:rsid w:val="0069519D"/>
    <w:rsid w:val="006A1081"/>
    <w:rsid w:val="006A3CC5"/>
    <w:rsid w:val="006A4A11"/>
    <w:rsid w:val="006A4E7E"/>
    <w:rsid w:val="006A67D2"/>
    <w:rsid w:val="006A6F50"/>
    <w:rsid w:val="006A7B13"/>
    <w:rsid w:val="006B0085"/>
    <w:rsid w:val="006B3155"/>
    <w:rsid w:val="006B515E"/>
    <w:rsid w:val="006C02BD"/>
    <w:rsid w:val="006C0A46"/>
    <w:rsid w:val="006C21E8"/>
    <w:rsid w:val="006C2D44"/>
    <w:rsid w:val="006C3730"/>
    <w:rsid w:val="006C3A1B"/>
    <w:rsid w:val="006C5DD3"/>
    <w:rsid w:val="006C6F25"/>
    <w:rsid w:val="006C788E"/>
    <w:rsid w:val="006D033F"/>
    <w:rsid w:val="006D18BF"/>
    <w:rsid w:val="006D2326"/>
    <w:rsid w:val="006D36E0"/>
    <w:rsid w:val="006D6BC2"/>
    <w:rsid w:val="006D6F13"/>
    <w:rsid w:val="006E3206"/>
    <w:rsid w:val="006E3219"/>
    <w:rsid w:val="006E5C53"/>
    <w:rsid w:val="006E5C82"/>
    <w:rsid w:val="006E6909"/>
    <w:rsid w:val="006F3D47"/>
    <w:rsid w:val="006F4A5A"/>
    <w:rsid w:val="006F4F13"/>
    <w:rsid w:val="006F5EDD"/>
    <w:rsid w:val="007006FA"/>
    <w:rsid w:val="00706090"/>
    <w:rsid w:val="0071188B"/>
    <w:rsid w:val="00712DDA"/>
    <w:rsid w:val="007155E6"/>
    <w:rsid w:val="00717443"/>
    <w:rsid w:val="007203FC"/>
    <w:rsid w:val="00720A53"/>
    <w:rsid w:val="00721169"/>
    <w:rsid w:val="00725A14"/>
    <w:rsid w:val="00730050"/>
    <w:rsid w:val="00736C30"/>
    <w:rsid w:val="00742F1A"/>
    <w:rsid w:val="00744594"/>
    <w:rsid w:val="0075403C"/>
    <w:rsid w:val="00754E37"/>
    <w:rsid w:val="00770D4C"/>
    <w:rsid w:val="00773BFD"/>
    <w:rsid w:val="00775D9D"/>
    <w:rsid w:val="00777E20"/>
    <w:rsid w:val="00781CBE"/>
    <w:rsid w:val="007843D8"/>
    <w:rsid w:val="0078494B"/>
    <w:rsid w:val="00785D95"/>
    <w:rsid w:val="00790970"/>
    <w:rsid w:val="00791275"/>
    <w:rsid w:val="00793518"/>
    <w:rsid w:val="007A56DB"/>
    <w:rsid w:val="007A70ED"/>
    <w:rsid w:val="007B6CA2"/>
    <w:rsid w:val="007C0077"/>
    <w:rsid w:val="007C2362"/>
    <w:rsid w:val="007C3AAD"/>
    <w:rsid w:val="007C3F3B"/>
    <w:rsid w:val="007C65D7"/>
    <w:rsid w:val="007C6763"/>
    <w:rsid w:val="007C6F15"/>
    <w:rsid w:val="007C6F4C"/>
    <w:rsid w:val="007D2174"/>
    <w:rsid w:val="007D2420"/>
    <w:rsid w:val="007D351D"/>
    <w:rsid w:val="007D363F"/>
    <w:rsid w:val="007D3E38"/>
    <w:rsid w:val="007D3F62"/>
    <w:rsid w:val="007D4ECF"/>
    <w:rsid w:val="007D7147"/>
    <w:rsid w:val="007E69DE"/>
    <w:rsid w:val="007E7611"/>
    <w:rsid w:val="007F163F"/>
    <w:rsid w:val="007F56D7"/>
    <w:rsid w:val="007F5E1F"/>
    <w:rsid w:val="00803551"/>
    <w:rsid w:val="00823CCC"/>
    <w:rsid w:val="00825E19"/>
    <w:rsid w:val="00826E3D"/>
    <w:rsid w:val="008305C1"/>
    <w:rsid w:val="00837716"/>
    <w:rsid w:val="00843002"/>
    <w:rsid w:val="00843E53"/>
    <w:rsid w:val="0084659B"/>
    <w:rsid w:val="008540B4"/>
    <w:rsid w:val="00856D44"/>
    <w:rsid w:val="00865146"/>
    <w:rsid w:val="008705BF"/>
    <w:rsid w:val="0087435C"/>
    <w:rsid w:val="0088064F"/>
    <w:rsid w:val="00883D12"/>
    <w:rsid w:val="00886C6B"/>
    <w:rsid w:val="008876EC"/>
    <w:rsid w:val="00887F18"/>
    <w:rsid w:val="00892440"/>
    <w:rsid w:val="0089439A"/>
    <w:rsid w:val="00894BC6"/>
    <w:rsid w:val="00895138"/>
    <w:rsid w:val="008A311C"/>
    <w:rsid w:val="008A43AE"/>
    <w:rsid w:val="008A7132"/>
    <w:rsid w:val="008B0B3A"/>
    <w:rsid w:val="008C0531"/>
    <w:rsid w:val="008C2BDA"/>
    <w:rsid w:val="008C61DA"/>
    <w:rsid w:val="008D169A"/>
    <w:rsid w:val="008D2212"/>
    <w:rsid w:val="008D294B"/>
    <w:rsid w:val="008E633E"/>
    <w:rsid w:val="008E7ED7"/>
    <w:rsid w:val="008F1AE4"/>
    <w:rsid w:val="008F5EB4"/>
    <w:rsid w:val="008F734B"/>
    <w:rsid w:val="00904063"/>
    <w:rsid w:val="00904211"/>
    <w:rsid w:val="00904882"/>
    <w:rsid w:val="00910C56"/>
    <w:rsid w:val="009115D8"/>
    <w:rsid w:val="00915C84"/>
    <w:rsid w:val="0091670B"/>
    <w:rsid w:val="00920D3F"/>
    <w:rsid w:val="00930B7D"/>
    <w:rsid w:val="009315D7"/>
    <w:rsid w:val="00931DFC"/>
    <w:rsid w:val="009327A7"/>
    <w:rsid w:val="00932E3B"/>
    <w:rsid w:val="00933887"/>
    <w:rsid w:val="00934D22"/>
    <w:rsid w:val="009369D9"/>
    <w:rsid w:val="0094008E"/>
    <w:rsid w:val="009444E0"/>
    <w:rsid w:val="00961FE0"/>
    <w:rsid w:val="00965AEE"/>
    <w:rsid w:val="009707E4"/>
    <w:rsid w:val="0097283F"/>
    <w:rsid w:val="00972901"/>
    <w:rsid w:val="00972B90"/>
    <w:rsid w:val="00980A39"/>
    <w:rsid w:val="0098361D"/>
    <w:rsid w:val="00985B78"/>
    <w:rsid w:val="00986862"/>
    <w:rsid w:val="00987198"/>
    <w:rsid w:val="00990174"/>
    <w:rsid w:val="0099273E"/>
    <w:rsid w:val="0099354E"/>
    <w:rsid w:val="009959E0"/>
    <w:rsid w:val="00997B75"/>
    <w:rsid w:val="009A2053"/>
    <w:rsid w:val="009A3ABF"/>
    <w:rsid w:val="009A7E9F"/>
    <w:rsid w:val="009B00B7"/>
    <w:rsid w:val="009B1147"/>
    <w:rsid w:val="009C2124"/>
    <w:rsid w:val="009C38E3"/>
    <w:rsid w:val="009C6B51"/>
    <w:rsid w:val="009C70F4"/>
    <w:rsid w:val="009D1514"/>
    <w:rsid w:val="009D23D2"/>
    <w:rsid w:val="009D2D5B"/>
    <w:rsid w:val="009D54F1"/>
    <w:rsid w:val="009E41E5"/>
    <w:rsid w:val="009E55E9"/>
    <w:rsid w:val="009F0001"/>
    <w:rsid w:val="009F0E67"/>
    <w:rsid w:val="009F1585"/>
    <w:rsid w:val="009F4AE7"/>
    <w:rsid w:val="009F4E52"/>
    <w:rsid w:val="009F50A6"/>
    <w:rsid w:val="009F5563"/>
    <w:rsid w:val="00A011BD"/>
    <w:rsid w:val="00A03052"/>
    <w:rsid w:val="00A0349B"/>
    <w:rsid w:val="00A0364C"/>
    <w:rsid w:val="00A0471B"/>
    <w:rsid w:val="00A050E6"/>
    <w:rsid w:val="00A0590B"/>
    <w:rsid w:val="00A07DCB"/>
    <w:rsid w:val="00A169C2"/>
    <w:rsid w:val="00A1705E"/>
    <w:rsid w:val="00A2112A"/>
    <w:rsid w:val="00A242B7"/>
    <w:rsid w:val="00A31A17"/>
    <w:rsid w:val="00A338D6"/>
    <w:rsid w:val="00A3739D"/>
    <w:rsid w:val="00A4036C"/>
    <w:rsid w:val="00A41BD2"/>
    <w:rsid w:val="00A55C3B"/>
    <w:rsid w:val="00A65AAB"/>
    <w:rsid w:val="00A71B0B"/>
    <w:rsid w:val="00A72F36"/>
    <w:rsid w:val="00A7394D"/>
    <w:rsid w:val="00A74E16"/>
    <w:rsid w:val="00A7515A"/>
    <w:rsid w:val="00A84054"/>
    <w:rsid w:val="00A90200"/>
    <w:rsid w:val="00A918D4"/>
    <w:rsid w:val="00A9453E"/>
    <w:rsid w:val="00AA005D"/>
    <w:rsid w:val="00AA1177"/>
    <w:rsid w:val="00AA158C"/>
    <w:rsid w:val="00AA18B4"/>
    <w:rsid w:val="00AA1D91"/>
    <w:rsid w:val="00AB0BFB"/>
    <w:rsid w:val="00AB229F"/>
    <w:rsid w:val="00AB2C04"/>
    <w:rsid w:val="00AB2DF6"/>
    <w:rsid w:val="00AB3316"/>
    <w:rsid w:val="00AB4881"/>
    <w:rsid w:val="00AB65C2"/>
    <w:rsid w:val="00AB6726"/>
    <w:rsid w:val="00AC5BFD"/>
    <w:rsid w:val="00AC732A"/>
    <w:rsid w:val="00AD0612"/>
    <w:rsid w:val="00AD1389"/>
    <w:rsid w:val="00AD59DE"/>
    <w:rsid w:val="00AD66D4"/>
    <w:rsid w:val="00AE084B"/>
    <w:rsid w:val="00AE4F22"/>
    <w:rsid w:val="00AE6F0E"/>
    <w:rsid w:val="00AE7191"/>
    <w:rsid w:val="00AE7CE2"/>
    <w:rsid w:val="00AF3B27"/>
    <w:rsid w:val="00AF603B"/>
    <w:rsid w:val="00B0345E"/>
    <w:rsid w:val="00B06970"/>
    <w:rsid w:val="00B10050"/>
    <w:rsid w:val="00B13A02"/>
    <w:rsid w:val="00B234DD"/>
    <w:rsid w:val="00B25FF0"/>
    <w:rsid w:val="00B320B6"/>
    <w:rsid w:val="00B355F7"/>
    <w:rsid w:val="00B4375A"/>
    <w:rsid w:val="00B55BFF"/>
    <w:rsid w:val="00B55E32"/>
    <w:rsid w:val="00B63DDD"/>
    <w:rsid w:val="00B675AA"/>
    <w:rsid w:val="00B7040C"/>
    <w:rsid w:val="00B70B11"/>
    <w:rsid w:val="00B70B95"/>
    <w:rsid w:val="00B72965"/>
    <w:rsid w:val="00B83551"/>
    <w:rsid w:val="00B85282"/>
    <w:rsid w:val="00B854E5"/>
    <w:rsid w:val="00B871C2"/>
    <w:rsid w:val="00B912B4"/>
    <w:rsid w:val="00B95A11"/>
    <w:rsid w:val="00B95E84"/>
    <w:rsid w:val="00B97899"/>
    <w:rsid w:val="00BA1B41"/>
    <w:rsid w:val="00BA336E"/>
    <w:rsid w:val="00BA3CC0"/>
    <w:rsid w:val="00BA62D8"/>
    <w:rsid w:val="00BB12F7"/>
    <w:rsid w:val="00BB22B2"/>
    <w:rsid w:val="00BB3241"/>
    <w:rsid w:val="00BB7F0C"/>
    <w:rsid w:val="00BC157C"/>
    <w:rsid w:val="00BC221A"/>
    <w:rsid w:val="00BC2C0E"/>
    <w:rsid w:val="00BC414D"/>
    <w:rsid w:val="00BC7566"/>
    <w:rsid w:val="00BC7919"/>
    <w:rsid w:val="00BD1508"/>
    <w:rsid w:val="00BD4806"/>
    <w:rsid w:val="00BD49BF"/>
    <w:rsid w:val="00BD49D4"/>
    <w:rsid w:val="00BE5673"/>
    <w:rsid w:val="00BE5947"/>
    <w:rsid w:val="00BF02D0"/>
    <w:rsid w:val="00BF03D5"/>
    <w:rsid w:val="00BF481C"/>
    <w:rsid w:val="00BF4830"/>
    <w:rsid w:val="00C003E2"/>
    <w:rsid w:val="00C0093D"/>
    <w:rsid w:val="00C02E82"/>
    <w:rsid w:val="00C05291"/>
    <w:rsid w:val="00C0629D"/>
    <w:rsid w:val="00C12556"/>
    <w:rsid w:val="00C12DEC"/>
    <w:rsid w:val="00C147C0"/>
    <w:rsid w:val="00C17EE0"/>
    <w:rsid w:val="00C20834"/>
    <w:rsid w:val="00C2398B"/>
    <w:rsid w:val="00C24BDF"/>
    <w:rsid w:val="00C30888"/>
    <w:rsid w:val="00C35298"/>
    <w:rsid w:val="00C352FE"/>
    <w:rsid w:val="00C41B53"/>
    <w:rsid w:val="00C4208A"/>
    <w:rsid w:val="00C4363E"/>
    <w:rsid w:val="00C45253"/>
    <w:rsid w:val="00C45892"/>
    <w:rsid w:val="00C458CE"/>
    <w:rsid w:val="00C460A0"/>
    <w:rsid w:val="00C5415C"/>
    <w:rsid w:val="00C7349D"/>
    <w:rsid w:val="00C73D81"/>
    <w:rsid w:val="00C74082"/>
    <w:rsid w:val="00C7504B"/>
    <w:rsid w:val="00C77ED3"/>
    <w:rsid w:val="00C869E4"/>
    <w:rsid w:val="00C87DC0"/>
    <w:rsid w:val="00C907FF"/>
    <w:rsid w:val="00C96A4F"/>
    <w:rsid w:val="00C97650"/>
    <w:rsid w:val="00C97CCF"/>
    <w:rsid w:val="00CA589A"/>
    <w:rsid w:val="00CA5BF7"/>
    <w:rsid w:val="00CB0E52"/>
    <w:rsid w:val="00CB23B1"/>
    <w:rsid w:val="00CB3FFB"/>
    <w:rsid w:val="00CB4172"/>
    <w:rsid w:val="00CB65DF"/>
    <w:rsid w:val="00CB7900"/>
    <w:rsid w:val="00CC13AD"/>
    <w:rsid w:val="00CC1F4E"/>
    <w:rsid w:val="00CC60AD"/>
    <w:rsid w:val="00CC6804"/>
    <w:rsid w:val="00CC7B2E"/>
    <w:rsid w:val="00CD0B84"/>
    <w:rsid w:val="00CD0E9D"/>
    <w:rsid w:val="00CD150E"/>
    <w:rsid w:val="00CD2C93"/>
    <w:rsid w:val="00CE21CD"/>
    <w:rsid w:val="00CE249C"/>
    <w:rsid w:val="00CE2E7D"/>
    <w:rsid w:val="00CE3984"/>
    <w:rsid w:val="00CE637C"/>
    <w:rsid w:val="00CE70DD"/>
    <w:rsid w:val="00CE7E6F"/>
    <w:rsid w:val="00CF1C5F"/>
    <w:rsid w:val="00CF2178"/>
    <w:rsid w:val="00CF7378"/>
    <w:rsid w:val="00D0606A"/>
    <w:rsid w:val="00D12B1B"/>
    <w:rsid w:val="00D13526"/>
    <w:rsid w:val="00D158EC"/>
    <w:rsid w:val="00D2182B"/>
    <w:rsid w:val="00D241C3"/>
    <w:rsid w:val="00D24493"/>
    <w:rsid w:val="00D26208"/>
    <w:rsid w:val="00D26882"/>
    <w:rsid w:val="00D27F98"/>
    <w:rsid w:val="00D31F20"/>
    <w:rsid w:val="00D40F72"/>
    <w:rsid w:val="00D4184D"/>
    <w:rsid w:val="00D436EE"/>
    <w:rsid w:val="00D44E0D"/>
    <w:rsid w:val="00D44E77"/>
    <w:rsid w:val="00D467EC"/>
    <w:rsid w:val="00D47C03"/>
    <w:rsid w:val="00D51218"/>
    <w:rsid w:val="00D517CC"/>
    <w:rsid w:val="00D561CB"/>
    <w:rsid w:val="00D60CAA"/>
    <w:rsid w:val="00D63351"/>
    <w:rsid w:val="00D635B2"/>
    <w:rsid w:val="00D63BD4"/>
    <w:rsid w:val="00D63DC2"/>
    <w:rsid w:val="00D67804"/>
    <w:rsid w:val="00D722F5"/>
    <w:rsid w:val="00D86F4F"/>
    <w:rsid w:val="00D90225"/>
    <w:rsid w:val="00D91B19"/>
    <w:rsid w:val="00D91D45"/>
    <w:rsid w:val="00D94097"/>
    <w:rsid w:val="00D9409B"/>
    <w:rsid w:val="00DA0E0B"/>
    <w:rsid w:val="00DA2060"/>
    <w:rsid w:val="00DA7EF3"/>
    <w:rsid w:val="00DB0CC7"/>
    <w:rsid w:val="00DB374B"/>
    <w:rsid w:val="00DC6866"/>
    <w:rsid w:val="00DD027B"/>
    <w:rsid w:val="00DD132B"/>
    <w:rsid w:val="00DD276E"/>
    <w:rsid w:val="00DD47C8"/>
    <w:rsid w:val="00DD4E8E"/>
    <w:rsid w:val="00DD69C7"/>
    <w:rsid w:val="00DE4B06"/>
    <w:rsid w:val="00DE7F43"/>
    <w:rsid w:val="00DF0C14"/>
    <w:rsid w:val="00DF5156"/>
    <w:rsid w:val="00DF6FBD"/>
    <w:rsid w:val="00DF7F8A"/>
    <w:rsid w:val="00E014BF"/>
    <w:rsid w:val="00E019D5"/>
    <w:rsid w:val="00E02A58"/>
    <w:rsid w:val="00E049CD"/>
    <w:rsid w:val="00E06CA5"/>
    <w:rsid w:val="00E105FB"/>
    <w:rsid w:val="00E11E4C"/>
    <w:rsid w:val="00E12FC4"/>
    <w:rsid w:val="00E13122"/>
    <w:rsid w:val="00E146FA"/>
    <w:rsid w:val="00E24084"/>
    <w:rsid w:val="00E274D0"/>
    <w:rsid w:val="00E31188"/>
    <w:rsid w:val="00E32D97"/>
    <w:rsid w:val="00E35215"/>
    <w:rsid w:val="00E35788"/>
    <w:rsid w:val="00E4238F"/>
    <w:rsid w:val="00E628BA"/>
    <w:rsid w:val="00E660B5"/>
    <w:rsid w:val="00E67C8A"/>
    <w:rsid w:val="00E77848"/>
    <w:rsid w:val="00E82C1F"/>
    <w:rsid w:val="00E838A5"/>
    <w:rsid w:val="00E83BA0"/>
    <w:rsid w:val="00E92A2F"/>
    <w:rsid w:val="00E96AB3"/>
    <w:rsid w:val="00E97221"/>
    <w:rsid w:val="00EA14B2"/>
    <w:rsid w:val="00EA16E0"/>
    <w:rsid w:val="00EA5068"/>
    <w:rsid w:val="00EA5B00"/>
    <w:rsid w:val="00EA671A"/>
    <w:rsid w:val="00EB0E8E"/>
    <w:rsid w:val="00EB2662"/>
    <w:rsid w:val="00EC2285"/>
    <w:rsid w:val="00ED2CFE"/>
    <w:rsid w:val="00ED3AE9"/>
    <w:rsid w:val="00ED591E"/>
    <w:rsid w:val="00EE0186"/>
    <w:rsid w:val="00EE259F"/>
    <w:rsid w:val="00EE2CB2"/>
    <w:rsid w:val="00EE3F2B"/>
    <w:rsid w:val="00EF08B9"/>
    <w:rsid w:val="00EF28A4"/>
    <w:rsid w:val="00EF5501"/>
    <w:rsid w:val="00EF7150"/>
    <w:rsid w:val="00F003BC"/>
    <w:rsid w:val="00F0209B"/>
    <w:rsid w:val="00F043CD"/>
    <w:rsid w:val="00F04C80"/>
    <w:rsid w:val="00F07C5F"/>
    <w:rsid w:val="00F106D5"/>
    <w:rsid w:val="00F11741"/>
    <w:rsid w:val="00F12345"/>
    <w:rsid w:val="00F16F82"/>
    <w:rsid w:val="00F2095B"/>
    <w:rsid w:val="00F21B37"/>
    <w:rsid w:val="00F40442"/>
    <w:rsid w:val="00F4102C"/>
    <w:rsid w:val="00F42753"/>
    <w:rsid w:val="00F435C3"/>
    <w:rsid w:val="00F443DF"/>
    <w:rsid w:val="00F4760A"/>
    <w:rsid w:val="00F5294E"/>
    <w:rsid w:val="00F52FBA"/>
    <w:rsid w:val="00F569B6"/>
    <w:rsid w:val="00F57C7E"/>
    <w:rsid w:val="00F62994"/>
    <w:rsid w:val="00F70B7C"/>
    <w:rsid w:val="00F74DA2"/>
    <w:rsid w:val="00F7646A"/>
    <w:rsid w:val="00F80BED"/>
    <w:rsid w:val="00F8314E"/>
    <w:rsid w:val="00F939DB"/>
    <w:rsid w:val="00F97EE7"/>
    <w:rsid w:val="00FA1B94"/>
    <w:rsid w:val="00FA4711"/>
    <w:rsid w:val="00FA4F6F"/>
    <w:rsid w:val="00FA559B"/>
    <w:rsid w:val="00FA5D13"/>
    <w:rsid w:val="00FB1657"/>
    <w:rsid w:val="00FB49E9"/>
    <w:rsid w:val="00FC17B9"/>
    <w:rsid w:val="00FC3256"/>
    <w:rsid w:val="00FD6563"/>
    <w:rsid w:val="00FE1640"/>
    <w:rsid w:val="00FE58F4"/>
    <w:rsid w:val="00FE6977"/>
    <w:rsid w:val="00FE6DE8"/>
    <w:rsid w:val="00FE72BE"/>
    <w:rsid w:val="00FE7DA4"/>
    <w:rsid w:val="00FF2404"/>
    <w:rsid w:val="00FF2FAC"/>
    <w:rsid w:val="00FF3222"/>
    <w:rsid w:val="00FF3588"/>
    <w:rsid w:val="00FF6CC9"/>
    <w:rsid w:val="00FF7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f30"/>
    </o:shapedefaults>
    <o:shapelayout v:ext="edit">
      <o:idmap v:ext="edit" data="1"/>
    </o:shapelayout>
  </w:shapeDefaults>
  <w:decimalSymbol w:val="."/>
  <w:listSeparator w:val=","/>
  <w15:chartTrackingRefBased/>
  <w15:docId w15:val="{166AC6CA-EC58-41A8-9A3C-96FF1188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611"/>
    <w:pPr>
      <w:spacing w:after="160" w:line="0" w:lineRule="atLeast"/>
    </w:pPr>
    <w:rPr>
      <w:rFonts w:eastAsia="Meiryo UI"/>
      <w:sz w:val="22"/>
      <w:szCs w:val="22"/>
    </w:rPr>
  </w:style>
  <w:style w:type="paragraph" w:styleId="1">
    <w:name w:val="heading 1"/>
    <w:basedOn w:val="a"/>
    <w:next w:val="a"/>
    <w:link w:val="10"/>
    <w:uiPriority w:val="9"/>
    <w:qFormat/>
    <w:rsid w:val="007E7611"/>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7E7611"/>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7E7611"/>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unhideWhenUsed/>
    <w:qFormat/>
    <w:rsid w:val="007E7611"/>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7E7611"/>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7E7611"/>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7E7611"/>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7E7611"/>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7E7611"/>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7E761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7E761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7E7611"/>
    <w:pPr>
      <w:numPr>
        <w:ilvl w:val="1"/>
      </w:numPr>
    </w:pPr>
    <w:rPr>
      <w:rFonts w:eastAsia="SimSun"/>
      <w:color w:val="5A5A5A"/>
      <w:spacing w:val="10"/>
      <w:sz w:val="20"/>
      <w:szCs w:val="20"/>
    </w:rPr>
  </w:style>
  <w:style w:type="character" w:customStyle="1" w:styleId="a6">
    <w:name w:val="サブタイトルの文字"/>
    <w:link w:val="a5"/>
    <w:uiPriority w:val="11"/>
    <w:rsid w:val="007E7611"/>
    <w:rPr>
      <w:color w:val="5A5A5A"/>
      <w:spacing w:val="10"/>
    </w:rPr>
  </w:style>
  <w:style w:type="character" w:customStyle="1" w:styleId="10">
    <w:name w:val="見出し 1 (文字)"/>
    <w:link w:val="1"/>
    <w:uiPriority w:val="9"/>
    <w:rsid w:val="007E7611"/>
    <w:rPr>
      <w:rFonts w:ascii="Calibri Light" w:eastAsia="Meiryo UI" w:hAnsi="Calibri Light" w:cs="Times New Roman"/>
      <w:b/>
      <w:bCs/>
      <w:color w:val="000000"/>
      <w:sz w:val="36"/>
      <w:szCs w:val="36"/>
    </w:rPr>
  </w:style>
  <w:style w:type="character" w:customStyle="1" w:styleId="20">
    <w:name w:val="見出し 2 (文字)"/>
    <w:link w:val="2"/>
    <w:uiPriority w:val="9"/>
    <w:rsid w:val="007E7611"/>
    <w:rPr>
      <w:rFonts w:ascii="Calibri Light" w:eastAsia="Meiryo UI" w:hAnsi="Calibri Light" w:cs="Times New Roman"/>
      <w:b/>
      <w:bCs/>
      <w:color w:val="000000"/>
      <w:sz w:val="28"/>
      <w:szCs w:val="28"/>
    </w:rPr>
  </w:style>
  <w:style w:type="character" w:customStyle="1" w:styleId="30">
    <w:name w:val="見出し 3 (文字)"/>
    <w:link w:val="3"/>
    <w:uiPriority w:val="9"/>
    <w:rsid w:val="007E7611"/>
    <w:rPr>
      <w:rFonts w:ascii="Calibri Light" w:hAnsi="Calibri Light" w:cs="Times New Roman"/>
      <w:b/>
      <w:bCs/>
      <w:color w:val="000000"/>
    </w:rPr>
  </w:style>
  <w:style w:type="character" w:customStyle="1" w:styleId="40">
    <w:name w:val="見出し 4 (文字)"/>
    <w:link w:val="4"/>
    <w:uiPriority w:val="9"/>
    <w:rsid w:val="007E7611"/>
    <w:rPr>
      <w:rFonts w:ascii="Calibri Light" w:hAnsi="Calibri Light" w:cs="Times New Roman"/>
      <w:b/>
      <w:bCs/>
      <w:i/>
      <w:iCs/>
      <w:color w:val="000000"/>
    </w:rPr>
  </w:style>
  <w:style w:type="character" w:customStyle="1" w:styleId="50">
    <w:name w:val="見出し 5 (文字)"/>
    <w:link w:val="5"/>
    <w:uiPriority w:val="9"/>
    <w:semiHidden/>
    <w:rsid w:val="007E7611"/>
    <w:rPr>
      <w:rFonts w:ascii="Calibri Light" w:hAnsi="Calibri Light" w:cs="Times New Roman"/>
      <w:color w:val="252525"/>
    </w:rPr>
  </w:style>
  <w:style w:type="character" w:customStyle="1" w:styleId="60">
    <w:name w:val="見出し 6 (文字)"/>
    <w:link w:val="6"/>
    <w:uiPriority w:val="9"/>
    <w:semiHidden/>
    <w:rsid w:val="007E7611"/>
    <w:rPr>
      <w:rFonts w:ascii="Calibri Light" w:hAnsi="Calibri Light" w:cs="Times New Roman"/>
      <w:i/>
      <w:iCs/>
      <w:color w:val="252525"/>
    </w:rPr>
  </w:style>
  <w:style w:type="character" w:customStyle="1" w:styleId="70">
    <w:name w:val="見出し 7 (文字)"/>
    <w:link w:val="7"/>
    <w:uiPriority w:val="9"/>
    <w:semiHidden/>
    <w:rsid w:val="007E7611"/>
    <w:rPr>
      <w:rFonts w:ascii="Calibri Light" w:hAnsi="Calibri Light" w:cs="Times New Roman"/>
      <w:i/>
      <w:iCs/>
      <w:color w:val="404040"/>
    </w:rPr>
  </w:style>
  <w:style w:type="character" w:customStyle="1" w:styleId="80">
    <w:name w:val="見出し 8 (文字)"/>
    <w:link w:val="8"/>
    <w:uiPriority w:val="9"/>
    <w:semiHidden/>
    <w:rsid w:val="007E7611"/>
    <w:rPr>
      <w:rFonts w:ascii="Calibri Light" w:hAnsi="Calibri Light" w:cs="Times New Roman"/>
      <w:color w:val="404040"/>
    </w:rPr>
  </w:style>
  <w:style w:type="character" w:customStyle="1" w:styleId="90">
    <w:name w:val="見出し 9 (文字)"/>
    <w:link w:val="9"/>
    <w:uiPriority w:val="9"/>
    <w:semiHidden/>
    <w:rsid w:val="007E7611"/>
    <w:rPr>
      <w:rFonts w:ascii="Calibri Light" w:hAnsi="Calibri Light" w:cs="Times New Roman"/>
      <w:i/>
      <w:iCs/>
      <w:color w:val="404040"/>
    </w:rPr>
  </w:style>
  <w:style w:type="character" w:styleId="a7">
    <w:name w:val="Subtle Emphasis"/>
    <w:uiPriority w:val="19"/>
    <w:qFormat/>
    <w:rsid w:val="007E7611"/>
    <w:rPr>
      <w:rFonts w:eastAsia="Meiryo UI"/>
      <w:i/>
      <w:iCs/>
      <w:color w:val="404040"/>
    </w:rPr>
  </w:style>
  <w:style w:type="character" w:styleId="a8">
    <w:name w:val="Emphasis"/>
    <w:uiPriority w:val="20"/>
    <w:qFormat/>
    <w:rsid w:val="007E7611"/>
    <w:rPr>
      <w:rFonts w:eastAsia="Meiryo UI"/>
      <w:i/>
      <w:iCs/>
      <w:color w:val="auto"/>
    </w:rPr>
  </w:style>
  <w:style w:type="character" w:styleId="21">
    <w:name w:val="Intense Emphasis"/>
    <w:uiPriority w:val="21"/>
    <w:qFormat/>
    <w:rsid w:val="007E7611"/>
    <w:rPr>
      <w:rFonts w:eastAsia="Meiryo UI"/>
      <w:b/>
      <w:bCs/>
      <w:i/>
      <w:iCs/>
      <w:caps/>
    </w:rPr>
  </w:style>
  <w:style w:type="character" w:styleId="a9">
    <w:name w:val="Strong"/>
    <w:uiPriority w:val="22"/>
    <w:qFormat/>
    <w:rsid w:val="007E7611"/>
    <w:rPr>
      <w:rFonts w:eastAsia="Meiryo UI"/>
      <w:b/>
      <w:bCs/>
      <w:color w:val="000000"/>
    </w:rPr>
  </w:style>
  <w:style w:type="paragraph" w:customStyle="1" w:styleId="aa">
    <w:name w:val="引用"/>
    <w:basedOn w:val="a"/>
    <w:next w:val="a"/>
    <w:link w:val="ab"/>
    <w:uiPriority w:val="29"/>
    <w:qFormat/>
    <w:rsid w:val="007E7611"/>
    <w:pPr>
      <w:spacing w:before="160"/>
      <w:ind w:left="720" w:right="720"/>
    </w:pPr>
    <w:rPr>
      <w:rFonts w:eastAsia="SimSun"/>
      <w:i/>
      <w:iCs/>
      <w:color w:val="000000"/>
      <w:sz w:val="20"/>
      <w:szCs w:val="20"/>
    </w:rPr>
  </w:style>
  <w:style w:type="character" w:customStyle="1" w:styleId="ab">
    <w:name w:val="引用の文字"/>
    <w:link w:val="aa"/>
    <w:uiPriority w:val="29"/>
    <w:rsid w:val="007E7611"/>
    <w:rPr>
      <w:i/>
      <w:iCs/>
      <w:color w:val="000000"/>
    </w:rPr>
  </w:style>
  <w:style w:type="paragraph" w:styleId="ac">
    <w:name w:val="Quote"/>
    <w:basedOn w:val="a"/>
    <w:next w:val="a"/>
    <w:link w:val="ad"/>
    <w:uiPriority w:val="30"/>
    <w:qFormat/>
    <w:rsid w:val="007E761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7E7611"/>
    <w:rPr>
      <w:rFonts w:ascii="Courier New" w:eastAsia="ＭＳ Ｐ明朝" w:hAnsi="Courier New"/>
      <w:color w:val="000000"/>
      <w:sz w:val="17"/>
      <w:szCs w:val="22"/>
      <w:shd w:val="clear" w:color="auto" w:fill="F2F2F2"/>
    </w:rPr>
  </w:style>
  <w:style w:type="character" w:styleId="ae">
    <w:name w:val="Subtle Reference"/>
    <w:uiPriority w:val="31"/>
    <w:qFormat/>
    <w:rsid w:val="007E7611"/>
    <w:rPr>
      <w:rFonts w:eastAsia="Meiryo UI"/>
      <w:smallCaps/>
      <w:color w:val="404040"/>
      <w:u w:val="single" w:color="7F7F7F"/>
    </w:rPr>
  </w:style>
  <w:style w:type="character" w:styleId="22">
    <w:name w:val="Intense Reference"/>
    <w:uiPriority w:val="32"/>
    <w:qFormat/>
    <w:rsid w:val="007E7611"/>
    <w:rPr>
      <w:rFonts w:eastAsia="Meiryo UI"/>
      <w:b/>
      <w:bCs/>
      <w:smallCaps/>
      <w:u w:val="single"/>
    </w:rPr>
  </w:style>
  <w:style w:type="character" w:styleId="af">
    <w:name w:val="Book Title"/>
    <w:uiPriority w:val="33"/>
    <w:qFormat/>
    <w:rsid w:val="007E7611"/>
    <w:rPr>
      <w:rFonts w:eastAsia="Meiryo UI"/>
      <w:b w:val="0"/>
      <w:bCs w:val="0"/>
      <w:smallCaps/>
      <w:spacing w:val="5"/>
    </w:rPr>
  </w:style>
  <w:style w:type="paragraph" w:customStyle="1" w:styleId="af0">
    <w:name w:val="標題"/>
    <w:basedOn w:val="a"/>
    <w:next w:val="a"/>
    <w:uiPriority w:val="35"/>
    <w:semiHidden/>
    <w:unhideWhenUsed/>
    <w:qFormat/>
    <w:rsid w:val="007E7611"/>
    <w:pPr>
      <w:spacing w:after="200" w:line="240" w:lineRule="auto"/>
    </w:pPr>
    <w:rPr>
      <w:i/>
      <w:iCs/>
      <w:color w:val="323232"/>
      <w:sz w:val="18"/>
      <w:szCs w:val="18"/>
    </w:rPr>
  </w:style>
  <w:style w:type="paragraph" w:styleId="af1">
    <w:name w:val="TOC Heading"/>
    <w:basedOn w:val="1"/>
    <w:next w:val="a"/>
    <w:uiPriority w:val="39"/>
    <w:semiHidden/>
    <w:unhideWhenUsed/>
    <w:qFormat/>
    <w:rsid w:val="007E7611"/>
    <w:pPr>
      <w:outlineLvl w:val="9"/>
    </w:pPr>
  </w:style>
  <w:style w:type="paragraph" w:styleId="af2">
    <w:name w:val="No Spacing"/>
    <w:uiPriority w:val="1"/>
    <w:qFormat/>
    <w:rsid w:val="007E7611"/>
    <w:rPr>
      <w:rFonts w:eastAsia="Meiryo UI"/>
      <w:sz w:val="22"/>
      <w:szCs w:val="22"/>
    </w:rPr>
  </w:style>
  <w:style w:type="paragraph" w:styleId="af3">
    <w:name w:val="List Paragraph"/>
    <w:basedOn w:val="a"/>
    <w:uiPriority w:val="34"/>
    <w:qFormat/>
    <w:rsid w:val="007E7611"/>
    <w:pPr>
      <w:ind w:left="720"/>
      <w:contextualSpacing/>
    </w:pPr>
  </w:style>
  <w:style w:type="paragraph" w:styleId="af4">
    <w:name w:val="Title"/>
    <w:basedOn w:val="a"/>
    <w:next w:val="a"/>
    <w:link w:val="af5"/>
    <w:uiPriority w:val="10"/>
    <w:qFormat/>
    <w:rsid w:val="007E761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7E7611"/>
    <w:rPr>
      <w:rFonts w:ascii="Calibri Light" w:eastAsia="Meiryo UI" w:hAnsi="Calibri Light" w:cs="Times New Roman"/>
      <w:sz w:val="32"/>
      <w:szCs w:val="32"/>
    </w:rPr>
  </w:style>
  <w:style w:type="paragraph" w:styleId="af6">
    <w:name w:val="Subtitle"/>
    <w:basedOn w:val="a"/>
    <w:next w:val="a"/>
    <w:link w:val="af7"/>
    <w:uiPriority w:val="11"/>
    <w:qFormat/>
    <w:rsid w:val="007E7611"/>
    <w:pPr>
      <w:jc w:val="center"/>
      <w:outlineLvl w:val="1"/>
    </w:pPr>
    <w:rPr>
      <w:rFonts w:ascii="Calibri Light" w:hAnsi="Calibri Light"/>
      <w:sz w:val="24"/>
      <w:szCs w:val="24"/>
    </w:rPr>
  </w:style>
  <w:style w:type="character" w:customStyle="1" w:styleId="af7">
    <w:name w:val="副題 (文字)"/>
    <w:link w:val="af6"/>
    <w:uiPriority w:val="11"/>
    <w:rsid w:val="007E7611"/>
    <w:rPr>
      <w:rFonts w:ascii="Calibri Light" w:eastAsia="Meiryo UI" w:hAnsi="Calibri Light"/>
      <w:sz w:val="24"/>
      <w:szCs w:val="24"/>
    </w:rPr>
  </w:style>
  <w:style w:type="paragraph" w:customStyle="1" w:styleId="af8">
    <w:name w:val="引用文(書かないコード用)"/>
    <w:basedOn w:val="ac"/>
    <w:next w:val="a"/>
    <w:link w:val="af9"/>
    <w:qFormat/>
    <w:rsid w:val="007E761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7E761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D150E"/>
    <w:pPr>
      <w:tabs>
        <w:tab w:val="center" w:pos="4252"/>
        <w:tab w:val="right" w:pos="8504"/>
      </w:tabs>
      <w:snapToGrid w:val="0"/>
    </w:pPr>
  </w:style>
  <w:style w:type="character" w:customStyle="1" w:styleId="afb">
    <w:name w:val="ヘッダー (文字)"/>
    <w:link w:val="afa"/>
    <w:uiPriority w:val="99"/>
    <w:rsid w:val="00CD150E"/>
    <w:rPr>
      <w:rFonts w:eastAsia="Meiryo UI"/>
      <w:sz w:val="22"/>
      <w:szCs w:val="22"/>
    </w:rPr>
  </w:style>
  <w:style w:type="paragraph" w:styleId="afc">
    <w:name w:val="footer"/>
    <w:basedOn w:val="a"/>
    <w:link w:val="afd"/>
    <w:uiPriority w:val="99"/>
    <w:unhideWhenUsed/>
    <w:rsid w:val="00CD150E"/>
    <w:pPr>
      <w:tabs>
        <w:tab w:val="center" w:pos="4252"/>
        <w:tab w:val="right" w:pos="8504"/>
      </w:tabs>
      <w:snapToGrid w:val="0"/>
    </w:pPr>
  </w:style>
  <w:style w:type="character" w:customStyle="1" w:styleId="afd">
    <w:name w:val="フッター (文字)"/>
    <w:link w:val="afc"/>
    <w:uiPriority w:val="99"/>
    <w:rsid w:val="00CD150E"/>
    <w:rPr>
      <w:rFonts w:eastAsia="Meiryo UI"/>
      <w:sz w:val="22"/>
      <w:szCs w:val="22"/>
    </w:rPr>
  </w:style>
  <w:style w:type="paragraph" w:styleId="afe">
    <w:name w:val="caption"/>
    <w:basedOn w:val="a"/>
    <w:next w:val="a"/>
    <w:uiPriority w:val="35"/>
    <w:semiHidden/>
    <w:unhideWhenUsed/>
    <w:qFormat/>
    <w:rsid w:val="007E7611"/>
    <w:rPr>
      <w:b/>
      <w:bCs/>
      <w:sz w:val="21"/>
      <w:szCs w:val="21"/>
    </w:rPr>
  </w:style>
  <w:style w:type="paragraph" w:styleId="23">
    <w:name w:val="Intense Quote"/>
    <w:basedOn w:val="a"/>
    <w:next w:val="a"/>
    <w:link w:val="24"/>
    <w:uiPriority w:val="30"/>
    <w:qFormat/>
    <w:rsid w:val="007E7611"/>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7E7611"/>
    <w:rPr>
      <w:rFonts w:eastAsia="Meiryo UI"/>
      <w:i/>
      <w:iCs/>
      <w:color w:val="5B9BD5"/>
      <w:sz w:val="22"/>
      <w:szCs w:val="22"/>
    </w:rPr>
  </w:style>
  <w:style w:type="character" w:styleId="aff">
    <w:name w:val="Placeholder Text"/>
    <w:basedOn w:val="a0"/>
    <w:uiPriority w:val="99"/>
    <w:semiHidden/>
    <w:rsid w:val="00F70B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5273</TotalTime>
  <Pages>25</Pages>
  <Words>4325</Words>
  <Characters>24656</Characters>
  <Application>Microsoft Office Word</Application>
  <DocSecurity>0</DocSecurity>
  <Lines>205</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431</cp:revision>
  <dcterms:created xsi:type="dcterms:W3CDTF">2018-09-27T19:25:00Z</dcterms:created>
  <dcterms:modified xsi:type="dcterms:W3CDTF">2018-10-17T07:48:00Z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